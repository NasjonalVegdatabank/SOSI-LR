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2713" w14:textId="77777777" w:rsidR="003441F7" w:rsidRDefault="003441F7">
      <w:pPr>
        <w:tabs>
          <w:tab w:val="left" w:pos="9360"/>
          <w:tab w:val="left" w:pos="9450"/>
        </w:tabs>
        <w:rPr>
          <w:szCs w:val="24"/>
        </w:rPr>
      </w:pPr>
    </w:p>
    <w:p w14:paraId="6626C3F7" w14:textId="77777777" w:rsidR="003441F7" w:rsidRDefault="003441F7">
      <w:pPr>
        <w:rPr>
          <w:szCs w:val="24"/>
        </w:rPr>
      </w:pPr>
    </w:p>
    <w:p w14:paraId="7838C02E" w14:textId="77777777" w:rsidR="003441F7" w:rsidRDefault="003441F7">
      <w:pPr>
        <w:rPr>
          <w:szCs w:val="24"/>
        </w:rPr>
      </w:pPr>
    </w:p>
    <w:p w14:paraId="3431A2AB" w14:textId="77777777" w:rsidR="003441F7" w:rsidRDefault="003441F7" w:rsidP="003441F7">
      <w:pPr>
        <w:jc w:val="center"/>
        <w:rPr>
          <w:b/>
          <w:sz w:val="96"/>
          <w:szCs w:val="96"/>
        </w:rPr>
      </w:pPr>
    </w:p>
    <w:p w14:paraId="6F3A3AA2" w14:textId="77777777" w:rsidR="003441F7" w:rsidRDefault="003441F7" w:rsidP="003441F7">
      <w:pPr>
        <w:jc w:val="center"/>
        <w:rPr>
          <w:b/>
          <w:sz w:val="96"/>
          <w:szCs w:val="96"/>
        </w:rPr>
      </w:pPr>
    </w:p>
    <w:p w14:paraId="27E841C1" w14:textId="77777777" w:rsidR="003441F7" w:rsidRDefault="003441F7" w:rsidP="003441F7">
      <w:pPr>
        <w:jc w:val="center"/>
        <w:rPr>
          <w:b/>
          <w:sz w:val="96"/>
          <w:szCs w:val="96"/>
        </w:rPr>
      </w:pPr>
    </w:p>
    <w:p w14:paraId="142F47FB" w14:textId="77777777" w:rsidR="003441F7" w:rsidRPr="002943CA" w:rsidRDefault="003441F7" w:rsidP="003441F7">
      <w:pPr>
        <w:jc w:val="center"/>
        <w:rPr>
          <w:b/>
          <w:sz w:val="72"/>
          <w:szCs w:val="96"/>
          <w:lang w:val="nn-NO"/>
        </w:rPr>
      </w:pPr>
      <w:r w:rsidRPr="002943CA">
        <w:rPr>
          <w:b/>
          <w:sz w:val="72"/>
          <w:szCs w:val="96"/>
          <w:lang w:val="nn-NO"/>
        </w:rPr>
        <w:t>SOSI Del 1</w:t>
      </w:r>
      <w:r w:rsidR="00D649DB" w:rsidRPr="002943CA">
        <w:rPr>
          <w:b/>
          <w:sz w:val="72"/>
          <w:szCs w:val="96"/>
          <w:lang w:val="nn-NO"/>
        </w:rPr>
        <w:t>:</w:t>
      </w:r>
    </w:p>
    <w:p w14:paraId="74E92ADE" w14:textId="3817872C" w:rsidR="001F4AE2" w:rsidRPr="002943CA" w:rsidRDefault="003441F7" w:rsidP="003441F7">
      <w:pPr>
        <w:jc w:val="center"/>
        <w:rPr>
          <w:b/>
          <w:sz w:val="72"/>
          <w:szCs w:val="96"/>
          <w:lang w:val="nn-NO"/>
        </w:rPr>
      </w:pPr>
      <w:r w:rsidRPr="002943CA">
        <w:rPr>
          <w:b/>
          <w:sz w:val="72"/>
          <w:szCs w:val="96"/>
          <w:lang w:val="nn-NO"/>
        </w:rPr>
        <w:t xml:space="preserve">SOSI </w:t>
      </w:r>
      <w:r w:rsidR="00135FD6" w:rsidRPr="002943CA">
        <w:rPr>
          <w:b/>
          <w:sz w:val="72"/>
          <w:szCs w:val="96"/>
          <w:lang w:val="nn-NO"/>
        </w:rPr>
        <w:t xml:space="preserve">Nettverk og </w:t>
      </w:r>
      <w:r w:rsidR="008F7681" w:rsidRPr="002943CA">
        <w:rPr>
          <w:b/>
          <w:sz w:val="72"/>
          <w:szCs w:val="96"/>
          <w:lang w:val="nn-NO"/>
        </w:rPr>
        <w:t>Lineære referanser</w:t>
      </w:r>
      <w:r w:rsidRPr="002943CA">
        <w:rPr>
          <w:b/>
          <w:sz w:val="72"/>
          <w:szCs w:val="96"/>
          <w:lang w:val="nn-NO"/>
        </w:rPr>
        <w:t xml:space="preserve"> </w:t>
      </w:r>
    </w:p>
    <w:p w14:paraId="301E79D1" w14:textId="4B3C4BC8" w:rsidR="003441F7" w:rsidRPr="005B19CB" w:rsidRDefault="00EC249A" w:rsidP="003441F7">
      <w:pPr>
        <w:jc w:val="center"/>
        <w:rPr>
          <w:b/>
          <w:sz w:val="72"/>
          <w:szCs w:val="96"/>
        </w:rPr>
      </w:pPr>
      <w:r>
        <w:rPr>
          <w:b/>
          <w:sz w:val="72"/>
          <w:szCs w:val="96"/>
        </w:rPr>
        <w:t>5.0</w:t>
      </w:r>
    </w:p>
    <w:p w14:paraId="1C340173" w14:textId="77777777" w:rsidR="003441F7" w:rsidRDefault="003441F7">
      <w:pPr>
        <w:rPr>
          <w:szCs w:val="24"/>
        </w:rPr>
      </w:pPr>
    </w:p>
    <w:p w14:paraId="122846F0" w14:textId="77777777" w:rsidR="003441F7" w:rsidRDefault="003441F7">
      <w:pPr>
        <w:rPr>
          <w:szCs w:val="24"/>
        </w:rPr>
      </w:pPr>
    </w:p>
    <w:p w14:paraId="2E361478" w14:textId="77777777" w:rsidR="003441F7" w:rsidRPr="001E7A09" w:rsidRDefault="003441F7">
      <w:pPr>
        <w:rPr>
          <w:szCs w:val="24"/>
        </w:rPr>
      </w:pPr>
    </w:p>
    <w:p w14:paraId="65016984" w14:textId="205D527E" w:rsidR="00863FD0" w:rsidRDefault="00863FD0" w:rsidP="00DB5D2E">
      <w:pPr>
        <w:pStyle w:val="Overskrift2"/>
        <w:rPr>
          <w:u w:color="000000"/>
        </w:rPr>
      </w:pPr>
      <w:bookmarkStart w:id="0" w:name="SOSI_Nettverk_generell_4_1"/>
      <w:bookmarkStart w:id="1" w:name="BKM_9F31502F_23B0_49e2_B172_C8CBB6883AAF"/>
      <w:r>
        <w:rPr>
          <w:i/>
          <w:sz w:val="40"/>
          <w:szCs w:val="40"/>
        </w:rPr>
        <w:lastRenderedPageBreak/>
        <w:br w:type="page"/>
      </w:r>
      <w:bookmarkStart w:id="2" w:name="_Toc432771259"/>
      <w:r>
        <w:rPr>
          <w:u w:color="000000"/>
        </w:rPr>
        <w:lastRenderedPageBreak/>
        <w:t>Orientering og introduksjon</w:t>
      </w:r>
      <w:bookmarkEnd w:id="2"/>
    </w:p>
    <w:p w14:paraId="0C2AF410" w14:textId="66E1B665" w:rsidR="001F3851" w:rsidRDefault="00863FD0" w:rsidP="001F3851">
      <w:pPr>
        <w:rPr>
          <w:u w:color="000000"/>
        </w:rPr>
      </w:pPr>
      <w:r w:rsidRPr="00863FD0">
        <w:rPr>
          <w:u w:color="000000"/>
        </w:rPr>
        <w:t xml:space="preserve">Dette dokumentet </w:t>
      </w:r>
      <w:r w:rsidR="001F3851">
        <w:rPr>
          <w:u w:color="000000"/>
        </w:rPr>
        <w:t xml:space="preserve">beskriver en generell modell for nettverk og stedfesting med lineære referanser, til bruk innen fagområder der det er behov for slike mekanismer. </w:t>
      </w:r>
    </w:p>
    <w:p w14:paraId="002FAD08" w14:textId="432EA241" w:rsidR="00863FD0" w:rsidRPr="00863FD0" w:rsidRDefault="00863FD0" w:rsidP="00DB5D2E">
      <w:pPr>
        <w:tabs>
          <w:tab w:val="left" w:pos="9360"/>
          <w:tab w:val="left" w:pos="9450"/>
        </w:tabs>
        <w:rPr>
          <w:u w:color="000000"/>
        </w:rPr>
      </w:pPr>
    </w:p>
    <w:p w14:paraId="68FB6C36" w14:textId="77777777" w:rsidR="002362C8" w:rsidRDefault="002362C8" w:rsidP="00E37222">
      <w:pPr>
        <w:pStyle w:val="anormal"/>
        <w:rPr>
          <w:b/>
        </w:rPr>
      </w:pPr>
      <w:r>
        <w:rPr>
          <w:szCs w:val="24"/>
        </w:rPr>
        <w:br w:type="page"/>
      </w:r>
      <w:r w:rsidRPr="00086969">
        <w:rPr>
          <w:b/>
        </w:rPr>
        <w:lastRenderedPageBreak/>
        <w:t>INNHOLDSFORTEGNELSE</w:t>
      </w:r>
    </w:p>
    <w:p w14:paraId="38EA5040" w14:textId="77777777" w:rsidR="003816FC" w:rsidRDefault="002362C8">
      <w:pPr>
        <w:pStyle w:val="INNH2"/>
        <w:tabs>
          <w:tab w:val="left" w:pos="660"/>
          <w:tab w:val="right" w:leader="underscore" w:pos="10194"/>
        </w:tabs>
        <w:rPr>
          <w:rFonts w:asciiTheme="minorHAnsi" w:eastAsiaTheme="minorEastAsia" w:hAnsiTheme="minorHAnsi" w:cstheme="minorBidi"/>
          <w:b w:val="0"/>
          <w:bCs w:val="0"/>
          <w:noProof/>
        </w:rPr>
      </w:pPr>
      <w:r>
        <w:fldChar w:fldCharType="begin"/>
      </w:r>
      <w:r>
        <w:instrText xml:space="preserve"> TOC \o "1-5" \h \z \u </w:instrText>
      </w:r>
      <w:r>
        <w:fldChar w:fldCharType="separate"/>
      </w:r>
      <w:hyperlink w:anchor="_Toc432771259" w:history="1">
        <w:r w:rsidR="003816FC" w:rsidRPr="00B46595">
          <w:rPr>
            <w:rStyle w:val="Hyperkobling"/>
            <w:noProof/>
            <w:u w:color="000000"/>
          </w:rPr>
          <w:t>1</w:t>
        </w:r>
        <w:r w:rsidR="003816FC">
          <w:rPr>
            <w:rFonts w:asciiTheme="minorHAnsi" w:eastAsiaTheme="minorEastAsia" w:hAnsiTheme="minorHAnsi" w:cstheme="minorBidi"/>
            <w:b w:val="0"/>
            <w:bCs w:val="0"/>
            <w:noProof/>
          </w:rPr>
          <w:tab/>
        </w:r>
        <w:r w:rsidR="003816FC" w:rsidRPr="00B46595">
          <w:rPr>
            <w:rStyle w:val="Hyperkobling"/>
            <w:noProof/>
            <w:u w:color="000000"/>
          </w:rPr>
          <w:t>Orientering og introduksjon</w:t>
        </w:r>
        <w:r w:rsidR="003816FC">
          <w:rPr>
            <w:noProof/>
            <w:webHidden/>
          </w:rPr>
          <w:tab/>
        </w:r>
        <w:r w:rsidR="003816FC">
          <w:rPr>
            <w:noProof/>
            <w:webHidden/>
          </w:rPr>
          <w:fldChar w:fldCharType="begin"/>
        </w:r>
        <w:r w:rsidR="003816FC">
          <w:rPr>
            <w:noProof/>
            <w:webHidden/>
          </w:rPr>
          <w:instrText xml:space="preserve"> PAGEREF _Toc432771259 \h </w:instrText>
        </w:r>
        <w:r w:rsidR="003816FC">
          <w:rPr>
            <w:noProof/>
            <w:webHidden/>
          </w:rPr>
        </w:r>
        <w:r w:rsidR="003816FC">
          <w:rPr>
            <w:noProof/>
            <w:webHidden/>
          </w:rPr>
          <w:fldChar w:fldCharType="separate"/>
        </w:r>
        <w:r w:rsidR="003816FC">
          <w:rPr>
            <w:noProof/>
            <w:webHidden/>
          </w:rPr>
          <w:t>3</w:t>
        </w:r>
        <w:r w:rsidR="003816FC">
          <w:rPr>
            <w:noProof/>
            <w:webHidden/>
          </w:rPr>
          <w:fldChar w:fldCharType="end"/>
        </w:r>
      </w:hyperlink>
    </w:p>
    <w:p w14:paraId="1015781A"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60" w:history="1">
        <w:r w:rsidR="003816FC" w:rsidRPr="00B46595">
          <w:rPr>
            <w:rStyle w:val="Hyperkobling"/>
            <w:noProof/>
            <w:u w:color="000000"/>
          </w:rPr>
          <w:t>2</w:t>
        </w:r>
        <w:r w:rsidR="003816FC">
          <w:rPr>
            <w:rFonts w:asciiTheme="minorHAnsi" w:eastAsiaTheme="minorEastAsia" w:hAnsiTheme="minorHAnsi" w:cstheme="minorBidi"/>
            <w:b w:val="0"/>
            <w:bCs w:val="0"/>
            <w:noProof/>
          </w:rPr>
          <w:tab/>
        </w:r>
        <w:r w:rsidR="003816FC" w:rsidRPr="00B46595">
          <w:rPr>
            <w:rStyle w:val="Hyperkobling"/>
            <w:noProof/>
            <w:u w:color="000000"/>
          </w:rPr>
          <w:t>Historikk og endringslogg</w:t>
        </w:r>
        <w:r w:rsidR="003816FC">
          <w:rPr>
            <w:noProof/>
            <w:webHidden/>
          </w:rPr>
          <w:tab/>
        </w:r>
        <w:r w:rsidR="003816FC">
          <w:rPr>
            <w:noProof/>
            <w:webHidden/>
          </w:rPr>
          <w:fldChar w:fldCharType="begin"/>
        </w:r>
        <w:r w:rsidR="003816FC">
          <w:rPr>
            <w:noProof/>
            <w:webHidden/>
          </w:rPr>
          <w:instrText xml:space="preserve"> PAGEREF _Toc432771260 \h </w:instrText>
        </w:r>
        <w:r w:rsidR="003816FC">
          <w:rPr>
            <w:noProof/>
            <w:webHidden/>
          </w:rPr>
        </w:r>
        <w:r w:rsidR="003816FC">
          <w:rPr>
            <w:noProof/>
            <w:webHidden/>
          </w:rPr>
          <w:fldChar w:fldCharType="separate"/>
        </w:r>
        <w:r w:rsidR="003816FC">
          <w:rPr>
            <w:noProof/>
            <w:webHidden/>
          </w:rPr>
          <w:t>5</w:t>
        </w:r>
        <w:r w:rsidR="003816FC">
          <w:rPr>
            <w:noProof/>
            <w:webHidden/>
          </w:rPr>
          <w:fldChar w:fldCharType="end"/>
        </w:r>
      </w:hyperlink>
    </w:p>
    <w:p w14:paraId="22AD308C"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61" w:history="1">
        <w:r w:rsidR="003816FC" w:rsidRPr="00B46595">
          <w:rPr>
            <w:rStyle w:val="Hyperkobling"/>
            <w:noProof/>
            <w:u w:color="000000"/>
          </w:rPr>
          <w:t>3</w:t>
        </w:r>
        <w:r w:rsidR="003816FC">
          <w:rPr>
            <w:rFonts w:asciiTheme="minorHAnsi" w:eastAsiaTheme="minorEastAsia" w:hAnsiTheme="minorHAnsi" w:cstheme="minorBidi"/>
            <w:b w:val="0"/>
            <w:bCs w:val="0"/>
            <w:noProof/>
          </w:rPr>
          <w:tab/>
        </w:r>
        <w:r w:rsidR="003816FC" w:rsidRPr="00B46595">
          <w:rPr>
            <w:rStyle w:val="Hyperkobling"/>
            <w:noProof/>
            <w:u w:color="000000"/>
          </w:rPr>
          <w:t>Omfang</w:t>
        </w:r>
        <w:r w:rsidR="003816FC">
          <w:rPr>
            <w:noProof/>
            <w:webHidden/>
          </w:rPr>
          <w:tab/>
        </w:r>
        <w:r w:rsidR="003816FC">
          <w:rPr>
            <w:noProof/>
            <w:webHidden/>
          </w:rPr>
          <w:fldChar w:fldCharType="begin"/>
        </w:r>
        <w:r w:rsidR="003816FC">
          <w:rPr>
            <w:noProof/>
            <w:webHidden/>
          </w:rPr>
          <w:instrText xml:space="preserve"> PAGEREF _Toc432771261 \h </w:instrText>
        </w:r>
        <w:r w:rsidR="003816FC">
          <w:rPr>
            <w:noProof/>
            <w:webHidden/>
          </w:rPr>
        </w:r>
        <w:r w:rsidR="003816FC">
          <w:rPr>
            <w:noProof/>
            <w:webHidden/>
          </w:rPr>
          <w:fldChar w:fldCharType="separate"/>
        </w:r>
        <w:r w:rsidR="003816FC">
          <w:rPr>
            <w:noProof/>
            <w:webHidden/>
          </w:rPr>
          <w:t>6</w:t>
        </w:r>
        <w:r w:rsidR="003816FC">
          <w:rPr>
            <w:noProof/>
            <w:webHidden/>
          </w:rPr>
          <w:fldChar w:fldCharType="end"/>
        </w:r>
      </w:hyperlink>
    </w:p>
    <w:p w14:paraId="692C400D"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62" w:history="1">
        <w:r w:rsidR="003816FC" w:rsidRPr="00B46595">
          <w:rPr>
            <w:rStyle w:val="Hyperkobling"/>
            <w:bCs/>
            <w:noProof/>
            <w:u w:color="000000"/>
          </w:rPr>
          <w:t>3.1</w:t>
        </w:r>
        <w:r w:rsidR="003816FC">
          <w:rPr>
            <w:rFonts w:asciiTheme="minorHAnsi" w:eastAsiaTheme="minorEastAsia" w:hAnsiTheme="minorHAnsi" w:cstheme="minorBidi"/>
            <w:noProof/>
            <w:sz w:val="22"/>
            <w:szCs w:val="22"/>
          </w:rPr>
          <w:tab/>
        </w:r>
        <w:r w:rsidR="003816FC" w:rsidRPr="00B46595">
          <w:rPr>
            <w:rStyle w:val="Hyperkobling"/>
            <w:bCs/>
            <w:noProof/>
            <w:u w:color="000000"/>
          </w:rPr>
          <w:t>Omfatter</w:t>
        </w:r>
        <w:r w:rsidR="003816FC">
          <w:rPr>
            <w:noProof/>
            <w:webHidden/>
          </w:rPr>
          <w:tab/>
        </w:r>
        <w:r w:rsidR="003816FC">
          <w:rPr>
            <w:noProof/>
            <w:webHidden/>
          </w:rPr>
          <w:fldChar w:fldCharType="begin"/>
        </w:r>
        <w:r w:rsidR="003816FC">
          <w:rPr>
            <w:noProof/>
            <w:webHidden/>
          </w:rPr>
          <w:instrText xml:space="preserve"> PAGEREF _Toc432771262 \h </w:instrText>
        </w:r>
        <w:r w:rsidR="003816FC">
          <w:rPr>
            <w:noProof/>
            <w:webHidden/>
          </w:rPr>
        </w:r>
        <w:r w:rsidR="003816FC">
          <w:rPr>
            <w:noProof/>
            <w:webHidden/>
          </w:rPr>
          <w:fldChar w:fldCharType="separate"/>
        </w:r>
        <w:r w:rsidR="003816FC">
          <w:rPr>
            <w:noProof/>
            <w:webHidden/>
          </w:rPr>
          <w:t>6</w:t>
        </w:r>
        <w:r w:rsidR="003816FC">
          <w:rPr>
            <w:noProof/>
            <w:webHidden/>
          </w:rPr>
          <w:fldChar w:fldCharType="end"/>
        </w:r>
      </w:hyperlink>
    </w:p>
    <w:p w14:paraId="61A220B7"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63" w:history="1">
        <w:r w:rsidR="003816FC" w:rsidRPr="00B46595">
          <w:rPr>
            <w:rStyle w:val="Hyperkobling"/>
            <w:bCs/>
            <w:noProof/>
            <w:u w:color="000000"/>
          </w:rPr>
          <w:t>3.2</w:t>
        </w:r>
        <w:r w:rsidR="003816FC">
          <w:rPr>
            <w:rFonts w:asciiTheme="minorHAnsi" w:eastAsiaTheme="minorEastAsia" w:hAnsiTheme="minorHAnsi" w:cstheme="minorBidi"/>
            <w:noProof/>
            <w:sz w:val="22"/>
            <w:szCs w:val="22"/>
          </w:rPr>
          <w:tab/>
        </w:r>
        <w:r w:rsidR="003816FC" w:rsidRPr="00B46595">
          <w:rPr>
            <w:rStyle w:val="Hyperkobling"/>
            <w:bCs/>
            <w:noProof/>
            <w:u w:color="000000"/>
          </w:rPr>
          <w:t>Målsetting</w:t>
        </w:r>
        <w:r w:rsidR="003816FC">
          <w:rPr>
            <w:noProof/>
            <w:webHidden/>
          </w:rPr>
          <w:tab/>
        </w:r>
        <w:r w:rsidR="003816FC">
          <w:rPr>
            <w:noProof/>
            <w:webHidden/>
          </w:rPr>
          <w:fldChar w:fldCharType="begin"/>
        </w:r>
        <w:r w:rsidR="003816FC">
          <w:rPr>
            <w:noProof/>
            <w:webHidden/>
          </w:rPr>
          <w:instrText xml:space="preserve"> PAGEREF _Toc432771263 \h </w:instrText>
        </w:r>
        <w:r w:rsidR="003816FC">
          <w:rPr>
            <w:noProof/>
            <w:webHidden/>
          </w:rPr>
        </w:r>
        <w:r w:rsidR="003816FC">
          <w:rPr>
            <w:noProof/>
            <w:webHidden/>
          </w:rPr>
          <w:fldChar w:fldCharType="separate"/>
        </w:r>
        <w:r w:rsidR="003816FC">
          <w:rPr>
            <w:noProof/>
            <w:webHidden/>
          </w:rPr>
          <w:t>6</w:t>
        </w:r>
        <w:r w:rsidR="003816FC">
          <w:rPr>
            <w:noProof/>
            <w:webHidden/>
          </w:rPr>
          <w:fldChar w:fldCharType="end"/>
        </w:r>
      </w:hyperlink>
    </w:p>
    <w:p w14:paraId="23CDFF33"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64" w:history="1">
        <w:r w:rsidR="003816FC" w:rsidRPr="00B46595">
          <w:rPr>
            <w:rStyle w:val="Hyperkobling"/>
            <w:bCs/>
            <w:noProof/>
            <w:u w:color="000000"/>
          </w:rPr>
          <w:t>3.3</w:t>
        </w:r>
        <w:r w:rsidR="003816FC">
          <w:rPr>
            <w:rFonts w:asciiTheme="minorHAnsi" w:eastAsiaTheme="minorEastAsia" w:hAnsiTheme="minorHAnsi" w:cstheme="minorBidi"/>
            <w:noProof/>
            <w:sz w:val="22"/>
            <w:szCs w:val="22"/>
          </w:rPr>
          <w:tab/>
        </w:r>
        <w:r w:rsidR="003816FC" w:rsidRPr="00B46595">
          <w:rPr>
            <w:rStyle w:val="Hyperkobling"/>
            <w:bCs/>
            <w:noProof/>
            <w:u w:color="000000"/>
          </w:rPr>
          <w:t>Bruksområde</w:t>
        </w:r>
        <w:r w:rsidR="003816FC">
          <w:rPr>
            <w:noProof/>
            <w:webHidden/>
          </w:rPr>
          <w:tab/>
        </w:r>
        <w:r w:rsidR="003816FC">
          <w:rPr>
            <w:noProof/>
            <w:webHidden/>
          </w:rPr>
          <w:fldChar w:fldCharType="begin"/>
        </w:r>
        <w:r w:rsidR="003816FC">
          <w:rPr>
            <w:noProof/>
            <w:webHidden/>
          </w:rPr>
          <w:instrText xml:space="preserve"> PAGEREF _Toc432771264 \h </w:instrText>
        </w:r>
        <w:r w:rsidR="003816FC">
          <w:rPr>
            <w:noProof/>
            <w:webHidden/>
          </w:rPr>
        </w:r>
        <w:r w:rsidR="003816FC">
          <w:rPr>
            <w:noProof/>
            <w:webHidden/>
          </w:rPr>
          <w:fldChar w:fldCharType="separate"/>
        </w:r>
        <w:r w:rsidR="003816FC">
          <w:rPr>
            <w:noProof/>
            <w:webHidden/>
          </w:rPr>
          <w:t>6</w:t>
        </w:r>
        <w:r w:rsidR="003816FC">
          <w:rPr>
            <w:noProof/>
            <w:webHidden/>
          </w:rPr>
          <w:fldChar w:fldCharType="end"/>
        </w:r>
      </w:hyperlink>
    </w:p>
    <w:p w14:paraId="30C3FE87"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65" w:history="1">
        <w:r w:rsidR="003816FC" w:rsidRPr="00B46595">
          <w:rPr>
            <w:rStyle w:val="Hyperkobling"/>
            <w:noProof/>
            <w:u w:color="000000"/>
          </w:rPr>
          <w:t>4</w:t>
        </w:r>
        <w:r w:rsidR="003816FC">
          <w:rPr>
            <w:rFonts w:asciiTheme="minorHAnsi" w:eastAsiaTheme="minorEastAsia" w:hAnsiTheme="minorHAnsi" w:cstheme="minorBidi"/>
            <w:b w:val="0"/>
            <w:bCs w:val="0"/>
            <w:noProof/>
          </w:rPr>
          <w:tab/>
        </w:r>
        <w:r w:rsidR="003816FC" w:rsidRPr="00B46595">
          <w:rPr>
            <w:rStyle w:val="Hyperkobling"/>
            <w:noProof/>
            <w:u w:color="000000"/>
          </w:rPr>
          <w:t>Konformitetsklasser</w:t>
        </w:r>
        <w:r w:rsidR="003816FC">
          <w:rPr>
            <w:noProof/>
            <w:webHidden/>
          </w:rPr>
          <w:tab/>
        </w:r>
        <w:r w:rsidR="003816FC">
          <w:rPr>
            <w:noProof/>
            <w:webHidden/>
          </w:rPr>
          <w:fldChar w:fldCharType="begin"/>
        </w:r>
        <w:r w:rsidR="003816FC">
          <w:rPr>
            <w:noProof/>
            <w:webHidden/>
          </w:rPr>
          <w:instrText xml:space="preserve"> PAGEREF _Toc432771265 \h </w:instrText>
        </w:r>
        <w:r w:rsidR="003816FC">
          <w:rPr>
            <w:noProof/>
            <w:webHidden/>
          </w:rPr>
        </w:r>
        <w:r w:rsidR="003816FC">
          <w:rPr>
            <w:noProof/>
            <w:webHidden/>
          </w:rPr>
          <w:fldChar w:fldCharType="separate"/>
        </w:r>
        <w:r w:rsidR="003816FC">
          <w:rPr>
            <w:noProof/>
            <w:webHidden/>
          </w:rPr>
          <w:t>7</w:t>
        </w:r>
        <w:r w:rsidR="003816FC">
          <w:rPr>
            <w:noProof/>
            <w:webHidden/>
          </w:rPr>
          <w:fldChar w:fldCharType="end"/>
        </w:r>
      </w:hyperlink>
    </w:p>
    <w:p w14:paraId="6A0840F4"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66" w:history="1">
        <w:r w:rsidR="003816FC" w:rsidRPr="00B46595">
          <w:rPr>
            <w:rStyle w:val="Hyperkobling"/>
            <w:noProof/>
            <w:u w:color="000000"/>
          </w:rPr>
          <w:t>4.1</w:t>
        </w:r>
        <w:r w:rsidR="003816FC">
          <w:rPr>
            <w:rFonts w:asciiTheme="minorHAnsi" w:eastAsiaTheme="minorEastAsia" w:hAnsiTheme="minorHAnsi" w:cstheme="minorBidi"/>
            <w:noProof/>
            <w:sz w:val="22"/>
            <w:szCs w:val="22"/>
          </w:rPr>
          <w:tab/>
        </w:r>
        <w:r w:rsidR="003816FC" w:rsidRPr="00B46595">
          <w:rPr>
            <w:rStyle w:val="Hyperkobling"/>
            <w:noProof/>
            <w:u w:color="000000"/>
          </w:rPr>
          <w:t>Nettverk</w:t>
        </w:r>
        <w:r w:rsidR="003816FC">
          <w:rPr>
            <w:noProof/>
            <w:webHidden/>
          </w:rPr>
          <w:tab/>
        </w:r>
        <w:r w:rsidR="003816FC">
          <w:rPr>
            <w:noProof/>
            <w:webHidden/>
          </w:rPr>
          <w:fldChar w:fldCharType="begin"/>
        </w:r>
        <w:r w:rsidR="003816FC">
          <w:rPr>
            <w:noProof/>
            <w:webHidden/>
          </w:rPr>
          <w:instrText xml:space="preserve"> PAGEREF _Toc432771266 \h </w:instrText>
        </w:r>
        <w:r w:rsidR="003816FC">
          <w:rPr>
            <w:noProof/>
            <w:webHidden/>
          </w:rPr>
        </w:r>
        <w:r w:rsidR="003816FC">
          <w:rPr>
            <w:noProof/>
            <w:webHidden/>
          </w:rPr>
          <w:fldChar w:fldCharType="separate"/>
        </w:r>
        <w:r w:rsidR="003816FC">
          <w:rPr>
            <w:noProof/>
            <w:webHidden/>
          </w:rPr>
          <w:t>7</w:t>
        </w:r>
        <w:r w:rsidR="003816FC">
          <w:rPr>
            <w:noProof/>
            <w:webHidden/>
          </w:rPr>
          <w:fldChar w:fldCharType="end"/>
        </w:r>
      </w:hyperlink>
    </w:p>
    <w:p w14:paraId="59B0CE85"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67" w:history="1">
        <w:r w:rsidR="003816FC" w:rsidRPr="00B46595">
          <w:rPr>
            <w:rStyle w:val="Hyperkobling"/>
            <w:noProof/>
            <w:u w:color="000000"/>
          </w:rPr>
          <w:t>4.2</w:t>
        </w:r>
        <w:r w:rsidR="003816FC">
          <w:rPr>
            <w:rFonts w:asciiTheme="minorHAnsi" w:eastAsiaTheme="minorEastAsia" w:hAnsiTheme="minorHAnsi" w:cstheme="minorBidi"/>
            <w:noProof/>
            <w:sz w:val="22"/>
            <w:szCs w:val="22"/>
          </w:rPr>
          <w:tab/>
        </w:r>
        <w:r w:rsidR="003816FC" w:rsidRPr="00B46595">
          <w:rPr>
            <w:rStyle w:val="Hyperkobling"/>
            <w:noProof/>
            <w:u w:color="000000"/>
          </w:rPr>
          <w:t>Lineære referanser</w:t>
        </w:r>
        <w:r w:rsidR="003816FC">
          <w:rPr>
            <w:noProof/>
            <w:webHidden/>
          </w:rPr>
          <w:tab/>
        </w:r>
        <w:r w:rsidR="003816FC">
          <w:rPr>
            <w:noProof/>
            <w:webHidden/>
          </w:rPr>
          <w:fldChar w:fldCharType="begin"/>
        </w:r>
        <w:r w:rsidR="003816FC">
          <w:rPr>
            <w:noProof/>
            <w:webHidden/>
          </w:rPr>
          <w:instrText xml:space="preserve"> PAGEREF _Toc432771267 \h </w:instrText>
        </w:r>
        <w:r w:rsidR="003816FC">
          <w:rPr>
            <w:noProof/>
            <w:webHidden/>
          </w:rPr>
        </w:r>
        <w:r w:rsidR="003816FC">
          <w:rPr>
            <w:noProof/>
            <w:webHidden/>
          </w:rPr>
          <w:fldChar w:fldCharType="separate"/>
        </w:r>
        <w:r w:rsidR="003816FC">
          <w:rPr>
            <w:noProof/>
            <w:webHidden/>
          </w:rPr>
          <w:t>7</w:t>
        </w:r>
        <w:r w:rsidR="003816FC">
          <w:rPr>
            <w:noProof/>
            <w:webHidden/>
          </w:rPr>
          <w:fldChar w:fldCharType="end"/>
        </w:r>
      </w:hyperlink>
    </w:p>
    <w:p w14:paraId="6EEFA426"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68" w:history="1">
        <w:r w:rsidR="003816FC" w:rsidRPr="00B46595">
          <w:rPr>
            <w:rStyle w:val="Hyperkobling"/>
            <w:noProof/>
            <w:u w:color="000000"/>
          </w:rPr>
          <w:t>5</w:t>
        </w:r>
        <w:r w:rsidR="003816FC">
          <w:rPr>
            <w:rFonts w:asciiTheme="minorHAnsi" w:eastAsiaTheme="minorEastAsia" w:hAnsiTheme="minorHAnsi" w:cstheme="minorBidi"/>
            <w:b w:val="0"/>
            <w:bCs w:val="0"/>
            <w:noProof/>
          </w:rPr>
          <w:tab/>
        </w:r>
        <w:r w:rsidR="003816FC" w:rsidRPr="00B46595">
          <w:rPr>
            <w:rStyle w:val="Hyperkobling"/>
            <w:noProof/>
            <w:u w:color="000000"/>
          </w:rPr>
          <w:t>Normative referanser</w:t>
        </w:r>
        <w:r w:rsidR="003816FC">
          <w:rPr>
            <w:noProof/>
            <w:webHidden/>
          </w:rPr>
          <w:tab/>
        </w:r>
        <w:r w:rsidR="003816FC">
          <w:rPr>
            <w:noProof/>
            <w:webHidden/>
          </w:rPr>
          <w:fldChar w:fldCharType="begin"/>
        </w:r>
        <w:r w:rsidR="003816FC">
          <w:rPr>
            <w:noProof/>
            <w:webHidden/>
          </w:rPr>
          <w:instrText xml:space="preserve"> PAGEREF _Toc432771268 \h </w:instrText>
        </w:r>
        <w:r w:rsidR="003816FC">
          <w:rPr>
            <w:noProof/>
            <w:webHidden/>
          </w:rPr>
        </w:r>
        <w:r w:rsidR="003816FC">
          <w:rPr>
            <w:noProof/>
            <w:webHidden/>
          </w:rPr>
          <w:fldChar w:fldCharType="separate"/>
        </w:r>
        <w:r w:rsidR="003816FC">
          <w:rPr>
            <w:noProof/>
            <w:webHidden/>
          </w:rPr>
          <w:t>8</w:t>
        </w:r>
        <w:r w:rsidR="003816FC">
          <w:rPr>
            <w:noProof/>
            <w:webHidden/>
          </w:rPr>
          <w:fldChar w:fldCharType="end"/>
        </w:r>
      </w:hyperlink>
    </w:p>
    <w:p w14:paraId="7A792BDB"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69" w:history="1">
        <w:r w:rsidR="003816FC" w:rsidRPr="00B46595">
          <w:rPr>
            <w:rStyle w:val="Hyperkobling"/>
            <w:noProof/>
            <w:u w:color="000000"/>
          </w:rPr>
          <w:t>6</w:t>
        </w:r>
        <w:r w:rsidR="003816FC">
          <w:rPr>
            <w:rFonts w:asciiTheme="minorHAnsi" w:eastAsiaTheme="minorEastAsia" w:hAnsiTheme="minorHAnsi" w:cstheme="minorBidi"/>
            <w:b w:val="0"/>
            <w:bCs w:val="0"/>
            <w:noProof/>
          </w:rPr>
          <w:tab/>
        </w:r>
        <w:r w:rsidR="003816FC" w:rsidRPr="00B46595">
          <w:rPr>
            <w:rStyle w:val="Hyperkobling"/>
            <w:noProof/>
            <w:u w:color="000000"/>
          </w:rPr>
          <w:t>Definisjoner og forkortelser</w:t>
        </w:r>
        <w:r w:rsidR="003816FC">
          <w:rPr>
            <w:noProof/>
            <w:webHidden/>
          </w:rPr>
          <w:tab/>
        </w:r>
        <w:r w:rsidR="003816FC">
          <w:rPr>
            <w:noProof/>
            <w:webHidden/>
          </w:rPr>
          <w:fldChar w:fldCharType="begin"/>
        </w:r>
        <w:r w:rsidR="003816FC">
          <w:rPr>
            <w:noProof/>
            <w:webHidden/>
          </w:rPr>
          <w:instrText xml:space="preserve"> PAGEREF _Toc432771269 \h </w:instrText>
        </w:r>
        <w:r w:rsidR="003816FC">
          <w:rPr>
            <w:noProof/>
            <w:webHidden/>
          </w:rPr>
        </w:r>
        <w:r w:rsidR="003816FC">
          <w:rPr>
            <w:noProof/>
            <w:webHidden/>
          </w:rPr>
          <w:fldChar w:fldCharType="separate"/>
        </w:r>
        <w:r w:rsidR="003816FC">
          <w:rPr>
            <w:noProof/>
            <w:webHidden/>
          </w:rPr>
          <w:t>9</w:t>
        </w:r>
        <w:r w:rsidR="003816FC">
          <w:rPr>
            <w:noProof/>
            <w:webHidden/>
          </w:rPr>
          <w:fldChar w:fldCharType="end"/>
        </w:r>
      </w:hyperlink>
    </w:p>
    <w:p w14:paraId="159459B0"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70" w:history="1">
        <w:r w:rsidR="003816FC" w:rsidRPr="00B46595">
          <w:rPr>
            <w:rStyle w:val="Hyperkobling"/>
            <w:noProof/>
            <w:u w:color="000000"/>
            <w:lang w:val="nn-NO"/>
          </w:rPr>
          <w:t>7</w:t>
        </w:r>
        <w:r w:rsidR="003816FC">
          <w:rPr>
            <w:rFonts w:asciiTheme="minorHAnsi" w:eastAsiaTheme="minorEastAsia" w:hAnsiTheme="minorHAnsi" w:cstheme="minorBidi"/>
            <w:b w:val="0"/>
            <w:bCs w:val="0"/>
            <w:noProof/>
          </w:rPr>
          <w:tab/>
        </w:r>
        <w:r w:rsidR="003816FC" w:rsidRPr="00B46595">
          <w:rPr>
            <w:rStyle w:val="Hyperkobling"/>
            <w:noProof/>
            <w:u w:color="000000"/>
            <w:lang w:val="nn-NO"/>
          </w:rPr>
          <w:t>Nettverksmodell</w:t>
        </w:r>
        <w:r w:rsidR="003816FC">
          <w:rPr>
            <w:noProof/>
            <w:webHidden/>
          </w:rPr>
          <w:tab/>
        </w:r>
        <w:r w:rsidR="003816FC">
          <w:rPr>
            <w:noProof/>
            <w:webHidden/>
          </w:rPr>
          <w:fldChar w:fldCharType="begin"/>
        </w:r>
        <w:r w:rsidR="003816FC">
          <w:rPr>
            <w:noProof/>
            <w:webHidden/>
          </w:rPr>
          <w:instrText xml:space="preserve"> PAGEREF _Toc432771270 \h </w:instrText>
        </w:r>
        <w:r w:rsidR="003816FC">
          <w:rPr>
            <w:noProof/>
            <w:webHidden/>
          </w:rPr>
        </w:r>
        <w:r w:rsidR="003816FC">
          <w:rPr>
            <w:noProof/>
            <w:webHidden/>
          </w:rPr>
          <w:fldChar w:fldCharType="separate"/>
        </w:r>
        <w:r w:rsidR="003816FC">
          <w:rPr>
            <w:noProof/>
            <w:webHidden/>
          </w:rPr>
          <w:t>10</w:t>
        </w:r>
        <w:r w:rsidR="003816FC">
          <w:rPr>
            <w:noProof/>
            <w:webHidden/>
          </w:rPr>
          <w:fldChar w:fldCharType="end"/>
        </w:r>
      </w:hyperlink>
    </w:p>
    <w:p w14:paraId="7741626A"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1" w:history="1">
        <w:r w:rsidR="003816FC" w:rsidRPr="00B46595">
          <w:rPr>
            <w:rStyle w:val="Hyperkobling"/>
            <w:noProof/>
            <w:u w:color="000000"/>
            <w:lang w:val="nn-NO"/>
          </w:rPr>
          <w:t>7.1</w:t>
        </w:r>
        <w:r w:rsidR="003816FC">
          <w:rPr>
            <w:rFonts w:asciiTheme="minorHAnsi" w:eastAsiaTheme="minorEastAsia" w:hAnsiTheme="minorHAnsi" w:cstheme="minorBidi"/>
            <w:noProof/>
            <w:sz w:val="22"/>
            <w:szCs w:val="22"/>
          </w:rPr>
          <w:tab/>
        </w:r>
        <w:r w:rsidR="003816FC" w:rsidRPr="00B46595">
          <w:rPr>
            <w:rStyle w:val="Hyperkobling"/>
            <w:noProof/>
            <w:u w:color="000000"/>
            <w:lang w:val="nn-NO"/>
          </w:rPr>
          <w:t>Nettverk og nettverkselementer</w:t>
        </w:r>
        <w:r w:rsidR="003816FC">
          <w:rPr>
            <w:noProof/>
            <w:webHidden/>
          </w:rPr>
          <w:tab/>
        </w:r>
        <w:r w:rsidR="003816FC">
          <w:rPr>
            <w:noProof/>
            <w:webHidden/>
          </w:rPr>
          <w:fldChar w:fldCharType="begin"/>
        </w:r>
        <w:r w:rsidR="003816FC">
          <w:rPr>
            <w:noProof/>
            <w:webHidden/>
          </w:rPr>
          <w:instrText xml:space="preserve"> PAGEREF _Toc432771271 \h </w:instrText>
        </w:r>
        <w:r w:rsidR="003816FC">
          <w:rPr>
            <w:noProof/>
            <w:webHidden/>
          </w:rPr>
        </w:r>
        <w:r w:rsidR="003816FC">
          <w:rPr>
            <w:noProof/>
            <w:webHidden/>
          </w:rPr>
          <w:fldChar w:fldCharType="separate"/>
        </w:r>
        <w:r w:rsidR="003816FC">
          <w:rPr>
            <w:noProof/>
            <w:webHidden/>
          </w:rPr>
          <w:t>10</w:t>
        </w:r>
        <w:r w:rsidR="003816FC">
          <w:rPr>
            <w:noProof/>
            <w:webHidden/>
          </w:rPr>
          <w:fldChar w:fldCharType="end"/>
        </w:r>
      </w:hyperlink>
    </w:p>
    <w:p w14:paraId="22698687" w14:textId="77777777" w:rsidR="003816FC" w:rsidRDefault="0089599E">
      <w:pPr>
        <w:pStyle w:val="INNH4"/>
        <w:tabs>
          <w:tab w:val="left" w:pos="1320"/>
          <w:tab w:val="right" w:leader="underscore" w:pos="10194"/>
        </w:tabs>
        <w:rPr>
          <w:rFonts w:asciiTheme="minorHAnsi" w:eastAsiaTheme="minorEastAsia" w:hAnsiTheme="minorHAnsi" w:cstheme="minorBidi"/>
          <w:noProof/>
          <w:sz w:val="22"/>
          <w:szCs w:val="22"/>
        </w:rPr>
      </w:pPr>
      <w:hyperlink w:anchor="_Toc432771272" w:history="1">
        <w:r w:rsidR="003816FC" w:rsidRPr="00B46595">
          <w:rPr>
            <w:rStyle w:val="Hyperkobling"/>
            <w:noProof/>
            <w:u w:color="000000"/>
          </w:rPr>
          <w:t>7.1.1</w:t>
        </w:r>
        <w:r w:rsidR="003816FC">
          <w:rPr>
            <w:rFonts w:asciiTheme="minorHAnsi" w:eastAsiaTheme="minorEastAsia" w:hAnsiTheme="minorHAnsi" w:cstheme="minorBidi"/>
            <w:noProof/>
            <w:sz w:val="22"/>
            <w:szCs w:val="22"/>
          </w:rPr>
          <w:tab/>
        </w:r>
        <w:r w:rsidR="003816FC" w:rsidRPr="00B46595">
          <w:rPr>
            <w:rStyle w:val="Hyperkobling"/>
            <w:noProof/>
            <w:u w:color="000000"/>
          </w:rPr>
          <w:t>Identifikasjon</w:t>
        </w:r>
        <w:r w:rsidR="003816FC">
          <w:rPr>
            <w:noProof/>
            <w:webHidden/>
          </w:rPr>
          <w:tab/>
        </w:r>
        <w:r w:rsidR="003816FC">
          <w:rPr>
            <w:noProof/>
            <w:webHidden/>
          </w:rPr>
          <w:fldChar w:fldCharType="begin"/>
        </w:r>
        <w:r w:rsidR="003816FC">
          <w:rPr>
            <w:noProof/>
            <w:webHidden/>
          </w:rPr>
          <w:instrText xml:space="preserve"> PAGEREF _Toc432771272 \h </w:instrText>
        </w:r>
        <w:r w:rsidR="003816FC">
          <w:rPr>
            <w:noProof/>
            <w:webHidden/>
          </w:rPr>
        </w:r>
        <w:r w:rsidR="003816FC">
          <w:rPr>
            <w:noProof/>
            <w:webHidden/>
          </w:rPr>
          <w:fldChar w:fldCharType="separate"/>
        </w:r>
        <w:r w:rsidR="003816FC">
          <w:rPr>
            <w:noProof/>
            <w:webHidden/>
          </w:rPr>
          <w:t>10</w:t>
        </w:r>
        <w:r w:rsidR="003816FC">
          <w:rPr>
            <w:noProof/>
            <w:webHidden/>
          </w:rPr>
          <w:fldChar w:fldCharType="end"/>
        </w:r>
      </w:hyperlink>
    </w:p>
    <w:p w14:paraId="455AB2FF" w14:textId="77777777" w:rsidR="003816FC" w:rsidRDefault="0089599E">
      <w:pPr>
        <w:pStyle w:val="INNH4"/>
        <w:tabs>
          <w:tab w:val="left" w:pos="1320"/>
          <w:tab w:val="right" w:leader="underscore" w:pos="10194"/>
        </w:tabs>
        <w:rPr>
          <w:rFonts w:asciiTheme="minorHAnsi" w:eastAsiaTheme="minorEastAsia" w:hAnsiTheme="minorHAnsi" w:cstheme="minorBidi"/>
          <w:noProof/>
          <w:sz w:val="22"/>
          <w:szCs w:val="22"/>
        </w:rPr>
      </w:pPr>
      <w:hyperlink w:anchor="_Toc432771273" w:history="1">
        <w:r w:rsidR="003816FC" w:rsidRPr="00B46595">
          <w:rPr>
            <w:rStyle w:val="Hyperkobling"/>
            <w:noProof/>
            <w:u w:color="000000"/>
          </w:rPr>
          <w:t>7.1.2</w:t>
        </w:r>
        <w:r w:rsidR="003816FC">
          <w:rPr>
            <w:rFonts w:asciiTheme="minorHAnsi" w:eastAsiaTheme="minorEastAsia" w:hAnsiTheme="minorHAnsi" w:cstheme="minorBidi"/>
            <w:noProof/>
            <w:sz w:val="22"/>
            <w:szCs w:val="22"/>
          </w:rPr>
          <w:tab/>
        </w:r>
        <w:r w:rsidR="003816FC" w:rsidRPr="00B46595">
          <w:rPr>
            <w:rStyle w:val="Hyperkobling"/>
            <w:noProof/>
            <w:u w:color="000000"/>
          </w:rPr>
          <w:t>Lenke og Node</w:t>
        </w:r>
        <w:r w:rsidR="003816FC">
          <w:rPr>
            <w:noProof/>
            <w:webHidden/>
          </w:rPr>
          <w:tab/>
        </w:r>
        <w:r w:rsidR="003816FC">
          <w:rPr>
            <w:noProof/>
            <w:webHidden/>
          </w:rPr>
          <w:fldChar w:fldCharType="begin"/>
        </w:r>
        <w:r w:rsidR="003816FC">
          <w:rPr>
            <w:noProof/>
            <w:webHidden/>
          </w:rPr>
          <w:instrText xml:space="preserve"> PAGEREF _Toc432771273 \h </w:instrText>
        </w:r>
        <w:r w:rsidR="003816FC">
          <w:rPr>
            <w:noProof/>
            <w:webHidden/>
          </w:rPr>
        </w:r>
        <w:r w:rsidR="003816FC">
          <w:rPr>
            <w:noProof/>
            <w:webHidden/>
          </w:rPr>
          <w:fldChar w:fldCharType="separate"/>
        </w:r>
        <w:r w:rsidR="003816FC">
          <w:rPr>
            <w:noProof/>
            <w:webHidden/>
          </w:rPr>
          <w:t>10</w:t>
        </w:r>
        <w:r w:rsidR="003816FC">
          <w:rPr>
            <w:noProof/>
            <w:webHidden/>
          </w:rPr>
          <w:fldChar w:fldCharType="end"/>
        </w:r>
      </w:hyperlink>
    </w:p>
    <w:p w14:paraId="4391C531"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4" w:history="1">
        <w:r w:rsidR="003816FC" w:rsidRPr="00B46595">
          <w:rPr>
            <w:rStyle w:val="Hyperkobling"/>
            <w:noProof/>
            <w:u w:color="000000"/>
          </w:rPr>
          <w:t>7.2</w:t>
        </w:r>
        <w:r w:rsidR="003816FC">
          <w:rPr>
            <w:rFonts w:asciiTheme="minorHAnsi" w:eastAsiaTheme="minorEastAsia" w:hAnsiTheme="minorHAnsi" w:cstheme="minorBidi"/>
            <w:noProof/>
            <w:sz w:val="22"/>
            <w:szCs w:val="22"/>
          </w:rPr>
          <w:tab/>
        </w:r>
        <w:r w:rsidR="003816FC" w:rsidRPr="00B46595">
          <w:rPr>
            <w:rStyle w:val="Hyperkobling"/>
            <w:noProof/>
            <w:u w:color="000000"/>
          </w:rPr>
          <w:t>Lenkesekvenser og lenkesett</w:t>
        </w:r>
        <w:r w:rsidR="003816FC">
          <w:rPr>
            <w:noProof/>
            <w:webHidden/>
          </w:rPr>
          <w:tab/>
        </w:r>
        <w:r w:rsidR="003816FC">
          <w:rPr>
            <w:noProof/>
            <w:webHidden/>
          </w:rPr>
          <w:fldChar w:fldCharType="begin"/>
        </w:r>
        <w:r w:rsidR="003816FC">
          <w:rPr>
            <w:noProof/>
            <w:webHidden/>
          </w:rPr>
          <w:instrText xml:space="preserve"> PAGEREF _Toc432771274 \h </w:instrText>
        </w:r>
        <w:r w:rsidR="003816FC">
          <w:rPr>
            <w:noProof/>
            <w:webHidden/>
          </w:rPr>
        </w:r>
        <w:r w:rsidR="003816FC">
          <w:rPr>
            <w:noProof/>
            <w:webHidden/>
          </w:rPr>
          <w:fldChar w:fldCharType="separate"/>
        </w:r>
        <w:r w:rsidR="003816FC">
          <w:rPr>
            <w:noProof/>
            <w:webHidden/>
          </w:rPr>
          <w:t>11</w:t>
        </w:r>
        <w:r w:rsidR="003816FC">
          <w:rPr>
            <w:noProof/>
            <w:webHidden/>
          </w:rPr>
          <w:fldChar w:fldCharType="end"/>
        </w:r>
      </w:hyperlink>
    </w:p>
    <w:p w14:paraId="4A46B980"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75" w:history="1">
        <w:r w:rsidR="003816FC" w:rsidRPr="00B46595">
          <w:rPr>
            <w:rStyle w:val="Hyperkobling"/>
            <w:noProof/>
            <w:u w:color="000000"/>
          </w:rPr>
          <w:t>8</w:t>
        </w:r>
        <w:r w:rsidR="003816FC">
          <w:rPr>
            <w:rFonts w:asciiTheme="minorHAnsi" w:eastAsiaTheme="minorEastAsia" w:hAnsiTheme="minorHAnsi" w:cstheme="minorBidi"/>
            <w:b w:val="0"/>
            <w:bCs w:val="0"/>
            <w:noProof/>
          </w:rPr>
          <w:tab/>
        </w:r>
        <w:r w:rsidR="003816FC" w:rsidRPr="00B46595">
          <w:rPr>
            <w:rStyle w:val="Hyperkobling"/>
            <w:noProof/>
            <w:u w:color="000000"/>
          </w:rPr>
          <w:t>Lineære referanser</w:t>
        </w:r>
        <w:r w:rsidR="003816FC">
          <w:rPr>
            <w:noProof/>
            <w:webHidden/>
          </w:rPr>
          <w:tab/>
        </w:r>
        <w:r w:rsidR="003816FC">
          <w:rPr>
            <w:noProof/>
            <w:webHidden/>
          </w:rPr>
          <w:fldChar w:fldCharType="begin"/>
        </w:r>
        <w:r w:rsidR="003816FC">
          <w:rPr>
            <w:noProof/>
            <w:webHidden/>
          </w:rPr>
          <w:instrText xml:space="preserve"> PAGEREF _Toc432771275 \h </w:instrText>
        </w:r>
        <w:r w:rsidR="003816FC">
          <w:rPr>
            <w:noProof/>
            <w:webHidden/>
          </w:rPr>
        </w:r>
        <w:r w:rsidR="003816FC">
          <w:rPr>
            <w:noProof/>
            <w:webHidden/>
          </w:rPr>
          <w:fldChar w:fldCharType="separate"/>
        </w:r>
        <w:r w:rsidR="003816FC">
          <w:rPr>
            <w:noProof/>
            <w:webHidden/>
          </w:rPr>
          <w:t>13</w:t>
        </w:r>
        <w:r w:rsidR="003816FC">
          <w:rPr>
            <w:noProof/>
            <w:webHidden/>
          </w:rPr>
          <w:fldChar w:fldCharType="end"/>
        </w:r>
      </w:hyperlink>
    </w:p>
    <w:p w14:paraId="16472F08"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6" w:history="1">
        <w:r w:rsidR="003816FC" w:rsidRPr="00B46595">
          <w:rPr>
            <w:rStyle w:val="Hyperkobling"/>
            <w:noProof/>
            <w:u w:color="000000"/>
          </w:rPr>
          <w:t>8.1</w:t>
        </w:r>
        <w:r w:rsidR="003816FC">
          <w:rPr>
            <w:rFonts w:asciiTheme="minorHAnsi" w:eastAsiaTheme="minorEastAsia" w:hAnsiTheme="minorHAnsi" w:cstheme="minorBidi"/>
            <w:noProof/>
            <w:sz w:val="22"/>
            <w:szCs w:val="22"/>
          </w:rPr>
          <w:tab/>
        </w:r>
        <w:r w:rsidR="003816FC" w:rsidRPr="00B46595">
          <w:rPr>
            <w:rStyle w:val="Hyperkobling"/>
            <w:noProof/>
            <w:u w:color="000000"/>
          </w:rPr>
          <w:t>Refererbare nettverkselementer</w:t>
        </w:r>
        <w:r w:rsidR="003816FC">
          <w:rPr>
            <w:noProof/>
            <w:webHidden/>
          </w:rPr>
          <w:tab/>
        </w:r>
        <w:r w:rsidR="003816FC">
          <w:rPr>
            <w:noProof/>
            <w:webHidden/>
          </w:rPr>
          <w:fldChar w:fldCharType="begin"/>
        </w:r>
        <w:r w:rsidR="003816FC">
          <w:rPr>
            <w:noProof/>
            <w:webHidden/>
          </w:rPr>
          <w:instrText xml:space="preserve"> PAGEREF _Toc432771276 \h </w:instrText>
        </w:r>
        <w:r w:rsidR="003816FC">
          <w:rPr>
            <w:noProof/>
            <w:webHidden/>
          </w:rPr>
        </w:r>
        <w:r w:rsidR="003816FC">
          <w:rPr>
            <w:noProof/>
            <w:webHidden/>
          </w:rPr>
          <w:fldChar w:fldCharType="separate"/>
        </w:r>
        <w:r w:rsidR="003816FC">
          <w:rPr>
            <w:noProof/>
            <w:webHidden/>
          </w:rPr>
          <w:t>13</w:t>
        </w:r>
        <w:r w:rsidR="003816FC">
          <w:rPr>
            <w:noProof/>
            <w:webHidden/>
          </w:rPr>
          <w:fldChar w:fldCharType="end"/>
        </w:r>
      </w:hyperlink>
    </w:p>
    <w:p w14:paraId="43E3FCFB"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7" w:history="1">
        <w:r w:rsidR="003816FC" w:rsidRPr="00B46595">
          <w:rPr>
            <w:rStyle w:val="Hyperkobling"/>
            <w:noProof/>
            <w:u w:color="000000"/>
          </w:rPr>
          <w:t>8.2</w:t>
        </w:r>
        <w:r w:rsidR="003816FC">
          <w:rPr>
            <w:rFonts w:asciiTheme="minorHAnsi" w:eastAsiaTheme="minorEastAsia" w:hAnsiTheme="minorHAnsi" w:cstheme="minorBidi"/>
            <w:noProof/>
            <w:sz w:val="22"/>
            <w:szCs w:val="22"/>
          </w:rPr>
          <w:tab/>
        </w:r>
        <w:r w:rsidR="003816FC" w:rsidRPr="00B46595">
          <w:rPr>
            <w:rStyle w:val="Hyperkobling"/>
            <w:noProof/>
            <w:u w:color="000000"/>
          </w:rPr>
          <w:t>Lenkenes posisjoner og lengde i sekvenser</w:t>
        </w:r>
        <w:r w:rsidR="003816FC">
          <w:rPr>
            <w:noProof/>
            <w:webHidden/>
          </w:rPr>
          <w:tab/>
        </w:r>
        <w:r w:rsidR="003816FC">
          <w:rPr>
            <w:noProof/>
            <w:webHidden/>
          </w:rPr>
          <w:fldChar w:fldCharType="begin"/>
        </w:r>
        <w:r w:rsidR="003816FC">
          <w:rPr>
            <w:noProof/>
            <w:webHidden/>
          </w:rPr>
          <w:instrText xml:space="preserve"> PAGEREF _Toc432771277 \h </w:instrText>
        </w:r>
        <w:r w:rsidR="003816FC">
          <w:rPr>
            <w:noProof/>
            <w:webHidden/>
          </w:rPr>
        </w:r>
        <w:r w:rsidR="003816FC">
          <w:rPr>
            <w:noProof/>
            <w:webHidden/>
          </w:rPr>
          <w:fldChar w:fldCharType="separate"/>
        </w:r>
        <w:r w:rsidR="003816FC">
          <w:rPr>
            <w:noProof/>
            <w:webHidden/>
          </w:rPr>
          <w:t>13</w:t>
        </w:r>
        <w:r w:rsidR="003816FC">
          <w:rPr>
            <w:noProof/>
            <w:webHidden/>
          </w:rPr>
          <w:fldChar w:fldCharType="end"/>
        </w:r>
      </w:hyperlink>
    </w:p>
    <w:p w14:paraId="1C6CF011"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8" w:history="1">
        <w:r w:rsidR="003816FC" w:rsidRPr="00B46595">
          <w:rPr>
            <w:rStyle w:val="Hyperkobling"/>
            <w:noProof/>
            <w:u w:color="000000"/>
          </w:rPr>
          <w:t>8.3</w:t>
        </w:r>
        <w:r w:rsidR="003816FC">
          <w:rPr>
            <w:rFonts w:asciiTheme="minorHAnsi" w:eastAsiaTheme="minorEastAsia" w:hAnsiTheme="minorHAnsi" w:cstheme="minorBidi"/>
            <w:noProof/>
            <w:sz w:val="22"/>
            <w:szCs w:val="22"/>
          </w:rPr>
          <w:tab/>
        </w:r>
        <w:r w:rsidR="003816FC" w:rsidRPr="00B46595">
          <w:rPr>
            <w:rStyle w:val="Hyperkobling"/>
            <w:noProof/>
            <w:u w:color="000000"/>
          </w:rPr>
          <w:t>Lineære referansemetoder</w:t>
        </w:r>
        <w:r w:rsidR="003816FC">
          <w:rPr>
            <w:noProof/>
            <w:webHidden/>
          </w:rPr>
          <w:tab/>
        </w:r>
        <w:r w:rsidR="003816FC">
          <w:rPr>
            <w:noProof/>
            <w:webHidden/>
          </w:rPr>
          <w:fldChar w:fldCharType="begin"/>
        </w:r>
        <w:r w:rsidR="003816FC">
          <w:rPr>
            <w:noProof/>
            <w:webHidden/>
          </w:rPr>
          <w:instrText xml:space="preserve"> PAGEREF _Toc432771278 \h </w:instrText>
        </w:r>
        <w:r w:rsidR="003816FC">
          <w:rPr>
            <w:noProof/>
            <w:webHidden/>
          </w:rPr>
        </w:r>
        <w:r w:rsidR="003816FC">
          <w:rPr>
            <w:noProof/>
            <w:webHidden/>
          </w:rPr>
          <w:fldChar w:fldCharType="separate"/>
        </w:r>
        <w:r w:rsidR="003816FC">
          <w:rPr>
            <w:noProof/>
            <w:webHidden/>
          </w:rPr>
          <w:t>14</w:t>
        </w:r>
        <w:r w:rsidR="003816FC">
          <w:rPr>
            <w:noProof/>
            <w:webHidden/>
          </w:rPr>
          <w:fldChar w:fldCharType="end"/>
        </w:r>
      </w:hyperlink>
    </w:p>
    <w:p w14:paraId="1A428F93"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79" w:history="1">
        <w:r w:rsidR="003816FC" w:rsidRPr="00B46595">
          <w:rPr>
            <w:rStyle w:val="Hyperkobling"/>
            <w:noProof/>
            <w:u w:color="000000"/>
          </w:rPr>
          <w:t>8.4</w:t>
        </w:r>
        <w:r w:rsidR="003816FC">
          <w:rPr>
            <w:rFonts w:asciiTheme="minorHAnsi" w:eastAsiaTheme="minorEastAsia" w:hAnsiTheme="minorHAnsi" w:cstheme="minorBidi"/>
            <w:noProof/>
            <w:sz w:val="22"/>
            <w:szCs w:val="22"/>
          </w:rPr>
          <w:tab/>
        </w:r>
        <w:r w:rsidR="003816FC" w:rsidRPr="00B46595">
          <w:rPr>
            <w:rStyle w:val="Hyperkobling"/>
            <w:noProof/>
            <w:u w:color="000000"/>
          </w:rPr>
          <w:t>Lineære posisjoner</w:t>
        </w:r>
        <w:r w:rsidR="003816FC">
          <w:rPr>
            <w:noProof/>
            <w:webHidden/>
          </w:rPr>
          <w:tab/>
        </w:r>
        <w:r w:rsidR="003816FC">
          <w:rPr>
            <w:noProof/>
            <w:webHidden/>
          </w:rPr>
          <w:fldChar w:fldCharType="begin"/>
        </w:r>
        <w:r w:rsidR="003816FC">
          <w:rPr>
            <w:noProof/>
            <w:webHidden/>
          </w:rPr>
          <w:instrText xml:space="preserve"> PAGEREF _Toc432771279 \h </w:instrText>
        </w:r>
        <w:r w:rsidR="003816FC">
          <w:rPr>
            <w:noProof/>
            <w:webHidden/>
          </w:rPr>
        </w:r>
        <w:r w:rsidR="003816FC">
          <w:rPr>
            <w:noProof/>
            <w:webHidden/>
          </w:rPr>
          <w:fldChar w:fldCharType="separate"/>
        </w:r>
        <w:r w:rsidR="003816FC">
          <w:rPr>
            <w:noProof/>
            <w:webHidden/>
          </w:rPr>
          <w:t>15</w:t>
        </w:r>
        <w:r w:rsidR="003816FC">
          <w:rPr>
            <w:noProof/>
            <w:webHidden/>
          </w:rPr>
          <w:fldChar w:fldCharType="end"/>
        </w:r>
      </w:hyperlink>
    </w:p>
    <w:p w14:paraId="068AB440"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0" w:history="1">
        <w:r w:rsidR="003816FC" w:rsidRPr="00B46595">
          <w:rPr>
            <w:rStyle w:val="Hyperkobling"/>
            <w:noProof/>
            <w:u w:color="000000"/>
          </w:rPr>
          <w:t>8.5</w:t>
        </w:r>
        <w:r w:rsidR="003816FC">
          <w:rPr>
            <w:rFonts w:asciiTheme="minorHAnsi" w:eastAsiaTheme="minorEastAsia" w:hAnsiTheme="minorHAnsi" w:cstheme="minorBidi"/>
            <w:noProof/>
            <w:sz w:val="22"/>
            <w:szCs w:val="22"/>
          </w:rPr>
          <w:tab/>
        </w:r>
        <w:r w:rsidR="003816FC" w:rsidRPr="00B46595">
          <w:rPr>
            <w:rStyle w:val="Hyperkobling"/>
            <w:noProof/>
            <w:u w:color="000000"/>
          </w:rPr>
          <w:t>Eksempel på nettverkselement og lineær posisjon</w:t>
        </w:r>
        <w:r w:rsidR="003816FC">
          <w:rPr>
            <w:noProof/>
            <w:webHidden/>
          </w:rPr>
          <w:tab/>
        </w:r>
        <w:r w:rsidR="003816FC">
          <w:rPr>
            <w:noProof/>
            <w:webHidden/>
          </w:rPr>
          <w:fldChar w:fldCharType="begin"/>
        </w:r>
        <w:r w:rsidR="003816FC">
          <w:rPr>
            <w:noProof/>
            <w:webHidden/>
          </w:rPr>
          <w:instrText xml:space="preserve"> PAGEREF _Toc432771280 \h </w:instrText>
        </w:r>
        <w:r w:rsidR="003816FC">
          <w:rPr>
            <w:noProof/>
            <w:webHidden/>
          </w:rPr>
        </w:r>
        <w:r w:rsidR="003816FC">
          <w:rPr>
            <w:noProof/>
            <w:webHidden/>
          </w:rPr>
          <w:fldChar w:fldCharType="separate"/>
        </w:r>
        <w:r w:rsidR="003816FC">
          <w:rPr>
            <w:noProof/>
            <w:webHidden/>
          </w:rPr>
          <w:t>17</w:t>
        </w:r>
        <w:r w:rsidR="003816FC">
          <w:rPr>
            <w:noProof/>
            <w:webHidden/>
          </w:rPr>
          <w:fldChar w:fldCharType="end"/>
        </w:r>
      </w:hyperlink>
    </w:p>
    <w:p w14:paraId="1231B76C" w14:textId="77777777" w:rsidR="003816FC" w:rsidRDefault="0089599E">
      <w:pPr>
        <w:pStyle w:val="INNH2"/>
        <w:tabs>
          <w:tab w:val="left" w:pos="660"/>
          <w:tab w:val="right" w:leader="underscore" w:pos="10194"/>
        </w:tabs>
        <w:rPr>
          <w:rFonts w:asciiTheme="minorHAnsi" w:eastAsiaTheme="minorEastAsia" w:hAnsiTheme="minorHAnsi" w:cstheme="minorBidi"/>
          <w:b w:val="0"/>
          <w:bCs w:val="0"/>
          <w:noProof/>
        </w:rPr>
      </w:pPr>
      <w:hyperlink w:anchor="_Toc432771281" w:history="1">
        <w:r w:rsidR="003816FC" w:rsidRPr="00B46595">
          <w:rPr>
            <w:rStyle w:val="Hyperkobling"/>
            <w:noProof/>
            <w:u w:color="000000"/>
          </w:rPr>
          <w:t>9</w:t>
        </w:r>
        <w:r w:rsidR="003816FC">
          <w:rPr>
            <w:rFonts w:asciiTheme="minorHAnsi" w:eastAsiaTheme="minorEastAsia" w:hAnsiTheme="minorHAnsi" w:cstheme="minorBidi"/>
            <w:b w:val="0"/>
            <w:bCs w:val="0"/>
            <w:noProof/>
          </w:rPr>
          <w:tab/>
        </w:r>
        <w:r w:rsidR="003816FC" w:rsidRPr="00B46595">
          <w:rPr>
            <w:rStyle w:val="Hyperkobling"/>
            <w:noProof/>
            <w:u w:color="000000"/>
          </w:rPr>
          <w:t>Forholdet til ISO19148</w:t>
        </w:r>
        <w:r w:rsidR="003816FC">
          <w:rPr>
            <w:noProof/>
            <w:webHidden/>
          </w:rPr>
          <w:tab/>
        </w:r>
        <w:r w:rsidR="003816FC">
          <w:rPr>
            <w:noProof/>
            <w:webHidden/>
          </w:rPr>
          <w:fldChar w:fldCharType="begin"/>
        </w:r>
        <w:r w:rsidR="003816FC">
          <w:rPr>
            <w:noProof/>
            <w:webHidden/>
          </w:rPr>
          <w:instrText xml:space="preserve"> PAGEREF _Toc432771281 \h </w:instrText>
        </w:r>
        <w:r w:rsidR="003816FC">
          <w:rPr>
            <w:noProof/>
            <w:webHidden/>
          </w:rPr>
        </w:r>
        <w:r w:rsidR="003816FC">
          <w:rPr>
            <w:noProof/>
            <w:webHidden/>
          </w:rPr>
          <w:fldChar w:fldCharType="separate"/>
        </w:r>
        <w:r w:rsidR="003816FC">
          <w:rPr>
            <w:noProof/>
            <w:webHidden/>
          </w:rPr>
          <w:t>18</w:t>
        </w:r>
        <w:r w:rsidR="003816FC">
          <w:rPr>
            <w:noProof/>
            <w:webHidden/>
          </w:rPr>
          <w:fldChar w:fldCharType="end"/>
        </w:r>
      </w:hyperlink>
    </w:p>
    <w:p w14:paraId="1856583E"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2" w:history="1">
        <w:r w:rsidR="003816FC" w:rsidRPr="00B46595">
          <w:rPr>
            <w:rStyle w:val="Hyperkobling"/>
            <w:noProof/>
            <w:u w:color="000000"/>
          </w:rPr>
          <w:t>9.1</w:t>
        </w:r>
        <w:r w:rsidR="003816FC">
          <w:rPr>
            <w:rFonts w:asciiTheme="minorHAnsi" w:eastAsiaTheme="minorEastAsia" w:hAnsiTheme="minorHAnsi" w:cstheme="minorBidi"/>
            <w:noProof/>
            <w:sz w:val="22"/>
            <w:szCs w:val="22"/>
          </w:rPr>
          <w:tab/>
        </w:r>
        <w:r w:rsidR="003816FC" w:rsidRPr="00B46595">
          <w:rPr>
            <w:rStyle w:val="Hyperkobling"/>
            <w:noProof/>
            <w:u w:color="000000"/>
          </w:rPr>
          <w:t>Realiseringsmodell</w:t>
        </w:r>
        <w:r w:rsidR="003816FC">
          <w:rPr>
            <w:noProof/>
            <w:webHidden/>
          </w:rPr>
          <w:tab/>
        </w:r>
        <w:r w:rsidR="003816FC">
          <w:rPr>
            <w:noProof/>
            <w:webHidden/>
          </w:rPr>
          <w:fldChar w:fldCharType="begin"/>
        </w:r>
        <w:r w:rsidR="003816FC">
          <w:rPr>
            <w:noProof/>
            <w:webHidden/>
          </w:rPr>
          <w:instrText xml:space="preserve"> PAGEREF _Toc432771282 \h </w:instrText>
        </w:r>
        <w:r w:rsidR="003816FC">
          <w:rPr>
            <w:noProof/>
            <w:webHidden/>
          </w:rPr>
        </w:r>
        <w:r w:rsidR="003816FC">
          <w:rPr>
            <w:noProof/>
            <w:webHidden/>
          </w:rPr>
          <w:fldChar w:fldCharType="separate"/>
        </w:r>
        <w:r w:rsidR="003816FC">
          <w:rPr>
            <w:noProof/>
            <w:webHidden/>
          </w:rPr>
          <w:t>18</w:t>
        </w:r>
        <w:r w:rsidR="003816FC">
          <w:rPr>
            <w:noProof/>
            <w:webHidden/>
          </w:rPr>
          <w:fldChar w:fldCharType="end"/>
        </w:r>
      </w:hyperlink>
    </w:p>
    <w:p w14:paraId="43840A3B"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3" w:history="1">
        <w:r w:rsidR="003816FC" w:rsidRPr="00B46595">
          <w:rPr>
            <w:rStyle w:val="Hyperkobling"/>
            <w:noProof/>
            <w:u w:color="000000"/>
          </w:rPr>
          <w:t>9.2</w:t>
        </w:r>
        <w:r w:rsidR="003816FC">
          <w:rPr>
            <w:rFonts w:asciiTheme="minorHAnsi" w:eastAsiaTheme="minorEastAsia" w:hAnsiTheme="minorHAnsi" w:cstheme="minorBidi"/>
            <w:noProof/>
            <w:sz w:val="22"/>
            <w:szCs w:val="22"/>
          </w:rPr>
          <w:tab/>
        </w:r>
        <w:r w:rsidR="003816FC" w:rsidRPr="00B46595">
          <w:rPr>
            <w:rStyle w:val="Hyperkobling"/>
            <w:noProof/>
            <w:u w:color="000000"/>
          </w:rPr>
          <w:t>Detaljert realisering</w:t>
        </w:r>
        <w:r w:rsidR="003816FC">
          <w:rPr>
            <w:noProof/>
            <w:webHidden/>
          </w:rPr>
          <w:tab/>
        </w:r>
        <w:r w:rsidR="003816FC">
          <w:rPr>
            <w:noProof/>
            <w:webHidden/>
          </w:rPr>
          <w:fldChar w:fldCharType="begin"/>
        </w:r>
        <w:r w:rsidR="003816FC">
          <w:rPr>
            <w:noProof/>
            <w:webHidden/>
          </w:rPr>
          <w:instrText xml:space="preserve"> PAGEREF _Toc432771283 \h </w:instrText>
        </w:r>
        <w:r w:rsidR="003816FC">
          <w:rPr>
            <w:noProof/>
            <w:webHidden/>
          </w:rPr>
        </w:r>
        <w:r w:rsidR="003816FC">
          <w:rPr>
            <w:noProof/>
            <w:webHidden/>
          </w:rPr>
          <w:fldChar w:fldCharType="separate"/>
        </w:r>
        <w:r w:rsidR="003816FC">
          <w:rPr>
            <w:noProof/>
            <w:webHidden/>
          </w:rPr>
          <w:t>19</w:t>
        </w:r>
        <w:r w:rsidR="003816FC">
          <w:rPr>
            <w:noProof/>
            <w:webHidden/>
          </w:rPr>
          <w:fldChar w:fldCharType="end"/>
        </w:r>
      </w:hyperlink>
    </w:p>
    <w:p w14:paraId="3B894CC1" w14:textId="77777777" w:rsidR="003816FC" w:rsidRDefault="0089599E">
      <w:pPr>
        <w:pStyle w:val="INNH2"/>
        <w:tabs>
          <w:tab w:val="left" w:pos="880"/>
          <w:tab w:val="right" w:leader="underscore" w:pos="10194"/>
        </w:tabs>
        <w:rPr>
          <w:rFonts w:asciiTheme="minorHAnsi" w:eastAsiaTheme="minorEastAsia" w:hAnsiTheme="minorHAnsi" w:cstheme="minorBidi"/>
          <w:b w:val="0"/>
          <w:bCs w:val="0"/>
          <w:noProof/>
        </w:rPr>
      </w:pPr>
      <w:hyperlink w:anchor="_Toc432771284" w:history="1">
        <w:r w:rsidR="003816FC" w:rsidRPr="00B46595">
          <w:rPr>
            <w:rStyle w:val="Hyperkobling"/>
            <w:noProof/>
            <w:u w:color="000000"/>
          </w:rPr>
          <w:t>10</w:t>
        </w:r>
        <w:r w:rsidR="003816FC">
          <w:rPr>
            <w:rFonts w:asciiTheme="minorHAnsi" w:eastAsiaTheme="minorEastAsia" w:hAnsiTheme="minorHAnsi" w:cstheme="minorBidi"/>
            <w:b w:val="0"/>
            <w:bCs w:val="0"/>
            <w:noProof/>
          </w:rPr>
          <w:tab/>
        </w:r>
        <w:r w:rsidR="003816FC" w:rsidRPr="00B46595">
          <w:rPr>
            <w:rStyle w:val="Hyperkobling"/>
            <w:noProof/>
            <w:u w:color="000000"/>
          </w:rPr>
          <w:t>Forholdet til INSPIRE Generic Network Model</w:t>
        </w:r>
        <w:r w:rsidR="003816FC">
          <w:rPr>
            <w:noProof/>
            <w:webHidden/>
          </w:rPr>
          <w:tab/>
        </w:r>
        <w:r w:rsidR="003816FC">
          <w:rPr>
            <w:noProof/>
            <w:webHidden/>
          </w:rPr>
          <w:fldChar w:fldCharType="begin"/>
        </w:r>
        <w:r w:rsidR="003816FC">
          <w:rPr>
            <w:noProof/>
            <w:webHidden/>
          </w:rPr>
          <w:instrText xml:space="preserve"> PAGEREF _Toc432771284 \h </w:instrText>
        </w:r>
        <w:r w:rsidR="003816FC">
          <w:rPr>
            <w:noProof/>
            <w:webHidden/>
          </w:rPr>
        </w:r>
        <w:r w:rsidR="003816FC">
          <w:rPr>
            <w:noProof/>
            <w:webHidden/>
          </w:rPr>
          <w:fldChar w:fldCharType="separate"/>
        </w:r>
        <w:r w:rsidR="003816FC">
          <w:rPr>
            <w:noProof/>
            <w:webHidden/>
          </w:rPr>
          <w:t>21</w:t>
        </w:r>
        <w:r w:rsidR="003816FC">
          <w:rPr>
            <w:noProof/>
            <w:webHidden/>
          </w:rPr>
          <w:fldChar w:fldCharType="end"/>
        </w:r>
      </w:hyperlink>
    </w:p>
    <w:p w14:paraId="1D52615B"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5" w:history="1">
        <w:r w:rsidR="003816FC" w:rsidRPr="00B46595">
          <w:rPr>
            <w:rStyle w:val="Hyperkobling"/>
            <w:noProof/>
            <w:u w:color="000000"/>
          </w:rPr>
          <w:t>10.1</w:t>
        </w:r>
        <w:r w:rsidR="003816FC">
          <w:rPr>
            <w:rFonts w:asciiTheme="minorHAnsi" w:eastAsiaTheme="minorEastAsia" w:hAnsiTheme="minorHAnsi" w:cstheme="minorBidi"/>
            <w:noProof/>
            <w:sz w:val="22"/>
            <w:szCs w:val="22"/>
          </w:rPr>
          <w:tab/>
        </w:r>
        <w:r w:rsidR="003816FC" w:rsidRPr="00B46595">
          <w:rPr>
            <w:rStyle w:val="Hyperkobling"/>
            <w:noProof/>
            <w:u w:color="000000"/>
          </w:rPr>
          <w:t>Realiseringsmodell</w:t>
        </w:r>
        <w:r w:rsidR="003816FC">
          <w:rPr>
            <w:noProof/>
            <w:webHidden/>
          </w:rPr>
          <w:tab/>
        </w:r>
        <w:r w:rsidR="003816FC">
          <w:rPr>
            <w:noProof/>
            <w:webHidden/>
          </w:rPr>
          <w:fldChar w:fldCharType="begin"/>
        </w:r>
        <w:r w:rsidR="003816FC">
          <w:rPr>
            <w:noProof/>
            <w:webHidden/>
          </w:rPr>
          <w:instrText xml:space="preserve"> PAGEREF _Toc432771285 \h </w:instrText>
        </w:r>
        <w:r w:rsidR="003816FC">
          <w:rPr>
            <w:noProof/>
            <w:webHidden/>
          </w:rPr>
        </w:r>
        <w:r w:rsidR="003816FC">
          <w:rPr>
            <w:noProof/>
            <w:webHidden/>
          </w:rPr>
          <w:fldChar w:fldCharType="separate"/>
        </w:r>
        <w:r w:rsidR="003816FC">
          <w:rPr>
            <w:noProof/>
            <w:webHidden/>
          </w:rPr>
          <w:t>21</w:t>
        </w:r>
        <w:r w:rsidR="003816FC">
          <w:rPr>
            <w:noProof/>
            <w:webHidden/>
          </w:rPr>
          <w:fldChar w:fldCharType="end"/>
        </w:r>
      </w:hyperlink>
    </w:p>
    <w:p w14:paraId="7C6DA058"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6" w:history="1">
        <w:r w:rsidR="003816FC" w:rsidRPr="00B46595">
          <w:rPr>
            <w:rStyle w:val="Hyperkobling"/>
            <w:noProof/>
            <w:u w:color="000000"/>
          </w:rPr>
          <w:t>10.2</w:t>
        </w:r>
        <w:r w:rsidR="003816FC">
          <w:rPr>
            <w:rFonts w:asciiTheme="minorHAnsi" w:eastAsiaTheme="minorEastAsia" w:hAnsiTheme="minorHAnsi" w:cstheme="minorBidi"/>
            <w:noProof/>
            <w:sz w:val="22"/>
            <w:szCs w:val="22"/>
          </w:rPr>
          <w:tab/>
        </w:r>
        <w:r w:rsidR="003816FC" w:rsidRPr="00B46595">
          <w:rPr>
            <w:rStyle w:val="Hyperkobling"/>
            <w:noProof/>
            <w:u w:color="000000"/>
          </w:rPr>
          <w:t>Detaljert realisering</w:t>
        </w:r>
        <w:r w:rsidR="003816FC">
          <w:rPr>
            <w:noProof/>
            <w:webHidden/>
          </w:rPr>
          <w:tab/>
        </w:r>
        <w:r w:rsidR="003816FC">
          <w:rPr>
            <w:noProof/>
            <w:webHidden/>
          </w:rPr>
          <w:fldChar w:fldCharType="begin"/>
        </w:r>
        <w:r w:rsidR="003816FC">
          <w:rPr>
            <w:noProof/>
            <w:webHidden/>
          </w:rPr>
          <w:instrText xml:space="preserve"> PAGEREF _Toc432771286 \h </w:instrText>
        </w:r>
        <w:r w:rsidR="003816FC">
          <w:rPr>
            <w:noProof/>
            <w:webHidden/>
          </w:rPr>
        </w:r>
        <w:r w:rsidR="003816FC">
          <w:rPr>
            <w:noProof/>
            <w:webHidden/>
          </w:rPr>
          <w:fldChar w:fldCharType="separate"/>
        </w:r>
        <w:r w:rsidR="003816FC">
          <w:rPr>
            <w:noProof/>
            <w:webHidden/>
          </w:rPr>
          <w:t>22</w:t>
        </w:r>
        <w:r w:rsidR="003816FC">
          <w:rPr>
            <w:noProof/>
            <w:webHidden/>
          </w:rPr>
          <w:fldChar w:fldCharType="end"/>
        </w:r>
      </w:hyperlink>
    </w:p>
    <w:p w14:paraId="14AD4A54" w14:textId="77777777" w:rsidR="003816FC" w:rsidRDefault="0089599E">
      <w:pPr>
        <w:pStyle w:val="INNH2"/>
        <w:tabs>
          <w:tab w:val="left" w:pos="880"/>
          <w:tab w:val="right" w:leader="underscore" w:pos="10194"/>
        </w:tabs>
        <w:rPr>
          <w:rFonts w:asciiTheme="minorHAnsi" w:eastAsiaTheme="minorEastAsia" w:hAnsiTheme="minorHAnsi" w:cstheme="minorBidi"/>
          <w:b w:val="0"/>
          <w:bCs w:val="0"/>
          <w:noProof/>
        </w:rPr>
      </w:pPr>
      <w:hyperlink w:anchor="_Toc432771287" w:history="1">
        <w:r w:rsidR="003816FC" w:rsidRPr="00B46595">
          <w:rPr>
            <w:rStyle w:val="Hyperkobling"/>
            <w:noProof/>
            <w:u w:color="000000"/>
          </w:rPr>
          <w:t>11</w:t>
        </w:r>
        <w:r w:rsidR="003816FC">
          <w:rPr>
            <w:rFonts w:asciiTheme="minorHAnsi" w:eastAsiaTheme="minorEastAsia" w:hAnsiTheme="minorHAnsi" w:cstheme="minorBidi"/>
            <w:b w:val="0"/>
            <w:bCs w:val="0"/>
            <w:noProof/>
          </w:rPr>
          <w:tab/>
        </w:r>
        <w:r w:rsidR="003816FC" w:rsidRPr="00B46595">
          <w:rPr>
            <w:rStyle w:val="Hyperkobling"/>
            <w:noProof/>
            <w:u w:color="000000"/>
          </w:rPr>
          <w:t>Komplett tekstlig beskrivelse av modellen</w:t>
        </w:r>
        <w:r w:rsidR="003816FC">
          <w:rPr>
            <w:noProof/>
            <w:webHidden/>
          </w:rPr>
          <w:tab/>
        </w:r>
        <w:r w:rsidR="003816FC">
          <w:rPr>
            <w:noProof/>
            <w:webHidden/>
          </w:rPr>
          <w:fldChar w:fldCharType="begin"/>
        </w:r>
        <w:r w:rsidR="003816FC">
          <w:rPr>
            <w:noProof/>
            <w:webHidden/>
          </w:rPr>
          <w:instrText xml:space="preserve"> PAGEREF _Toc432771287 \h </w:instrText>
        </w:r>
        <w:r w:rsidR="003816FC">
          <w:rPr>
            <w:noProof/>
            <w:webHidden/>
          </w:rPr>
        </w:r>
        <w:r w:rsidR="003816FC">
          <w:rPr>
            <w:noProof/>
            <w:webHidden/>
          </w:rPr>
          <w:fldChar w:fldCharType="separate"/>
        </w:r>
        <w:r w:rsidR="003816FC">
          <w:rPr>
            <w:noProof/>
            <w:webHidden/>
          </w:rPr>
          <w:t>24</w:t>
        </w:r>
        <w:r w:rsidR="003816FC">
          <w:rPr>
            <w:noProof/>
            <w:webHidden/>
          </w:rPr>
          <w:fldChar w:fldCharType="end"/>
        </w:r>
      </w:hyperlink>
    </w:p>
    <w:p w14:paraId="570943D1"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8" w:history="1">
        <w:r w:rsidR="003816FC" w:rsidRPr="00B46595">
          <w:rPr>
            <w:rStyle w:val="Hyperkobling"/>
            <w:bCs/>
            <w:noProof/>
            <w:u w:color="000000"/>
          </w:rPr>
          <w:t>11.1</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Nettverk</w:t>
        </w:r>
        <w:r w:rsidR="003816FC">
          <w:rPr>
            <w:noProof/>
            <w:webHidden/>
          </w:rPr>
          <w:tab/>
        </w:r>
        <w:r w:rsidR="003816FC">
          <w:rPr>
            <w:noProof/>
            <w:webHidden/>
          </w:rPr>
          <w:fldChar w:fldCharType="begin"/>
        </w:r>
        <w:r w:rsidR="003816FC">
          <w:rPr>
            <w:noProof/>
            <w:webHidden/>
          </w:rPr>
          <w:instrText xml:space="preserve"> PAGEREF _Toc432771288 \h </w:instrText>
        </w:r>
        <w:r w:rsidR="003816FC">
          <w:rPr>
            <w:noProof/>
            <w:webHidden/>
          </w:rPr>
        </w:r>
        <w:r w:rsidR="003816FC">
          <w:rPr>
            <w:noProof/>
            <w:webHidden/>
          </w:rPr>
          <w:fldChar w:fldCharType="separate"/>
        </w:r>
        <w:r w:rsidR="003816FC">
          <w:rPr>
            <w:noProof/>
            <w:webHidden/>
          </w:rPr>
          <w:t>24</w:t>
        </w:r>
        <w:r w:rsidR="003816FC">
          <w:rPr>
            <w:noProof/>
            <w:webHidden/>
          </w:rPr>
          <w:fldChar w:fldCharType="end"/>
        </w:r>
      </w:hyperlink>
    </w:p>
    <w:p w14:paraId="197B97D3"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89" w:history="1">
        <w:r w:rsidR="003816FC" w:rsidRPr="00B46595">
          <w:rPr>
            <w:rStyle w:val="Hyperkobling"/>
            <w:bCs/>
            <w:noProof/>
            <w:u w:color="000000"/>
          </w:rPr>
          <w:t>11.2</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Nettverkselement</w:t>
        </w:r>
        <w:r w:rsidR="003816FC">
          <w:rPr>
            <w:noProof/>
            <w:webHidden/>
          </w:rPr>
          <w:tab/>
        </w:r>
        <w:r w:rsidR="003816FC">
          <w:rPr>
            <w:noProof/>
            <w:webHidden/>
          </w:rPr>
          <w:fldChar w:fldCharType="begin"/>
        </w:r>
        <w:r w:rsidR="003816FC">
          <w:rPr>
            <w:noProof/>
            <w:webHidden/>
          </w:rPr>
          <w:instrText xml:space="preserve"> PAGEREF _Toc432771289 \h </w:instrText>
        </w:r>
        <w:r w:rsidR="003816FC">
          <w:rPr>
            <w:noProof/>
            <w:webHidden/>
          </w:rPr>
        </w:r>
        <w:r w:rsidR="003816FC">
          <w:rPr>
            <w:noProof/>
            <w:webHidden/>
          </w:rPr>
          <w:fldChar w:fldCharType="separate"/>
        </w:r>
        <w:r w:rsidR="003816FC">
          <w:rPr>
            <w:noProof/>
            <w:webHidden/>
          </w:rPr>
          <w:t>24</w:t>
        </w:r>
        <w:r w:rsidR="003816FC">
          <w:rPr>
            <w:noProof/>
            <w:webHidden/>
          </w:rPr>
          <w:fldChar w:fldCharType="end"/>
        </w:r>
      </w:hyperlink>
    </w:p>
    <w:p w14:paraId="357C2689"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0" w:history="1">
        <w:r w:rsidR="003816FC" w:rsidRPr="00B46595">
          <w:rPr>
            <w:rStyle w:val="Hyperkobling"/>
            <w:bCs/>
            <w:noProof/>
            <w:u w:color="000000"/>
          </w:rPr>
          <w:t>11.3</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GeneralisertLenke</w:t>
        </w:r>
        <w:r w:rsidR="003816FC">
          <w:rPr>
            <w:noProof/>
            <w:webHidden/>
          </w:rPr>
          <w:tab/>
        </w:r>
        <w:r w:rsidR="003816FC">
          <w:rPr>
            <w:noProof/>
            <w:webHidden/>
          </w:rPr>
          <w:fldChar w:fldCharType="begin"/>
        </w:r>
        <w:r w:rsidR="003816FC">
          <w:rPr>
            <w:noProof/>
            <w:webHidden/>
          </w:rPr>
          <w:instrText xml:space="preserve"> PAGEREF _Toc432771290 \h </w:instrText>
        </w:r>
        <w:r w:rsidR="003816FC">
          <w:rPr>
            <w:noProof/>
            <w:webHidden/>
          </w:rPr>
        </w:r>
        <w:r w:rsidR="003816FC">
          <w:rPr>
            <w:noProof/>
            <w:webHidden/>
          </w:rPr>
          <w:fldChar w:fldCharType="separate"/>
        </w:r>
        <w:r w:rsidR="003816FC">
          <w:rPr>
            <w:noProof/>
            <w:webHidden/>
          </w:rPr>
          <w:t>25</w:t>
        </w:r>
        <w:r w:rsidR="003816FC">
          <w:rPr>
            <w:noProof/>
            <w:webHidden/>
          </w:rPr>
          <w:fldChar w:fldCharType="end"/>
        </w:r>
      </w:hyperlink>
    </w:p>
    <w:p w14:paraId="76DF280A"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1" w:history="1">
        <w:r w:rsidR="003816FC" w:rsidRPr="00B46595">
          <w:rPr>
            <w:rStyle w:val="Hyperkobling"/>
            <w:bCs/>
            <w:noProof/>
            <w:u w:color="000000"/>
          </w:rPr>
          <w:t>11.4</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Lenke</w:t>
        </w:r>
        <w:r w:rsidR="003816FC">
          <w:rPr>
            <w:noProof/>
            <w:webHidden/>
          </w:rPr>
          <w:tab/>
        </w:r>
        <w:r w:rsidR="003816FC">
          <w:rPr>
            <w:noProof/>
            <w:webHidden/>
          </w:rPr>
          <w:fldChar w:fldCharType="begin"/>
        </w:r>
        <w:r w:rsidR="003816FC">
          <w:rPr>
            <w:noProof/>
            <w:webHidden/>
          </w:rPr>
          <w:instrText xml:space="preserve"> PAGEREF _Toc432771291 \h </w:instrText>
        </w:r>
        <w:r w:rsidR="003816FC">
          <w:rPr>
            <w:noProof/>
            <w:webHidden/>
          </w:rPr>
        </w:r>
        <w:r w:rsidR="003816FC">
          <w:rPr>
            <w:noProof/>
            <w:webHidden/>
          </w:rPr>
          <w:fldChar w:fldCharType="separate"/>
        </w:r>
        <w:r w:rsidR="003816FC">
          <w:rPr>
            <w:noProof/>
            <w:webHidden/>
          </w:rPr>
          <w:t>25</w:t>
        </w:r>
        <w:r w:rsidR="003816FC">
          <w:rPr>
            <w:noProof/>
            <w:webHidden/>
          </w:rPr>
          <w:fldChar w:fldCharType="end"/>
        </w:r>
      </w:hyperlink>
    </w:p>
    <w:p w14:paraId="6A0FF267"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2" w:history="1">
        <w:r w:rsidR="003816FC" w:rsidRPr="00B46595">
          <w:rPr>
            <w:rStyle w:val="Hyperkobling"/>
            <w:bCs/>
            <w:noProof/>
            <w:u w:color="000000"/>
          </w:rPr>
          <w:t>11.5</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Lenkesekvens</w:t>
        </w:r>
        <w:r w:rsidR="003816FC">
          <w:rPr>
            <w:noProof/>
            <w:webHidden/>
          </w:rPr>
          <w:tab/>
        </w:r>
        <w:r w:rsidR="003816FC">
          <w:rPr>
            <w:noProof/>
            <w:webHidden/>
          </w:rPr>
          <w:fldChar w:fldCharType="begin"/>
        </w:r>
        <w:r w:rsidR="003816FC">
          <w:rPr>
            <w:noProof/>
            <w:webHidden/>
          </w:rPr>
          <w:instrText xml:space="preserve"> PAGEREF _Toc432771292 \h </w:instrText>
        </w:r>
        <w:r w:rsidR="003816FC">
          <w:rPr>
            <w:noProof/>
            <w:webHidden/>
          </w:rPr>
        </w:r>
        <w:r w:rsidR="003816FC">
          <w:rPr>
            <w:noProof/>
            <w:webHidden/>
          </w:rPr>
          <w:fldChar w:fldCharType="separate"/>
        </w:r>
        <w:r w:rsidR="003816FC">
          <w:rPr>
            <w:noProof/>
            <w:webHidden/>
          </w:rPr>
          <w:t>27</w:t>
        </w:r>
        <w:r w:rsidR="003816FC">
          <w:rPr>
            <w:noProof/>
            <w:webHidden/>
          </w:rPr>
          <w:fldChar w:fldCharType="end"/>
        </w:r>
      </w:hyperlink>
    </w:p>
    <w:p w14:paraId="00D3537B"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3" w:history="1">
        <w:r w:rsidR="003816FC" w:rsidRPr="00B46595">
          <w:rPr>
            <w:rStyle w:val="Hyperkobling"/>
            <w:bCs/>
            <w:noProof/>
            <w:u w:color="000000"/>
          </w:rPr>
          <w:t>11.6</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Lenkesett</w:t>
        </w:r>
        <w:r w:rsidR="003816FC">
          <w:rPr>
            <w:noProof/>
            <w:webHidden/>
          </w:rPr>
          <w:tab/>
        </w:r>
        <w:r w:rsidR="003816FC">
          <w:rPr>
            <w:noProof/>
            <w:webHidden/>
          </w:rPr>
          <w:fldChar w:fldCharType="begin"/>
        </w:r>
        <w:r w:rsidR="003816FC">
          <w:rPr>
            <w:noProof/>
            <w:webHidden/>
          </w:rPr>
          <w:instrText xml:space="preserve"> PAGEREF _Toc432771293 \h </w:instrText>
        </w:r>
        <w:r w:rsidR="003816FC">
          <w:rPr>
            <w:noProof/>
            <w:webHidden/>
          </w:rPr>
        </w:r>
        <w:r w:rsidR="003816FC">
          <w:rPr>
            <w:noProof/>
            <w:webHidden/>
          </w:rPr>
          <w:fldChar w:fldCharType="separate"/>
        </w:r>
        <w:r w:rsidR="003816FC">
          <w:rPr>
            <w:noProof/>
            <w:webHidden/>
          </w:rPr>
          <w:t>27</w:t>
        </w:r>
        <w:r w:rsidR="003816FC">
          <w:rPr>
            <w:noProof/>
            <w:webHidden/>
          </w:rPr>
          <w:fldChar w:fldCharType="end"/>
        </w:r>
      </w:hyperlink>
    </w:p>
    <w:p w14:paraId="4636450A"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4" w:history="1">
        <w:r w:rsidR="003816FC" w:rsidRPr="00B46595">
          <w:rPr>
            <w:rStyle w:val="Hyperkobling"/>
            <w:bCs/>
            <w:noProof/>
            <w:u w:color="000000"/>
          </w:rPr>
          <w:t>11.7</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«featureType» Node</w:t>
        </w:r>
        <w:r w:rsidR="003816FC">
          <w:rPr>
            <w:noProof/>
            <w:webHidden/>
          </w:rPr>
          <w:tab/>
        </w:r>
        <w:r w:rsidR="003816FC">
          <w:rPr>
            <w:noProof/>
            <w:webHidden/>
          </w:rPr>
          <w:fldChar w:fldCharType="begin"/>
        </w:r>
        <w:r w:rsidR="003816FC">
          <w:rPr>
            <w:noProof/>
            <w:webHidden/>
          </w:rPr>
          <w:instrText xml:space="preserve"> PAGEREF _Toc432771294 \h </w:instrText>
        </w:r>
        <w:r w:rsidR="003816FC">
          <w:rPr>
            <w:noProof/>
            <w:webHidden/>
          </w:rPr>
        </w:r>
        <w:r w:rsidR="003816FC">
          <w:rPr>
            <w:noProof/>
            <w:webHidden/>
          </w:rPr>
          <w:fldChar w:fldCharType="separate"/>
        </w:r>
        <w:r w:rsidR="003816FC">
          <w:rPr>
            <w:noProof/>
            <w:webHidden/>
          </w:rPr>
          <w:t>28</w:t>
        </w:r>
        <w:r w:rsidR="003816FC">
          <w:rPr>
            <w:noProof/>
            <w:webHidden/>
          </w:rPr>
          <w:fldChar w:fldCharType="end"/>
        </w:r>
      </w:hyperlink>
    </w:p>
    <w:p w14:paraId="2B0362AF"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5" w:history="1">
        <w:r w:rsidR="003816FC" w:rsidRPr="00B46595">
          <w:rPr>
            <w:rStyle w:val="Hyperkobling"/>
            <w:bCs/>
            <w:noProof/>
            <w:u w:color="000000"/>
          </w:rPr>
          <w:t>11.8</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«dataType» LineærPosisjon</w:t>
        </w:r>
        <w:r w:rsidR="003816FC">
          <w:rPr>
            <w:noProof/>
            <w:webHidden/>
          </w:rPr>
          <w:tab/>
        </w:r>
        <w:r w:rsidR="003816FC">
          <w:rPr>
            <w:noProof/>
            <w:webHidden/>
          </w:rPr>
          <w:fldChar w:fldCharType="begin"/>
        </w:r>
        <w:r w:rsidR="003816FC">
          <w:rPr>
            <w:noProof/>
            <w:webHidden/>
          </w:rPr>
          <w:instrText xml:space="preserve"> PAGEREF _Toc432771295 \h </w:instrText>
        </w:r>
        <w:r w:rsidR="003816FC">
          <w:rPr>
            <w:noProof/>
            <w:webHidden/>
          </w:rPr>
        </w:r>
        <w:r w:rsidR="003816FC">
          <w:rPr>
            <w:noProof/>
            <w:webHidden/>
          </w:rPr>
          <w:fldChar w:fldCharType="separate"/>
        </w:r>
        <w:r w:rsidR="003816FC">
          <w:rPr>
            <w:noProof/>
            <w:webHidden/>
          </w:rPr>
          <w:t>28</w:t>
        </w:r>
        <w:r w:rsidR="003816FC">
          <w:rPr>
            <w:noProof/>
            <w:webHidden/>
          </w:rPr>
          <w:fldChar w:fldCharType="end"/>
        </w:r>
      </w:hyperlink>
    </w:p>
    <w:p w14:paraId="3BED8E8B"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296" w:history="1">
        <w:r w:rsidR="003816FC" w:rsidRPr="00B46595">
          <w:rPr>
            <w:rStyle w:val="Hyperkobling"/>
            <w:bCs/>
            <w:noProof/>
            <w:u w:color="000000"/>
          </w:rPr>
          <w:t>11.9</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«dataType» LineærPosisjonPunkt</w:t>
        </w:r>
        <w:r w:rsidR="003816FC">
          <w:rPr>
            <w:noProof/>
            <w:webHidden/>
          </w:rPr>
          <w:tab/>
        </w:r>
        <w:r w:rsidR="003816FC">
          <w:rPr>
            <w:noProof/>
            <w:webHidden/>
          </w:rPr>
          <w:fldChar w:fldCharType="begin"/>
        </w:r>
        <w:r w:rsidR="003816FC">
          <w:rPr>
            <w:noProof/>
            <w:webHidden/>
          </w:rPr>
          <w:instrText xml:space="preserve"> PAGEREF _Toc432771296 \h </w:instrText>
        </w:r>
        <w:r w:rsidR="003816FC">
          <w:rPr>
            <w:noProof/>
            <w:webHidden/>
          </w:rPr>
        </w:r>
        <w:r w:rsidR="003816FC">
          <w:rPr>
            <w:noProof/>
            <w:webHidden/>
          </w:rPr>
          <w:fldChar w:fldCharType="separate"/>
        </w:r>
        <w:r w:rsidR="003816FC">
          <w:rPr>
            <w:noProof/>
            <w:webHidden/>
          </w:rPr>
          <w:t>29</w:t>
        </w:r>
        <w:r w:rsidR="003816FC">
          <w:rPr>
            <w:noProof/>
            <w:webHidden/>
          </w:rPr>
          <w:fldChar w:fldCharType="end"/>
        </w:r>
      </w:hyperlink>
    </w:p>
    <w:p w14:paraId="23824277" w14:textId="77777777" w:rsidR="003816FC" w:rsidRDefault="0089599E">
      <w:pPr>
        <w:pStyle w:val="INNH3"/>
        <w:tabs>
          <w:tab w:val="left" w:pos="1320"/>
          <w:tab w:val="right" w:leader="underscore" w:pos="10194"/>
        </w:tabs>
        <w:rPr>
          <w:rFonts w:asciiTheme="minorHAnsi" w:eastAsiaTheme="minorEastAsia" w:hAnsiTheme="minorHAnsi" w:cstheme="minorBidi"/>
          <w:noProof/>
          <w:sz w:val="22"/>
          <w:szCs w:val="22"/>
        </w:rPr>
      </w:pPr>
      <w:hyperlink w:anchor="_Toc432771297" w:history="1">
        <w:r w:rsidR="003816FC" w:rsidRPr="00B46595">
          <w:rPr>
            <w:rStyle w:val="Hyperkobling"/>
            <w:bCs/>
            <w:noProof/>
            <w:u w:color="000000"/>
          </w:rPr>
          <w:t>11.10</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«dataType» LineærPosisjonStrekning</w:t>
        </w:r>
        <w:r w:rsidR="003816FC">
          <w:rPr>
            <w:noProof/>
            <w:webHidden/>
          </w:rPr>
          <w:tab/>
        </w:r>
        <w:r w:rsidR="003816FC">
          <w:rPr>
            <w:noProof/>
            <w:webHidden/>
          </w:rPr>
          <w:fldChar w:fldCharType="begin"/>
        </w:r>
        <w:r w:rsidR="003816FC">
          <w:rPr>
            <w:noProof/>
            <w:webHidden/>
          </w:rPr>
          <w:instrText xml:space="preserve"> PAGEREF _Toc432771297 \h </w:instrText>
        </w:r>
        <w:r w:rsidR="003816FC">
          <w:rPr>
            <w:noProof/>
            <w:webHidden/>
          </w:rPr>
        </w:r>
        <w:r w:rsidR="003816FC">
          <w:rPr>
            <w:noProof/>
            <w:webHidden/>
          </w:rPr>
          <w:fldChar w:fldCharType="separate"/>
        </w:r>
        <w:r w:rsidR="003816FC">
          <w:rPr>
            <w:noProof/>
            <w:webHidden/>
          </w:rPr>
          <w:t>30</w:t>
        </w:r>
        <w:r w:rsidR="003816FC">
          <w:rPr>
            <w:noProof/>
            <w:webHidden/>
          </w:rPr>
          <w:fldChar w:fldCharType="end"/>
        </w:r>
      </w:hyperlink>
    </w:p>
    <w:p w14:paraId="573C8C25" w14:textId="77777777" w:rsidR="003816FC" w:rsidRDefault="0089599E">
      <w:pPr>
        <w:pStyle w:val="INNH3"/>
        <w:tabs>
          <w:tab w:val="left" w:pos="1320"/>
          <w:tab w:val="right" w:leader="underscore" w:pos="10194"/>
        </w:tabs>
        <w:rPr>
          <w:rFonts w:asciiTheme="minorHAnsi" w:eastAsiaTheme="minorEastAsia" w:hAnsiTheme="minorHAnsi" w:cstheme="minorBidi"/>
          <w:noProof/>
          <w:sz w:val="22"/>
          <w:szCs w:val="22"/>
        </w:rPr>
      </w:pPr>
      <w:hyperlink w:anchor="_Toc432771298" w:history="1">
        <w:r w:rsidR="003816FC" w:rsidRPr="00B46595">
          <w:rPr>
            <w:rStyle w:val="Hyperkobling"/>
            <w:bCs/>
            <w:noProof/>
            <w:u w:color="000000"/>
          </w:rPr>
          <w:t>11.11</w:t>
        </w:r>
        <w:r w:rsidR="003816FC">
          <w:rPr>
            <w:rFonts w:asciiTheme="minorHAnsi" w:eastAsiaTheme="minorEastAsia" w:hAnsiTheme="minorHAnsi" w:cstheme="minorBidi"/>
            <w:noProof/>
            <w:sz w:val="22"/>
            <w:szCs w:val="22"/>
          </w:rPr>
          <w:tab/>
        </w:r>
        <w:r w:rsidR="003816FC" w:rsidRPr="00B46595">
          <w:rPr>
            <w:rStyle w:val="Hyperkobling"/>
            <w:rFonts w:eastAsia="Arial"/>
            <w:bCs/>
            <w:noProof/>
            <w:u w:color="000000"/>
          </w:rPr>
          <w:t>«codeList» LineærReferanseMetode</w:t>
        </w:r>
        <w:r w:rsidR="003816FC">
          <w:rPr>
            <w:noProof/>
            <w:webHidden/>
          </w:rPr>
          <w:tab/>
        </w:r>
        <w:r w:rsidR="003816FC">
          <w:rPr>
            <w:noProof/>
            <w:webHidden/>
          </w:rPr>
          <w:fldChar w:fldCharType="begin"/>
        </w:r>
        <w:r w:rsidR="003816FC">
          <w:rPr>
            <w:noProof/>
            <w:webHidden/>
          </w:rPr>
          <w:instrText xml:space="preserve"> PAGEREF _Toc432771298 \h </w:instrText>
        </w:r>
        <w:r w:rsidR="003816FC">
          <w:rPr>
            <w:noProof/>
            <w:webHidden/>
          </w:rPr>
        </w:r>
        <w:r w:rsidR="003816FC">
          <w:rPr>
            <w:noProof/>
            <w:webHidden/>
          </w:rPr>
          <w:fldChar w:fldCharType="separate"/>
        </w:r>
        <w:r w:rsidR="003816FC">
          <w:rPr>
            <w:noProof/>
            <w:webHidden/>
          </w:rPr>
          <w:t>30</w:t>
        </w:r>
        <w:r w:rsidR="003816FC">
          <w:rPr>
            <w:noProof/>
            <w:webHidden/>
          </w:rPr>
          <w:fldChar w:fldCharType="end"/>
        </w:r>
      </w:hyperlink>
    </w:p>
    <w:p w14:paraId="48D95B21" w14:textId="77777777" w:rsidR="003816FC" w:rsidRDefault="0089599E">
      <w:pPr>
        <w:pStyle w:val="INNH2"/>
        <w:tabs>
          <w:tab w:val="left" w:pos="880"/>
          <w:tab w:val="right" w:leader="underscore" w:pos="10194"/>
        </w:tabs>
        <w:rPr>
          <w:rFonts w:asciiTheme="minorHAnsi" w:eastAsiaTheme="minorEastAsia" w:hAnsiTheme="minorHAnsi" w:cstheme="minorBidi"/>
          <w:b w:val="0"/>
          <w:bCs w:val="0"/>
          <w:noProof/>
        </w:rPr>
      </w:pPr>
      <w:hyperlink w:anchor="_Toc432771299" w:history="1">
        <w:r w:rsidR="003816FC" w:rsidRPr="00B46595">
          <w:rPr>
            <w:rStyle w:val="Hyperkobling"/>
            <w:noProof/>
            <w:u w:color="000000"/>
          </w:rPr>
          <w:t>12</w:t>
        </w:r>
        <w:r w:rsidR="003816FC">
          <w:rPr>
            <w:rFonts w:asciiTheme="minorHAnsi" w:eastAsiaTheme="minorEastAsia" w:hAnsiTheme="minorHAnsi" w:cstheme="minorBidi"/>
            <w:b w:val="0"/>
            <w:bCs w:val="0"/>
            <w:noProof/>
          </w:rPr>
          <w:tab/>
        </w:r>
        <w:r w:rsidR="003816FC" w:rsidRPr="00B46595">
          <w:rPr>
            <w:rStyle w:val="Hyperkobling"/>
            <w:noProof/>
            <w:u w:color="000000"/>
          </w:rPr>
          <w:t>Konformitetsklasser og tester</w:t>
        </w:r>
        <w:r w:rsidR="003816FC">
          <w:rPr>
            <w:noProof/>
            <w:webHidden/>
          </w:rPr>
          <w:tab/>
        </w:r>
        <w:r w:rsidR="003816FC">
          <w:rPr>
            <w:noProof/>
            <w:webHidden/>
          </w:rPr>
          <w:fldChar w:fldCharType="begin"/>
        </w:r>
        <w:r w:rsidR="003816FC">
          <w:rPr>
            <w:noProof/>
            <w:webHidden/>
          </w:rPr>
          <w:instrText xml:space="preserve"> PAGEREF _Toc432771299 \h </w:instrText>
        </w:r>
        <w:r w:rsidR="003816FC">
          <w:rPr>
            <w:noProof/>
            <w:webHidden/>
          </w:rPr>
        </w:r>
        <w:r w:rsidR="003816FC">
          <w:rPr>
            <w:noProof/>
            <w:webHidden/>
          </w:rPr>
          <w:fldChar w:fldCharType="separate"/>
        </w:r>
        <w:r w:rsidR="003816FC">
          <w:rPr>
            <w:noProof/>
            <w:webHidden/>
          </w:rPr>
          <w:t>32</w:t>
        </w:r>
        <w:r w:rsidR="003816FC">
          <w:rPr>
            <w:noProof/>
            <w:webHidden/>
          </w:rPr>
          <w:fldChar w:fldCharType="end"/>
        </w:r>
      </w:hyperlink>
    </w:p>
    <w:p w14:paraId="5589EC36"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300" w:history="1">
        <w:r w:rsidR="003816FC" w:rsidRPr="00B46595">
          <w:rPr>
            <w:rStyle w:val="Hyperkobling"/>
            <w:noProof/>
            <w:u w:color="000000"/>
          </w:rPr>
          <w:t>12.1</w:t>
        </w:r>
        <w:r w:rsidR="003816FC">
          <w:rPr>
            <w:rFonts w:asciiTheme="minorHAnsi" w:eastAsiaTheme="minorEastAsia" w:hAnsiTheme="minorHAnsi" w:cstheme="minorBidi"/>
            <w:noProof/>
            <w:sz w:val="22"/>
            <w:szCs w:val="22"/>
          </w:rPr>
          <w:tab/>
        </w:r>
        <w:r w:rsidR="003816FC" w:rsidRPr="00B46595">
          <w:rPr>
            <w:rStyle w:val="Hyperkobling"/>
            <w:noProof/>
            <w:u w:color="000000"/>
          </w:rPr>
          <w:t>Nettverk</w:t>
        </w:r>
        <w:r w:rsidR="003816FC">
          <w:rPr>
            <w:noProof/>
            <w:webHidden/>
          </w:rPr>
          <w:tab/>
        </w:r>
        <w:r w:rsidR="003816FC">
          <w:rPr>
            <w:noProof/>
            <w:webHidden/>
          </w:rPr>
          <w:fldChar w:fldCharType="begin"/>
        </w:r>
        <w:r w:rsidR="003816FC">
          <w:rPr>
            <w:noProof/>
            <w:webHidden/>
          </w:rPr>
          <w:instrText xml:space="preserve"> PAGEREF _Toc432771300 \h </w:instrText>
        </w:r>
        <w:r w:rsidR="003816FC">
          <w:rPr>
            <w:noProof/>
            <w:webHidden/>
          </w:rPr>
        </w:r>
        <w:r w:rsidR="003816FC">
          <w:rPr>
            <w:noProof/>
            <w:webHidden/>
          </w:rPr>
          <w:fldChar w:fldCharType="separate"/>
        </w:r>
        <w:r w:rsidR="003816FC">
          <w:rPr>
            <w:noProof/>
            <w:webHidden/>
          </w:rPr>
          <w:t>32</w:t>
        </w:r>
        <w:r w:rsidR="003816FC">
          <w:rPr>
            <w:noProof/>
            <w:webHidden/>
          </w:rPr>
          <w:fldChar w:fldCharType="end"/>
        </w:r>
      </w:hyperlink>
    </w:p>
    <w:p w14:paraId="2737AAB0" w14:textId="77777777" w:rsidR="003816FC" w:rsidRDefault="0089599E">
      <w:pPr>
        <w:pStyle w:val="INNH3"/>
        <w:tabs>
          <w:tab w:val="left" w:pos="1100"/>
          <w:tab w:val="right" w:leader="underscore" w:pos="10194"/>
        </w:tabs>
        <w:rPr>
          <w:rFonts w:asciiTheme="minorHAnsi" w:eastAsiaTheme="minorEastAsia" w:hAnsiTheme="minorHAnsi" w:cstheme="minorBidi"/>
          <w:noProof/>
          <w:sz w:val="22"/>
          <w:szCs w:val="22"/>
        </w:rPr>
      </w:pPr>
      <w:hyperlink w:anchor="_Toc432771301" w:history="1">
        <w:r w:rsidR="003816FC" w:rsidRPr="00B46595">
          <w:rPr>
            <w:rStyle w:val="Hyperkobling"/>
            <w:noProof/>
            <w:u w:color="000000"/>
          </w:rPr>
          <w:t>12.2</w:t>
        </w:r>
        <w:r w:rsidR="003816FC">
          <w:rPr>
            <w:rFonts w:asciiTheme="minorHAnsi" w:eastAsiaTheme="minorEastAsia" w:hAnsiTheme="minorHAnsi" w:cstheme="minorBidi"/>
            <w:noProof/>
            <w:sz w:val="22"/>
            <w:szCs w:val="22"/>
          </w:rPr>
          <w:tab/>
        </w:r>
        <w:r w:rsidR="003816FC" w:rsidRPr="00B46595">
          <w:rPr>
            <w:rStyle w:val="Hyperkobling"/>
            <w:noProof/>
            <w:u w:color="000000"/>
          </w:rPr>
          <w:t>Lineære referanser</w:t>
        </w:r>
        <w:r w:rsidR="003816FC">
          <w:rPr>
            <w:noProof/>
            <w:webHidden/>
          </w:rPr>
          <w:tab/>
        </w:r>
        <w:r w:rsidR="003816FC">
          <w:rPr>
            <w:noProof/>
            <w:webHidden/>
          </w:rPr>
          <w:fldChar w:fldCharType="begin"/>
        </w:r>
        <w:r w:rsidR="003816FC">
          <w:rPr>
            <w:noProof/>
            <w:webHidden/>
          </w:rPr>
          <w:instrText xml:space="preserve"> PAGEREF _Toc432771301 \h </w:instrText>
        </w:r>
        <w:r w:rsidR="003816FC">
          <w:rPr>
            <w:noProof/>
            <w:webHidden/>
          </w:rPr>
        </w:r>
        <w:r w:rsidR="003816FC">
          <w:rPr>
            <w:noProof/>
            <w:webHidden/>
          </w:rPr>
          <w:fldChar w:fldCharType="separate"/>
        </w:r>
        <w:r w:rsidR="003816FC">
          <w:rPr>
            <w:noProof/>
            <w:webHidden/>
          </w:rPr>
          <w:t>32</w:t>
        </w:r>
        <w:r w:rsidR="003816FC">
          <w:rPr>
            <w:noProof/>
            <w:webHidden/>
          </w:rPr>
          <w:fldChar w:fldCharType="end"/>
        </w:r>
      </w:hyperlink>
    </w:p>
    <w:p w14:paraId="279D40CE" w14:textId="77777777" w:rsidR="003441F7" w:rsidRPr="001E7A09" w:rsidRDefault="002362C8" w:rsidP="002362C8">
      <w:pPr>
        <w:rPr>
          <w:szCs w:val="24"/>
        </w:rPr>
      </w:pPr>
      <w:r>
        <w:fldChar w:fldCharType="end"/>
      </w:r>
    </w:p>
    <w:p w14:paraId="56CBE305" w14:textId="77777777" w:rsidR="00B75DF7" w:rsidRDefault="00B75DF7" w:rsidP="003441F7">
      <w:pPr>
        <w:pStyle w:val="Overskrift2"/>
        <w:rPr>
          <w:u w:color="000000"/>
        </w:rPr>
      </w:pPr>
      <w:bookmarkStart w:id="3" w:name="_Toc432771260"/>
      <w:r>
        <w:rPr>
          <w:u w:color="000000"/>
        </w:rPr>
        <w:lastRenderedPageBreak/>
        <w:t>Historikk og endringslogg</w:t>
      </w:r>
      <w:bookmarkEnd w:id="3"/>
    </w:p>
    <w:p w14:paraId="66D11BE5" w14:textId="77777777" w:rsidR="00B75DF7" w:rsidRDefault="00B75DF7" w:rsidP="00B75DF7">
      <w:pPr>
        <w:rPr>
          <w:u w:color="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336"/>
        <w:gridCol w:w="2857"/>
        <w:gridCol w:w="4980"/>
      </w:tblGrid>
      <w:tr w:rsidR="00C95E9E" w:rsidRPr="00952E8C" w14:paraId="69855E64" w14:textId="77777777">
        <w:tc>
          <w:tcPr>
            <w:tcW w:w="1023" w:type="dxa"/>
          </w:tcPr>
          <w:p w14:paraId="7F27FB4D" w14:textId="77777777" w:rsidR="00C95E9E" w:rsidRPr="00952E8C" w:rsidRDefault="00C95E9E" w:rsidP="00B75DF7">
            <w:pPr>
              <w:rPr>
                <w:b/>
                <w:u w:color="000000"/>
              </w:rPr>
            </w:pPr>
            <w:r w:rsidRPr="00952E8C">
              <w:rPr>
                <w:b/>
                <w:u w:color="000000"/>
              </w:rPr>
              <w:t>Versjon</w:t>
            </w:r>
          </w:p>
        </w:tc>
        <w:tc>
          <w:tcPr>
            <w:tcW w:w="1353" w:type="dxa"/>
          </w:tcPr>
          <w:p w14:paraId="3BE0B461" w14:textId="77777777" w:rsidR="00C95E9E" w:rsidRPr="00952E8C" w:rsidRDefault="00C95E9E" w:rsidP="00B75DF7">
            <w:pPr>
              <w:rPr>
                <w:b/>
                <w:u w:color="000000"/>
              </w:rPr>
            </w:pPr>
            <w:r w:rsidRPr="00952E8C">
              <w:rPr>
                <w:b/>
                <w:u w:color="000000"/>
              </w:rPr>
              <w:t>Dato</w:t>
            </w:r>
          </w:p>
        </w:tc>
        <w:tc>
          <w:tcPr>
            <w:tcW w:w="2893" w:type="dxa"/>
          </w:tcPr>
          <w:p w14:paraId="3674CD5F" w14:textId="77777777" w:rsidR="00C95E9E" w:rsidRPr="00952E8C" w:rsidRDefault="00C95E9E" w:rsidP="00B75DF7">
            <w:pPr>
              <w:rPr>
                <w:b/>
                <w:u w:color="000000"/>
              </w:rPr>
            </w:pPr>
            <w:r w:rsidRPr="00952E8C">
              <w:rPr>
                <w:b/>
                <w:u w:color="000000"/>
              </w:rPr>
              <w:t>Utført av</w:t>
            </w:r>
          </w:p>
        </w:tc>
        <w:tc>
          <w:tcPr>
            <w:tcW w:w="5069" w:type="dxa"/>
          </w:tcPr>
          <w:p w14:paraId="39F79113" w14:textId="77777777" w:rsidR="00C95E9E" w:rsidRPr="00952E8C" w:rsidRDefault="00C95E9E" w:rsidP="00B75DF7">
            <w:pPr>
              <w:rPr>
                <w:b/>
                <w:u w:color="000000"/>
              </w:rPr>
            </w:pPr>
            <w:r w:rsidRPr="00952E8C">
              <w:rPr>
                <w:b/>
                <w:u w:color="000000"/>
              </w:rPr>
              <w:t>Grunnlag for endringen</w:t>
            </w:r>
          </w:p>
        </w:tc>
      </w:tr>
      <w:tr w:rsidR="00C95E9E" w:rsidRPr="00952E8C" w14:paraId="3A186B96" w14:textId="77777777">
        <w:tc>
          <w:tcPr>
            <w:tcW w:w="1023" w:type="dxa"/>
          </w:tcPr>
          <w:p w14:paraId="3C831006" w14:textId="77777777" w:rsidR="00C95E9E" w:rsidRPr="00952E8C" w:rsidRDefault="00C95E9E" w:rsidP="00B75DF7">
            <w:pPr>
              <w:rPr>
                <w:u w:color="000000"/>
              </w:rPr>
            </w:pPr>
            <w:r w:rsidRPr="00952E8C">
              <w:rPr>
                <w:u w:color="000000"/>
              </w:rPr>
              <w:t>4.1</w:t>
            </w:r>
          </w:p>
        </w:tc>
        <w:tc>
          <w:tcPr>
            <w:tcW w:w="1353" w:type="dxa"/>
          </w:tcPr>
          <w:p w14:paraId="0B0A8D06" w14:textId="77777777" w:rsidR="00C95E9E" w:rsidRPr="00952E8C" w:rsidRDefault="00C95E9E" w:rsidP="00B75DF7">
            <w:pPr>
              <w:rPr>
                <w:u w:color="000000"/>
              </w:rPr>
            </w:pPr>
            <w:r w:rsidRPr="00952E8C">
              <w:rPr>
                <w:u w:color="000000"/>
              </w:rPr>
              <w:t>2011-04</w:t>
            </w:r>
            <w:r w:rsidR="00F961B8" w:rsidRPr="00952E8C">
              <w:rPr>
                <w:u w:color="000000"/>
              </w:rPr>
              <w:t>-05</w:t>
            </w:r>
          </w:p>
        </w:tc>
        <w:tc>
          <w:tcPr>
            <w:tcW w:w="2893" w:type="dxa"/>
          </w:tcPr>
          <w:p w14:paraId="2ED0E6AA" w14:textId="77777777" w:rsidR="00C95E9E" w:rsidRPr="00952E8C" w:rsidRDefault="00C95E9E" w:rsidP="00B75DF7">
            <w:pPr>
              <w:rPr>
                <w:u w:color="000000"/>
              </w:rPr>
            </w:pPr>
            <w:r w:rsidRPr="00952E8C">
              <w:rPr>
                <w:u w:color="000000"/>
              </w:rPr>
              <w:t>SOSI Prosjektgruppe vegnett</w:t>
            </w:r>
          </w:p>
        </w:tc>
        <w:tc>
          <w:tcPr>
            <w:tcW w:w="5069" w:type="dxa"/>
          </w:tcPr>
          <w:p w14:paraId="1F2DC62D" w14:textId="77777777" w:rsidR="00C95E9E" w:rsidRPr="00952E8C" w:rsidRDefault="00C95E9E" w:rsidP="00B75DF7">
            <w:pPr>
              <w:rPr>
                <w:u w:color="000000"/>
              </w:rPr>
            </w:pPr>
            <w:r w:rsidRPr="00952E8C">
              <w:rPr>
                <w:u w:color="000000"/>
              </w:rPr>
              <w:t xml:space="preserve">Første versjon </w:t>
            </w:r>
          </w:p>
        </w:tc>
      </w:tr>
      <w:tr w:rsidR="00DC72BA" w:rsidRPr="00952E8C" w14:paraId="276CA7A8" w14:textId="77777777">
        <w:tc>
          <w:tcPr>
            <w:tcW w:w="1023" w:type="dxa"/>
          </w:tcPr>
          <w:p w14:paraId="55E43F05" w14:textId="77777777" w:rsidR="00DC72BA" w:rsidRPr="00952E8C" w:rsidRDefault="00DC72BA" w:rsidP="00B75DF7">
            <w:pPr>
              <w:rPr>
                <w:u w:color="000000"/>
              </w:rPr>
            </w:pPr>
            <w:r>
              <w:rPr>
                <w:u w:color="000000"/>
              </w:rPr>
              <w:t>4.1</w:t>
            </w:r>
          </w:p>
        </w:tc>
        <w:tc>
          <w:tcPr>
            <w:tcW w:w="1353" w:type="dxa"/>
          </w:tcPr>
          <w:p w14:paraId="30528161" w14:textId="77777777" w:rsidR="00DC72BA" w:rsidRPr="00952E8C" w:rsidRDefault="00DC72BA" w:rsidP="00B75DF7">
            <w:pPr>
              <w:rPr>
                <w:u w:color="000000"/>
              </w:rPr>
            </w:pPr>
            <w:r>
              <w:rPr>
                <w:u w:color="000000"/>
              </w:rPr>
              <w:t>2011-04-12</w:t>
            </w:r>
          </w:p>
        </w:tc>
        <w:tc>
          <w:tcPr>
            <w:tcW w:w="2893" w:type="dxa"/>
          </w:tcPr>
          <w:p w14:paraId="683A228E" w14:textId="77777777" w:rsidR="00DC72BA" w:rsidRPr="00952E8C" w:rsidRDefault="00DC72BA" w:rsidP="00B75DF7">
            <w:pPr>
              <w:rPr>
                <w:u w:color="000000"/>
              </w:rPr>
            </w:pPr>
            <w:r>
              <w:rPr>
                <w:u w:color="000000"/>
              </w:rPr>
              <w:t>SOSI Ag7a</w:t>
            </w:r>
          </w:p>
        </w:tc>
        <w:tc>
          <w:tcPr>
            <w:tcW w:w="5069" w:type="dxa"/>
          </w:tcPr>
          <w:p w14:paraId="194C83E5" w14:textId="77777777" w:rsidR="00DC72BA" w:rsidRPr="00952E8C" w:rsidRDefault="00DC72BA" w:rsidP="00B75DF7">
            <w:pPr>
              <w:rPr>
                <w:u w:color="000000"/>
              </w:rPr>
            </w:pPr>
            <w:r>
              <w:rPr>
                <w:u w:color="000000"/>
              </w:rPr>
              <w:t>Vedtatt som grunnlag for SOSI Del 2 Vegnett 4.1</w:t>
            </w:r>
          </w:p>
        </w:tc>
      </w:tr>
      <w:tr w:rsidR="00180747" w:rsidRPr="00952E8C" w14:paraId="46C06667" w14:textId="77777777">
        <w:tc>
          <w:tcPr>
            <w:tcW w:w="1023" w:type="dxa"/>
          </w:tcPr>
          <w:p w14:paraId="0E68AC1B" w14:textId="77777777" w:rsidR="00180747" w:rsidRDefault="00180747" w:rsidP="00B75DF7">
            <w:pPr>
              <w:rPr>
                <w:u w:color="000000"/>
              </w:rPr>
            </w:pPr>
            <w:r>
              <w:rPr>
                <w:u w:color="000000"/>
              </w:rPr>
              <w:t>4.5</w:t>
            </w:r>
          </w:p>
        </w:tc>
        <w:tc>
          <w:tcPr>
            <w:tcW w:w="1353" w:type="dxa"/>
          </w:tcPr>
          <w:p w14:paraId="609F33A4" w14:textId="77777777" w:rsidR="00180747" w:rsidRDefault="00180747" w:rsidP="00B75DF7">
            <w:pPr>
              <w:rPr>
                <w:u w:color="000000"/>
              </w:rPr>
            </w:pPr>
            <w:r>
              <w:rPr>
                <w:u w:color="000000"/>
              </w:rPr>
              <w:t>2012-04-26</w:t>
            </w:r>
          </w:p>
          <w:p w14:paraId="568CFE62" w14:textId="77777777" w:rsidR="00074046" w:rsidRDefault="00074046" w:rsidP="00B75DF7">
            <w:pPr>
              <w:rPr>
                <w:u w:color="000000"/>
              </w:rPr>
            </w:pPr>
            <w:r>
              <w:rPr>
                <w:u w:color="000000"/>
              </w:rPr>
              <w:t>2013-09-02</w:t>
            </w:r>
          </w:p>
        </w:tc>
        <w:tc>
          <w:tcPr>
            <w:tcW w:w="2893" w:type="dxa"/>
          </w:tcPr>
          <w:p w14:paraId="7A07CD57" w14:textId="77777777" w:rsidR="00180747" w:rsidRDefault="00180747" w:rsidP="00B75DF7">
            <w:pPr>
              <w:rPr>
                <w:u w:color="000000"/>
              </w:rPr>
            </w:pPr>
            <w:r>
              <w:rPr>
                <w:u w:color="000000"/>
              </w:rPr>
              <w:t>SOSI Ag1</w:t>
            </w:r>
          </w:p>
          <w:p w14:paraId="185D7759" w14:textId="77777777" w:rsidR="00074046" w:rsidRDefault="00074046" w:rsidP="00B75DF7">
            <w:pPr>
              <w:rPr>
                <w:u w:color="000000"/>
              </w:rPr>
            </w:pPr>
            <w:r>
              <w:rPr>
                <w:u w:color="000000"/>
              </w:rPr>
              <w:t>STU</w:t>
            </w:r>
          </w:p>
        </w:tc>
        <w:tc>
          <w:tcPr>
            <w:tcW w:w="5069" w:type="dxa"/>
          </w:tcPr>
          <w:p w14:paraId="54B844CF" w14:textId="77777777" w:rsidR="00180747" w:rsidRDefault="00180747" w:rsidP="00B75DF7">
            <w:pPr>
              <w:rPr>
                <w:u w:color="000000"/>
              </w:rPr>
            </w:pPr>
            <w:r>
              <w:rPr>
                <w:u w:color="000000"/>
              </w:rPr>
              <w:t>Tilpasset bl.a. SOSI Ident</w:t>
            </w:r>
          </w:p>
          <w:p w14:paraId="3C348ADF" w14:textId="77777777" w:rsidR="00074046" w:rsidRDefault="00074046" w:rsidP="00B75DF7">
            <w:pPr>
              <w:rPr>
                <w:u w:color="000000"/>
              </w:rPr>
            </w:pPr>
            <w:r>
              <w:rPr>
                <w:u w:color="000000"/>
              </w:rPr>
              <w:t>Kopiert inn eksempler fra Vegnett 4.5</w:t>
            </w:r>
          </w:p>
        </w:tc>
      </w:tr>
      <w:tr w:rsidR="00EC249A" w:rsidRPr="00952E8C" w14:paraId="2CF6927B" w14:textId="77777777">
        <w:tc>
          <w:tcPr>
            <w:tcW w:w="1023" w:type="dxa"/>
          </w:tcPr>
          <w:p w14:paraId="5E254BA4" w14:textId="77777777" w:rsidR="00EC249A" w:rsidRDefault="00EC249A" w:rsidP="00B75DF7">
            <w:pPr>
              <w:rPr>
                <w:u w:color="000000"/>
              </w:rPr>
            </w:pPr>
            <w:r>
              <w:rPr>
                <w:u w:color="000000"/>
              </w:rPr>
              <w:t>5.0</w:t>
            </w:r>
          </w:p>
        </w:tc>
        <w:tc>
          <w:tcPr>
            <w:tcW w:w="1353" w:type="dxa"/>
          </w:tcPr>
          <w:p w14:paraId="57D3C4B1" w14:textId="58FE95C7" w:rsidR="00EC249A" w:rsidRDefault="00EC249A" w:rsidP="00B71E0D">
            <w:pPr>
              <w:rPr>
                <w:u w:color="000000"/>
              </w:rPr>
            </w:pPr>
            <w:r>
              <w:rPr>
                <w:u w:color="000000"/>
              </w:rPr>
              <w:t>2015-</w:t>
            </w:r>
            <w:r w:rsidR="00B71E0D">
              <w:rPr>
                <w:u w:color="000000"/>
              </w:rPr>
              <w:t>10-15</w:t>
            </w:r>
          </w:p>
        </w:tc>
        <w:tc>
          <w:tcPr>
            <w:tcW w:w="2893" w:type="dxa"/>
          </w:tcPr>
          <w:p w14:paraId="722DACA3" w14:textId="77777777" w:rsidR="00EC249A" w:rsidRDefault="00EC249A" w:rsidP="00B75DF7">
            <w:pPr>
              <w:rPr>
                <w:u w:color="000000"/>
              </w:rPr>
            </w:pPr>
            <w:r>
              <w:rPr>
                <w:u w:color="000000"/>
              </w:rPr>
              <w:t>SOSI Del 1 Prosjektgruppe</w:t>
            </w:r>
          </w:p>
        </w:tc>
        <w:tc>
          <w:tcPr>
            <w:tcW w:w="5069" w:type="dxa"/>
          </w:tcPr>
          <w:p w14:paraId="5D44F075" w14:textId="470227AB" w:rsidR="00EC249A" w:rsidRDefault="00EC249A" w:rsidP="00B75DF7">
            <w:pPr>
              <w:rPr>
                <w:u w:color="000000"/>
              </w:rPr>
            </w:pPr>
            <w:r>
              <w:rPr>
                <w:u w:color="000000"/>
              </w:rPr>
              <w:t>Tilpasninger til ny dokumentstruktur for SOSI Del 1</w:t>
            </w:r>
            <w:r w:rsidR="005467C6">
              <w:rPr>
                <w:u w:color="000000"/>
              </w:rPr>
              <w:t xml:space="preserve"> versjon 5.0</w:t>
            </w:r>
            <w:r w:rsidR="00317AEE">
              <w:rPr>
                <w:u w:color="000000"/>
              </w:rPr>
              <w:t>.</w:t>
            </w:r>
          </w:p>
          <w:p w14:paraId="38C9B376" w14:textId="2322B82A" w:rsidR="00B71E0D" w:rsidRDefault="005467C6" w:rsidP="00B75DF7">
            <w:pPr>
              <w:rPr>
                <w:u w:color="000000"/>
              </w:rPr>
            </w:pPr>
            <w:r>
              <w:rPr>
                <w:u w:color="000000"/>
              </w:rPr>
              <w:t>Utvidelse med generisk nettverksmodell</w:t>
            </w:r>
            <w:r w:rsidR="00317AEE">
              <w:rPr>
                <w:u w:color="000000"/>
              </w:rPr>
              <w:t>.</w:t>
            </w:r>
          </w:p>
        </w:tc>
      </w:tr>
    </w:tbl>
    <w:p w14:paraId="0A5E3FA5" w14:textId="77777777" w:rsidR="00C95E9E" w:rsidRDefault="00C95E9E" w:rsidP="00B75DF7">
      <w:pPr>
        <w:rPr>
          <w:u w:color="000000"/>
        </w:rPr>
      </w:pPr>
    </w:p>
    <w:p w14:paraId="5CBC50F1" w14:textId="77777777" w:rsidR="00B75DF7" w:rsidRDefault="00074046" w:rsidP="00B75DF7">
      <w:pPr>
        <w:rPr>
          <w:u w:color="000000"/>
        </w:rPr>
      </w:pPr>
      <w:r>
        <w:rPr>
          <w:u w:color="000000"/>
        </w:rPr>
        <w:t>Versjon 4.1 var</w:t>
      </w:r>
      <w:r w:rsidR="00B75DF7">
        <w:rPr>
          <w:u w:color="000000"/>
        </w:rPr>
        <w:t xml:space="preserve"> første versjonen av SOSI </w:t>
      </w:r>
      <w:r w:rsidR="008F7681">
        <w:rPr>
          <w:u w:color="000000"/>
        </w:rPr>
        <w:t>Lineære referanser</w:t>
      </w:r>
      <w:r w:rsidR="00F961B8">
        <w:rPr>
          <w:u w:color="000000"/>
        </w:rPr>
        <w:t>, men nummereres ihht øvrig versjonering i SOSI</w:t>
      </w:r>
      <w:r w:rsidR="00281CB1">
        <w:rPr>
          <w:u w:color="000000"/>
        </w:rPr>
        <w:t>.</w:t>
      </w:r>
    </w:p>
    <w:p w14:paraId="3F7A09A3" w14:textId="77777777" w:rsidR="008A6E7F" w:rsidRPr="008A6E7F" w:rsidRDefault="008A6E7F" w:rsidP="008A6E7F">
      <w:pPr>
        <w:rPr>
          <w:u w:color="000000"/>
        </w:rPr>
      </w:pPr>
      <w:r w:rsidRPr="008A6E7F">
        <w:rPr>
          <w:u w:color="000000"/>
        </w:rPr>
        <w:t>Første versjonen av SOSI Lineære refera</w:t>
      </w:r>
      <w:r>
        <w:rPr>
          <w:u w:color="000000"/>
        </w:rPr>
        <w:t xml:space="preserve">nser ble </w:t>
      </w:r>
      <w:r w:rsidRPr="008A6E7F">
        <w:rPr>
          <w:u w:color="000000"/>
        </w:rPr>
        <w:t>beskrevet i sammenheng med oppdatering av SOSI Vegnett til versjon 4.1.</w:t>
      </w:r>
    </w:p>
    <w:p w14:paraId="47D0951F" w14:textId="77777777" w:rsidR="00180747" w:rsidRDefault="00180747" w:rsidP="00B75DF7">
      <w:pPr>
        <w:rPr>
          <w:u w:color="000000"/>
        </w:rPr>
      </w:pPr>
    </w:p>
    <w:p w14:paraId="24B613C7" w14:textId="77777777" w:rsidR="008A6E7F" w:rsidRDefault="008A6E7F" w:rsidP="008A6E7F">
      <w:pPr>
        <w:rPr>
          <w:u w:color="000000"/>
        </w:rPr>
      </w:pPr>
    </w:p>
    <w:p w14:paraId="782185A4" w14:textId="77777777" w:rsidR="003441F7" w:rsidRDefault="007562F0" w:rsidP="003441F7">
      <w:pPr>
        <w:pStyle w:val="Overskrift2"/>
        <w:rPr>
          <w:u w:color="000000"/>
        </w:rPr>
      </w:pPr>
      <w:bookmarkStart w:id="4" w:name="_Toc432771261"/>
      <w:r>
        <w:rPr>
          <w:u w:color="000000"/>
        </w:rPr>
        <w:lastRenderedPageBreak/>
        <w:t>Omfang</w:t>
      </w:r>
      <w:bookmarkEnd w:id="4"/>
    </w:p>
    <w:p w14:paraId="3910E84E" w14:textId="77777777" w:rsidR="003441F7" w:rsidRDefault="003441F7" w:rsidP="003441F7">
      <w:pPr>
        <w:rPr>
          <w:u w:color="000000"/>
        </w:rPr>
      </w:pPr>
    </w:p>
    <w:p w14:paraId="58ACB866" w14:textId="77777777" w:rsidR="00C95E9E" w:rsidRPr="00E90238" w:rsidRDefault="00C95E9E" w:rsidP="00C95E9E">
      <w:pPr>
        <w:pStyle w:val="Overskrift3"/>
        <w:rPr>
          <w:bCs/>
          <w:szCs w:val="24"/>
          <w:u w:color="000000"/>
        </w:rPr>
      </w:pPr>
      <w:bookmarkStart w:id="5" w:name="_Toc432771262"/>
      <w:r w:rsidRPr="00E90238">
        <w:rPr>
          <w:bCs/>
          <w:szCs w:val="24"/>
          <w:u w:color="000000"/>
        </w:rPr>
        <w:t>Omfatter</w:t>
      </w:r>
      <w:bookmarkEnd w:id="5"/>
    </w:p>
    <w:p w14:paraId="752B0681" w14:textId="4DADE6A5" w:rsidR="008E792E" w:rsidRDefault="00C95E9E" w:rsidP="00C95E9E">
      <w:pPr>
        <w:rPr>
          <w:u w:color="000000"/>
        </w:rPr>
      </w:pPr>
      <w:r>
        <w:rPr>
          <w:u w:color="000000"/>
        </w:rPr>
        <w:t>Dette dokumentet beskr</w:t>
      </w:r>
      <w:r w:rsidR="008A6E7F">
        <w:rPr>
          <w:u w:color="000000"/>
        </w:rPr>
        <w:t xml:space="preserve">iver </w:t>
      </w:r>
      <w:r w:rsidR="00B71E0D">
        <w:rPr>
          <w:u w:color="000000"/>
        </w:rPr>
        <w:t xml:space="preserve">generell </w:t>
      </w:r>
      <w:r w:rsidR="00135FD6">
        <w:rPr>
          <w:u w:color="000000"/>
        </w:rPr>
        <w:t xml:space="preserve">nettverksmodell og </w:t>
      </w:r>
      <w:r w:rsidR="00B71E0D">
        <w:rPr>
          <w:u w:color="000000"/>
        </w:rPr>
        <w:t xml:space="preserve">modell for </w:t>
      </w:r>
      <w:r w:rsidR="008A6E7F">
        <w:rPr>
          <w:u w:color="000000"/>
        </w:rPr>
        <w:t xml:space="preserve">stedfesting </w:t>
      </w:r>
      <w:r w:rsidR="007768A5">
        <w:rPr>
          <w:u w:color="000000"/>
        </w:rPr>
        <w:t>ved hjelp av lineære referanser. L</w:t>
      </w:r>
      <w:r w:rsidR="00A214DF">
        <w:rPr>
          <w:u w:color="000000"/>
        </w:rPr>
        <w:t>ineær</w:t>
      </w:r>
      <w:r w:rsidR="007768A5">
        <w:rPr>
          <w:u w:color="000000"/>
        </w:rPr>
        <w:t>e</w:t>
      </w:r>
      <w:r w:rsidR="00A214DF">
        <w:rPr>
          <w:u w:color="000000"/>
        </w:rPr>
        <w:t xml:space="preserve"> referanse</w:t>
      </w:r>
      <w:r w:rsidR="007768A5">
        <w:rPr>
          <w:u w:color="000000"/>
        </w:rPr>
        <w:t>r</w:t>
      </w:r>
      <w:r w:rsidR="00A214DF">
        <w:rPr>
          <w:u w:color="000000"/>
        </w:rPr>
        <w:t xml:space="preserve"> benyttes for å </w:t>
      </w:r>
      <w:r w:rsidR="007768A5">
        <w:rPr>
          <w:u w:color="000000"/>
        </w:rPr>
        <w:t xml:space="preserve">stedfeste </w:t>
      </w:r>
      <w:r w:rsidR="00747DF9">
        <w:rPr>
          <w:u w:color="000000"/>
        </w:rPr>
        <w:t>fenomener (</w:t>
      </w:r>
      <w:r w:rsidR="00A214DF">
        <w:rPr>
          <w:u w:color="000000"/>
        </w:rPr>
        <w:t>objekter</w:t>
      </w:r>
      <w:r w:rsidR="007562F0">
        <w:rPr>
          <w:u w:color="000000"/>
        </w:rPr>
        <w:t>, egenskaper</w:t>
      </w:r>
      <w:r w:rsidR="00A214DF">
        <w:rPr>
          <w:u w:color="000000"/>
        </w:rPr>
        <w:t xml:space="preserve"> eller hendelser</w:t>
      </w:r>
      <w:r w:rsidR="00747DF9">
        <w:rPr>
          <w:u w:color="000000"/>
        </w:rPr>
        <w:t>)</w:t>
      </w:r>
      <w:r w:rsidR="007562F0">
        <w:rPr>
          <w:u w:color="000000"/>
        </w:rPr>
        <w:t xml:space="preserve"> </w:t>
      </w:r>
      <w:r w:rsidR="00170ACA">
        <w:rPr>
          <w:u w:color="000000"/>
        </w:rPr>
        <w:t xml:space="preserve">i </w:t>
      </w:r>
      <w:r w:rsidR="000F37BB">
        <w:rPr>
          <w:u w:color="000000"/>
        </w:rPr>
        <w:t xml:space="preserve">et </w:t>
      </w:r>
      <w:r w:rsidR="00170ACA">
        <w:rPr>
          <w:u w:color="000000"/>
        </w:rPr>
        <w:t xml:space="preserve">nettverk </w:t>
      </w:r>
      <w:r w:rsidR="007562F0">
        <w:rPr>
          <w:u w:color="000000"/>
        </w:rPr>
        <w:t xml:space="preserve">ved å angi posisjoner </w:t>
      </w:r>
      <w:r w:rsidR="00EC249A">
        <w:rPr>
          <w:u w:color="000000"/>
        </w:rPr>
        <w:t>på</w:t>
      </w:r>
      <w:r w:rsidR="007562F0">
        <w:rPr>
          <w:u w:color="000000"/>
        </w:rPr>
        <w:t xml:space="preserve"> </w:t>
      </w:r>
      <w:r w:rsidR="000F37BB">
        <w:rPr>
          <w:u w:color="000000"/>
        </w:rPr>
        <w:t>et nettverkselement</w:t>
      </w:r>
      <w:r w:rsidR="00114C68">
        <w:rPr>
          <w:u w:color="000000"/>
        </w:rPr>
        <w:t xml:space="preserve">. </w:t>
      </w:r>
    </w:p>
    <w:p w14:paraId="7E4BB8CD" w14:textId="77777777" w:rsidR="00E359F3" w:rsidRDefault="00E359F3" w:rsidP="00C95E9E">
      <w:pPr>
        <w:rPr>
          <w:u w:color="000000"/>
        </w:rPr>
      </w:pPr>
    </w:p>
    <w:p w14:paraId="39FD795F" w14:textId="0700EEA4" w:rsidR="00E359F3" w:rsidRDefault="000F37BB" w:rsidP="00C95E9E">
      <w:pPr>
        <w:rPr>
          <w:u w:color="000000"/>
        </w:rPr>
      </w:pPr>
      <w:r>
        <w:rPr>
          <w:u w:color="000000"/>
        </w:rPr>
        <w:t xml:space="preserve">Nettverksmodellen er basert på en realisering av INSPIRE Generic Network Model, mens </w:t>
      </w:r>
      <w:r w:rsidR="00E359F3">
        <w:rPr>
          <w:u w:color="000000"/>
        </w:rPr>
        <w:t xml:space="preserve">lineære referanser bygger på </w:t>
      </w:r>
      <w:r>
        <w:rPr>
          <w:u w:color="000000"/>
        </w:rPr>
        <w:t xml:space="preserve">en realisering av </w:t>
      </w:r>
      <w:r w:rsidR="00E359F3">
        <w:rPr>
          <w:u w:color="000000"/>
        </w:rPr>
        <w:t>ISO</w:t>
      </w:r>
      <w:r w:rsidR="008E792E">
        <w:rPr>
          <w:u w:color="000000"/>
        </w:rPr>
        <w:t xml:space="preserve"> </w:t>
      </w:r>
      <w:r w:rsidR="00E359F3">
        <w:rPr>
          <w:u w:color="000000"/>
        </w:rPr>
        <w:t>19148</w:t>
      </w:r>
      <w:r w:rsidR="00863FD0">
        <w:rPr>
          <w:u w:color="000000"/>
        </w:rPr>
        <w:t>:2012</w:t>
      </w:r>
      <w:r w:rsidR="00E359F3">
        <w:rPr>
          <w:u w:color="000000"/>
        </w:rPr>
        <w:t>, Geographic information –</w:t>
      </w:r>
      <w:r>
        <w:rPr>
          <w:u w:color="000000"/>
        </w:rPr>
        <w:t xml:space="preserve"> </w:t>
      </w:r>
      <w:r w:rsidR="00E359F3">
        <w:rPr>
          <w:u w:color="000000"/>
        </w:rPr>
        <w:t>Linear referencing</w:t>
      </w:r>
      <w:r>
        <w:rPr>
          <w:u w:color="000000"/>
        </w:rPr>
        <w:t xml:space="preserve">. Modellene er </w:t>
      </w:r>
      <w:r w:rsidR="00E359F3">
        <w:rPr>
          <w:u w:color="000000"/>
        </w:rPr>
        <w:t>tilpasset SOSI og norske forhold</w:t>
      </w:r>
      <w:r>
        <w:rPr>
          <w:u w:color="000000"/>
        </w:rPr>
        <w:t xml:space="preserve">, men gjør det mulig å kode </w:t>
      </w:r>
      <w:r w:rsidR="00E359F3">
        <w:rPr>
          <w:u w:color="000000"/>
        </w:rPr>
        <w:t xml:space="preserve">data om til strukturen i </w:t>
      </w:r>
      <w:r w:rsidR="008E792E">
        <w:rPr>
          <w:u w:color="000000"/>
        </w:rPr>
        <w:t xml:space="preserve">ISO </w:t>
      </w:r>
      <w:r w:rsidR="00E359F3">
        <w:rPr>
          <w:u w:color="000000"/>
        </w:rPr>
        <w:t>19148</w:t>
      </w:r>
      <w:r>
        <w:rPr>
          <w:u w:color="000000"/>
        </w:rPr>
        <w:t>:2012 og INSPIRE GNM</w:t>
      </w:r>
      <w:r w:rsidR="00E359F3">
        <w:rPr>
          <w:u w:color="000000"/>
        </w:rPr>
        <w:t>.</w:t>
      </w:r>
    </w:p>
    <w:p w14:paraId="4C2616BD" w14:textId="77777777" w:rsidR="007562F0" w:rsidRDefault="007562F0" w:rsidP="00C95E9E">
      <w:pPr>
        <w:rPr>
          <w:u w:color="000000"/>
        </w:rPr>
      </w:pPr>
    </w:p>
    <w:p w14:paraId="6C4339B5" w14:textId="77777777" w:rsidR="00C95E9E" w:rsidRPr="00E85976" w:rsidRDefault="00C95E9E" w:rsidP="00C95E9E">
      <w:pPr>
        <w:pStyle w:val="Overskrift3"/>
        <w:rPr>
          <w:bCs/>
          <w:szCs w:val="24"/>
          <w:u w:color="000000"/>
        </w:rPr>
      </w:pPr>
      <w:bookmarkStart w:id="6" w:name="_Toc432771263"/>
      <w:r w:rsidRPr="00E85976">
        <w:rPr>
          <w:bCs/>
          <w:szCs w:val="24"/>
          <w:u w:color="000000"/>
        </w:rPr>
        <w:t>Målsetting</w:t>
      </w:r>
      <w:bookmarkEnd w:id="6"/>
    </w:p>
    <w:p w14:paraId="6A09C7EB" w14:textId="310BB89C" w:rsidR="00C95E9E" w:rsidRDefault="008E792E" w:rsidP="00E37222">
      <w:pPr>
        <w:rPr>
          <w:u w:color="000000"/>
        </w:rPr>
      </w:pPr>
      <w:r>
        <w:rPr>
          <w:u w:color="000000"/>
        </w:rPr>
        <w:t>Dokumentet beskriver en generell modell for</w:t>
      </w:r>
      <w:r w:rsidR="00135FD6">
        <w:rPr>
          <w:u w:color="000000"/>
        </w:rPr>
        <w:t xml:space="preserve"> nettverk og stedfesting med </w:t>
      </w:r>
      <w:r>
        <w:rPr>
          <w:u w:color="000000"/>
        </w:rPr>
        <w:t>lineære referanser, til bruk innen</w:t>
      </w:r>
      <w:r w:rsidR="00C95E9E">
        <w:rPr>
          <w:u w:color="000000"/>
        </w:rPr>
        <w:t xml:space="preserve"> fagområder </w:t>
      </w:r>
      <w:r>
        <w:rPr>
          <w:u w:color="000000"/>
        </w:rPr>
        <w:t xml:space="preserve">der </w:t>
      </w:r>
      <w:r w:rsidR="0089079A">
        <w:rPr>
          <w:u w:color="000000"/>
        </w:rPr>
        <w:t>det er behov for slike mekanismer</w:t>
      </w:r>
      <w:r w:rsidR="00C95E9E">
        <w:rPr>
          <w:u w:color="000000"/>
        </w:rPr>
        <w:t xml:space="preserve">. </w:t>
      </w:r>
    </w:p>
    <w:p w14:paraId="14476342" w14:textId="77777777" w:rsidR="001C093A" w:rsidRDefault="001C093A" w:rsidP="00C95E9E">
      <w:pPr>
        <w:rPr>
          <w:u w:color="000000"/>
        </w:rPr>
      </w:pPr>
    </w:p>
    <w:p w14:paraId="11B78923" w14:textId="77777777" w:rsidR="00C95E9E" w:rsidRPr="00E85976" w:rsidRDefault="00C95E9E" w:rsidP="00C95E9E">
      <w:pPr>
        <w:pStyle w:val="Overskrift3"/>
        <w:rPr>
          <w:bCs/>
          <w:szCs w:val="24"/>
          <w:u w:color="000000"/>
        </w:rPr>
      </w:pPr>
      <w:bookmarkStart w:id="7" w:name="_Toc432771264"/>
      <w:r w:rsidRPr="00E85976">
        <w:rPr>
          <w:bCs/>
          <w:szCs w:val="24"/>
          <w:u w:color="000000"/>
        </w:rPr>
        <w:t>Bruksområde</w:t>
      </w:r>
      <w:bookmarkEnd w:id="7"/>
    </w:p>
    <w:p w14:paraId="241A6C81" w14:textId="2CD69B3B" w:rsidR="009731DD" w:rsidRDefault="009731DD" w:rsidP="003441F7">
      <w:pPr>
        <w:rPr>
          <w:u w:color="000000"/>
        </w:rPr>
      </w:pPr>
      <w:r>
        <w:rPr>
          <w:u w:color="000000"/>
        </w:rPr>
        <w:t xml:space="preserve">Nettverksmodellen </w:t>
      </w:r>
      <w:r w:rsidR="002B577E">
        <w:rPr>
          <w:u w:color="000000"/>
        </w:rPr>
        <w:t xml:space="preserve">er en generisk modell </w:t>
      </w:r>
      <w:r>
        <w:rPr>
          <w:u w:color="000000"/>
        </w:rPr>
        <w:t xml:space="preserve">som </w:t>
      </w:r>
      <w:r w:rsidR="002B577E">
        <w:rPr>
          <w:u w:color="000000"/>
        </w:rPr>
        <w:t xml:space="preserve">skal benyttes som </w:t>
      </w:r>
      <w:r>
        <w:rPr>
          <w:u w:color="000000"/>
        </w:rPr>
        <w:t xml:space="preserve">grunnlag </w:t>
      </w:r>
      <w:r w:rsidR="00B71E0D">
        <w:rPr>
          <w:u w:color="000000"/>
        </w:rPr>
        <w:t xml:space="preserve">for fagspesifikke </w:t>
      </w:r>
      <w:r w:rsidR="002B577E">
        <w:rPr>
          <w:u w:color="000000"/>
        </w:rPr>
        <w:t xml:space="preserve">nettverksmodeller i </w:t>
      </w:r>
      <w:r>
        <w:rPr>
          <w:u w:color="000000"/>
        </w:rPr>
        <w:t xml:space="preserve">for eksempel </w:t>
      </w:r>
      <w:r w:rsidR="005B247E">
        <w:rPr>
          <w:u w:color="000000"/>
        </w:rPr>
        <w:t xml:space="preserve">fagstandarder </w:t>
      </w:r>
      <w:r>
        <w:rPr>
          <w:u w:color="000000"/>
        </w:rPr>
        <w:t>for veg, jernbane eller ledninger. Modellen beskriver lenker, noder og samlinger av lenker, og sammenhenger mellom de ulike objekttypene i et nettverk.</w:t>
      </w:r>
    </w:p>
    <w:p w14:paraId="1F60B68B" w14:textId="77777777" w:rsidR="002B577E" w:rsidRDefault="002B577E" w:rsidP="003441F7">
      <w:pPr>
        <w:rPr>
          <w:u w:color="000000"/>
        </w:rPr>
      </w:pPr>
    </w:p>
    <w:p w14:paraId="03648C35" w14:textId="2430E720" w:rsidR="00B75DF7" w:rsidRDefault="008E792E" w:rsidP="003441F7">
      <w:pPr>
        <w:rPr>
          <w:u w:color="000000"/>
        </w:rPr>
      </w:pPr>
      <w:r>
        <w:rPr>
          <w:u w:color="000000"/>
        </w:rPr>
        <w:t xml:space="preserve">Lineære referanser brukes for å stedfeste </w:t>
      </w:r>
      <w:r w:rsidR="00747DF9">
        <w:rPr>
          <w:u w:color="000000"/>
        </w:rPr>
        <w:t xml:space="preserve">fenomener </w:t>
      </w:r>
      <w:r w:rsidR="002B577E">
        <w:rPr>
          <w:u w:color="000000"/>
        </w:rPr>
        <w:t xml:space="preserve">i et nettverk, i stedet for </w:t>
      </w:r>
      <w:r>
        <w:rPr>
          <w:u w:color="000000"/>
        </w:rPr>
        <w:t xml:space="preserve">å segmentere nettverket eller duplisere nettverkets geometri. </w:t>
      </w:r>
      <w:r w:rsidR="00A214DF">
        <w:rPr>
          <w:u w:color="000000"/>
        </w:rPr>
        <w:t xml:space="preserve">Dette kan for eksempel </w:t>
      </w:r>
      <w:r w:rsidR="00F961B8">
        <w:rPr>
          <w:u w:color="000000"/>
        </w:rPr>
        <w:t xml:space="preserve">være </w:t>
      </w:r>
      <w:r>
        <w:rPr>
          <w:u w:color="000000"/>
        </w:rPr>
        <w:t xml:space="preserve">posisjoner på </w:t>
      </w:r>
      <w:r w:rsidR="00A214DF">
        <w:rPr>
          <w:u w:color="000000"/>
        </w:rPr>
        <w:t xml:space="preserve">referanselenker som representerer en vegstrekning, en jernbanestrekning eller </w:t>
      </w:r>
      <w:r w:rsidR="00D73CFE">
        <w:rPr>
          <w:u w:color="000000"/>
        </w:rPr>
        <w:t>en kabel</w:t>
      </w:r>
      <w:r w:rsidR="00B71E0D">
        <w:rPr>
          <w:u w:color="000000"/>
        </w:rPr>
        <w:t>strekning</w:t>
      </w:r>
      <w:r w:rsidR="00A214DF">
        <w:rPr>
          <w:u w:color="000000"/>
        </w:rPr>
        <w:t xml:space="preserve">. Lineære referanser kan angis både for punktobjekter og for strekningsobjekter. </w:t>
      </w:r>
    </w:p>
    <w:p w14:paraId="4363780A" w14:textId="77777777" w:rsidR="00B76D61" w:rsidRDefault="00B76D61" w:rsidP="003441F7">
      <w:pPr>
        <w:rPr>
          <w:u w:color="000000"/>
        </w:rPr>
      </w:pPr>
    </w:p>
    <w:p w14:paraId="5A00E69B" w14:textId="77777777" w:rsidR="00D035CA" w:rsidRDefault="00D035CA" w:rsidP="003441F7">
      <w:pPr>
        <w:rPr>
          <w:u w:color="000000"/>
        </w:rPr>
      </w:pPr>
    </w:p>
    <w:p w14:paraId="6F9BB361" w14:textId="750E3C89" w:rsidR="00E359F3" w:rsidRDefault="00E359F3" w:rsidP="003441F7">
      <w:pPr>
        <w:rPr>
          <w:u w:color="000000"/>
        </w:rPr>
      </w:pPr>
    </w:p>
    <w:p w14:paraId="08C200BE" w14:textId="2D907776" w:rsidR="005B247E" w:rsidRDefault="005B247E" w:rsidP="004271ED">
      <w:pPr>
        <w:pStyle w:val="Overskrift2"/>
        <w:rPr>
          <w:u w:color="000000"/>
        </w:rPr>
      </w:pPr>
      <w:bookmarkStart w:id="8" w:name="_Toc432771265"/>
      <w:r>
        <w:rPr>
          <w:u w:color="000000"/>
        </w:rPr>
        <w:lastRenderedPageBreak/>
        <w:t>Konformitetsklasser</w:t>
      </w:r>
      <w:bookmarkEnd w:id="8"/>
    </w:p>
    <w:p w14:paraId="1B245996" w14:textId="3C7BAF0B" w:rsidR="005B247E" w:rsidRDefault="005B247E" w:rsidP="005B247E">
      <w:pPr>
        <w:rPr>
          <w:u w:color="000000"/>
        </w:rPr>
      </w:pPr>
      <w:r>
        <w:rPr>
          <w:u w:color="000000"/>
        </w:rPr>
        <w:t>Denne standarden definerer 2 konformitetsklasser:</w:t>
      </w:r>
    </w:p>
    <w:p w14:paraId="5C8D86DD" w14:textId="689A6FBA" w:rsidR="005B247E" w:rsidRDefault="005B247E" w:rsidP="007D1BBE">
      <w:pPr>
        <w:pStyle w:val="Listeavsnitt"/>
        <w:numPr>
          <w:ilvl w:val="0"/>
          <w:numId w:val="12"/>
        </w:numPr>
        <w:rPr>
          <w:u w:color="000000"/>
        </w:rPr>
      </w:pPr>
      <w:r>
        <w:rPr>
          <w:u w:color="000000"/>
        </w:rPr>
        <w:t>Nettverk</w:t>
      </w:r>
    </w:p>
    <w:p w14:paraId="40FDEDD9" w14:textId="7DA2A682" w:rsidR="005B247E" w:rsidRDefault="005B247E" w:rsidP="007D1BBE">
      <w:pPr>
        <w:pStyle w:val="Listeavsnitt"/>
        <w:numPr>
          <w:ilvl w:val="0"/>
          <w:numId w:val="12"/>
        </w:numPr>
        <w:rPr>
          <w:u w:color="000000"/>
        </w:rPr>
      </w:pPr>
      <w:r>
        <w:rPr>
          <w:u w:color="000000"/>
        </w:rPr>
        <w:t>Lineære referanser</w:t>
      </w:r>
    </w:p>
    <w:p w14:paraId="07BD20DE" w14:textId="71BFAFC3" w:rsidR="005B247E" w:rsidRPr="00D243EF" w:rsidRDefault="005B247E" w:rsidP="005B247E">
      <w:pPr>
        <w:pStyle w:val="Overskrift3"/>
        <w:rPr>
          <w:u w:color="000000"/>
        </w:rPr>
      </w:pPr>
      <w:bookmarkStart w:id="9" w:name="_Toc432771266"/>
      <w:r w:rsidRPr="00D243EF">
        <w:rPr>
          <w:u w:color="000000"/>
        </w:rPr>
        <w:t>Nettverk</w:t>
      </w:r>
      <w:bookmarkEnd w:id="9"/>
    </w:p>
    <w:p w14:paraId="3B779B30" w14:textId="0BB6CA59" w:rsidR="005B247E" w:rsidRPr="00D243EF" w:rsidRDefault="005B247E" w:rsidP="005B247E">
      <w:pPr>
        <w:rPr>
          <w:u w:color="000000"/>
        </w:rPr>
      </w:pPr>
      <w:r w:rsidRPr="00D243EF">
        <w:rPr>
          <w:u w:color="000000"/>
        </w:rPr>
        <w:t xml:space="preserve">Konformitetsklassen sikrer at applikasjonsskjema </w:t>
      </w:r>
      <w:r w:rsidR="00431717" w:rsidRPr="00D243EF">
        <w:rPr>
          <w:u w:color="000000"/>
        </w:rPr>
        <w:t>er beskrevet i henhold til nettverksmodellen i denne standarden. Krav og tester for konformitetsklassen er gitt i</w:t>
      </w:r>
      <w:r w:rsidR="00D243EF" w:rsidRPr="00D243EF">
        <w:rPr>
          <w:u w:color="000000"/>
        </w:rPr>
        <w:t xml:space="preserve"> kapittel</w:t>
      </w:r>
      <w:r w:rsidR="00431717" w:rsidRPr="00D243EF">
        <w:rPr>
          <w:u w:color="000000"/>
        </w:rPr>
        <w:t xml:space="preserve"> </w:t>
      </w:r>
      <w:r w:rsidR="00D243EF" w:rsidRPr="00D243EF">
        <w:rPr>
          <w:u w:color="000000"/>
        </w:rPr>
        <w:fldChar w:fldCharType="begin"/>
      </w:r>
      <w:r w:rsidR="00D243EF" w:rsidRPr="00D243EF">
        <w:rPr>
          <w:u w:color="000000"/>
        </w:rPr>
        <w:instrText xml:space="preserve"> REF _Ref432765319 \r \h </w:instrText>
      </w:r>
      <w:r w:rsidR="00D243EF">
        <w:rPr>
          <w:u w:color="000000"/>
        </w:rPr>
        <w:instrText xml:space="preserve"> \* MERGEFORMAT </w:instrText>
      </w:r>
      <w:r w:rsidR="00D243EF" w:rsidRPr="00D243EF">
        <w:rPr>
          <w:u w:color="000000"/>
        </w:rPr>
      </w:r>
      <w:r w:rsidR="00D243EF" w:rsidRPr="00D243EF">
        <w:rPr>
          <w:u w:color="000000"/>
        </w:rPr>
        <w:fldChar w:fldCharType="separate"/>
      </w:r>
      <w:r w:rsidR="007507B1">
        <w:rPr>
          <w:u w:color="000000"/>
        </w:rPr>
        <w:t>12.1</w:t>
      </w:r>
      <w:r w:rsidR="00D243EF" w:rsidRPr="00D243EF">
        <w:rPr>
          <w:u w:color="000000"/>
        </w:rPr>
        <w:fldChar w:fldCharType="end"/>
      </w:r>
      <w:r w:rsidR="00431717" w:rsidRPr="00D243EF">
        <w:rPr>
          <w:u w:color="000000"/>
        </w:rPr>
        <w:t>.</w:t>
      </w:r>
    </w:p>
    <w:p w14:paraId="6DA51912" w14:textId="20A029FD" w:rsidR="005B247E" w:rsidRPr="00D243EF" w:rsidRDefault="005B247E" w:rsidP="005B247E">
      <w:pPr>
        <w:pStyle w:val="Overskrift3"/>
        <w:rPr>
          <w:u w:color="000000"/>
        </w:rPr>
      </w:pPr>
      <w:bookmarkStart w:id="10" w:name="_Toc432771267"/>
      <w:r w:rsidRPr="00D243EF">
        <w:rPr>
          <w:u w:color="000000"/>
        </w:rPr>
        <w:t>Lineære referanser</w:t>
      </w:r>
      <w:bookmarkEnd w:id="10"/>
    </w:p>
    <w:p w14:paraId="1B9F6657" w14:textId="5022C07D" w:rsidR="00431717" w:rsidRDefault="00431717" w:rsidP="00431717">
      <w:pPr>
        <w:rPr>
          <w:u w:color="000000"/>
        </w:rPr>
      </w:pPr>
      <w:r w:rsidRPr="00D243EF">
        <w:rPr>
          <w:u w:color="000000"/>
        </w:rPr>
        <w:t xml:space="preserve">Konformitetsklassen sikrer at </w:t>
      </w:r>
      <w:r w:rsidR="00D243EF">
        <w:rPr>
          <w:u w:color="000000"/>
        </w:rPr>
        <w:t xml:space="preserve">bruk av lineære referanser i et </w:t>
      </w:r>
      <w:r w:rsidRPr="00D243EF">
        <w:rPr>
          <w:u w:color="000000"/>
        </w:rPr>
        <w:t xml:space="preserve">applikasjonsskjema er </w:t>
      </w:r>
      <w:r w:rsidR="00D243EF">
        <w:rPr>
          <w:u w:color="000000"/>
        </w:rPr>
        <w:t xml:space="preserve">modellert i </w:t>
      </w:r>
      <w:r w:rsidRPr="00D243EF">
        <w:rPr>
          <w:u w:color="000000"/>
        </w:rPr>
        <w:t xml:space="preserve">henhold til modellen for lineære referanser i denne standarden. Krav og tester for konformitetsklassen er gitt i </w:t>
      </w:r>
      <w:r w:rsidR="00D243EF" w:rsidRPr="00D243EF">
        <w:rPr>
          <w:u w:color="000000"/>
        </w:rPr>
        <w:t>kapittel</w:t>
      </w:r>
      <w:r w:rsidRPr="00D243EF">
        <w:rPr>
          <w:u w:color="000000"/>
        </w:rPr>
        <w:t xml:space="preserve"> </w:t>
      </w:r>
      <w:r w:rsidR="00204D19">
        <w:rPr>
          <w:u w:color="000000"/>
        </w:rPr>
        <w:fldChar w:fldCharType="begin"/>
      </w:r>
      <w:r w:rsidR="00204D19">
        <w:rPr>
          <w:u w:color="000000"/>
        </w:rPr>
        <w:instrText xml:space="preserve"> REF _Ref432767478 \r \h </w:instrText>
      </w:r>
      <w:r w:rsidR="00204D19">
        <w:rPr>
          <w:u w:color="000000"/>
        </w:rPr>
      </w:r>
      <w:r w:rsidR="00204D19">
        <w:rPr>
          <w:u w:color="000000"/>
        </w:rPr>
        <w:fldChar w:fldCharType="separate"/>
      </w:r>
      <w:r w:rsidR="00204D19">
        <w:rPr>
          <w:u w:color="000000"/>
        </w:rPr>
        <w:t>12.2</w:t>
      </w:r>
      <w:r w:rsidR="00204D19">
        <w:rPr>
          <w:u w:color="000000"/>
        </w:rPr>
        <w:fldChar w:fldCharType="end"/>
      </w:r>
      <w:r w:rsidRPr="00D243EF">
        <w:rPr>
          <w:u w:color="000000"/>
        </w:rPr>
        <w:t>.</w:t>
      </w:r>
    </w:p>
    <w:p w14:paraId="61C6BF27" w14:textId="77777777" w:rsidR="005B247E" w:rsidRDefault="005B247E" w:rsidP="005B247E">
      <w:pPr>
        <w:rPr>
          <w:u w:color="000000"/>
        </w:rPr>
      </w:pPr>
    </w:p>
    <w:p w14:paraId="3CA4D2A6" w14:textId="77777777" w:rsidR="005B247E" w:rsidRDefault="005B247E" w:rsidP="005B247E">
      <w:pPr>
        <w:rPr>
          <w:u w:color="000000"/>
        </w:rPr>
      </w:pPr>
    </w:p>
    <w:p w14:paraId="1A320DAA" w14:textId="77777777" w:rsidR="005B247E" w:rsidRPr="005B247E" w:rsidRDefault="005B247E" w:rsidP="005B247E">
      <w:pPr>
        <w:rPr>
          <w:u w:color="000000"/>
        </w:rPr>
      </w:pPr>
    </w:p>
    <w:p w14:paraId="433D7FBB" w14:textId="77777777" w:rsidR="00863FD0" w:rsidRDefault="00863FD0" w:rsidP="004271ED">
      <w:pPr>
        <w:pStyle w:val="Overskrift2"/>
        <w:rPr>
          <w:u w:color="000000"/>
        </w:rPr>
      </w:pPr>
      <w:bookmarkStart w:id="11" w:name="_Toc432771268"/>
      <w:r>
        <w:rPr>
          <w:u w:color="000000"/>
        </w:rPr>
        <w:lastRenderedPageBreak/>
        <w:t>Normative referanser</w:t>
      </w:r>
      <w:bookmarkEnd w:id="11"/>
    </w:p>
    <w:p w14:paraId="268B3585" w14:textId="77777777" w:rsidR="00431717" w:rsidRDefault="00431717" w:rsidP="00DB5D2E">
      <w:pPr>
        <w:rPr>
          <w:u w:color="000000"/>
        </w:rPr>
      </w:pPr>
    </w:p>
    <w:p w14:paraId="295A0D90" w14:textId="77777777" w:rsidR="00863FD0" w:rsidRPr="00431717" w:rsidRDefault="00863FD0" w:rsidP="00DB5D2E">
      <w:pPr>
        <w:rPr>
          <w:u w:color="000000"/>
          <w:lang w:val="en-GB"/>
        </w:rPr>
      </w:pPr>
      <w:r w:rsidRPr="00431717">
        <w:rPr>
          <w:u w:color="000000"/>
          <w:lang w:val="en-GB"/>
        </w:rPr>
        <w:t>ISO 19148:2012 – Geographic information – Linear referencing</w:t>
      </w:r>
    </w:p>
    <w:p w14:paraId="23FFC73D" w14:textId="77777777" w:rsidR="00431717" w:rsidRPr="00431717" w:rsidRDefault="00431717" w:rsidP="00DB5D2E">
      <w:pPr>
        <w:rPr>
          <w:u w:color="000000"/>
          <w:lang w:val="en-GB"/>
        </w:rPr>
      </w:pPr>
    </w:p>
    <w:p w14:paraId="7EC724FA" w14:textId="77777777" w:rsidR="00BA432A" w:rsidRPr="00DB5D2E" w:rsidRDefault="00BA432A" w:rsidP="00DB5D2E">
      <w:pPr>
        <w:rPr>
          <w:u w:color="000000"/>
          <w:lang w:val="en-GB"/>
        </w:rPr>
      </w:pPr>
      <w:r w:rsidRPr="00DB5D2E">
        <w:rPr>
          <w:u w:color="000000"/>
          <w:lang w:val="en-GB"/>
        </w:rPr>
        <w:t>INSPIRE Data Specifications – Base Models – Generic Network Model</w:t>
      </w:r>
    </w:p>
    <w:p w14:paraId="38E27897" w14:textId="77777777" w:rsidR="00863FD0" w:rsidRDefault="00863FD0" w:rsidP="004271ED">
      <w:pPr>
        <w:pStyle w:val="Overskrift2"/>
        <w:rPr>
          <w:u w:color="000000"/>
        </w:rPr>
      </w:pPr>
      <w:bookmarkStart w:id="12" w:name="_Toc432771269"/>
      <w:r>
        <w:rPr>
          <w:u w:color="000000"/>
        </w:rPr>
        <w:lastRenderedPageBreak/>
        <w:t>Definisjoner og forkortelser</w:t>
      </w:r>
      <w:bookmarkEnd w:id="12"/>
    </w:p>
    <w:p w14:paraId="4590F84C" w14:textId="77777777" w:rsidR="00431717" w:rsidRDefault="00431717" w:rsidP="00431717">
      <w:pPr>
        <w:rPr>
          <w:u w:color="000000"/>
        </w:rPr>
      </w:pPr>
    </w:p>
    <w:p w14:paraId="6592524D" w14:textId="4579B12C" w:rsidR="00431717" w:rsidRPr="00C67D82" w:rsidRDefault="00C67D82" w:rsidP="00431717">
      <w:pPr>
        <w:rPr>
          <w:u w:color="000000"/>
          <w:lang w:val="nn-NO"/>
        </w:rPr>
      </w:pPr>
      <w:r w:rsidRPr="00C67D82">
        <w:rPr>
          <w:u w:color="000000"/>
          <w:lang w:val="nn-NO"/>
        </w:rPr>
        <w:t>NVDB</w:t>
      </w:r>
      <w:r w:rsidRPr="00C67D82">
        <w:rPr>
          <w:u w:color="000000"/>
          <w:lang w:val="nn-NO"/>
        </w:rPr>
        <w:tab/>
      </w:r>
      <w:r w:rsidRPr="00C67D82">
        <w:rPr>
          <w:u w:color="000000"/>
          <w:lang w:val="nn-NO"/>
        </w:rPr>
        <w:tab/>
      </w:r>
      <w:r w:rsidR="00431717" w:rsidRPr="00C67D82">
        <w:rPr>
          <w:u w:color="000000"/>
          <w:lang w:val="nn-NO"/>
        </w:rPr>
        <w:t>Nasjonal vegdatabank</w:t>
      </w:r>
    </w:p>
    <w:p w14:paraId="461CB260" w14:textId="688ED081" w:rsidR="00C67D82" w:rsidRPr="00C67D82" w:rsidRDefault="00C67D82" w:rsidP="00431717">
      <w:pPr>
        <w:rPr>
          <w:u w:color="000000"/>
          <w:lang w:val="en-GB"/>
        </w:rPr>
      </w:pPr>
      <w:r w:rsidRPr="00C67D82">
        <w:rPr>
          <w:u w:color="000000"/>
          <w:lang w:val="en-GB"/>
        </w:rPr>
        <w:t>ISO</w:t>
      </w:r>
      <w:r w:rsidRPr="00C67D82">
        <w:rPr>
          <w:u w:color="000000"/>
          <w:lang w:val="en-GB"/>
        </w:rPr>
        <w:tab/>
      </w:r>
      <w:r w:rsidRPr="00C67D82">
        <w:rPr>
          <w:u w:color="000000"/>
          <w:lang w:val="en-GB"/>
        </w:rPr>
        <w:tab/>
        <w:t>International Organization for Standardization</w:t>
      </w:r>
    </w:p>
    <w:p w14:paraId="6FB0322F" w14:textId="5B82C232" w:rsidR="00C67D82" w:rsidRPr="00C67D82" w:rsidRDefault="00C67D82" w:rsidP="00431717">
      <w:pPr>
        <w:rPr>
          <w:u w:color="000000"/>
          <w:lang w:val="en-GB"/>
        </w:rPr>
      </w:pPr>
      <w:r w:rsidRPr="00C67D82">
        <w:rPr>
          <w:u w:color="000000"/>
          <w:lang w:val="en-GB"/>
        </w:rPr>
        <w:t>INSPIRE</w:t>
      </w:r>
      <w:r w:rsidRPr="00C67D82">
        <w:rPr>
          <w:u w:color="000000"/>
          <w:lang w:val="en-GB"/>
        </w:rPr>
        <w:tab/>
        <w:t>Infrastructure for Spatial Information in the European Community</w:t>
      </w:r>
    </w:p>
    <w:p w14:paraId="633916BD" w14:textId="134AC3E8" w:rsidR="004271ED" w:rsidRPr="00C67D82" w:rsidRDefault="00CD4CA8" w:rsidP="004271ED">
      <w:pPr>
        <w:pStyle w:val="Overskrift2"/>
        <w:rPr>
          <w:u w:color="000000"/>
          <w:lang w:val="nn-NO"/>
        </w:rPr>
      </w:pPr>
      <w:bookmarkStart w:id="13" w:name="_Ref432765876"/>
      <w:bookmarkStart w:id="14" w:name="_Toc432771270"/>
      <w:r w:rsidRPr="00C67D82">
        <w:rPr>
          <w:u w:color="000000"/>
          <w:lang w:val="nn-NO"/>
        </w:rPr>
        <w:lastRenderedPageBreak/>
        <w:t>Nettverk</w:t>
      </w:r>
      <w:r w:rsidR="00A819F8" w:rsidRPr="00C67D82">
        <w:rPr>
          <w:u w:color="000000"/>
          <w:lang w:val="nn-NO"/>
        </w:rPr>
        <w:t>smodell</w:t>
      </w:r>
      <w:bookmarkEnd w:id="13"/>
      <w:bookmarkEnd w:id="14"/>
    </w:p>
    <w:p w14:paraId="202A415B" w14:textId="77777777" w:rsidR="00AF31FE" w:rsidRPr="00C67D82" w:rsidRDefault="00AF31FE" w:rsidP="004271ED">
      <w:pPr>
        <w:rPr>
          <w:u w:color="000000"/>
          <w:lang w:val="nn-NO"/>
        </w:rPr>
      </w:pPr>
    </w:p>
    <w:p w14:paraId="22E8FB99" w14:textId="6119CBED" w:rsidR="00937D78" w:rsidRPr="00C67D82" w:rsidRDefault="00B71E0D" w:rsidP="00B71E0D">
      <w:pPr>
        <w:pStyle w:val="Overskrift3"/>
        <w:rPr>
          <w:u w:color="000000"/>
          <w:lang w:val="nn-NO"/>
        </w:rPr>
      </w:pPr>
      <w:bookmarkStart w:id="15" w:name="_Toc432771271"/>
      <w:r w:rsidRPr="00C67D82">
        <w:rPr>
          <w:u w:color="000000"/>
          <w:lang w:val="nn-NO"/>
        </w:rPr>
        <w:t>Nettverk og n</w:t>
      </w:r>
      <w:r w:rsidR="00937D78" w:rsidRPr="00C67D82">
        <w:rPr>
          <w:u w:color="000000"/>
          <w:lang w:val="nn-NO"/>
        </w:rPr>
        <w:t>ettverkselement</w:t>
      </w:r>
      <w:r w:rsidR="00212C63" w:rsidRPr="00C67D82">
        <w:rPr>
          <w:u w:color="000000"/>
          <w:lang w:val="nn-NO"/>
        </w:rPr>
        <w:t>er</w:t>
      </w:r>
      <w:bookmarkEnd w:id="15"/>
    </w:p>
    <w:p w14:paraId="63D1088E" w14:textId="77777777" w:rsidR="00640131" w:rsidRPr="00C67D82" w:rsidRDefault="00640131" w:rsidP="00B71E0D">
      <w:pPr>
        <w:rPr>
          <w:u w:color="000000"/>
          <w:lang w:val="nn-NO"/>
        </w:rPr>
      </w:pPr>
    </w:p>
    <w:p w14:paraId="45C0CFA7" w14:textId="77777777" w:rsidR="00817E7E" w:rsidRDefault="00640131" w:rsidP="00640131">
      <w:pPr>
        <w:rPr>
          <w:u w:color="000000"/>
        </w:rPr>
      </w:pPr>
      <w:r w:rsidRPr="00C67D82">
        <w:rPr>
          <w:u w:color="000000"/>
          <w:lang w:val="nn-NO"/>
        </w:rPr>
        <w:t>Et nettverk er byg</w:t>
      </w:r>
      <w:r>
        <w:rPr>
          <w:u w:color="000000"/>
        </w:rPr>
        <w:t>d opp av en samling av nettverkselementer, som igjen er bundet sammen på ulike vis.</w:t>
      </w:r>
      <w:r w:rsidR="00F87281">
        <w:rPr>
          <w:u w:color="000000"/>
        </w:rPr>
        <w:t xml:space="preserve"> </w:t>
      </w:r>
    </w:p>
    <w:p w14:paraId="4498A1C0" w14:textId="77777777" w:rsidR="00817E7E" w:rsidRDefault="00817E7E" w:rsidP="00640131">
      <w:pPr>
        <w:rPr>
          <w:u w:color="000000"/>
        </w:rPr>
      </w:pPr>
    </w:p>
    <w:p w14:paraId="315274A3" w14:textId="77777777" w:rsidR="004656AE" w:rsidRDefault="00817E7E" w:rsidP="004656AE">
      <w:pPr>
        <w:keepNext/>
        <w:jc w:val="center"/>
      </w:pPr>
      <w:r>
        <w:rPr>
          <w:noProof/>
          <w:u w:color="000000"/>
        </w:rPr>
        <w:drawing>
          <wp:inline distT="0" distB="0" distL="0" distR="0" wp14:anchorId="774C7361" wp14:editId="58257EB0">
            <wp:extent cx="6451200" cy="3376800"/>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tve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1200" cy="3376800"/>
                    </a:xfrm>
                    <a:prstGeom prst="rect">
                      <a:avLst/>
                    </a:prstGeom>
                  </pic:spPr>
                </pic:pic>
              </a:graphicData>
            </a:graphic>
          </wp:inline>
        </w:drawing>
      </w:r>
    </w:p>
    <w:p w14:paraId="24302139" w14:textId="38CDE9D7" w:rsidR="00817E7E" w:rsidRDefault="004656AE" w:rsidP="004656AE">
      <w:pPr>
        <w:pStyle w:val="Bildetekst"/>
        <w:jc w:val="center"/>
      </w:pPr>
      <w:r>
        <w:t xml:space="preserve">Figur </w:t>
      </w:r>
      <w:r w:rsidR="0089599E">
        <w:fldChar w:fldCharType="begin"/>
      </w:r>
      <w:r w:rsidR="0089599E">
        <w:instrText xml:space="preserve"> SEQ Figur \* ARABIC </w:instrText>
      </w:r>
      <w:r w:rsidR="0089599E">
        <w:fldChar w:fldCharType="separate"/>
      </w:r>
      <w:r w:rsidR="007507B1">
        <w:rPr>
          <w:noProof/>
        </w:rPr>
        <w:t>1</w:t>
      </w:r>
      <w:r w:rsidR="0089599E">
        <w:rPr>
          <w:noProof/>
        </w:rPr>
        <w:fldChar w:fldCharType="end"/>
      </w:r>
      <w:r>
        <w:t xml:space="preserve"> Nettverk og nettverkselementer</w:t>
      </w:r>
    </w:p>
    <w:p w14:paraId="235EEC6E" w14:textId="77777777" w:rsidR="004656AE" w:rsidRPr="004656AE" w:rsidRDefault="004656AE" w:rsidP="004656AE"/>
    <w:p w14:paraId="2AE37700" w14:textId="0AADF2AF" w:rsidR="00F87281" w:rsidRDefault="00817E7E" w:rsidP="007D1BBE">
      <w:pPr>
        <w:pStyle w:val="Overskrift4"/>
        <w:numPr>
          <w:ilvl w:val="3"/>
          <w:numId w:val="3"/>
        </w:numPr>
        <w:rPr>
          <w:u w:color="000000"/>
        </w:rPr>
      </w:pPr>
      <w:bookmarkStart w:id="16" w:name="_Toc432771272"/>
      <w:r>
        <w:rPr>
          <w:u w:color="000000"/>
        </w:rPr>
        <w:t>Identifikasjon</w:t>
      </w:r>
      <w:bookmarkEnd w:id="16"/>
    </w:p>
    <w:p w14:paraId="2F7D3B16" w14:textId="73E2612A" w:rsidR="00817E7E" w:rsidRDefault="00817E7E" w:rsidP="00817E7E">
      <w:pPr>
        <w:rPr>
          <w:u w:color="000000"/>
        </w:rPr>
      </w:pPr>
      <w:r>
        <w:rPr>
          <w:u w:color="000000"/>
        </w:rPr>
        <w:t xml:space="preserve">For å ivareta sammenhengene i nettverket er det viktig at alle nettverkselementer har en unik identifikasjon. I modellen er egenskapen </w:t>
      </w:r>
      <w:r w:rsidRPr="000205A2">
        <w:rPr>
          <w:u w:val="single" w:color="000000"/>
        </w:rPr>
        <w:t>identifikasjon</w:t>
      </w:r>
      <w:r>
        <w:rPr>
          <w:u w:color="000000"/>
        </w:rPr>
        <w:t xml:space="preserve"> likevel satt valgfri, </w:t>
      </w:r>
      <w:commentRangeStart w:id="17"/>
      <w:r>
        <w:rPr>
          <w:u w:color="000000"/>
        </w:rPr>
        <w:t>da ulike fagstandarder kan ha behov for ulike navn på den unike identifikatoren, og en del realiserbare objekttype</w:t>
      </w:r>
      <w:r w:rsidR="009112F9">
        <w:rPr>
          <w:u w:color="000000"/>
        </w:rPr>
        <w:t>r har allerede definert en unik</w:t>
      </w:r>
      <w:r>
        <w:rPr>
          <w:u w:color="000000"/>
        </w:rPr>
        <w:t xml:space="preserve"> identifikator uavhengig av nettverksmodellen. </w:t>
      </w:r>
      <w:commentRangeEnd w:id="17"/>
      <w:r>
        <w:rPr>
          <w:rStyle w:val="Merknadsreferanse"/>
        </w:rPr>
        <w:commentReference w:id="17"/>
      </w:r>
    </w:p>
    <w:p w14:paraId="70230619" w14:textId="77777777" w:rsidR="00817E7E" w:rsidRPr="00817E7E" w:rsidRDefault="00817E7E" w:rsidP="00817E7E"/>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87281" w:rsidRPr="004353FF" w14:paraId="73C6C0E8" w14:textId="77777777" w:rsidTr="00A819F8">
        <w:tc>
          <w:tcPr>
            <w:tcW w:w="2805" w:type="dxa"/>
            <w:tcMar>
              <w:top w:w="100" w:type="dxa"/>
              <w:left w:w="100" w:type="dxa"/>
              <w:bottom w:w="100" w:type="dxa"/>
              <w:right w:w="100" w:type="dxa"/>
            </w:tcMar>
          </w:tcPr>
          <w:p w14:paraId="76ECA460" w14:textId="0AF1B791" w:rsidR="00F87281" w:rsidRPr="0078435F" w:rsidRDefault="00F87281" w:rsidP="00F87281">
            <w:pPr>
              <w:rPr>
                <w:b/>
              </w:rPr>
            </w:pPr>
            <w:r>
              <w:rPr>
                <w:b/>
              </w:rPr>
              <w:t>/krav/Nettverkselement/identifikasjon</w:t>
            </w:r>
          </w:p>
        </w:tc>
        <w:tc>
          <w:tcPr>
            <w:tcW w:w="6045" w:type="dxa"/>
            <w:tcMar>
              <w:top w:w="100" w:type="dxa"/>
              <w:left w:w="100" w:type="dxa"/>
              <w:bottom w:w="100" w:type="dxa"/>
              <w:right w:w="100" w:type="dxa"/>
            </w:tcMar>
          </w:tcPr>
          <w:p w14:paraId="6F6AEB03" w14:textId="0E0F6131" w:rsidR="00F87281" w:rsidRPr="004353FF" w:rsidRDefault="007E0128" w:rsidP="007E0128">
            <w:r>
              <w:t xml:space="preserve">Realiserbare </w:t>
            </w:r>
            <w:r w:rsidR="00F87281">
              <w:t xml:space="preserve">subtyper av den abstrakte objekttypen </w:t>
            </w:r>
            <w:r w:rsidR="00F87281">
              <w:rPr>
                <w:i/>
              </w:rPr>
              <w:t xml:space="preserve">Nettverkselement </w:t>
            </w:r>
            <w:r w:rsidR="00F87281">
              <w:t xml:space="preserve">skal ha en egenskap for unik identifikasjon. Denne skal være av SOSI-datatypen </w:t>
            </w:r>
            <w:r w:rsidR="00F87281" w:rsidRPr="00B97355">
              <w:rPr>
                <w:i/>
              </w:rPr>
              <w:t>Identifikasjon</w:t>
            </w:r>
            <w:r w:rsidR="00F87281">
              <w:t>.</w:t>
            </w:r>
          </w:p>
        </w:tc>
      </w:tr>
      <w:tr w:rsidR="00B97355" w:rsidRPr="004353FF" w14:paraId="0E22AE02" w14:textId="77777777" w:rsidTr="00A819F8">
        <w:tc>
          <w:tcPr>
            <w:tcW w:w="2805" w:type="dxa"/>
            <w:tcMar>
              <w:top w:w="100" w:type="dxa"/>
              <w:left w:w="100" w:type="dxa"/>
              <w:bottom w:w="100" w:type="dxa"/>
              <w:right w:w="100" w:type="dxa"/>
            </w:tcMar>
          </w:tcPr>
          <w:p w14:paraId="03FC788E" w14:textId="12497E0C" w:rsidR="00B97355" w:rsidRDefault="00B97355" w:rsidP="00F87281">
            <w:pPr>
              <w:rPr>
                <w:b/>
              </w:rPr>
            </w:pPr>
            <w:r>
              <w:rPr>
                <w:b/>
              </w:rPr>
              <w:t>Anbefaling/Nettverkselement/identifikasjon</w:t>
            </w:r>
          </w:p>
        </w:tc>
        <w:tc>
          <w:tcPr>
            <w:tcW w:w="6045" w:type="dxa"/>
            <w:tcMar>
              <w:top w:w="100" w:type="dxa"/>
              <w:left w:w="100" w:type="dxa"/>
              <w:bottom w:w="100" w:type="dxa"/>
              <w:right w:w="100" w:type="dxa"/>
            </w:tcMar>
          </w:tcPr>
          <w:p w14:paraId="07A98A13" w14:textId="794FAFC3" w:rsidR="00B97355" w:rsidRPr="00B97355" w:rsidRDefault="00B97355" w:rsidP="007E0128">
            <w:r>
              <w:t xml:space="preserve">Det anbefales å bruke egenskapen </w:t>
            </w:r>
            <w:r w:rsidRPr="00B97355">
              <w:rPr>
                <w:i/>
              </w:rPr>
              <w:t>identifikasjon</w:t>
            </w:r>
            <w:r>
              <w:t xml:space="preserve"> fra den abstrakte objekttypen </w:t>
            </w:r>
            <w:r w:rsidR="007E0128">
              <w:rPr>
                <w:i/>
              </w:rPr>
              <w:t>Nettverkselement</w:t>
            </w:r>
            <w:r>
              <w:t xml:space="preserve"> for unik identifikasjon av nettverkselementer.</w:t>
            </w:r>
          </w:p>
        </w:tc>
      </w:tr>
    </w:tbl>
    <w:p w14:paraId="1E5940DB" w14:textId="77777777" w:rsidR="00212C63" w:rsidRDefault="00212C63" w:rsidP="00640131">
      <w:pPr>
        <w:rPr>
          <w:u w:color="000000"/>
        </w:rPr>
      </w:pPr>
    </w:p>
    <w:p w14:paraId="0C284A5D" w14:textId="0F3612E3" w:rsidR="00817E7E" w:rsidRDefault="00817E7E" w:rsidP="007D1BBE">
      <w:pPr>
        <w:pStyle w:val="Overskrift4"/>
        <w:numPr>
          <w:ilvl w:val="3"/>
          <w:numId w:val="3"/>
        </w:numPr>
        <w:rPr>
          <w:u w:color="000000"/>
        </w:rPr>
      </w:pPr>
      <w:bookmarkStart w:id="18" w:name="_Toc432771273"/>
      <w:r>
        <w:rPr>
          <w:u w:color="000000"/>
        </w:rPr>
        <w:t>Lenke og Node</w:t>
      </w:r>
      <w:bookmarkEnd w:id="18"/>
    </w:p>
    <w:p w14:paraId="35F781E1" w14:textId="77777777" w:rsidR="00817E7E" w:rsidRDefault="00640131" w:rsidP="00817E7E">
      <w:pPr>
        <w:rPr>
          <w:u w:color="000000"/>
        </w:rPr>
      </w:pPr>
      <w:r w:rsidRPr="00817E7E">
        <w:rPr>
          <w:u w:color="000000"/>
        </w:rPr>
        <w:t xml:space="preserve">De grunnleggende </w:t>
      </w:r>
      <w:r w:rsidR="001E4CE6" w:rsidRPr="00817E7E">
        <w:rPr>
          <w:u w:color="000000"/>
        </w:rPr>
        <w:t>nettverks</w:t>
      </w:r>
      <w:r w:rsidRPr="00817E7E">
        <w:rPr>
          <w:u w:color="000000"/>
        </w:rPr>
        <w:t xml:space="preserve">elementene er </w:t>
      </w:r>
      <w:r w:rsidRPr="00817E7E">
        <w:rPr>
          <w:u w:val="single" w:color="000000"/>
        </w:rPr>
        <w:t>Lenke</w:t>
      </w:r>
      <w:r w:rsidRPr="00817E7E">
        <w:rPr>
          <w:u w:color="000000"/>
        </w:rPr>
        <w:t xml:space="preserve"> og </w:t>
      </w:r>
      <w:r w:rsidRPr="00817E7E">
        <w:rPr>
          <w:u w:val="single" w:color="000000"/>
        </w:rPr>
        <w:t>Node</w:t>
      </w:r>
      <w:r w:rsidR="00212C63" w:rsidRPr="00817E7E">
        <w:rPr>
          <w:u w:color="000000"/>
        </w:rPr>
        <w:t xml:space="preserve">. En lenke går normalt fra en node til en annen, og en node binder lenkene sammen. </w:t>
      </w:r>
    </w:p>
    <w:p w14:paraId="39A9DD87" w14:textId="77777777" w:rsidR="00817E7E" w:rsidRDefault="00817E7E" w:rsidP="00817E7E">
      <w:pPr>
        <w:rPr>
          <w:u w:color="000000"/>
        </w:rPr>
      </w:pPr>
    </w:p>
    <w:p w14:paraId="344B8877" w14:textId="77777777" w:rsidR="004656AE" w:rsidRDefault="00817E7E" w:rsidP="004656AE">
      <w:pPr>
        <w:keepNext/>
        <w:jc w:val="center"/>
      </w:pPr>
      <w:r>
        <w:rPr>
          <w:noProof/>
          <w:u w:color="000000"/>
        </w:rPr>
        <w:lastRenderedPageBreak/>
        <w:drawing>
          <wp:inline distT="0" distB="0" distL="0" distR="0" wp14:anchorId="781FFF18" wp14:editId="49945217">
            <wp:extent cx="5007600" cy="2890800"/>
            <wp:effectExtent l="0" t="0" r="3175" b="508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ke og 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7600" cy="2890800"/>
                    </a:xfrm>
                    <a:prstGeom prst="rect">
                      <a:avLst/>
                    </a:prstGeom>
                  </pic:spPr>
                </pic:pic>
              </a:graphicData>
            </a:graphic>
          </wp:inline>
        </w:drawing>
      </w:r>
    </w:p>
    <w:p w14:paraId="44A468F9" w14:textId="395D6C67" w:rsidR="00817E7E" w:rsidRDefault="004656AE" w:rsidP="004656AE">
      <w:pPr>
        <w:pStyle w:val="Bildetekst"/>
        <w:jc w:val="center"/>
        <w:rPr>
          <w:u w:color="000000"/>
        </w:rPr>
      </w:pPr>
      <w:r>
        <w:t xml:space="preserve">Figur </w:t>
      </w:r>
      <w:r w:rsidR="0089599E">
        <w:fldChar w:fldCharType="begin"/>
      </w:r>
      <w:r w:rsidR="0089599E">
        <w:instrText xml:space="preserve"> SEQ Figur \* ARABIC </w:instrText>
      </w:r>
      <w:r w:rsidR="0089599E">
        <w:fldChar w:fldCharType="separate"/>
      </w:r>
      <w:r w:rsidR="007507B1">
        <w:rPr>
          <w:noProof/>
        </w:rPr>
        <w:t>2</w:t>
      </w:r>
      <w:r w:rsidR="0089599E">
        <w:rPr>
          <w:noProof/>
        </w:rPr>
        <w:fldChar w:fldCharType="end"/>
      </w:r>
      <w:r>
        <w:t xml:space="preserve"> Lenker og noder</w:t>
      </w:r>
    </w:p>
    <w:p w14:paraId="7B639BEA" w14:textId="457FD0E7" w:rsidR="00B71E0D" w:rsidRDefault="00212C63" w:rsidP="00817E7E">
      <w:pPr>
        <w:rPr>
          <w:u w:color="000000"/>
        </w:rPr>
      </w:pPr>
      <w:r w:rsidRPr="00817E7E">
        <w:rPr>
          <w:u w:color="000000"/>
        </w:rPr>
        <w:t>Lenke</w:t>
      </w:r>
      <w:r w:rsidR="00817E7E">
        <w:rPr>
          <w:u w:color="000000"/>
        </w:rPr>
        <w:t>r</w:t>
      </w:r>
      <w:r w:rsidRPr="00817E7E">
        <w:rPr>
          <w:u w:color="000000"/>
        </w:rPr>
        <w:t xml:space="preserve"> og </w:t>
      </w:r>
      <w:r w:rsidR="00817E7E">
        <w:rPr>
          <w:u w:color="000000"/>
        </w:rPr>
        <w:t>n</w:t>
      </w:r>
      <w:r w:rsidRPr="00817E7E">
        <w:rPr>
          <w:u w:color="000000"/>
        </w:rPr>
        <w:t>ode</w:t>
      </w:r>
      <w:r w:rsidR="00817E7E">
        <w:rPr>
          <w:u w:color="000000"/>
        </w:rPr>
        <w:t>r</w:t>
      </w:r>
      <w:r w:rsidRPr="00817E7E">
        <w:rPr>
          <w:u w:color="000000"/>
        </w:rPr>
        <w:t xml:space="preserve"> er også </w:t>
      </w:r>
      <w:r w:rsidR="00640131" w:rsidRPr="00817E7E">
        <w:rPr>
          <w:u w:color="000000"/>
        </w:rPr>
        <w:t>bæ</w:t>
      </w:r>
      <w:r w:rsidRPr="00817E7E">
        <w:rPr>
          <w:u w:color="000000"/>
        </w:rPr>
        <w:t xml:space="preserve">rere av geometrien i nettverket, og realiserbare subtyper av disse </w:t>
      </w:r>
      <w:r w:rsidR="001E4CE6" w:rsidRPr="00817E7E">
        <w:rPr>
          <w:u w:color="000000"/>
        </w:rPr>
        <w:t xml:space="preserve">abstrakte </w:t>
      </w:r>
      <w:r w:rsidRPr="00817E7E">
        <w:rPr>
          <w:u w:color="000000"/>
        </w:rPr>
        <w:t xml:space="preserve">objekttypene skal ha henholdsvis kurve- og punktgeometri. </w:t>
      </w:r>
      <w:commentRangeStart w:id="19"/>
      <w:r w:rsidRPr="00817E7E">
        <w:rPr>
          <w:u w:color="000000"/>
        </w:rPr>
        <w:t xml:space="preserve">Geometriegenskapene er ikke lagt inn på de abstrakte objekttypene </w:t>
      </w:r>
      <w:r w:rsidRPr="00817E7E">
        <w:rPr>
          <w:u w:val="single" w:color="000000"/>
        </w:rPr>
        <w:t>Lenke</w:t>
      </w:r>
      <w:r w:rsidRPr="00817E7E">
        <w:rPr>
          <w:u w:color="000000"/>
        </w:rPr>
        <w:t xml:space="preserve"> og </w:t>
      </w:r>
      <w:r w:rsidRPr="00817E7E">
        <w:rPr>
          <w:u w:val="single" w:color="000000"/>
        </w:rPr>
        <w:t>Node</w:t>
      </w:r>
      <w:r w:rsidRPr="00817E7E">
        <w:rPr>
          <w:u w:color="000000"/>
        </w:rPr>
        <w:t xml:space="preserve">, da objekttyper i fagstandarder både kan ha ulike navn på geometriegenskaper, og ulike deltyper av geometritypene. </w:t>
      </w:r>
      <w:commentRangeEnd w:id="19"/>
      <w:r>
        <w:rPr>
          <w:rStyle w:val="Merknadsreferanse"/>
        </w:rPr>
        <w:commentReference w:id="19"/>
      </w:r>
    </w:p>
    <w:p w14:paraId="14FE91F2" w14:textId="77777777" w:rsidR="00212C63" w:rsidRPr="00212C63" w:rsidRDefault="00212C63" w:rsidP="00212C63">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12C63" w:rsidRPr="004353FF" w14:paraId="4B65A1D7" w14:textId="77777777" w:rsidTr="00A819F8">
        <w:tc>
          <w:tcPr>
            <w:tcW w:w="2805" w:type="dxa"/>
            <w:tcMar>
              <w:top w:w="100" w:type="dxa"/>
              <w:left w:w="100" w:type="dxa"/>
              <w:bottom w:w="100" w:type="dxa"/>
              <w:right w:w="100" w:type="dxa"/>
            </w:tcMar>
          </w:tcPr>
          <w:p w14:paraId="06D15DD0" w14:textId="56D50704" w:rsidR="00212C63" w:rsidRPr="0078435F" w:rsidRDefault="00212C63" w:rsidP="00212C63">
            <w:pPr>
              <w:rPr>
                <w:b/>
              </w:rPr>
            </w:pPr>
            <w:r>
              <w:rPr>
                <w:b/>
              </w:rPr>
              <w:t>/krav/Nettverkselement/lenkegeometri</w:t>
            </w:r>
          </w:p>
        </w:tc>
        <w:tc>
          <w:tcPr>
            <w:tcW w:w="6045" w:type="dxa"/>
            <w:tcMar>
              <w:top w:w="100" w:type="dxa"/>
              <w:left w:w="100" w:type="dxa"/>
              <w:bottom w:w="100" w:type="dxa"/>
              <w:right w:w="100" w:type="dxa"/>
            </w:tcMar>
          </w:tcPr>
          <w:p w14:paraId="2908A318" w14:textId="2437D02E" w:rsidR="00212C63" w:rsidRPr="004353FF" w:rsidRDefault="00817E7E" w:rsidP="00817E7E">
            <w:r>
              <w:t>Realiserbare s</w:t>
            </w:r>
            <w:r w:rsidR="00212C63">
              <w:t xml:space="preserve">ubtyper av den abstrakte objekttypen </w:t>
            </w:r>
            <w:r w:rsidR="00212C63">
              <w:rPr>
                <w:i/>
              </w:rPr>
              <w:t>Lenke</w:t>
            </w:r>
            <w:r w:rsidR="00212C63">
              <w:t xml:space="preserve"> skal ha kurvegeometri</w:t>
            </w:r>
            <w:r w:rsidR="004656AE">
              <w:t>.</w:t>
            </w:r>
          </w:p>
        </w:tc>
      </w:tr>
      <w:tr w:rsidR="00212C63" w:rsidRPr="004353FF" w14:paraId="0D5A739E" w14:textId="77777777" w:rsidTr="00212C63">
        <w:tc>
          <w:tcPr>
            <w:tcW w:w="2805"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78DC3AF2" w14:textId="77C4FAEA" w:rsidR="00212C63" w:rsidRPr="0078435F" w:rsidRDefault="00212C63" w:rsidP="00212C63">
            <w:pPr>
              <w:rPr>
                <w:b/>
              </w:rPr>
            </w:pPr>
            <w:r>
              <w:rPr>
                <w:b/>
              </w:rPr>
              <w:t>/krav/Nettverkselement/nodegeometri</w:t>
            </w:r>
          </w:p>
        </w:tc>
        <w:tc>
          <w:tcPr>
            <w:tcW w:w="6045"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14:paraId="33CE5332" w14:textId="0C3A2D6F" w:rsidR="00212C63" w:rsidRPr="004353FF" w:rsidRDefault="00817E7E" w:rsidP="00817E7E">
            <w:r>
              <w:t>Realiserbare s</w:t>
            </w:r>
            <w:r w:rsidR="00212C63">
              <w:t xml:space="preserve">ubtyper av den abstrakte objekttypen </w:t>
            </w:r>
            <w:r w:rsidR="00212C63" w:rsidRPr="00212C63">
              <w:rPr>
                <w:i/>
              </w:rPr>
              <w:t>Node</w:t>
            </w:r>
            <w:r w:rsidR="00212C63">
              <w:t xml:space="preserve"> skal ha punktgeometri</w:t>
            </w:r>
            <w:r w:rsidR="004656AE">
              <w:t>.</w:t>
            </w:r>
          </w:p>
        </w:tc>
      </w:tr>
    </w:tbl>
    <w:p w14:paraId="28F02E79" w14:textId="77777777" w:rsidR="00640131" w:rsidRDefault="00640131" w:rsidP="00640131">
      <w:pPr>
        <w:rPr>
          <w:u w:color="000000"/>
        </w:rPr>
      </w:pPr>
    </w:p>
    <w:p w14:paraId="031F841B" w14:textId="2EEDC20F" w:rsidR="00B71E0D" w:rsidRDefault="004656AE" w:rsidP="00516844">
      <w:pPr>
        <w:pStyle w:val="Overskrift3"/>
        <w:rPr>
          <w:u w:color="000000"/>
        </w:rPr>
      </w:pPr>
      <w:bookmarkStart w:id="20" w:name="_Toc432771274"/>
      <w:r>
        <w:rPr>
          <w:u w:color="000000"/>
        </w:rPr>
        <w:t>Lenkesekvenser og lenkesett</w:t>
      </w:r>
      <w:bookmarkEnd w:id="20"/>
    </w:p>
    <w:p w14:paraId="37908A29" w14:textId="11ABE988" w:rsidR="00FC39E1" w:rsidRDefault="004656AE" w:rsidP="00937D78">
      <w:pPr>
        <w:rPr>
          <w:u w:color="000000"/>
        </w:rPr>
      </w:pPr>
      <w:r>
        <w:rPr>
          <w:u w:color="000000"/>
        </w:rPr>
        <w:t xml:space="preserve">Lenker i nettverk kan være gruppert sammen i </w:t>
      </w:r>
      <w:r w:rsidR="009112F9">
        <w:rPr>
          <w:u w:color="000000"/>
        </w:rPr>
        <w:t>ordnede</w:t>
      </w:r>
      <w:r>
        <w:rPr>
          <w:u w:color="000000"/>
        </w:rPr>
        <w:t xml:space="preserve"> sekvens</w:t>
      </w:r>
      <w:r w:rsidR="009112F9">
        <w:rPr>
          <w:u w:color="000000"/>
        </w:rPr>
        <w:t>er</w:t>
      </w:r>
      <w:r>
        <w:rPr>
          <w:u w:color="000000"/>
        </w:rPr>
        <w:t>, der alle lenker har sin gitt</w:t>
      </w:r>
      <w:r w:rsidR="00FC39E1">
        <w:rPr>
          <w:u w:color="000000"/>
        </w:rPr>
        <w:t>e</w:t>
      </w:r>
      <w:r>
        <w:rPr>
          <w:u w:color="000000"/>
        </w:rPr>
        <w:t xml:space="preserve"> posisjon i </w:t>
      </w:r>
      <w:r w:rsidR="009112F9">
        <w:rPr>
          <w:u w:color="000000"/>
        </w:rPr>
        <w:t>en sekvens</w:t>
      </w:r>
      <w:r>
        <w:rPr>
          <w:u w:color="000000"/>
        </w:rPr>
        <w:t xml:space="preserve">. </w:t>
      </w:r>
      <w:r w:rsidR="00FC39E1">
        <w:rPr>
          <w:u w:color="000000"/>
        </w:rPr>
        <w:t xml:space="preserve">Mens en lenke går fra node til node, kan en sekvens representere en lengre sammenhengene strekning. Lenkesekvensene brukes gjerne for lineære referanser, og har da et eierforhold til sine lenker. En lenke kan derfor kun inngå i </w:t>
      </w:r>
      <w:r w:rsidR="00FC39E1" w:rsidRPr="009112F9">
        <w:rPr>
          <w:u w:val="single" w:color="000000"/>
        </w:rPr>
        <w:t>en</w:t>
      </w:r>
      <w:r w:rsidR="00FC39E1">
        <w:rPr>
          <w:u w:color="000000"/>
        </w:rPr>
        <w:t xml:space="preserve"> </w:t>
      </w:r>
      <w:r w:rsidR="00A819F8">
        <w:rPr>
          <w:u w:color="000000"/>
        </w:rPr>
        <w:t>lenke</w:t>
      </w:r>
      <w:r w:rsidR="00FC39E1">
        <w:rPr>
          <w:u w:color="000000"/>
        </w:rPr>
        <w:t xml:space="preserve">sekvens i det samme nettverket. </w:t>
      </w:r>
    </w:p>
    <w:p w14:paraId="109FECC6" w14:textId="77777777" w:rsidR="00FC39E1" w:rsidRDefault="00FC39E1" w:rsidP="00937D78">
      <w:pPr>
        <w:rPr>
          <w:u w:color="000000"/>
        </w:rPr>
      </w:pPr>
    </w:p>
    <w:p w14:paraId="5F08E855" w14:textId="0B2ACEF1" w:rsidR="00937D78" w:rsidRDefault="00FC39E1" w:rsidP="00937D78">
      <w:pPr>
        <w:rPr>
          <w:u w:color="000000"/>
        </w:rPr>
      </w:pPr>
      <w:r>
        <w:rPr>
          <w:u w:color="000000"/>
        </w:rPr>
        <w:t>Videre kan lenkesekvenser eller lenker være løsere gruppert sammen i et lenkesett, for eksempel en vegrute. Lenkesekvenser og lenkesett har normalt ikke geometri, de arver geometrien fra sine lenker.</w:t>
      </w:r>
    </w:p>
    <w:p w14:paraId="2A955250" w14:textId="77777777" w:rsidR="00FC39E1" w:rsidRDefault="00FC39E1" w:rsidP="00FC39E1">
      <w:pPr>
        <w:keepNext/>
        <w:jc w:val="center"/>
      </w:pPr>
      <w:r>
        <w:rPr>
          <w:noProof/>
          <w:u w:color="000000"/>
        </w:rPr>
        <w:lastRenderedPageBreak/>
        <w:drawing>
          <wp:inline distT="0" distB="0" distL="0" distR="0" wp14:anchorId="6EEF237E" wp14:editId="501DE423">
            <wp:extent cx="4712399" cy="3085317"/>
            <wp:effectExtent l="0" t="0" r="0" b="127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kesekvenser og Lenkeset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2399" cy="3085317"/>
                    </a:xfrm>
                    <a:prstGeom prst="rect">
                      <a:avLst/>
                    </a:prstGeom>
                  </pic:spPr>
                </pic:pic>
              </a:graphicData>
            </a:graphic>
          </wp:inline>
        </w:drawing>
      </w:r>
    </w:p>
    <w:p w14:paraId="71AB54A2" w14:textId="77777777" w:rsidR="00FC39E1" w:rsidRDefault="00FC39E1" w:rsidP="00FC39E1">
      <w:pPr>
        <w:pStyle w:val="Bildetekst"/>
        <w:jc w:val="center"/>
      </w:pPr>
      <w:r>
        <w:t xml:space="preserve">Figur </w:t>
      </w:r>
      <w:r w:rsidR="0089599E">
        <w:fldChar w:fldCharType="begin"/>
      </w:r>
      <w:r w:rsidR="0089599E">
        <w:instrText xml:space="preserve"> SEQ Figur \* ARABIC </w:instrText>
      </w:r>
      <w:r w:rsidR="0089599E">
        <w:fldChar w:fldCharType="separate"/>
      </w:r>
      <w:r w:rsidR="007507B1">
        <w:rPr>
          <w:noProof/>
        </w:rPr>
        <w:t>3</w:t>
      </w:r>
      <w:r w:rsidR="0089599E">
        <w:rPr>
          <w:noProof/>
        </w:rPr>
        <w:fldChar w:fldCharType="end"/>
      </w:r>
      <w:r>
        <w:t xml:space="preserve"> Lenkesekvenser og lenkesett</w:t>
      </w:r>
    </w:p>
    <w:p w14:paraId="582DE0CF" w14:textId="77777777" w:rsidR="00FC39E1" w:rsidRPr="00FC39E1" w:rsidRDefault="00FC39E1" w:rsidP="00FC39E1"/>
    <w:p w14:paraId="337A41D2" w14:textId="77777777" w:rsidR="00FC39E1" w:rsidRDefault="00FC39E1" w:rsidP="00937D78">
      <w:pPr>
        <w:rPr>
          <w:u w:color="000000"/>
        </w:rPr>
      </w:pPr>
    </w:p>
    <w:p w14:paraId="743BE336" w14:textId="77777777" w:rsidR="00FC39E1" w:rsidRDefault="00FC39E1" w:rsidP="00937D78">
      <w:pPr>
        <w:rPr>
          <w:u w:color="000000"/>
        </w:rPr>
      </w:pPr>
    </w:p>
    <w:p w14:paraId="5F3FF1AB" w14:textId="332714F9" w:rsidR="00A819F8" w:rsidRDefault="00A819F8" w:rsidP="00A819F8">
      <w:pPr>
        <w:pStyle w:val="Overskrift2"/>
        <w:rPr>
          <w:u w:color="000000"/>
        </w:rPr>
      </w:pPr>
      <w:bookmarkStart w:id="21" w:name="_Ref432766138"/>
      <w:bookmarkStart w:id="22" w:name="_Toc432771275"/>
      <w:r>
        <w:rPr>
          <w:u w:color="000000"/>
        </w:rPr>
        <w:lastRenderedPageBreak/>
        <w:t>Lineære referanser</w:t>
      </w:r>
      <w:bookmarkEnd w:id="21"/>
      <w:bookmarkEnd w:id="22"/>
    </w:p>
    <w:p w14:paraId="1019FABB" w14:textId="33EB47AC" w:rsidR="00516844" w:rsidRDefault="007E569B" w:rsidP="00516844">
      <w:pPr>
        <w:pStyle w:val="Overskrift3"/>
        <w:rPr>
          <w:u w:color="000000"/>
        </w:rPr>
      </w:pPr>
      <w:bookmarkStart w:id="23" w:name="_Toc432771276"/>
      <w:r>
        <w:rPr>
          <w:u w:color="000000"/>
        </w:rPr>
        <w:t>Refererbare nettverkselementer</w:t>
      </w:r>
      <w:bookmarkEnd w:id="23"/>
    </w:p>
    <w:p w14:paraId="4FC2CE94" w14:textId="2E6DCA17" w:rsidR="00A819F8" w:rsidRDefault="004271ED" w:rsidP="00D93D53">
      <w:pPr>
        <w:rPr>
          <w:u w:color="000000"/>
        </w:rPr>
      </w:pPr>
      <w:r>
        <w:rPr>
          <w:u w:color="000000"/>
        </w:rPr>
        <w:t>Bruk av lineære referanser baseres på at et nettverk</w:t>
      </w:r>
      <w:r w:rsidR="00B76D61">
        <w:rPr>
          <w:u w:color="000000"/>
        </w:rPr>
        <w:t>, for eksempel</w:t>
      </w:r>
      <w:r>
        <w:rPr>
          <w:u w:color="000000"/>
        </w:rPr>
        <w:t xml:space="preserve"> ve</w:t>
      </w:r>
      <w:r w:rsidR="00B76D61">
        <w:rPr>
          <w:u w:color="000000"/>
        </w:rPr>
        <w:t>g</w:t>
      </w:r>
      <w:r>
        <w:rPr>
          <w:u w:color="000000"/>
        </w:rPr>
        <w:t>er</w:t>
      </w:r>
      <w:r w:rsidR="00863FD0">
        <w:rPr>
          <w:u w:color="000000"/>
        </w:rPr>
        <w:t>, jernbane eller kabler</w:t>
      </w:r>
      <w:r w:rsidR="00B76D61">
        <w:rPr>
          <w:u w:color="000000"/>
        </w:rPr>
        <w:t>,</w:t>
      </w:r>
      <w:r>
        <w:rPr>
          <w:u w:color="000000"/>
        </w:rPr>
        <w:t xml:space="preserve"> er </w:t>
      </w:r>
      <w:r w:rsidR="0068393F">
        <w:rPr>
          <w:u w:color="000000"/>
        </w:rPr>
        <w:t xml:space="preserve">bygd </w:t>
      </w:r>
      <w:r>
        <w:rPr>
          <w:u w:color="000000"/>
        </w:rPr>
        <w:t>opp av et sett med</w:t>
      </w:r>
      <w:r w:rsidR="00A819F8">
        <w:rPr>
          <w:u w:color="000000"/>
        </w:rPr>
        <w:t xml:space="preserve"> refererbare </w:t>
      </w:r>
      <w:r w:rsidR="007E569B">
        <w:rPr>
          <w:u w:color="000000"/>
        </w:rPr>
        <w:t>nettverkselementer</w:t>
      </w:r>
      <w:r w:rsidR="00A819F8">
        <w:rPr>
          <w:u w:color="000000"/>
        </w:rPr>
        <w:t xml:space="preserve">. Posisjoner i nettverket </w:t>
      </w:r>
      <w:r w:rsidR="007E569B">
        <w:rPr>
          <w:u w:color="000000"/>
        </w:rPr>
        <w:t xml:space="preserve">angis som punkt eller strekninger inne på nettverkselementene. </w:t>
      </w:r>
    </w:p>
    <w:p w14:paraId="6429609B" w14:textId="77777777" w:rsidR="007E569B" w:rsidRDefault="007E569B" w:rsidP="00D93D53">
      <w:pPr>
        <w:rPr>
          <w:u w:color="000000"/>
        </w:rPr>
      </w:pPr>
    </w:p>
    <w:p w14:paraId="5121840C" w14:textId="77777777" w:rsidR="007E569B" w:rsidRDefault="007E569B" w:rsidP="00F13EA9">
      <w:pPr>
        <w:rPr>
          <w:u w:color="000000"/>
        </w:rPr>
      </w:pPr>
      <w:r>
        <w:rPr>
          <w:noProof/>
          <w:u w:color="000000"/>
        </w:rPr>
        <mc:AlternateContent>
          <mc:Choice Requires="wpc">
            <w:drawing>
              <wp:inline distT="0" distB="0" distL="0" distR="0" wp14:anchorId="0DD38ED0" wp14:editId="081A7BDC">
                <wp:extent cx="6146800" cy="2857500"/>
                <wp:effectExtent l="0" t="0" r="0" b="0"/>
                <wp:docPr id="25" name="Lerret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7"/>
                        <wps:cNvSpPr txBox="1">
                          <a:spLocks noChangeArrowheads="1"/>
                        </wps:cNvSpPr>
                        <wps:spPr bwMode="auto">
                          <a:xfrm>
                            <a:off x="13566" y="0"/>
                            <a:ext cx="5797550" cy="252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96F10" w14:textId="77777777" w:rsidR="009112F9" w:rsidRDefault="009112F9"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9112F9" w:rsidRPr="00F13EA9" w:rsidRDefault="009112F9" w:rsidP="00F13EA9">
                              <w:pPr>
                                <w:pStyle w:val="Bildetekst"/>
                                <w:jc w:val="center"/>
                                <w:rPr>
                                  <w:b w:val="0"/>
                                </w:rPr>
                              </w:pPr>
                              <w:bookmarkStart w:id="24" w:name="_Ref295130535"/>
                              <w:bookmarkStart w:id="25" w:name="_Ref295130545"/>
                              <w:r>
                                <w:t xml:space="preserve">Figur </w:t>
                              </w:r>
                              <w:r w:rsidR="0089599E">
                                <w:fldChar w:fldCharType="begin"/>
                              </w:r>
                              <w:r w:rsidR="0089599E">
                                <w:instrText xml:space="preserve"> SEQ Figur \* ARABIC </w:instrText>
                              </w:r>
                              <w:r w:rsidR="0089599E">
                                <w:fldChar w:fldCharType="separate"/>
                              </w:r>
                              <w:r>
                                <w:rPr>
                                  <w:noProof/>
                                </w:rPr>
                                <w:t>4</w:t>
                              </w:r>
                              <w:r w:rsidR="0089599E">
                                <w:rPr>
                                  <w:noProof/>
                                </w:rPr>
                                <w:fldChar w:fldCharType="end"/>
                              </w:r>
                              <w:bookmarkEnd w:id="24"/>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5"/>
                            </w:p>
                          </w:txbxContent>
                        </wps:txbx>
                        <wps:bodyPr rot="0" vert="horz" wrap="square" lIns="91440" tIns="45720" rIns="91440" bIns="45720" anchor="t" anchorCtr="0" upright="1">
                          <a:spAutoFit/>
                        </wps:bodyPr>
                      </wps:wsp>
                    </wpc:wpc>
                  </a:graphicData>
                </a:graphic>
              </wp:inline>
            </w:drawing>
          </mc:Choice>
          <mc:Fallback>
            <w:pict>
              <v:group w14:anchorId="0DD38ED0" id="Lerret 5" o:spid="_x0000_s1026" editas="canvas" style="width:484pt;height:225pt;mso-position-horizontal-relative:char;mso-position-vertical-relative:line" coordsize="61468,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68;height:28575;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35;width:57976;height:25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14:paraId="3F496F10" w14:textId="77777777" w:rsidR="009112F9" w:rsidRDefault="009112F9"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9112F9" w:rsidRPr="00F13EA9" w:rsidRDefault="009112F9" w:rsidP="00F13EA9">
                        <w:pPr>
                          <w:pStyle w:val="Bildetekst"/>
                          <w:jc w:val="center"/>
                          <w:rPr>
                            <w:b w:val="0"/>
                          </w:rPr>
                        </w:pPr>
                        <w:bookmarkStart w:id="26" w:name="_Ref295130535"/>
                        <w:bookmarkStart w:id="27" w:name="_Ref295130545"/>
                        <w:r>
                          <w:t xml:space="preserve">Figur </w:t>
                        </w:r>
                        <w:r w:rsidR="0089599E">
                          <w:fldChar w:fldCharType="begin"/>
                        </w:r>
                        <w:r w:rsidR="0089599E">
                          <w:instrText xml:space="preserve"> SEQ Figur \* ARABIC </w:instrText>
                        </w:r>
                        <w:r w:rsidR="0089599E">
                          <w:fldChar w:fldCharType="separate"/>
                        </w:r>
                        <w:r>
                          <w:rPr>
                            <w:noProof/>
                          </w:rPr>
                          <w:t>4</w:t>
                        </w:r>
                        <w:r w:rsidR="0089599E">
                          <w:rPr>
                            <w:noProof/>
                          </w:rPr>
                          <w:fldChar w:fldCharType="end"/>
                        </w:r>
                        <w:bookmarkEnd w:id="26"/>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7"/>
                      </w:p>
                    </w:txbxContent>
                  </v:textbox>
                </v:shape>
                <w10:anchorlock/>
              </v:group>
            </w:pict>
          </mc:Fallback>
        </mc:AlternateContent>
      </w: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13EA9" w:rsidRPr="004353FF" w14:paraId="216074FB"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B6D5" w14:textId="0B809969" w:rsidR="00F13EA9" w:rsidRDefault="00F13EA9" w:rsidP="000205A2">
            <w:pPr>
              <w:ind w:left="45"/>
            </w:pPr>
            <w:r>
              <w:rPr>
                <w:b/>
              </w:rPr>
              <w:t>/krav/</w:t>
            </w:r>
            <w:r w:rsidR="0005629E">
              <w:rPr>
                <w:b/>
              </w:rPr>
              <w:t>Refererbart</w:t>
            </w:r>
            <w:r>
              <w:rPr>
                <w:b/>
              </w:rPr>
              <w:t>Nettverkselement</w:t>
            </w:r>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CC11" w14:textId="7E106265" w:rsidR="00F13EA9" w:rsidRPr="004353FF" w:rsidRDefault="00F13EA9" w:rsidP="000205A2">
            <w:pPr>
              <w:ind w:left="45"/>
            </w:pPr>
            <w:r>
              <w:t xml:space="preserve">Objekttyper som skal være referanseobjekter for lineære referansesystem skal være subtype av en av subtypene under objekttypen </w:t>
            </w:r>
            <w:r>
              <w:rPr>
                <w:i/>
              </w:rPr>
              <w:t>Nettverkselement.</w:t>
            </w:r>
          </w:p>
        </w:tc>
      </w:tr>
    </w:tbl>
    <w:p w14:paraId="559BADE8" w14:textId="77777777" w:rsidR="00F13EA9" w:rsidRDefault="00F13EA9" w:rsidP="00D93D53">
      <w:pPr>
        <w:rPr>
          <w:u w:val="single" w:color="000000"/>
        </w:rPr>
      </w:pPr>
    </w:p>
    <w:p w14:paraId="359E4580" w14:textId="7853D419" w:rsidR="0023468A" w:rsidRPr="0005629E" w:rsidRDefault="0023468A" w:rsidP="0023468A">
      <w:pPr>
        <w:pStyle w:val="Overskrift3"/>
        <w:rPr>
          <w:u w:color="000000"/>
        </w:rPr>
      </w:pPr>
      <w:bookmarkStart w:id="28" w:name="_Toc432771277"/>
      <w:r>
        <w:rPr>
          <w:u w:color="000000"/>
        </w:rPr>
        <w:t>Lenkenes p</w:t>
      </w:r>
      <w:r w:rsidRPr="0005629E">
        <w:rPr>
          <w:u w:color="000000"/>
        </w:rPr>
        <w:t xml:space="preserve">osisjoner </w:t>
      </w:r>
      <w:r w:rsidR="0024510E">
        <w:rPr>
          <w:u w:color="000000"/>
        </w:rPr>
        <w:t xml:space="preserve">og lengde </w:t>
      </w:r>
      <w:r w:rsidRPr="0005629E">
        <w:rPr>
          <w:u w:color="000000"/>
        </w:rPr>
        <w:t>i sekvenser</w:t>
      </w:r>
      <w:bookmarkEnd w:id="28"/>
    </w:p>
    <w:p w14:paraId="14F11885" w14:textId="6271DD55" w:rsidR="009112F9" w:rsidRDefault="0023468A" w:rsidP="009112F9">
      <w:pPr>
        <w:rPr>
          <w:u w:color="000000"/>
        </w:rPr>
      </w:pPr>
      <w:r w:rsidRPr="0005629E">
        <w:rPr>
          <w:u w:color="000000"/>
        </w:rPr>
        <w:t>I henhold til nettverk</w:t>
      </w:r>
      <w:r>
        <w:rPr>
          <w:u w:color="000000"/>
        </w:rPr>
        <w:t>smodelle</w:t>
      </w:r>
      <w:r w:rsidR="000205A2">
        <w:rPr>
          <w:u w:color="000000"/>
        </w:rPr>
        <w:t>n kan lenker inngå i sekvenser der de har en gitt posisjon</w:t>
      </w:r>
      <w:r w:rsidR="009112F9">
        <w:rPr>
          <w:u w:color="000000"/>
        </w:rPr>
        <w:t xml:space="preserve">, </w:t>
      </w:r>
      <w:r w:rsidR="006074B3">
        <w:rPr>
          <w:u w:color="000000"/>
        </w:rPr>
        <w:t>og eventuelt også en gitt lengde</w:t>
      </w:r>
      <w:r w:rsidR="000205A2">
        <w:rPr>
          <w:u w:color="000000"/>
        </w:rPr>
        <w:t xml:space="preserve">. </w:t>
      </w:r>
    </w:p>
    <w:p w14:paraId="572DD92B" w14:textId="00466E40" w:rsidR="009112F9" w:rsidRDefault="009112F9" w:rsidP="009112F9">
      <w:pPr>
        <w:rPr>
          <w:u w:color="000000"/>
        </w:rPr>
      </w:pPr>
      <w:r>
        <w:rPr>
          <w:u w:color="000000"/>
        </w:rPr>
        <w:t>Posisjonen framgår av rekkefølgen på lenkene i sekvensen, men kan i tillegg angis i form av start- og sluttposisjoner for den enkelte lenken. Disse posisjonene angis innenfor det lineære referansesystemet som lenkene og lenkesekvensene danner grunnlag for, og verdiene styrer da både rekkefølge og faktisk posisjon innenfor sekvensen.</w:t>
      </w:r>
    </w:p>
    <w:p w14:paraId="0005794B" w14:textId="05C618C1" w:rsidR="006074B3" w:rsidRDefault="006074B3" w:rsidP="0023468A">
      <w:pPr>
        <w:rPr>
          <w:u w:color="000000"/>
        </w:rPr>
      </w:pPr>
    </w:p>
    <w:p w14:paraId="57875AC4" w14:textId="77777777" w:rsidR="006074B3" w:rsidRDefault="006074B3" w:rsidP="006074B3">
      <w:pPr>
        <w:keepNext/>
        <w:jc w:val="center"/>
      </w:pPr>
      <w:r>
        <w:rPr>
          <w:noProof/>
          <w:u w:color="000000"/>
        </w:rPr>
        <w:lastRenderedPageBreak/>
        <w:drawing>
          <wp:inline distT="0" distB="0" distL="0" distR="0" wp14:anchorId="09CD3628" wp14:editId="4E31A431">
            <wp:extent cx="4248000" cy="3092400"/>
            <wp:effectExtent l="0" t="0" r="63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isjon i sekven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8000" cy="3092400"/>
                    </a:xfrm>
                    <a:prstGeom prst="rect">
                      <a:avLst/>
                    </a:prstGeom>
                  </pic:spPr>
                </pic:pic>
              </a:graphicData>
            </a:graphic>
          </wp:inline>
        </w:drawing>
      </w:r>
    </w:p>
    <w:p w14:paraId="1BB0495B" w14:textId="5EE0A578" w:rsidR="006074B3" w:rsidRDefault="006074B3" w:rsidP="006074B3">
      <w:pPr>
        <w:pStyle w:val="Bildetekst"/>
        <w:jc w:val="center"/>
        <w:rPr>
          <w:u w:color="000000"/>
        </w:rPr>
      </w:pPr>
      <w:r>
        <w:t xml:space="preserve">Figur </w:t>
      </w:r>
      <w:r w:rsidR="0089599E">
        <w:fldChar w:fldCharType="begin"/>
      </w:r>
      <w:r w:rsidR="0089599E">
        <w:instrText xml:space="preserve"> SEQ Figur \* ARABIC </w:instrText>
      </w:r>
      <w:r w:rsidR="0089599E">
        <w:fldChar w:fldCharType="separate"/>
      </w:r>
      <w:r w:rsidR="007507B1">
        <w:rPr>
          <w:noProof/>
        </w:rPr>
        <w:t>5</w:t>
      </w:r>
      <w:r w:rsidR="0089599E">
        <w:rPr>
          <w:noProof/>
        </w:rPr>
        <w:fldChar w:fldCharType="end"/>
      </w:r>
      <w:r>
        <w:t xml:space="preserve"> </w:t>
      </w:r>
      <w:r w:rsidRPr="0073525D">
        <w:t>Lenkenes posisjon og lengde</w:t>
      </w:r>
    </w:p>
    <w:p w14:paraId="554145B5" w14:textId="77777777" w:rsidR="006074B3" w:rsidRDefault="006074B3" w:rsidP="0023468A">
      <w:pPr>
        <w:rPr>
          <w:u w:color="000000"/>
        </w:rPr>
      </w:pPr>
    </w:p>
    <w:p w14:paraId="3949151F" w14:textId="77777777" w:rsidR="0023468A" w:rsidRDefault="0023468A" w:rsidP="0023468A">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3468A" w:rsidRPr="004353FF" w14:paraId="2C24DBFB" w14:textId="77777777" w:rsidTr="000205A2">
        <w:tc>
          <w:tcPr>
            <w:tcW w:w="2805" w:type="dxa"/>
            <w:tcMar>
              <w:top w:w="100" w:type="dxa"/>
              <w:left w:w="100" w:type="dxa"/>
              <w:bottom w:w="100" w:type="dxa"/>
              <w:right w:w="100" w:type="dxa"/>
            </w:tcMar>
          </w:tcPr>
          <w:p w14:paraId="43BC2A97" w14:textId="77777777" w:rsidR="0023468A" w:rsidRPr="0078435F" w:rsidRDefault="0023468A" w:rsidP="000205A2">
            <w:pPr>
              <w:rPr>
                <w:b/>
              </w:rPr>
            </w:pPr>
            <w:r>
              <w:rPr>
                <w:b/>
              </w:rPr>
              <w:t>/anbefaling/SekvensPosisjon</w:t>
            </w:r>
          </w:p>
        </w:tc>
        <w:tc>
          <w:tcPr>
            <w:tcW w:w="6045" w:type="dxa"/>
            <w:tcMar>
              <w:top w:w="100" w:type="dxa"/>
              <w:left w:w="100" w:type="dxa"/>
              <w:bottom w:w="100" w:type="dxa"/>
              <w:right w:w="100" w:type="dxa"/>
            </w:tcMar>
          </w:tcPr>
          <w:p w14:paraId="24BAC503" w14:textId="77777777" w:rsidR="0023468A" w:rsidRPr="004353FF" w:rsidRDefault="0023468A" w:rsidP="000205A2">
            <w:r>
              <w:t>Lenker som inngår i en lenkesekvens bør ha angitt posisjon i sekvensen (startposisjon og sluttposisjon).</w:t>
            </w:r>
          </w:p>
        </w:tc>
      </w:tr>
    </w:tbl>
    <w:p w14:paraId="1D18087F" w14:textId="77777777" w:rsidR="0023468A" w:rsidRDefault="0023468A" w:rsidP="0023468A">
      <w:pPr>
        <w:rPr>
          <w:u w:color="000000"/>
        </w:rPr>
      </w:pPr>
    </w:p>
    <w:p w14:paraId="3E0AC196" w14:textId="1128DACF" w:rsidR="0023468A" w:rsidRDefault="000205A2" w:rsidP="0023468A">
      <w:pPr>
        <w:rPr>
          <w:u w:color="000000"/>
        </w:rPr>
      </w:pPr>
      <w:r>
        <w:rPr>
          <w:u w:color="000000"/>
        </w:rPr>
        <w:t>I tillegg til posisjonen i sekvensen kan den enkelte lenken også ha en gitt lengde innenfor et lineært referansesystem</w:t>
      </w:r>
      <w:r w:rsidR="0023468A">
        <w:rPr>
          <w:u w:color="000000"/>
        </w:rPr>
        <w:t>. Dette kan for eksempel være en markmålt lengde i hele meter, og brukes for å skalere de lineære posisjonene i forhold til lenkenes geometri ved omregning fra lineære posisjoner til geometri, og omvendt. Den målte lengden kan angis på flere alternative måter:</w:t>
      </w:r>
    </w:p>
    <w:p w14:paraId="5EFC4453" w14:textId="77777777" w:rsidR="00024F19" w:rsidRDefault="00024F19" w:rsidP="0023468A">
      <w:pPr>
        <w:rPr>
          <w:u w:color="000000"/>
        </w:rPr>
      </w:pPr>
    </w:p>
    <w:p w14:paraId="3DB15BFA"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Kun startposisjon</w:t>
      </w:r>
      <w:r w:rsidRPr="00024F19">
        <w:rPr>
          <w:szCs w:val="24"/>
        </w:rPr>
        <w:t>. Målt lengde er lik geometrilengden.</w:t>
      </w:r>
    </w:p>
    <w:p w14:paraId="58226068"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Kombinasjonen startposisjon-sluttposisjon</w:t>
      </w:r>
      <w:r w:rsidRPr="00024F19">
        <w:rPr>
          <w:szCs w:val="24"/>
        </w:rPr>
        <w:t>. Målt lengde er lik differansen mellom disse egenskapene.</w:t>
      </w:r>
    </w:p>
    <w:p w14:paraId="39D966C6"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Målt lengde</w:t>
      </w:r>
      <w:r w:rsidRPr="00024F19">
        <w:rPr>
          <w:szCs w:val="24"/>
        </w:rPr>
        <w:t xml:space="preserve">. </w:t>
      </w:r>
    </w:p>
    <w:p w14:paraId="64489078" w14:textId="77777777" w:rsidR="0023468A" w:rsidRDefault="0023468A" w:rsidP="00024F19">
      <w:pPr>
        <w:pStyle w:val="Listeavsnitt"/>
        <w:widowControl w:val="0"/>
        <w:numPr>
          <w:ilvl w:val="0"/>
          <w:numId w:val="13"/>
        </w:numPr>
        <w:autoSpaceDE w:val="0"/>
        <w:autoSpaceDN w:val="0"/>
        <w:adjustRightInd w:val="0"/>
        <w:rPr>
          <w:szCs w:val="24"/>
        </w:rPr>
      </w:pPr>
      <w:r w:rsidRPr="00024F19">
        <w:rPr>
          <w:szCs w:val="24"/>
          <w:u w:val="single"/>
        </w:rPr>
        <w:t>Ingen av egenskapene angitt</w:t>
      </w:r>
      <w:r w:rsidRPr="00024F19">
        <w:rPr>
          <w:szCs w:val="24"/>
        </w:rPr>
        <w:t>. Kun geometrien benyttes for beregning av posisjoner.</w:t>
      </w:r>
    </w:p>
    <w:p w14:paraId="70AC6FC0" w14:textId="77777777" w:rsidR="00E045D0" w:rsidRPr="00E045D0" w:rsidRDefault="00E045D0" w:rsidP="00E045D0">
      <w:pPr>
        <w:widowControl w:val="0"/>
        <w:autoSpaceDE w:val="0"/>
        <w:autoSpaceDN w:val="0"/>
        <w:adjustRightInd w:val="0"/>
        <w:rPr>
          <w:szCs w:val="24"/>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6074B3" w:rsidRPr="004353FF" w14:paraId="6C5629A8" w14:textId="77777777" w:rsidTr="00707E4C">
        <w:tc>
          <w:tcPr>
            <w:tcW w:w="2805" w:type="dxa"/>
            <w:tcMar>
              <w:top w:w="100" w:type="dxa"/>
              <w:left w:w="100" w:type="dxa"/>
              <w:bottom w:w="100" w:type="dxa"/>
              <w:right w:w="100" w:type="dxa"/>
            </w:tcMar>
          </w:tcPr>
          <w:p w14:paraId="280B35C1" w14:textId="6BA7C04C" w:rsidR="006074B3" w:rsidRPr="0078435F" w:rsidRDefault="006074B3" w:rsidP="006074B3">
            <w:pPr>
              <w:rPr>
                <w:b/>
              </w:rPr>
            </w:pPr>
            <w:r>
              <w:rPr>
                <w:b/>
              </w:rPr>
              <w:t>/anbefaling/MåltLengde</w:t>
            </w:r>
          </w:p>
        </w:tc>
        <w:tc>
          <w:tcPr>
            <w:tcW w:w="6045" w:type="dxa"/>
            <w:tcMar>
              <w:top w:w="100" w:type="dxa"/>
              <w:left w:w="100" w:type="dxa"/>
              <w:bottom w:w="100" w:type="dxa"/>
              <w:right w:w="100" w:type="dxa"/>
            </w:tcMar>
          </w:tcPr>
          <w:p w14:paraId="5119F844" w14:textId="7E6BD0A8" w:rsidR="006074B3" w:rsidRPr="004353FF" w:rsidRDefault="006074B3" w:rsidP="006074B3">
            <w:r>
              <w:t xml:space="preserve">I et applikasjonsskjema bør det spesifiseres hvilke egenskaper som skal benyttes for lenkene sin målte lengde. </w:t>
            </w:r>
          </w:p>
        </w:tc>
      </w:tr>
    </w:tbl>
    <w:p w14:paraId="7D81ED82" w14:textId="77777777" w:rsidR="00024F19" w:rsidRDefault="00024F19" w:rsidP="00024F19">
      <w:pPr>
        <w:widowControl w:val="0"/>
        <w:autoSpaceDE w:val="0"/>
        <w:autoSpaceDN w:val="0"/>
        <w:adjustRightInd w:val="0"/>
        <w:rPr>
          <w:szCs w:val="24"/>
        </w:rPr>
      </w:pPr>
    </w:p>
    <w:p w14:paraId="44C1C69F" w14:textId="77777777" w:rsidR="006074B3" w:rsidRPr="00024F19" w:rsidRDefault="006074B3" w:rsidP="00024F19">
      <w:pPr>
        <w:widowControl w:val="0"/>
        <w:autoSpaceDE w:val="0"/>
        <w:autoSpaceDN w:val="0"/>
        <w:adjustRightInd w:val="0"/>
        <w:rPr>
          <w:szCs w:val="24"/>
        </w:rPr>
      </w:pPr>
    </w:p>
    <w:p w14:paraId="2AC44E47" w14:textId="2334DC8D" w:rsidR="0005629E" w:rsidRDefault="0005629E" w:rsidP="0005629E">
      <w:pPr>
        <w:pStyle w:val="Overskrift3"/>
        <w:rPr>
          <w:u w:color="000000"/>
        </w:rPr>
      </w:pPr>
      <w:bookmarkStart w:id="29" w:name="_Toc432771278"/>
      <w:r>
        <w:rPr>
          <w:u w:color="000000"/>
        </w:rPr>
        <w:t>Lineære referansemetoder</w:t>
      </w:r>
      <w:bookmarkEnd w:id="29"/>
    </w:p>
    <w:p w14:paraId="784FB6E5" w14:textId="0B0CB9B7" w:rsidR="0005629E" w:rsidRDefault="0005629E" w:rsidP="0005629E">
      <w:r>
        <w:t>S</w:t>
      </w:r>
      <w:r w:rsidRPr="0005629E">
        <w:t>tandarden</w:t>
      </w:r>
      <w:r>
        <w:t xml:space="preserve"> definerer ulike metoder for å angi lineære posisjoner på et nettverkselement, i form av kodelisten LineærReferansemetode. </w:t>
      </w:r>
    </w:p>
    <w:p w14:paraId="7B3067D8" w14:textId="77777777" w:rsidR="0005629E" w:rsidRDefault="0005629E" w:rsidP="0005629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9"/>
        <w:gridCol w:w="6062"/>
      </w:tblGrid>
      <w:tr w:rsidR="0005629E" w:rsidRPr="00DB5D2E" w14:paraId="43EB1736" w14:textId="77777777" w:rsidTr="0005629E">
        <w:tc>
          <w:tcPr>
            <w:tcW w:w="1206" w:type="dxa"/>
          </w:tcPr>
          <w:p w14:paraId="64A507A9" w14:textId="77777777" w:rsidR="0005629E" w:rsidRPr="00DB5D2E" w:rsidRDefault="0005629E" w:rsidP="000205A2">
            <w:pPr>
              <w:rPr>
                <w:b/>
                <w:u w:color="000000"/>
              </w:rPr>
            </w:pPr>
            <w:r w:rsidRPr="00DB5D2E">
              <w:rPr>
                <w:b/>
                <w:u w:color="000000"/>
              </w:rPr>
              <w:t>Kodeverdi</w:t>
            </w:r>
          </w:p>
        </w:tc>
        <w:tc>
          <w:tcPr>
            <w:tcW w:w="1559" w:type="dxa"/>
          </w:tcPr>
          <w:p w14:paraId="2A23C679" w14:textId="77777777" w:rsidR="0005629E" w:rsidRPr="00DB5D2E" w:rsidRDefault="0005629E" w:rsidP="000205A2">
            <w:pPr>
              <w:rPr>
                <w:b/>
                <w:u w:color="000000"/>
              </w:rPr>
            </w:pPr>
            <w:r w:rsidRPr="00DB5D2E">
              <w:rPr>
                <w:b/>
                <w:u w:color="000000"/>
              </w:rPr>
              <w:t>Kodenavn</w:t>
            </w:r>
          </w:p>
        </w:tc>
        <w:tc>
          <w:tcPr>
            <w:tcW w:w="6062" w:type="dxa"/>
          </w:tcPr>
          <w:p w14:paraId="3981CEE6" w14:textId="77777777" w:rsidR="0005629E" w:rsidRPr="00DB5D2E" w:rsidRDefault="0005629E" w:rsidP="000205A2">
            <w:pPr>
              <w:rPr>
                <w:b/>
                <w:u w:color="000000"/>
              </w:rPr>
            </w:pPr>
            <w:r w:rsidRPr="00DB5D2E">
              <w:rPr>
                <w:b/>
                <w:u w:color="000000"/>
              </w:rPr>
              <w:t>Forklaring</w:t>
            </w:r>
          </w:p>
        </w:tc>
      </w:tr>
      <w:tr w:rsidR="0005629E" w:rsidRPr="00AF31FE" w14:paraId="2F936374" w14:textId="77777777" w:rsidTr="0005629E">
        <w:tc>
          <w:tcPr>
            <w:tcW w:w="1206" w:type="dxa"/>
          </w:tcPr>
          <w:p w14:paraId="2CE63B4D" w14:textId="77777777" w:rsidR="0005629E" w:rsidRPr="00AF31FE" w:rsidRDefault="0005629E" w:rsidP="000205A2">
            <w:pPr>
              <w:rPr>
                <w:u w:color="000000"/>
              </w:rPr>
            </w:pPr>
            <w:r w:rsidRPr="00AF31FE">
              <w:rPr>
                <w:u w:color="000000"/>
              </w:rPr>
              <w:t>1</w:t>
            </w:r>
          </w:p>
        </w:tc>
        <w:tc>
          <w:tcPr>
            <w:tcW w:w="1559" w:type="dxa"/>
          </w:tcPr>
          <w:p w14:paraId="177DB3CB" w14:textId="77777777" w:rsidR="0005629E" w:rsidRPr="00AF31FE" w:rsidRDefault="0005629E" w:rsidP="000205A2">
            <w:pPr>
              <w:rPr>
                <w:u w:color="000000"/>
              </w:rPr>
            </w:pPr>
            <w:r w:rsidRPr="00AF31FE">
              <w:rPr>
                <w:u w:color="000000"/>
              </w:rPr>
              <w:t>Metrering</w:t>
            </w:r>
          </w:p>
        </w:tc>
        <w:tc>
          <w:tcPr>
            <w:tcW w:w="6062" w:type="dxa"/>
          </w:tcPr>
          <w:p w14:paraId="4C673CC6" w14:textId="77777777" w:rsidR="0005629E" w:rsidRPr="00AF31FE" w:rsidRDefault="0005629E" w:rsidP="000205A2">
            <w:pPr>
              <w:rPr>
                <w:u w:color="000000"/>
              </w:rPr>
            </w:pPr>
            <w:r>
              <w:rPr>
                <w:szCs w:val="24"/>
              </w:rPr>
              <w:t>Posisjoner angitt i meter langs lenkene. Kan ha nullpunkt i starten av lenkene, eller lenkene kan ha en angitt startposisjon.</w:t>
            </w:r>
          </w:p>
        </w:tc>
      </w:tr>
      <w:tr w:rsidR="0005629E" w:rsidRPr="00AF31FE" w14:paraId="6CE6DE9C" w14:textId="77777777" w:rsidTr="0005629E">
        <w:tc>
          <w:tcPr>
            <w:tcW w:w="1206" w:type="dxa"/>
          </w:tcPr>
          <w:p w14:paraId="445B25B8" w14:textId="77777777" w:rsidR="0005629E" w:rsidRPr="00AF31FE" w:rsidRDefault="0005629E" w:rsidP="000205A2">
            <w:pPr>
              <w:rPr>
                <w:u w:color="000000"/>
              </w:rPr>
            </w:pPr>
            <w:r w:rsidRPr="00AF31FE">
              <w:rPr>
                <w:u w:color="000000"/>
              </w:rPr>
              <w:t>2</w:t>
            </w:r>
          </w:p>
        </w:tc>
        <w:tc>
          <w:tcPr>
            <w:tcW w:w="1559" w:type="dxa"/>
          </w:tcPr>
          <w:p w14:paraId="77C2CFBE" w14:textId="77777777" w:rsidR="0005629E" w:rsidRPr="00AF31FE" w:rsidRDefault="0005629E" w:rsidP="000205A2">
            <w:pPr>
              <w:rPr>
                <w:u w:color="000000"/>
              </w:rPr>
            </w:pPr>
            <w:r w:rsidRPr="00AF31FE">
              <w:rPr>
                <w:u w:color="000000"/>
              </w:rPr>
              <w:t>Normalisert</w:t>
            </w:r>
          </w:p>
        </w:tc>
        <w:tc>
          <w:tcPr>
            <w:tcW w:w="6062" w:type="dxa"/>
          </w:tcPr>
          <w:p w14:paraId="07A8AC4E" w14:textId="77777777" w:rsidR="0005629E" w:rsidRPr="006606CB" w:rsidRDefault="0005629E" w:rsidP="000205A2">
            <w:pPr>
              <w:rPr>
                <w:szCs w:val="24"/>
              </w:rPr>
            </w:pPr>
            <w:r>
              <w:rPr>
                <w:szCs w:val="24"/>
              </w:rPr>
              <w:t>Posisjoner på lenkene angitt med et tall mellom 0 og 1, der 0 er start av lenken og 1 er slutten.</w:t>
            </w:r>
          </w:p>
        </w:tc>
      </w:tr>
      <w:tr w:rsidR="0005629E" w:rsidRPr="00AF31FE" w14:paraId="415FF555" w14:textId="77777777" w:rsidTr="0005629E">
        <w:tc>
          <w:tcPr>
            <w:tcW w:w="1206" w:type="dxa"/>
          </w:tcPr>
          <w:p w14:paraId="6FF7024D" w14:textId="77777777" w:rsidR="0005629E" w:rsidRPr="00AF31FE" w:rsidRDefault="0005629E" w:rsidP="000205A2">
            <w:pPr>
              <w:rPr>
                <w:u w:color="000000"/>
              </w:rPr>
            </w:pPr>
            <w:r w:rsidRPr="00AF31FE">
              <w:rPr>
                <w:u w:color="000000"/>
              </w:rPr>
              <w:t>3</w:t>
            </w:r>
          </w:p>
        </w:tc>
        <w:tc>
          <w:tcPr>
            <w:tcW w:w="1559" w:type="dxa"/>
          </w:tcPr>
          <w:p w14:paraId="72203915" w14:textId="77777777" w:rsidR="0005629E" w:rsidRPr="00AF31FE" w:rsidRDefault="0005629E" w:rsidP="000205A2">
            <w:pPr>
              <w:rPr>
                <w:u w:color="000000"/>
              </w:rPr>
            </w:pPr>
            <w:r w:rsidRPr="00AF31FE">
              <w:rPr>
                <w:u w:color="000000"/>
              </w:rPr>
              <w:t>Prosent</w:t>
            </w:r>
          </w:p>
        </w:tc>
        <w:tc>
          <w:tcPr>
            <w:tcW w:w="6062" w:type="dxa"/>
          </w:tcPr>
          <w:p w14:paraId="593AD73C" w14:textId="77777777" w:rsidR="0005629E" w:rsidRPr="00AF31FE" w:rsidRDefault="0005629E" w:rsidP="000205A2">
            <w:pPr>
              <w:rPr>
                <w:u w:color="000000"/>
              </w:rPr>
            </w:pPr>
            <w:r>
              <w:rPr>
                <w:u w:color="000000"/>
              </w:rPr>
              <w:t>Posisjoner på lenkene angitt med antall prosent av lenkens totale lengde</w:t>
            </w:r>
          </w:p>
        </w:tc>
      </w:tr>
      <w:tr w:rsidR="0005629E" w:rsidRPr="00AF31FE" w14:paraId="76C7440E" w14:textId="77777777" w:rsidTr="0005629E">
        <w:tc>
          <w:tcPr>
            <w:tcW w:w="1206" w:type="dxa"/>
          </w:tcPr>
          <w:p w14:paraId="1953A43C" w14:textId="77777777" w:rsidR="0005629E" w:rsidRPr="00AF31FE" w:rsidRDefault="0005629E" w:rsidP="000205A2">
            <w:pPr>
              <w:rPr>
                <w:u w:color="000000"/>
              </w:rPr>
            </w:pPr>
            <w:r w:rsidRPr="00AF31FE">
              <w:rPr>
                <w:u w:color="000000"/>
              </w:rPr>
              <w:t>5</w:t>
            </w:r>
          </w:p>
        </w:tc>
        <w:tc>
          <w:tcPr>
            <w:tcW w:w="1559" w:type="dxa"/>
          </w:tcPr>
          <w:p w14:paraId="38D049EB" w14:textId="77777777" w:rsidR="0005629E" w:rsidRPr="00AF31FE" w:rsidRDefault="0005629E" w:rsidP="000205A2">
            <w:pPr>
              <w:rPr>
                <w:u w:color="000000"/>
              </w:rPr>
            </w:pPr>
            <w:r w:rsidRPr="00AF31FE">
              <w:rPr>
                <w:u w:color="000000"/>
              </w:rPr>
              <w:t>Kilometrering</w:t>
            </w:r>
          </w:p>
        </w:tc>
        <w:tc>
          <w:tcPr>
            <w:tcW w:w="6062" w:type="dxa"/>
          </w:tcPr>
          <w:p w14:paraId="29B09816" w14:textId="77777777" w:rsidR="0005629E" w:rsidRPr="00AF31FE" w:rsidRDefault="0005629E" w:rsidP="000205A2">
            <w:pPr>
              <w:rPr>
                <w:u w:color="000000"/>
              </w:rPr>
            </w:pPr>
            <w:r>
              <w:rPr>
                <w:u w:color="000000"/>
              </w:rPr>
              <w:t>Tilsvarende som metrering, men med måleenhet kilometer.</w:t>
            </w:r>
          </w:p>
        </w:tc>
      </w:tr>
    </w:tbl>
    <w:p w14:paraId="558AB28A" w14:textId="77777777" w:rsidR="0005629E" w:rsidRDefault="0005629E" w:rsidP="0005629E">
      <w:pPr>
        <w:rPr>
          <w:u w:color="000000"/>
        </w:rPr>
      </w:pPr>
    </w:p>
    <w:p w14:paraId="44F02FE0" w14:textId="47177968" w:rsidR="0005629E" w:rsidRDefault="0005629E" w:rsidP="0005629E">
      <w:pPr>
        <w:rPr>
          <w:u w:color="000000"/>
        </w:rPr>
      </w:pPr>
      <w:r>
        <w:rPr>
          <w:u w:color="000000"/>
        </w:rPr>
        <w:lastRenderedPageBreak/>
        <w:t>Hvilken metode som er brukt avgjør hvordan lineære r</w:t>
      </w:r>
      <w:r w:rsidR="00024F19">
        <w:rPr>
          <w:u w:color="000000"/>
        </w:rPr>
        <w:t>eferanser regnes om til vanlig geometri for representasjon, og hvordan vanlig geometri regnes om til lineære referanser</w:t>
      </w:r>
      <w:r>
        <w:rPr>
          <w:u w:color="000000"/>
        </w:rPr>
        <w:t xml:space="preserve">. </w:t>
      </w:r>
    </w:p>
    <w:p w14:paraId="5D9D47AB" w14:textId="77777777" w:rsidR="0023468A" w:rsidRDefault="0023468A" w:rsidP="0005629E">
      <w:pPr>
        <w:rPr>
          <w:u w:color="000000"/>
        </w:rPr>
      </w:pPr>
    </w:p>
    <w:p w14:paraId="34B238CE" w14:textId="77777777" w:rsidR="0023468A" w:rsidRDefault="0023468A" w:rsidP="0023468A">
      <w:pPr>
        <w:keepNext/>
        <w:jc w:val="center"/>
      </w:pPr>
      <w:r>
        <w:rPr>
          <w:noProof/>
          <w:u w:color="000000"/>
        </w:rPr>
        <w:drawing>
          <wp:inline distT="0" distB="0" distL="0" distR="0" wp14:anchorId="5FBA610C" wp14:editId="664A3CB4">
            <wp:extent cx="5536800" cy="2397600"/>
            <wp:effectExtent l="0" t="0" r="6985" b="317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ære referansemeto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6800" cy="2397600"/>
                    </a:xfrm>
                    <a:prstGeom prst="rect">
                      <a:avLst/>
                    </a:prstGeom>
                  </pic:spPr>
                </pic:pic>
              </a:graphicData>
            </a:graphic>
          </wp:inline>
        </w:drawing>
      </w:r>
    </w:p>
    <w:p w14:paraId="75D349AD" w14:textId="7E8391EF" w:rsidR="0023468A" w:rsidRDefault="0023468A" w:rsidP="0023468A">
      <w:pPr>
        <w:pStyle w:val="Bildetekst"/>
        <w:jc w:val="center"/>
      </w:pPr>
      <w:r>
        <w:t xml:space="preserve">Figur </w:t>
      </w:r>
      <w:r w:rsidR="0089599E">
        <w:fldChar w:fldCharType="begin"/>
      </w:r>
      <w:r w:rsidR="0089599E">
        <w:instrText xml:space="preserve"> SEQ Figur \* ARABIC </w:instrText>
      </w:r>
      <w:r w:rsidR="0089599E">
        <w:fldChar w:fldCharType="separate"/>
      </w:r>
      <w:r w:rsidR="007507B1">
        <w:rPr>
          <w:noProof/>
        </w:rPr>
        <w:t>6</w:t>
      </w:r>
      <w:r w:rsidR="0089599E">
        <w:rPr>
          <w:noProof/>
        </w:rPr>
        <w:fldChar w:fldCharType="end"/>
      </w:r>
      <w:r>
        <w:t xml:space="preserve"> Lineære referansemetoder</w:t>
      </w:r>
    </w:p>
    <w:p w14:paraId="7C26C9D2" w14:textId="77777777" w:rsidR="006074B3" w:rsidRPr="006074B3" w:rsidRDefault="006074B3" w:rsidP="006074B3"/>
    <w:p w14:paraId="07A265C4" w14:textId="4544EE67" w:rsidR="006074B3" w:rsidRDefault="006074B3" w:rsidP="006074B3">
      <w:pPr>
        <w:rPr>
          <w:u w:color="000000"/>
        </w:rPr>
      </w:pPr>
      <w:r>
        <w:rPr>
          <w:u w:color="000000"/>
        </w:rPr>
        <w:t>Lineær referansemetode kan angis som standard for den enkelte lenken, og kan i tillegg</w:t>
      </w:r>
      <w:r w:rsidR="009112F9">
        <w:rPr>
          <w:u w:color="000000"/>
        </w:rPr>
        <w:t xml:space="preserve"> eller alternativt</w:t>
      </w:r>
      <w:r>
        <w:rPr>
          <w:u w:color="000000"/>
        </w:rPr>
        <w:t xml:space="preserve"> angis spesifikt for den enkelte posisjonen. Lineær referansemetode på den enkelte posisjon overstyrer eventuell standardverdi på referert lenke. Minst en av disse må være angitt</w:t>
      </w:r>
      <w:r w:rsidR="00D00F6A">
        <w:rPr>
          <w:u w:color="000000"/>
        </w:rPr>
        <w:t xml:space="preserve"> for en posisjon</w:t>
      </w:r>
      <w:r w:rsidR="00533C83">
        <w:rPr>
          <w:u w:color="000000"/>
        </w:rPr>
        <w:t>, og en av dem skal være påkrevd i et applikasjonsskjema</w:t>
      </w:r>
      <w:r>
        <w:rPr>
          <w:u w:color="000000"/>
        </w:rPr>
        <w:t xml:space="preserve">. </w:t>
      </w:r>
    </w:p>
    <w:p w14:paraId="4F33C964" w14:textId="77777777" w:rsidR="0005629E" w:rsidRDefault="0005629E" w:rsidP="0005629E">
      <w:pPr>
        <w:rPr>
          <w:u w:color="000000"/>
        </w:rPr>
      </w:pP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6690BBA6"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40970" w14:textId="77777777" w:rsidR="0005629E" w:rsidRDefault="0005629E" w:rsidP="000205A2">
            <w:pPr>
              <w:ind w:left="45"/>
            </w:pPr>
            <w:r>
              <w:rPr>
                <w:b/>
              </w:rPr>
              <w:t>/krav/LineæreReferansemetode</w:t>
            </w:r>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71BB1" w14:textId="77777777" w:rsidR="0005629E" w:rsidRDefault="0005629E" w:rsidP="000205A2">
            <w:pPr>
              <w:ind w:left="45"/>
            </w:pPr>
            <w:r>
              <w:t>Lineær referansemetode skal være angitt for en lineær posisjon, enten som standardverdi på den refererte lenken, eller også som en del av posisjonen.</w:t>
            </w:r>
          </w:p>
          <w:p w14:paraId="55CAF7C9" w14:textId="52AE386E" w:rsidR="00D00F6A" w:rsidRPr="004353FF" w:rsidRDefault="00D00F6A" w:rsidP="000205A2">
            <w:pPr>
              <w:ind w:left="45"/>
            </w:pPr>
            <w:r>
              <w:t>I et applikasjonsskjema skal en av mulighetene for å angi lineær referansemetode være påkrevd.</w:t>
            </w:r>
          </w:p>
        </w:tc>
      </w:tr>
    </w:tbl>
    <w:p w14:paraId="597BC325" w14:textId="77777777" w:rsidR="0005629E" w:rsidRDefault="0005629E" w:rsidP="0005629E">
      <w:pPr>
        <w:rPr>
          <w:u w:color="000000"/>
        </w:rPr>
      </w:pPr>
    </w:p>
    <w:p w14:paraId="7BFA353C" w14:textId="77777777" w:rsidR="0005629E" w:rsidRDefault="0005629E" w:rsidP="0005629E">
      <w:pPr>
        <w:rPr>
          <w:u w:color="000000"/>
        </w:rPr>
      </w:pPr>
      <w:r>
        <w:rPr>
          <w:u w:color="000000"/>
        </w:rPr>
        <w:t xml:space="preserve">Normalt vil samme lineære referansemetode benyttes for alle posisjoner innen et applikasjonsskjema. </w:t>
      </w:r>
    </w:p>
    <w:tbl>
      <w:tblPr>
        <w:tblpPr w:leftFromText="141" w:rightFromText="141" w:vertAnchor="text" w:tblpY="1"/>
        <w:tblOverlap w:val="neve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1A7B35F3"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933FC" w14:textId="31E98381" w:rsidR="0005629E" w:rsidRPr="001B3D1A" w:rsidRDefault="0005629E" w:rsidP="00F30E0C">
            <w:pPr>
              <w:ind w:left="45"/>
              <w:rPr>
                <w:b/>
              </w:rPr>
            </w:pPr>
            <w:r>
              <w:rPr>
                <w:b/>
              </w:rPr>
              <w:t>/</w:t>
            </w:r>
            <w:r w:rsidR="00F30E0C">
              <w:rPr>
                <w:b/>
              </w:rPr>
              <w:t>krav</w:t>
            </w:r>
            <w:r>
              <w:rPr>
                <w:b/>
              </w:rPr>
              <w:t>/</w:t>
            </w:r>
            <w:r w:rsidR="00F30E0C">
              <w:rPr>
                <w:b/>
              </w:rPr>
              <w:t>Standard</w:t>
            </w:r>
            <w:r>
              <w:rPr>
                <w:b/>
              </w:rPr>
              <w:t>LineæreReferansemetode</w:t>
            </w:r>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C27AF" w14:textId="5BE151A8" w:rsidR="0005629E" w:rsidRPr="004353FF" w:rsidRDefault="0005629E" w:rsidP="00F30E0C">
            <w:pPr>
              <w:ind w:left="45"/>
            </w:pPr>
            <w:r>
              <w:t xml:space="preserve">I et applikasjonsskjema </w:t>
            </w:r>
            <w:r w:rsidR="00F30E0C">
              <w:t>skal</w:t>
            </w:r>
            <w:r>
              <w:t xml:space="preserve"> det spesifiseres standard lineær referansemetode. </w:t>
            </w:r>
          </w:p>
        </w:tc>
      </w:tr>
    </w:tbl>
    <w:p w14:paraId="4654B001" w14:textId="77777777" w:rsidR="006074B3" w:rsidRDefault="006074B3" w:rsidP="006074B3">
      <w:pPr>
        <w:rPr>
          <w:u w:color="000000"/>
        </w:rPr>
      </w:pPr>
    </w:p>
    <w:p w14:paraId="39F10050" w14:textId="77777777" w:rsidR="006074B3" w:rsidRDefault="006074B3" w:rsidP="006074B3">
      <w:pPr>
        <w:pStyle w:val="Overskrift3"/>
        <w:numPr>
          <w:ilvl w:val="0"/>
          <w:numId w:val="0"/>
        </w:numPr>
        <w:rPr>
          <w:u w:color="000000"/>
        </w:rPr>
      </w:pPr>
    </w:p>
    <w:p w14:paraId="370AB608" w14:textId="77777777" w:rsidR="006074B3" w:rsidRDefault="006074B3" w:rsidP="006074B3">
      <w:pPr>
        <w:pStyle w:val="Overskrift3"/>
        <w:numPr>
          <w:ilvl w:val="0"/>
          <w:numId w:val="0"/>
        </w:numPr>
        <w:rPr>
          <w:u w:color="000000"/>
        </w:rPr>
      </w:pPr>
    </w:p>
    <w:p w14:paraId="2E58E485" w14:textId="3EA5C3C3" w:rsidR="00881F9E" w:rsidRDefault="00881F9E" w:rsidP="006074B3">
      <w:pPr>
        <w:pStyle w:val="Overskrift3"/>
        <w:rPr>
          <w:u w:color="000000"/>
        </w:rPr>
      </w:pPr>
      <w:bookmarkStart w:id="30" w:name="_Toc432771279"/>
      <w:r>
        <w:rPr>
          <w:u w:color="000000"/>
        </w:rPr>
        <w:t>Lineære posisjoner</w:t>
      </w:r>
      <w:bookmarkEnd w:id="30"/>
    </w:p>
    <w:p w14:paraId="234396FD" w14:textId="7D39ADDF" w:rsidR="00881F9E" w:rsidRDefault="00881F9E" w:rsidP="00881F9E">
      <w:pPr>
        <w:rPr>
          <w:u w:color="000000"/>
        </w:rPr>
      </w:pPr>
      <w:r>
        <w:rPr>
          <w:u w:color="000000"/>
        </w:rPr>
        <w:t xml:space="preserve">Fenomener (objekter, hendelser eller egenskaper) i nettverket stedfestes ved hjelp av lineære posisjoner på </w:t>
      </w:r>
      <w:r w:rsidR="007A78B4">
        <w:rPr>
          <w:u w:color="000000"/>
        </w:rPr>
        <w:t>nettverkselementene</w:t>
      </w:r>
      <w:r>
        <w:rPr>
          <w:u w:color="000000"/>
        </w:rPr>
        <w:t xml:space="preserve">. Lineære posisjoner angis ved en referanse til </w:t>
      </w:r>
      <w:r w:rsidR="007A78B4">
        <w:rPr>
          <w:u w:color="000000"/>
        </w:rPr>
        <w:t>et nettverkselement</w:t>
      </w:r>
      <w:r>
        <w:rPr>
          <w:u w:color="000000"/>
        </w:rPr>
        <w:t xml:space="preserve">, og en posisjon langs </w:t>
      </w:r>
      <w:r w:rsidR="007A78B4">
        <w:rPr>
          <w:u w:color="000000"/>
        </w:rPr>
        <w:t>elementet</w:t>
      </w:r>
      <w:r>
        <w:rPr>
          <w:u w:color="000000"/>
        </w:rPr>
        <w:t>. Posisjonen kan være et punkt eller en strekning (fra- og til-posisjon). I SOSI-modellen benyttes datatypen LineærPosisjon, med subtyper LineærPosisjonPunkt og LineærPosisjonStrekning.</w:t>
      </w:r>
    </w:p>
    <w:p w14:paraId="28D04BC9" w14:textId="77777777" w:rsidR="007A78B4" w:rsidRDefault="007A78B4" w:rsidP="00881F9E">
      <w:pPr>
        <w:rPr>
          <w:u w:color="000000"/>
        </w:rPr>
      </w:pPr>
    </w:p>
    <w:p w14:paraId="6F17977F" w14:textId="77777777" w:rsidR="007A78B4" w:rsidRDefault="007A78B4" w:rsidP="007A78B4">
      <w:pPr>
        <w:keepNext/>
        <w:jc w:val="center"/>
      </w:pPr>
      <w:r>
        <w:rPr>
          <w:noProof/>
          <w:u w:color="000000"/>
        </w:rPr>
        <w:lastRenderedPageBreak/>
        <w:drawing>
          <wp:inline distT="0" distB="0" distL="0" distR="0" wp14:anchorId="71FA2D27" wp14:editId="54A6EFDD">
            <wp:extent cx="6192000" cy="3729600"/>
            <wp:effectExtent l="0" t="0" r="0" b="444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ær posisj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92000" cy="3729600"/>
                    </a:xfrm>
                    <a:prstGeom prst="rect">
                      <a:avLst/>
                    </a:prstGeom>
                  </pic:spPr>
                </pic:pic>
              </a:graphicData>
            </a:graphic>
          </wp:inline>
        </w:drawing>
      </w:r>
    </w:p>
    <w:p w14:paraId="3E3550C0" w14:textId="7348EA5A" w:rsidR="005B247E" w:rsidRDefault="007A78B4" w:rsidP="007A78B4">
      <w:pPr>
        <w:pStyle w:val="Bildetekst"/>
        <w:jc w:val="center"/>
        <w:rPr>
          <w:u w:color="000000"/>
        </w:rPr>
      </w:pPr>
      <w:r>
        <w:t xml:space="preserve">Figur </w:t>
      </w:r>
      <w:r w:rsidR="0089599E">
        <w:fldChar w:fldCharType="begin"/>
      </w:r>
      <w:r w:rsidR="0089599E">
        <w:instrText xml:space="preserve"> SEQ Figur \* ARABIC </w:instrText>
      </w:r>
      <w:r w:rsidR="0089599E">
        <w:fldChar w:fldCharType="separate"/>
      </w:r>
      <w:r w:rsidR="007507B1">
        <w:rPr>
          <w:noProof/>
        </w:rPr>
        <w:t>7</w:t>
      </w:r>
      <w:r w:rsidR="0089599E">
        <w:rPr>
          <w:noProof/>
        </w:rPr>
        <w:fldChar w:fldCharType="end"/>
      </w:r>
      <w:r>
        <w:t xml:space="preserve"> Lineær posisjon</w:t>
      </w:r>
    </w:p>
    <w:p w14:paraId="73042520" w14:textId="77777777" w:rsidR="00881F9E" w:rsidRDefault="00881F9E" w:rsidP="00881F9E">
      <w:pPr>
        <w:rPr>
          <w:u w:color="000000"/>
        </w:rPr>
      </w:pP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881F9E" w:rsidRPr="004353FF" w14:paraId="2E00D6E5" w14:textId="77777777" w:rsidTr="00A51A8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125D4" w14:textId="77777777" w:rsidR="00881F9E" w:rsidRDefault="00881F9E" w:rsidP="00E37222">
            <w:pPr>
              <w:ind w:left="45"/>
            </w:pPr>
            <w:r>
              <w:rPr>
                <w:b/>
              </w:rPr>
              <w:t>/krav/LineærePosisjoner</w:t>
            </w:r>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4EA65" w14:textId="43B3B030" w:rsidR="00881F9E" w:rsidRPr="004353FF" w:rsidRDefault="00881F9E" w:rsidP="00A76C10">
            <w:pPr>
              <w:ind w:left="45"/>
            </w:pPr>
            <w:r>
              <w:t xml:space="preserve">Objekttyper som skal </w:t>
            </w:r>
            <w:r w:rsidR="00747DF9">
              <w:t>kunne stedfestes med lineære referanser</w:t>
            </w:r>
            <w:r>
              <w:t xml:space="preserve"> skal ha minst en egenskap med datatype </w:t>
            </w:r>
            <w:r w:rsidRPr="00DB5D2E">
              <w:rPr>
                <w:i/>
                <w:u w:color="000000"/>
              </w:rPr>
              <w:t>LineærPosisjonPunkt</w:t>
            </w:r>
            <w:r>
              <w:rPr>
                <w:u w:color="000000"/>
              </w:rPr>
              <w:t xml:space="preserve"> eller </w:t>
            </w:r>
            <w:r w:rsidRPr="00DB5D2E">
              <w:rPr>
                <w:i/>
                <w:u w:color="000000"/>
              </w:rPr>
              <w:t>LineærPosisjonStrekning</w:t>
            </w:r>
            <w:r>
              <w:rPr>
                <w:u w:color="000000"/>
              </w:rPr>
              <w:t>.</w:t>
            </w:r>
          </w:p>
        </w:tc>
      </w:tr>
    </w:tbl>
    <w:p w14:paraId="7140E8FE" w14:textId="77777777" w:rsidR="00881F9E" w:rsidRDefault="00881F9E" w:rsidP="00881F9E">
      <w:pPr>
        <w:rPr>
          <w:u w:color="000000"/>
        </w:rPr>
      </w:pPr>
    </w:p>
    <w:p w14:paraId="7BF789A3" w14:textId="179AC191" w:rsidR="007A78B4" w:rsidRDefault="007A78B4" w:rsidP="003441F7">
      <w:pPr>
        <w:rPr>
          <w:u w:color="000000"/>
        </w:rPr>
      </w:pPr>
      <w:r>
        <w:rPr>
          <w:u w:color="000000"/>
        </w:rPr>
        <w:t>I tillegg til posisjoner langs nettverkselementet er det også mulig å angi en avstand ut til siden og en posisjonering innenfor eventuell feltinndeling.</w:t>
      </w:r>
    </w:p>
    <w:p w14:paraId="033F430D" w14:textId="77777777" w:rsidR="00E437FE" w:rsidRDefault="00E437FE" w:rsidP="003441F7">
      <w:pPr>
        <w:rPr>
          <w:u w:color="000000"/>
        </w:rPr>
      </w:pPr>
    </w:p>
    <w:p w14:paraId="1FEAC7C0" w14:textId="77777777" w:rsidR="00D6795D" w:rsidRDefault="00D6795D">
      <w:pPr>
        <w:rPr>
          <w:rFonts w:ascii="Arial" w:hAnsi="Arial"/>
          <w:b/>
          <w:sz w:val="24"/>
          <w:u w:color="000000"/>
        </w:rPr>
      </w:pPr>
      <w:bookmarkStart w:id="31" w:name="SOSI_Lineære_referanser_4_5"/>
      <w:bookmarkStart w:id="32" w:name="BKM_B578D9B4_BF81_44b0_9858_14C2F5857AE8"/>
      <w:r>
        <w:rPr>
          <w:u w:color="000000"/>
        </w:rPr>
        <w:br w:type="page"/>
      </w:r>
    </w:p>
    <w:p w14:paraId="46A2A97E" w14:textId="4361F46D" w:rsidR="008D3998" w:rsidRDefault="008D3998" w:rsidP="008D3998">
      <w:pPr>
        <w:pStyle w:val="Overskrift3"/>
        <w:rPr>
          <w:u w:color="000000"/>
        </w:rPr>
      </w:pPr>
      <w:bookmarkStart w:id="33" w:name="_Toc432771280"/>
      <w:r>
        <w:rPr>
          <w:u w:color="000000"/>
        </w:rPr>
        <w:lastRenderedPageBreak/>
        <w:t>Eksempel på nettverkselement og lineær posisjon</w:t>
      </w:r>
      <w:bookmarkEnd w:id="33"/>
    </w:p>
    <w:p w14:paraId="164D5EE0" w14:textId="39295A56" w:rsidR="008D3998" w:rsidRDefault="008D3998" w:rsidP="008D3998">
      <w:pPr>
        <w:rPr>
          <w:u w:color="000000"/>
        </w:rPr>
      </w:pPr>
      <w:r>
        <w:rPr>
          <w:u w:color="000000"/>
        </w:rPr>
        <w:t>Figuren under viser eksempel på hvordan objekttypen Veglenke kan være et refererbart nettverkselement, mens objekttypen Fartsgrense stedfestes med lineære posisjoner på Veglenken.</w:t>
      </w:r>
    </w:p>
    <w:p w14:paraId="5BF87B42" w14:textId="77777777" w:rsidR="008D3998" w:rsidRDefault="008D3998" w:rsidP="008D3998">
      <w:pPr>
        <w:keepNext/>
        <w:jc w:val="center"/>
      </w:pPr>
      <w:r>
        <w:rPr>
          <w:noProof/>
          <w:u w:color="000000"/>
        </w:rPr>
        <w:drawing>
          <wp:inline distT="0" distB="0" distL="0" distR="0" wp14:anchorId="0FF91926" wp14:editId="7D9121FF">
            <wp:extent cx="5400000" cy="373680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ær posisjon med eksemp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3736800"/>
                    </a:xfrm>
                    <a:prstGeom prst="rect">
                      <a:avLst/>
                    </a:prstGeom>
                  </pic:spPr>
                </pic:pic>
              </a:graphicData>
            </a:graphic>
          </wp:inline>
        </w:drawing>
      </w:r>
    </w:p>
    <w:p w14:paraId="4803142A" w14:textId="4D1AAC16" w:rsidR="008D3998" w:rsidRDefault="008D3998" w:rsidP="008D3998">
      <w:pPr>
        <w:pStyle w:val="Bildetekst"/>
        <w:jc w:val="center"/>
        <w:rPr>
          <w:u w:color="000000"/>
        </w:rPr>
      </w:pPr>
      <w:r>
        <w:t xml:space="preserve">Figur </w:t>
      </w:r>
      <w:r w:rsidR="0089599E">
        <w:fldChar w:fldCharType="begin"/>
      </w:r>
      <w:r w:rsidR="0089599E">
        <w:instrText xml:space="preserve"> SEQ Figur \* ARABIC </w:instrText>
      </w:r>
      <w:r w:rsidR="0089599E">
        <w:fldChar w:fldCharType="separate"/>
      </w:r>
      <w:r w:rsidR="007507B1">
        <w:rPr>
          <w:noProof/>
        </w:rPr>
        <w:t>8</w:t>
      </w:r>
      <w:r w:rsidR="0089599E">
        <w:rPr>
          <w:noProof/>
        </w:rPr>
        <w:fldChar w:fldCharType="end"/>
      </w:r>
      <w:r>
        <w:t xml:space="preserve"> Eksempel på nettverkselement og lineær posisjon</w:t>
      </w:r>
    </w:p>
    <w:p w14:paraId="2824B350" w14:textId="17995CD7" w:rsidR="007A78B4" w:rsidRDefault="007A78B4" w:rsidP="00180747">
      <w:pPr>
        <w:pStyle w:val="Overskrift2"/>
        <w:rPr>
          <w:u w:color="000000"/>
        </w:rPr>
      </w:pPr>
      <w:bookmarkStart w:id="34" w:name="_Toc432771281"/>
      <w:r>
        <w:rPr>
          <w:u w:color="000000"/>
        </w:rPr>
        <w:lastRenderedPageBreak/>
        <w:t>Forholdet til ISO19148</w:t>
      </w:r>
      <w:bookmarkEnd w:id="34"/>
    </w:p>
    <w:p w14:paraId="718B5794" w14:textId="7500961F" w:rsidR="007A78B4" w:rsidRDefault="007A78B4" w:rsidP="007A78B4">
      <w:pPr>
        <w:pStyle w:val="Overskrift3"/>
        <w:rPr>
          <w:u w:color="000000"/>
        </w:rPr>
      </w:pPr>
      <w:bookmarkStart w:id="35" w:name="_Toc432771282"/>
      <w:r>
        <w:rPr>
          <w:u w:color="000000"/>
        </w:rPr>
        <w:t>Realiseringsmodell</w:t>
      </w:r>
      <w:bookmarkEnd w:id="35"/>
    </w:p>
    <w:p w14:paraId="62B1DD71" w14:textId="17713B9B" w:rsidR="007A78B4" w:rsidRDefault="001A57BF" w:rsidP="007A78B4">
      <w:pPr>
        <w:rPr>
          <w:u w:color="000000"/>
        </w:rPr>
      </w:pPr>
      <w:r>
        <w:rPr>
          <w:u w:color="000000"/>
        </w:rPr>
        <w:t xml:space="preserve">Modellen for lineære referanser i denne standarden er basert på en realisering </w:t>
      </w:r>
      <w:r w:rsidRPr="001A57BF">
        <w:rPr>
          <w:i/>
          <w:u w:color="000000"/>
        </w:rPr>
        <w:t>ISO 19148:2012, Geographic information – Linear referencing</w:t>
      </w:r>
      <w:r>
        <w:rPr>
          <w:u w:color="000000"/>
        </w:rPr>
        <w:t xml:space="preserve">, som vist i figuren under. </w:t>
      </w:r>
    </w:p>
    <w:p w14:paraId="5215DA1B" w14:textId="77777777" w:rsidR="001A57BF" w:rsidRDefault="001A57BF" w:rsidP="007A78B4">
      <w:pPr>
        <w:rPr>
          <w:u w:color="000000"/>
        </w:rPr>
      </w:pPr>
    </w:p>
    <w:p w14:paraId="53633DD0" w14:textId="77777777" w:rsidR="002503DE" w:rsidRDefault="001A57BF" w:rsidP="002503DE">
      <w:pPr>
        <w:keepNext/>
        <w:jc w:val="center"/>
      </w:pPr>
      <w:r>
        <w:rPr>
          <w:noProof/>
          <w:u w:color="000000"/>
        </w:rPr>
        <w:drawing>
          <wp:inline distT="0" distB="0" distL="0" distR="0" wp14:anchorId="2771519F" wp14:editId="73F5DB70">
            <wp:extent cx="5515097" cy="7477200"/>
            <wp:effectExtent l="0" t="0" r="952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holdet til ISO 19148 - Linear referencing 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5097" cy="7477200"/>
                    </a:xfrm>
                    <a:prstGeom prst="rect">
                      <a:avLst/>
                    </a:prstGeom>
                  </pic:spPr>
                </pic:pic>
              </a:graphicData>
            </a:graphic>
          </wp:inline>
        </w:drawing>
      </w:r>
    </w:p>
    <w:p w14:paraId="2B5D11A8" w14:textId="4FBD2D8F" w:rsidR="001A57BF" w:rsidRDefault="002503DE" w:rsidP="002503DE">
      <w:pPr>
        <w:pStyle w:val="Bildetekst"/>
        <w:jc w:val="center"/>
        <w:rPr>
          <w:u w:color="000000"/>
        </w:rPr>
      </w:pPr>
      <w:r>
        <w:t xml:space="preserve">Figur </w:t>
      </w:r>
      <w:r w:rsidR="0089599E">
        <w:fldChar w:fldCharType="begin"/>
      </w:r>
      <w:r w:rsidR="0089599E">
        <w:instrText xml:space="preserve"> SEQ Figur \* ARABIC </w:instrText>
      </w:r>
      <w:r w:rsidR="0089599E">
        <w:fldChar w:fldCharType="separate"/>
      </w:r>
      <w:r w:rsidR="007507B1">
        <w:rPr>
          <w:noProof/>
        </w:rPr>
        <w:t>9</w:t>
      </w:r>
      <w:r w:rsidR="0089599E">
        <w:rPr>
          <w:noProof/>
        </w:rPr>
        <w:fldChar w:fldCharType="end"/>
      </w:r>
      <w:r>
        <w:t xml:space="preserve"> Realisering av ISO19148:2012</w:t>
      </w:r>
    </w:p>
    <w:p w14:paraId="6E085E48" w14:textId="77777777" w:rsidR="001A57BF" w:rsidRDefault="001A57BF" w:rsidP="007A78B4">
      <w:pPr>
        <w:rPr>
          <w:u w:color="000000"/>
        </w:rPr>
      </w:pPr>
    </w:p>
    <w:p w14:paraId="16271941" w14:textId="09A14116" w:rsidR="007A78B4" w:rsidRDefault="00331259" w:rsidP="007A78B4">
      <w:pPr>
        <w:pStyle w:val="Overskrift3"/>
        <w:rPr>
          <w:u w:color="000000"/>
        </w:rPr>
      </w:pPr>
      <w:bookmarkStart w:id="36" w:name="_Toc432771283"/>
      <w:r>
        <w:rPr>
          <w:u w:color="000000"/>
        </w:rPr>
        <w:lastRenderedPageBreak/>
        <w:t>Detaljert realisering</w:t>
      </w:r>
      <w:bookmarkEnd w:id="36"/>
    </w:p>
    <w:p w14:paraId="1F48046D" w14:textId="7EE0807D" w:rsidR="002503DE" w:rsidRDefault="002503DE" w:rsidP="002503DE">
      <w:pPr>
        <w:rPr>
          <w:u w:color="000000"/>
        </w:rPr>
      </w:pPr>
      <w:r>
        <w:rPr>
          <w:u w:color="000000"/>
        </w:rPr>
        <w:t>De enkelte elementene i modellen forholder seg til modellen i ISO19148:2012 som vist i tabellen under</w:t>
      </w:r>
    </w:p>
    <w:p w14:paraId="2C526513" w14:textId="77777777" w:rsidR="002503DE" w:rsidRDefault="002503DE" w:rsidP="002503DE">
      <w:pPr>
        <w:rPr>
          <w:u w:color="000000"/>
        </w:rPr>
      </w:pPr>
    </w:p>
    <w:tbl>
      <w:tblPr>
        <w:tblStyle w:val="Tabellrutenett"/>
        <w:tblW w:w="0" w:type="auto"/>
        <w:tblLook w:val="04A0" w:firstRow="1" w:lastRow="0" w:firstColumn="1" w:lastColumn="0" w:noHBand="0" w:noVBand="1"/>
      </w:tblPr>
      <w:tblGrid>
        <w:gridCol w:w="1512"/>
        <w:gridCol w:w="2525"/>
        <w:gridCol w:w="1194"/>
        <w:gridCol w:w="2975"/>
        <w:gridCol w:w="1988"/>
      </w:tblGrid>
      <w:tr w:rsidR="0075354F" w:rsidRPr="002503DE" w14:paraId="71FB1B7C" w14:textId="544FC716" w:rsidTr="009F4472">
        <w:trPr>
          <w:cantSplit/>
          <w:tblHeader/>
        </w:trPr>
        <w:tc>
          <w:tcPr>
            <w:tcW w:w="4037" w:type="dxa"/>
            <w:gridSpan w:val="2"/>
            <w:shd w:val="clear" w:color="auto" w:fill="BFBFBF" w:themeFill="background1" w:themeFillShade="BF"/>
          </w:tcPr>
          <w:p w14:paraId="0BB237D7" w14:textId="0F3D6EE5" w:rsidR="002503DE" w:rsidRPr="002503DE" w:rsidRDefault="002503DE" w:rsidP="002503DE">
            <w:pPr>
              <w:rPr>
                <w:b/>
                <w:u w:color="000000"/>
              </w:rPr>
            </w:pPr>
            <w:r>
              <w:rPr>
                <w:b/>
                <w:u w:color="000000"/>
              </w:rPr>
              <w:t>SOSI</w:t>
            </w:r>
          </w:p>
        </w:tc>
        <w:tc>
          <w:tcPr>
            <w:tcW w:w="4169" w:type="dxa"/>
            <w:gridSpan w:val="2"/>
            <w:shd w:val="clear" w:color="auto" w:fill="BFBFBF" w:themeFill="background1" w:themeFillShade="BF"/>
          </w:tcPr>
          <w:p w14:paraId="4F14F4AB" w14:textId="41B255BD" w:rsidR="002503DE" w:rsidRPr="002503DE" w:rsidRDefault="002503DE" w:rsidP="002503DE">
            <w:pPr>
              <w:rPr>
                <w:b/>
                <w:u w:color="000000"/>
              </w:rPr>
            </w:pPr>
            <w:r w:rsidRPr="002503DE">
              <w:rPr>
                <w:b/>
                <w:u w:color="000000"/>
              </w:rPr>
              <w:t>ISO19148:2012</w:t>
            </w:r>
          </w:p>
        </w:tc>
        <w:tc>
          <w:tcPr>
            <w:tcW w:w="1988" w:type="dxa"/>
            <w:shd w:val="clear" w:color="auto" w:fill="BFBFBF" w:themeFill="background1" w:themeFillShade="BF"/>
          </w:tcPr>
          <w:p w14:paraId="13958CC8" w14:textId="77777777" w:rsidR="002503DE" w:rsidRPr="002503DE" w:rsidRDefault="002503DE" w:rsidP="002503DE">
            <w:pPr>
              <w:rPr>
                <w:b/>
                <w:u w:color="000000"/>
              </w:rPr>
            </w:pPr>
          </w:p>
        </w:tc>
      </w:tr>
      <w:tr w:rsidR="009F4472" w:rsidRPr="002503DE" w14:paraId="535305F9" w14:textId="6B469CCF" w:rsidTr="009F4472">
        <w:trPr>
          <w:cantSplit/>
          <w:tblHeader/>
        </w:trPr>
        <w:tc>
          <w:tcPr>
            <w:tcW w:w="1512" w:type="dxa"/>
            <w:shd w:val="clear" w:color="auto" w:fill="BFBFBF" w:themeFill="background1" w:themeFillShade="BF"/>
          </w:tcPr>
          <w:p w14:paraId="2DC1FD85" w14:textId="7C0EFECD" w:rsidR="002503DE" w:rsidRPr="002503DE" w:rsidRDefault="002503DE" w:rsidP="002503DE">
            <w:pPr>
              <w:rPr>
                <w:b/>
                <w:u w:color="000000"/>
              </w:rPr>
            </w:pPr>
            <w:r>
              <w:rPr>
                <w:b/>
                <w:u w:color="000000"/>
              </w:rPr>
              <w:t>Type element</w:t>
            </w:r>
          </w:p>
        </w:tc>
        <w:tc>
          <w:tcPr>
            <w:tcW w:w="2525" w:type="dxa"/>
            <w:shd w:val="clear" w:color="auto" w:fill="BFBFBF" w:themeFill="background1" w:themeFillShade="BF"/>
          </w:tcPr>
          <w:p w14:paraId="63AC2301" w14:textId="14B06540" w:rsidR="002503DE" w:rsidRPr="002503DE" w:rsidRDefault="002503DE" w:rsidP="002503DE">
            <w:pPr>
              <w:rPr>
                <w:b/>
                <w:u w:color="000000"/>
              </w:rPr>
            </w:pPr>
            <w:r>
              <w:rPr>
                <w:b/>
                <w:u w:color="000000"/>
              </w:rPr>
              <w:t>Elementnavn</w:t>
            </w:r>
          </w:p>
        </w:tc>
        <w:tc>
          <w:tcPr>
            <w:tcW w:w="1194" w:type="dxa"/>
            <w:shd w:val="clear" w:color="auto" w:fill="BFBFBF" w:themeFill="background1" w:themeFillShade="BF"/>
          </w:tcPr>
          <w:p w14:paraId="35913A46" w14:textId="0C832B7B" w:rsidR="002503DE" w:rsidRDefault="002503DE" w:rsidP="002503DE">
            <w:pPr>
              <w:rPr>
                <w:b/>
                <w:u w:color="000000"/>
              </w:rPr>
            </w:pPr>
            <w:r>
              <w:rPr>
                <w:b/>
                <w:u w:color="000000"/>
              </w:rPr>
              <w:t>Type element</w:t>
            </w:r>
          </w:p>
        </w:tc>
        <w:tc>
          <w:tcPr>
            <w:tcW w:w="2975" w:type="dxa"/>
            <w:shd w:val="clear" w:color="auto" w:fill="BFBFBF" w:themeFill="background1" w:themeFillShade="BF"/>
          </w:tcPr>
          <w:p w14:paraId="5DC7C164" w14:textId="1F27BD1E" w:rsidR="002503DE" w:rsidRPr="002503DE" w:rsidRDefault="002503DE" w:rsidP="002503DE">
            <w:pPr>
              <w:rPr>
                <w:b/>
                <w:u w:color="000000"/>
              </w:rPr>
            </w:pPr>
            <w:r>
              <w:rPr>
                <w:b/>
                <w:u w:color="000000"/>
              </w:rPr>
              <w:t>Elementnavn</w:t>
            </w:r>
          </w:p>
        </w:tc>
        <w:tc>
          <w:tcPr>
            <w:tcW w:w="1988" w:type="dxa"/>
            <w:shd w:val="clear" w:color="auto" w:fill="BFBFBF" w:themeFill="background1" w:themeFillShade="BF"/>
          </w:tcPr>
          <w:p w14:paraId="0EFAAE55" w14:textId="661207F1" w:rsidR="002503DE" w:rsidRDefault="002503DE" w:rsidP="002503DE">
            <w:pPr>
              <w:rPr>
                <w:b/>
                <w:u w:color="000000"/>
              </w:rPr>
            </w:pPr>
            <w:r>
              <w:rPr>
                <w:b/>
                <w:u w:color="000000"/>
              </w:rPr>
              <w:t>Kommentar</w:t>
            </w:r>
          </w:p>
        </w:tc>
      </w:tr>
      <w:tr w:rsidR="009F4472" w14:paraId="71093655" w14:textId="41FEB38B" w:rsidTr="009F4472">
        <w:trPr>
          <w:cantSplit/>
        </w:trPr>
        <w:tc>
          <w:tcPr>
            <w:tcW w:w="1512" w:type="dxa"/>
          </w:tcPr>
          <w:p w14:paraId="36C7D6A0" w14:textId="728C9BA8" w:rsidR="002503DE" w:rsidRDefault="002503DE" w:rsidP="002503DE">
            <w:pPr>
              <w:rPr>
                <w:u w:color="000000"/>
              </w:rPr>
            </w:pPr>
            <w:r>
              <w:rPr>
                <w:u w:color="000000"/>
              </w:rPr>
              <w:t>Kodeliste</w:t>
            </w:r>
          </w:p>
        </w:tc>
        <w:tc>
          <w:tcPr>
            <w:tcW w:w="2525" w:type="dxa"/>
          </w:tcPr>
          <w:p w14:paraId="331909D5" w14:textId="1A9AF8FD" w:rsidR="002503DE" w:rsidRDefault="002503DE" w:rsidP="002503DE">
            <w:pPr>
              <w:rPr>
                <w:u w:color="000000"/>
              </w:rPr>
            </w:pPr>
            <w:r>
              <w:rPr>
                <w:u w:color="000000"/>
              </w:rPr>
              <w:t>LineærReferanseMetode</w:t>
            </w:r>
          </w:p>
        </w:tc>
        <w:tc>
          <w:tcPr>
            <w:tcW w:w="1194" w:type="dxa"/>
            <w:shd w:val="clear" w:color="auto" w:fill="F2F2F2" w:themeFill="background1" w:themeFillShade="F2"/>
          </w:tcPr>
          <w:p w14:paraId="723B1CF0" w14:textId="5A9D3446" w:rsidR="002503DE" w:rsidRDefault="002503DE" w:rsidP="002503DE">
            <w:pPr>
              <w:rPr>
                <w:u w:color="000000"/>
              </w:rPr>
            </w:pPr>
            <w:r>
              <w:rPr>
                <w:u w:color="000000"/>
              </w:rPr>
              <w:t>Type</w:t>
            </w:r>
          </w:p>
        </w:tc>
        <w:tc>
          <w:tcPr>
            <w:tcW w:w="2975" w:type="dxa"/>
            <w:shd w:val="clear" w:color="auto" w:fill="F2F2F2" w:themeFill="background1" w:themeFillShade="F2"/>
          </w:tcPr>
          <w:p w14:paraId="629B0B31" w14:textId="42D403A9" w:rsidR="002503DE" w:rsidRDefault="002503DE" w:rsidP="002503DE">
            <w:pPr>
              <w:rPr>
                <w:u w:color="000000"/>
              </w:rPr>
            </w:pPr>
            <w:r>
              <w:rPr>
                <w:u w:color="000000"/>
              </w:rPr>
              <w:t>LR_LinearReferencingMethod</w:t>
            </w:r>
          </w:p>
        </w:tc>
        <w:tc>
          <w:tcPr>
            <w:tcW w:w="1988" w:type="dxa"/>
            <w:shd w:val="clear" w:color="auto" w:fill="F2F2F2" w:themeFill="background1" w:themeFillShade="F2"/>
          </w:tcPr>
          <w:p w14:paraId="633AABF8" w14:textId="22D9F62A" w:rsidR="002503DE" w:rsidRDefault="002503DE" w:rsidP="002503DE">
            <w:pPr>
              <w:rPr>
                <w:u w:color="000000"/>
              </w:rPr>
            </w:pPr>
            <w:r>
              <w:rPr>
                <w:u w:color="000000"/>
              </w:rPr>
              <w:t>Kodelisteverdiene representerer konkrete verdier av typen sine egenskaper</w:t>
            </w:r>
          </w:p>
        </w:tc>
      </w:tr>
      <w:tr w:rsidR="009F4472" w14:paraId="7B34DDF4" w14:textId="5CE42614" w:rsidTr="009F4472">
        <w:trPr>
          <w:cantSplit/>
        </w:trPr>
        <w:tc>
          <w:tcPr>
            <w:tcW w:w="1512" w:type="dxa"/>
          </w:tcPr>
          <w:p w14:paraId="22F7D75B" w14:textId="1EC5655A" w:rsidR="002503DE" w:rsidRDefault="002503DE" w:rsidP="002503DE">
            <w:pPr>
              <w:rPr>
                <w:u w:color="000000"/>
              </w:rPr>
            </w:pPr>
            <w:r>
              <w:rPr>
                <w:u w:color="000000"/>
              </w:rPr>
              <w:t>Kodelisteverdi</w:t>
            </w:r>
          </w:p>
        </w:tc>
        <w:tc>
          <w:tcPr>
            <w:tcW w:w="2525" w:type="dxa"/>
          </w:tcPr>
          <w:p w14:paraId="09764B6D" w14:textId="15CDFB19" w:rsidR="002503DE" w:rsidRDefault="002503DE" w:rsidP="002503DE">
            <w:pPr>
              <w:rPr>
                <w:u w:color="000000"/>
              </w:rPr>
            </w:pPr>
            <w:r>
              <w:rPr>
                <w:u w:color="000000"/>
              </w:rPr>
              <w:t>Metrering</w:t>
            </w:r>
          </w:p>
        </w:tc>
        <w:tc>
          <w:tcPr>
            <w:tcW w:w="1194" w:type="dxa"/>
            <w:shd w:val="clear" w:color="auto" w:fill="F2F2F2" w:themeFill="background1" w:themeFillShade="F2"/>
          </w:tcPr>
          <w:p w14:paraId="79C6D7EF" w14:textId="77777777" w:rsidR="002503DE" w:rsidRDefault="002503DE" w:rsidP="002503DE">
            <w:pPr>
              <w:rPr>
                <w:u w:color="000000"/>
              </w:rPr>
            </w:pPr>
          </w:p>
        </w:tc>
        <w:tc>
          <w:tcPr>
            <w:tcW w:w="2975" w:type="dxa"/>
            <w:shd w:val="clear" w:color="auto" w:fill="F2F2F2" w:themeFill="background1" w:themeFillShade="F2"/>
          </w:tcPr>
          <w:p w14:paraId="0A4AA8C3" w14:textId="563E0B61" w:rsidR="00331259" w:rsidRDefault="00331259" w:rsidP="002503DE">
            <w:pPr>
              <w:rPr>
                <w:u w:color="000000"/>
              </w:rPr>
            </w:pPr>
            <w:r>
              <w:rPr>
                <w:u w:color="000000"/>
              </w:rPr>
              <w:t xml:space="preserve">name: </w:t>
            </w:r>
            <w:r w:rsidRPr="002503DE">
              <w:rPr>
                <w:u w:color="000000"/>
              </w:rPr>
              <w:t>"</w:t>
            </w:r>
            <w:r>
              <w:rPr>
                <w:u w:color="000000"/>
              </w:rPr>
              <w:t>Metrering</w:t>
            </w:r>
            <w:r w:rsidRPr="002503DE">
              <w:rPr>
                <w:u w:color="000000"/>
              </w:rPr>
              <w:t xml:space="preserve">"   </w:t>
            </w:r>
          </w:p>
          <w:p w14:paraId="409FB507" w14:textId="77777777" w:rsidR="002503DE" w:rsidRPr="002503DE" w:rsidRDefault="002503DE" w:rsidP="002503DE">
            <w:pPr>
              <w:rPr>
                <w:u w:color="000000"/>
              </w:rPr>
            </w:pPr>
            <w:r w:rsidRPr="002503DE">
              <w:rPr>
                <w:u w:color="000000"/>
              </w:rPr>
              <w:t xml:space="preserve">type: "absolute"   </w:t>
            </w:r>
          </w:p>
          <w:p w14:paraId="1A38417B" w14:textId="49F0AD3A" w:rsidR="002503DE" w:rsidRDefault="002503DE" w:rsidP="002503DE">
            <w:pPr>
              <w:rPr>
                <w:u w:color="000000"/>
              </w:rPr>
            </w:pPr>
            <w:r w:rsidRPr="002503DE">
              <w:rPr>
                <w:u w:color="000000"/>
              </w:rPr>
              <w:t>units: "meter"</w:t>
            </w:r>
          </w:p>
        </w:tc>
        <w:tc>
          <w:tcPr>
            <w:tcW w:w="1988" w:type="dxa"/>
            <w:shd w:val="clear" w:color="auto" w:fill="F2F2F2" w:themeFill="background1" w:themeFillShade="F2"/>
          </w:tcPr>
          <w:p w14:paraId="3795B711" w14:textId="77777777" w:rsidR="002503DE" w:rsidRDefault="002503DE" w:rsidP="002503DE">
            <w:pPr>
              <w:rPr>
                <w:u w:color="000000"/>
              </w:rPr>
            </w:pPr>
          </w:p>
        </w:tc>
      </w:tr>
      <w:tr w:rsidR="009F4472" w14:paraId="39DFA29C" w14:textId="059CCCF0" w:rsidTr="009F4472">
        <w:trPr>
          <w:cantSplit/>
        </w:trPr>
        <w:tc>
          <w:tcPr>
            <w:tcW w:w="1512" w:type="dxa"/>
          </w:tcPr>
          <w:p w14:paraId="36084C94" w14:textId="30EB42F0" w:rsidR="0075354F" w:rsidRDefault="0075354F" w:rsidP="0075354F">
            <w:pPr>
              <w:rPr>
                <w:u w:color="000000"/>
              </w:rPr>
            </w:pPr>
            <w:r>
              <w:rPr>
                <w:u w:color="000000"/>
              </w:rPr>
              <w:t>Kodelisteverdi</w:t>
            </w:r>
          </w:p>
        </w:tc>
        <w:tc>
          <w:tcPr>
            <w:tcW w:w="2525" w:type="dxa"/>
          </w:tcPr>
          <w:p w14:paraId="3633C46A" w14:textId="587F9266" w:rsidR="0075354F" w:rsidRDefault="0075354F" w:rsidP="0075354F">
            <w:pPr>
              <w:rPr>
                <w:u w:color="000000"/>
              </w:rPr>
            </w:pPr>
            <w:r>
              <w:rPr>
                <w:u w:color="000000"/>
              </w:rPr>
              <w:t>Normalisert</w:t>
            </w:r>
          </w:p>
        </w:tc>
        <w:tc>
          <w:tcPr>
            <w:tcW w:w="1194" w:type="dxa"/>
            <w:shd w:val="clear" w:color="auto" w:fill="F2F2F2" w:themeFill="background1" w:themeFillShade="F2"/>
          </w:tcPr>
          <w:p w14:paraId="0E75B130" w14:textId="77777777" w:rsidR="0075354F" w:rsidRDefault="0075354F" w:rsidP="0075354F">
            <w:pPr>
              <w:rPr>
                <w:u w:color="000000"/>
              </w:rPr>
            </w:pPr>
          </w:p>
        </w:tc>
        <w:tc>
          <w:tcPr>
            <w:tcW w:w="2975" w:type="dxa"/>
            <w:shd w:val="clear" w:color="auto" w:fill="F2F2F2" w:themeFill="background1" w:themeFillShade="F2"/>
          </w:tcPr>
          <w:p w14:paraId="2F7E306F" w14:textId="1D6AC254" w:rsidR="00331259" w:rsidRDefault="00331259" w:rsidP="00331259">
            <w:pPr>
              <w:rPr>
                <w:u w:color="000000"/>
              </w:rPr>
            </w:pPr>
            <w:r>
              <w:rPr>
                <w:u w:color="000000"/>
              </w:rPr>
              <w:t xml:space="preserve">name: </w:t>
            </w:r>
            <w:r w:rsidRPr="002503DE">
              <w:rPr>
                <w:u w:color="000000"/>
              </w:rPr>
              <w:t>"</w:t>
            </w:r>
            <w:r>
              <w:rPr>
                <w:u w:color="000000"/>
              </w:rPr>
              <w:t>Normalisert</w:t>
            </w:r>
            <w:r w:rsidRPr="002503DE">
              <w:rPr>
                <w:u w:color="000000"/>
              </w:rPr>
              <w:t xml:space="preserve">"   </w:t>
            </w:r>
          </w:p>
          <w:p w14:paraId="0AA9CB06" w14:textId="5A3A20BC" w:rsidR="0075354F" w:rsidRPr="0075354F" w:rsidRDefault="00331259" w:rsidP="0075354F">
            <w:pPr>
              <w:rPr>
                <w:u w:color="000000"/>
              </w:rPr>
            </w:pPr>
            <w:r>
              <w:rPr>
                <w:u w:color="000000"/>
              </w:rPr>
              <w:t>type: "i</w:t>
            </w:r>
            <w:r w:rsidR="0075354F" w:rsidRPr="0075354F">
              <w:rPr>
                <w:u w:color="000000"/>
              </w:rPr>
              <w:t xml:space="preserve">nterpolative"   </w:t>
            </w:r>
          </w:p>
          <w:p w14:paraId="7B02EA33" w14:textId="2EDE59B5" w:rsidR="0075354F" w:rsidRDefault="0075354F" w:rsidP="0075354F">
            <w:pPr>
              <w:rPr>
                <w:u w:color="000000"/>
              </w:rPr>
            </w:pPr>
            <w:r w:rsidRPr="0075354F">
              <w:rPr>
                <w:u w:color="000000"/>
              </w:rPr>
              <w:t>units: "0..1"</w:t>
            </w:r>
          </w:p>
        </w:tc>
        <w:tc>
          <w:tcPr>
            <w:tcW w:w="1988" w:type="dxa"/>
            <w:shd w:val="clear" w:color="auto" w:fill="F2F2F2" w:themeFill="background1" w:themeFillShade="F2"/>
          </w:tcPr>
          <w:p w14:paraId="6B6ECAC8" w14:textId="77777777" w:rsidR="0075354F" w:rsidRDefault="0075354F" w:rsidP="0075354F">
            <w:pPr>
              <w:rPr>
                <w:u w:color="000000"/>
              </w:rPr>
            </w:pPr>
          </w:p>
        </w:tc>
      </w:tr>
      <w:tr w:rsidR="009F4472" w:rsidRPr="00F30E0C" w14:paraId="2C895A1A" w14:textId="14665252" w:rsidTr="009F4472">
        <w:trPr>
          <w:cantSplit/>
        </w:trPr>
        <w:tc>
          <w:tcPr>
            <w:tcW w:w="1512" w:type="dxa"/>
          </w:tcPr>
          <w:p w14:paraId="67AD23D4" w14:textId="232434E5" w:rsidR="0075354F" w:rsidRDefault="0075354F" w:rsidP="0075354F">
            <w:pPr>
              <w:rPr>
                <w:u w:color="000000"/>
              </w:rPr>
            </w:pPr>
            <w:r>
              <w:rPr>
                <w:u w:color="000000"/>
              </w:rPr>
              <w:t>Kodelisteverdi</w:t>
            </w:r>
          </w:p>
        </w:tc>
        <w:tc>
          <w:tcPr>
            <w:tcW w:w="2525" w:type="dxa"/>
          </w:tcPr>
          <w:p w14:paraId="536E0CB8" w14:textId="3F0DFB40" w:rsidR="0075354F" w:rsidRDefault="0075354F" w:rsidP="0075354F">
            <w:pPr>
              <w:rPr>
                <w:u w:color="000000"/>
              </w:rPr>
            </w:pPr>
            <w:r>
              <w:rPr>
                <w:u w:color="000000"/>
              </w:rPr>
              <w:t>Prosent</w:t>
            </w:r>
          </w:p>
        </w:tc>
        <w:tc>
          <w:tcPr>
            <w:tcW w:w="1194" w:type="dxa"/>
            <w:shd w:val="clear" w:color="auto" w:fill="F2F2F2" w:themeFill="background1" w:themeFillShade="F2"/>
          </w:tcPr>
          <w:p w14:paraId="30C161EA" w14:textId="77777777" w:rsidR="0075354F" w:rsidRDefault="0075354F" w:rsidP="0075354F">
            <w:pPr>
              <w:rPr>
                <w:u w:color="000000"/>
              </w:rPr>
            </w:pPr>
          </w:p>
        </w:tc>
        <w:tc>
          <w:tcPr>
            <w:tcW w:w="2975" w:type="dxa"/>
            <w:shd w:val="clear" w:color="auto" w:fill="F2F2F2" w:themeFill="background1" w:themeFillShade="F2"/>
          </w:tcPr>
          <w:p w14:paraId="1714E1FA" w14:textId="5BB7DF48" w:rsidR="00331259" w:rsidRPr="00331259" w:rsidRDefault="00331259" w:rsidP="00331259">
            <w:pPr>
              <w:rPr>
                <w:u w:color="000000"/>
                <w:lang w:val="en-GB"/>
              </w:rPr>
            </w:pPr>
            <w:r w:rsidRPr="00331259">
              <w:rPr>
                <w:u w:color="000000"/>
                <w:lang w:val="en-GB"/>
              </w:rPr>
              <w:t>name: "</w:t>
            </w:r>
            <w:r w:rsidRPr="002C6026">
              <w:rPr>
                <w:u w:color="000000"/>
                <w:lang w:val="en-GB"/>
              </w:rPr>
              <w:t>Prosent</w:t>
            </w:r>
            <w:r w:rsidRPr="00331259">
              <w:rPr>
                <w:u w:color="000000"/>
                <w:lang w:val="en-GB"/>
              </w:rPr>
              <w:t xml:space="preserve">"   </w:t>
            </w:r>
          </w:p>
          <w:p w14:paraId="0995A515" w14:textId="35AC8A03" w:rsidR="0075354F" w:rsidRPr="00331259" w:rsidRDefault="00331259" w:rsidP="0075354F">
            <w:pPr>
              <w:rPr>
                <w:u w:color="000000"/>
                <w:lang w:val="en-GB"/>
              </w:rPr>
            </w:pPr>
            <w:r>
              <w:rPr>
                <w:u w:color="000000"/>
                <w:lang w:val="en-GB"/>
              </w:rPr>
              <w:t>type: "i</w:t>
            </w:r>
            <w:r w:rsidR="0075354F" w:rsidRPr="00331259">
              <w:rPr>
                <w:u w:color="000000"/>
                <w:lang w:val="en-GB"/>
              </w:rPr>
              <w:t xml:space="preserve">nterpolative"   </w:t>
            </w:r>
          </w:p>
          <w:p w14:paraId="3FEAC4B6" w14:textId="4CEABBCB" w:rsidR="0075354F" w:rsidRPr="00331259" w:rsidRDefault="0075354F" w:rsidP="0075354F">
            <w:pPr>
              <w:rPr>
                <w:u w:color="000000"/>
                <w:lang w:val="en-GB"/>
              </w:rPr>
            </w:pPr>
            <w:r w:rsidRPr="00331259">
              <w:rPr>
                <w:u w:color="000000"/>
                <w:lang w:val="en-GB"/>
              </w:rPr>
              <w:t xml:space="preserve">units: "percent"   </w:t>
            </w:r>
          </w:p>
        </w:tc>
        <w:tc>
          <w:tcPr>
            <w:tcW w:w="1988" w:type="dxa"/>
            <w:shd w:val="clear" w:color="auto" w:fill="F2F2F2" w:themeFill="background1" w:themeFillShade="F2"/>
          </w:tcPr>
          <w:p w14:paraId="3470CA6A" w14:textId="77777777" w:rsidR="0075354F" w:rsidRPr="00331259" w:rsidRDefault="0075354F" w:rsidP="0075354F">
            <w:pPr>
              <w:rPr>
                <w:u w:color="000000"/>
                <w:lang w:val="en-GB"/>
              </w:rPr>
            </w:pPr>
          </w:p>
        </w:tc>
      </w:tr>
      <w:tr w:rsidR="009F4472" w14:paraId="5D3EEEA7" w14:textId="77777777" w:rsidTr="009F4472">
        <w:trPr>
          <w:cantSplit/>
        </w:trPr>
        <w:tc>
          <w:tcPr>
            <w:tcW w:w="1512" w:type="dxa"/>
          </w:tcPr>
          <w:p w14:paraId="22825762" w14:textId="52566E42" w:rsidR="0075354F" w:rsidRDefault="0075354F" w:rsidP="0075354F">
            <w:pPr>
              <w:rPr>
                <w:u w:color="000000"/>
              </w:rPr>
            </w:pPr>
            <w:r>
              <w:rPr>
                <w:u w:color="000000"/>
              </w:rPr>
              <w:t>Kodelisteverdi</w:t>
            </w:r>
          </w:p>
        </w:tc>
        <w:tc>
          <w:tcPr>
            <w:tcW w:w="2525" w:type="dxa"/>
          </w:tcPr>
          <w:p w14:paraId="7D5F124E" w14:textId="58D0C1E7" w:rsidR="0075354F" w:rsidRDefault="0075354F" w:rsidP="0075354F">
            <w:pPr>
              <w:rPr>
                <w:u w:color="000000"/>
              </w:rPr>
            </w:pPr>
            <w:r>
              <w:rPr>
                <w:u w:color="000000"/>
              </w:rPr>
              <w:t>Kilometrering</w:t>
            </w:r>
          </w:p>
        </w:tc>
        <w:tc>
          <w:tcPr>
            <w:tcW w:w="1194" w:type="dxa"/>
            <w:shd w:val="clear" w:color="auto" w:fill="F2F2F2" w:themeFill="background1" w:themeFillShade="F2"/>
          </w:tcPr>
          <w:p w14:paraId="434E3405" w14:textId="77777777" w:rsidR="0075354F" w:rsidRDefault="0075354F" w:rsidP="0075354F">
            <w:pPr>
              <w:rPr>
                <w:u w:color="000000"/>
              </w:rPr>
            </w:pPr>
          </w:p>
        </w:tc>
        <w:tc>
          <w:tcPr>
            <w:tcW w:w="2975" w:type="dxa"/>
            <w:shd w:val="clear" w:color="auto" w:fill="F2F2F2" w:themeFill="background1" w:themeFillShade="F2"/>
          </w:tcPr>
          <w:p w14:paraId="6460855A" w14:textId="1A6F25A1" w:rsidR="00331259" w:rsidRDefault="00331259" w:rsidP="00331259">
            <w:pPr>
              <w:rPr>
                <w:u w:color="000000"/>
              </w:rPr>
            </w:pPr>
            <w:r>
              <w:rPr>
                <w:u w:color="000000"/>
              </w:rPr>
              <w:t xml:space="preserve">name: </w:t>
            </w:r>
            <w:r w:rsidRPr="002503DE">
              <w:rPr>
                <w:u w:color="000000"/>
              </w:rPr>
              <w:t>"</w:t>
            </w:r>
            <w:r>
              <w:rPr>
                <w:u w:color="000000"/>
              </w:rPr>
              <w:t>Kilometrering</w:t>
            </w:r>
            <w:r w:rsidRPr="002503DE">
              <w:rPr>
                <w:u w:color="000000"/>
              </w:rPr>
              <w:t xml:space="preserve">"   </w:t>
            </w:r>
          </w:p>
          <w:p w14:paraId="72880382" w14:textId="77777777" w:rsidR="0075354F" w:rsidRPr="0075354F" w:rsidRDefault="0075354F" w:rsidP="0075354F">
            <w:pPr>
              <w:rPr>
                <w:u w:color="000000"/>
              </w:rPr>
            </w:pPr>
            <w:r w:rsidRPr="0075354F">
              <w:rPr>
                <w:u w:color="000000"/>
              </w:rPr>
              <w:t xml:space="preserve">type: "absolute"  </w:t>
            </w:r>
          </w:p>
          <w:p w14:paraId="2A2E7D0F" w14:textId="66FB7A73" w:rsidR="0075354F" w:rsidRPr="0075354F" w:rsidRDefault="0075354F" w:rsidP="0075354F">
            <w:pPr>
              <w:rPr>
                <w:u w:color="000000"/>
              </w:rPr>
            </w:pPr>
            <w:r w:rsidRPr="0075354F">
              <w:rPr>
                <w:u w:color="000000"/>
              </w:rPr>
              <w:t xml:space="preserve">units: "kilometer"  </w:t>
            </w:r>
          </w:p>
        </w:tc>
        <w:tc>
          <w:tcPr>
            <w:tcW w:w="1988" w:type="dxa"/>
            <w:shd w:val="clear" w:color="auto" w:fill="F2F2F2" w:themeFill="background1" w:themeFillShade="F2"/>
          </w:tcPr>
          <w:p w14:paraId="548068BD" w14:textId="77777777" w:rsidR="0075354F" w:rsidRDefault="0075354F" w:rsidP="0075354F">
            <w:pPr>
              <w:rPr>
                <w:u w:color="000000"/>
              </w:rPr>
            </w:pPr>
          </w:p>
        </w:tc>
      </w:tr>
      <w:tr w:rsidR="009F4472" w14:paraId="398552F4" w14:textId="77777777" w:rsidTr="009F4472">
        <w:trPr>
          <w:cantSplit/>
        </w:trPr>
        <w:tc>
          <w:tcPr>
            <w:tcW w:w="1512" w:type="dxa"/>
          </w:tcPr>
          <w:p w14:paraId="3940305C" w14:textId="77777777" w:rsidR="0075354F" w:rsidRDefault="0075354F" w:rsidP="0075354F">
            <w:pPr>
              <w:rPr>
                <w:u w:color="000000"/>
              </w:rPr>
            </w:pPr>
          </w:p>
        </w:tc>
        <w:tc>
          <w:tcPr>
            <w:tcW w:w="2525" w:type="dxa"/>
          </w:tcPr>
          <w:p w14:paraId="6E8C0B77" w14:textId="77777777" w:rsidR="0075354F" w:rsidRDefault="0075354F" w:rsidP="0075354F">
            <w:pPr>
              <w:rPr>
                <w:u w:color="000000"/>
              </w:rPr>
            </w:pPr>
          </w:p>
        </w:tc>
        <w:tc>
          <w:tcPr>
            <w:tcW w:w="1194" w:type="dxa"/>
            <w:shd w:val="clear" w:color="auto" w:fill="F2F2F2" w:themeFill="background1" w:themeFillShade="F2"/>
          </w:tcPr>
          <w:p w14:paraId="0DA0D077" w14:textId="77777777" w:rsidR="0075354F" w:rsidRDefault="0075354F" w:rsidP="0075354F">
            <w:pPr>
              <w:rPr>
                <w:u w:color="000000"/>
              </w:rPr>
            </w:pPr>
          </w:p>
        </w:tc>
        <w:tc>
          <w:tcPr>
            <w:tcW w:w="2975" w:type="dxa"/>
            <w:shd w:val="clear" w:color="auto" w:fill="F2F2F2" w:themeFill="background1" w:themeFillShade="F2"/>
          </w:tcPr>
          <w:p w14:paraId="6D6A1EFF" w14:textId="77777777" w:rsidR="0075354F" w:rsidRPr="0075354F" w:rsidRDefault="0075354F" w:rsidP="0075354F">
            <w:pPr>
              <w:rPr>
                <w:u w:color="000000"/>
              </w:rPr>
            </w:pPr>
          </w:p>
        </w:tc>
        <w:tc>
          <w:tcPr>
            <w:tcW w:w="1988" w:type="dxa"/>
            <w:shd w:val="clear" w:color="auto" w:fill="F2F2F2" w:themeFill="background1" w:themeFillShade="F2"/>
          </w:tcPr>
          <w:p w14:paraId="1B341E91" w14:textId="77777777" w:rsidR="0075354F" w:rsidRDefault="0075354F" w:rsidP="0075354F">
            <w:pPr>
              <w:rPr>
                <w:u w:color="000000"/>
              </w:rPr>
            </w:pPr>
          </w:p>
        </w:tc>
      </w:tr>
      <w:tr w:rsidR="009F4472" w:rsidRPr="00F30E0C" w14:paraId="1F015CEA" w14:textId="77777777" w:rsidTr="009F4472">
        <w:trPr>
          <w:cantSplit/>
        </w:trPr>
        <w:tc>
          <w:tcPr>
            <w:tcW w:w="1512" w:type="dxa"/>
          </w:tcPr>
          <w:p w14:paraId="392EED95" w14:textId="125639C7" w:rsidR="0075354F" w:rsidRDefault="0075354F" w:rsidP="0075354F">
            <w:pPr>
              <w:rPr>
                <w:u w:color="000000"/>
              </w:rPr>
            </w:pPr>
            <w:r>
              <w:rPr>
                <w:u w:color="000000"/>
              </w:rPr>
              <w:t>Objekttype</w:t>
            </w:r>
          </w:p>
        </w:tc>
        <w:tc>
          <w:tcPr>
            <w:tcW w:w="2525" w:type="dxa"/>
          </w:tcPr>
          <w:p w14:paraId="10F346AF" w14:textId="77777777" w:rsidR="0075354F" w:rsidRDefault="0075354F" w:rsidP="0075354F">
            <w:pPr>
              <w:rPr>
                <w:u w:color="000000"/>
              </w:rPr>
            </w:pPr>
            <w:r>
              <w:rPr>
                <w:u w:color="000000"/>
              </w:rPr>
              <w:t>Nettverkselement</w:t>
            </w:r>
          </w:p>
          <w:p w14:paraId="699C19AF" w14:textId="77777777" w:rsidR="0075354F" w:rsidRDefault="0075354F" w:rsidP="0075354F">
            <w:pPr>
              <w:rPr>
                <w:u w:color="000000"/>
              </w:rPr>
            </w:pPr>
            <w:r>
              <w:rPr>
                <w:u w:color="000000"/>
              </w:rPr>
              <w:t>GeneralisertLenke</w:t>
            </w:r>
          </w:p>
          <w:p w14:paraId="585D4ED6" w14:textId="24925034" w:rsidR="0075354F" w:rsidRDefault="0075354F" w:rsidP="0075354F">
            <w:pPr>
              <w:rPr>
                <w:u w:color="000000"/>
              </w:rPr>
            </w:pPr>
            <w:r>
              <w:rPr>
                <w:u w:color="000000"/>
              </w:rPr>
              <w:t>Lenke</w:t>
            </w:r>
          </w:p>
        </w:tc>
        <w:tc>
          <w:tcPr>
            <w:tcW w:w="1194" w:type="dxa"/>
            <w:shd w:val="clear" w:color="auto" w:fill="F2F2F2" w:themeFill="background1" w:themeFillShade="F2"/>
          </w:tcPr>
          <w:p w14:paraId="0EA63C31" w14:textId="3E36744B" w:rsidR="0075354F" w:rsidRDefault="00707E4C" w:rsidP="0075354F">
            <w:pPr>
              <w:rPr>
                <w:u w:color="000000"/>
              </w:rPr>
            </w:pPr>
            <w:r>
              <w:rPr>
                <w:u w:color="000000"/>
              </w:rPr>
              <w:t>Objekttype</w:t>
            </w:r>
          </w:p>
        </w:tc>
        <w:tc>
          <w:tcPr>
            <w:tcW w:w="2975" w:type="dxa"/>
            <w:shd w:val="clear" w:color="auto" w:fill="F2F2F2" w:themeFill="background1" w:themeFillShade="F2"/>
          </w:tcPr>
          <w:p w14:paraId="1A5FCC1D" w14:textId="69902E0A" w:rsidR="0075354F" w:rsidRPr="0075354F" w:rsidRDefault="0075354F" w:rsidP="0075354F">
            <w:pPr>
              <w:rPr>
                <w:u w:color="000000"/>
              </w:rPr>
            </w:pPr>
            <w:r>
              <w:rPr>
                <w:u w:color="000000"/>
              </w:rPr>
              <w:t>LR_Feature</w:t>
            </w:r>
          </w:p>
        </w:tc>
        <w:tc>
          <w:tcPr>
            <w:tcW w:w="1988" w:type="dxa"/>
            <w:shd w:val="clear" w:color="auto" w:fill="F2F2F2" w:themeFill="background1" w:themeFillShade="F2"/>
          </w:tcPr>
          <w:p w14:paraId="682643BB" w14:textId="5B433157" w:rsidR="0075354F" w:rsidRPr="0075354F" w:rsidRDefault="0075354F" w:rsidP="0075354F">
            <w:pPr>
              <w:rPr>
                <w:u w:color="000000"/>
                <w:lang w:val="en-GB"/>
              </w:rPr>
            </w:pPr>
            <w:r w:rsidRPr="0075354F">
              <w:rPr>
                <w:u w:color="000000"/>
                <w:lang w:val="en-GB"/>
              </w:rPr>
              <w:t>LR_Feature realiserer interface LR_ILinearElement</w:t>
            </w:r>
          </w:p>
        </w:tc>
      </w:tr>
      <w:tr w:rsidR="009F4472" w:rsidRPr="0075354F" w14:paraId="68B6CDFC" w14:textId="77777777" w:rsidTr="009F4472">
        <w:trPr>
          <w:cantSplit/>
        </w:trPr>
        <w:tc>
          <w:tcPr>
            <w:tcW w:w="1512" w:type="dxa"/>
          </w:tcPr>
          <w:p w14:paraId="587220E0" w14:textId="48092286" w:rsidR="0075354F" w:rsidRPr="0075354F" w:rsidRDefault="0075354F" w:rsidP="0075354F">
            <w:pPr>
              <w:rPr>
                <w:u w:color="000000"/>
                <w:lang w:val="en-GB"/>
              </w:rPr>
            </w:pPr>
            <w:r>
              <w:rPr>
                <w:u w:color="000000"/>
                <w:lang w:val="en-GB"/>
              </w:rPr>
              <w:t>Egenskap</w:t>
            </w:r>
          </w:p>
        </w:tc>
        <w:tc>
          <w:tcPr>
            <w:tcW w:w="2525" w:type="dxa"/>
          </w:tcPr>
          <w:p w14:paraId="62843C30" w14:textId="77777777" w:rsidR="007A0244" w:rsidRDefault="007A0244" w:rsidP="007A0244">
            <w:pPr>
              <w:rPr>
                <w:u w:color="000000"/>
              </w:rPr>
            </w:pPr>
            <w:r>
              <w:rPr>
                <w:u w:color="000000"/>
              </w:rPr>
              <w:t>Nettverkselement</w:t>
            </w:r>
          </w:p>
          <w:p w14:paraId="2D641A93" w14:textId="217E50B0" w:rsidR="0075354F" w:rsidRPr="0075354F" w:rsidRDefault="0075354F" w:rsidP="0075354F">
            <w:pPr>
              <w:rPr>
                <w:u w:color="000000"/>
                <w:lang w:val="en-GB"/>
              </w:rPr>
            </w:pPr>
            <w:r>
              <w:rPr>
                <w:u w:color="000000"/>
                <w:lang w:val="en-GB"/>
              </w:rPr>
              <w:t>standardLRM</w:t>
            </w:r>
          </w:p>
        </w:tc>
        <w:tc>
          <w:tcPr>
            <w:tcW w:w="1194" w:type="dxa"/>
            <w:shd w:val="clear" w:color="auto" w:fill="F2F2F2" w:themeFill="background1" w:themeFillShade="F2"/>
          </w:tcPr>
          <w:p w14:paraId="745C5423" w14:textId="2E828E9C" w:rsidR="0075354F" w:rsidRP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2A35D1E5" w14:textId="77777777" w:rsidR="0075354F" w:rsidRDefault="0075354F" w:rsidP="0075354F">
            <w:pPr>
              <w:rPr>
                <w:u w:color="000000"/>
                <w:lang w:val="en-GB"/>
              </w:rPr>
            </w:pPr>
            <w:r>
              <w:rPr>
                <w:u w:color="000000"/>
                <w:lang w:val="en-GB"/>
              </w:rPr>
              <w:t>LR_ILinearElement.</w:t>
            </w:r>
          </w:p>
          <w:p w14:paraId="1514C1A5" w14:textId="6DC2103C" w:rsidR="0075354F" w:rsidRPr="0075354F" w:rsidRDefault="0075354F" w:rsidP="0075354F">
            <w:pPr>
              <w:rPr>
                <w:u w:color="000000"/>
                <w:lang w:val="en-GB"/>
              </w:rPr>
            </w:pPr>
            <w:r>
              <w:rPr>
                <w:u w:color="000000"/>
                <w:lang w:val="en-GB"/>
              </w:rPr>
              <w:t>defaultLRM()</w:t>
            </w:r>
          </w:p>
        </w:tc>
        <w:tc>
          <w:tcPr>
            <w:tcW w:w="1988" w:type="dxa"/>
            <w:shd w:val="clear" w:color="auto" w:fill="F2F2F2" w:themeFill="background1" w:themeFillShade="F2"/>
          </w:tcPr>
          <w:p w14:paraId="5855A564" w14:textId="77777777" w:rsidR="0075354F" w:rsidRPr="0075354F" w:rsidRDefault="0075354F" w:rsidP="0075354F">
            <w:pPr>
              <w:rPr>
                <w:u w:color="000000"/>
                <w:lang w:val="en-GB"/>
              </w:rPr>
            </w:pPr>
          </w:p>
        </w:tc>
      </w:tr>
      <w:tr w:rsidR="009F4472" w:rsidRPr="0075354F" w14:paraId="532F8E1B" w14:textId="77777777" w:rsidTr="009F4472">
        <w:trPr>
          <w:cantSplit/>
        </w:trPr>
        <w:tc>
          <w:tcPr>
            <w:tcW w:w="1512" w:type="dxa"/>
          </w:tcPr>
          <w:p w14:paraId="53A76BE5" w14:textId="3E4F7E66" w:rsidR="0075354F" w:rsidRDefault="0075354F" w:rsidP="0075354F">
            <w:pPr>
              <w:rPr>
                <w:u w:color="000000"/>
                <w:lang w:val="en-GB"/>
              </w:rPr>
            </w:pPr>
            <w:r>
              <w:rPr>
                <w:u w:color="000000"/>
                <w:lang w:val="en-GB"/>
              </w:rPr>
              <w:t>Egenskap</w:t>
            </w:r>
          </w:p>
        </w:tc>
        <w:tc>
          <w:tcPr>
            <w:tcW w:w="2525" w:type="dxa"/>
          </w:tcPr>
          <w:p w14:paraId="0AB0E42D" w14:textId="77777777" w:rsidR="0075354F" w:rsidRDefault="0075354F" w:rsidP="0075354F">
            <w:pPr>
              <w:rPr>
                <w:u w:color="000000"/>
                <w:lang w:val="en-GB"/>
              </w:rPr>
            </w:pPr>
            <w:r>
              <w:rPr>
                <w:u w:color="000000"/>
                <w:lang w:val="en-GB"/>
              </w:rPr>
              <w:t>Lenke.</w:t>
            </w:r>
          </w:p>
          <w:p w14:paraId="58E300AA" w14:textId="4F316F76" w:rsidR="0075354F" w:rsidRDefault="0075354F" w:rsidP="0075354F">
            <w:pPr>
              <w:rPr>
                <w:u w:color="000000"/>
                <w:lang w:val="en-GB"/>
              </w:rPr>
            </w:pPr>
            <w:r>
              <w:rPr>
                <w:u w:color="000000"/>
                <w:lang w:val="en-GB"/>
              </w:rPr>
              <w:t>måltLengde</w:t>
            </w:r>
          </w:p>
        </w:tc>
        <w:tc>
          <w:tcPr>
            <w:tcW w:w="1194" w:type="dxa"/>
            <w:shd w:val="clear" w:color="auto" w:fill="F2F2F2" w:themeFill="background1" w:themeFillShade="F2"/>
          </w:tcPr>
          <w:p w14:paraId="179D56BF" w14:textId="61A5BBE7"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11112EDD" w14:textId="77777777" w:rsidR="0075354F" w:rsidRDefault="0075354F" w:rsidP="0075354F">
            <w:pPr>
              <w:rPr>
                <w:u w:color="000000"/>
                <w:lang w:val="en-GB"/>
              </w:rPr>
            </w:pPr>
            <w:r>
              <w:rPr>
                <w:u w:color="000000"/>
                <w:lang w:val="en-GB"/>
              </w:rPr>
              <w:t>LR_ILinearElement.</w:t>
            </w:r>
          </w:p>
          <w:p w14:paraId="0A15A0D3" w14:textId="253804CA" w:rsidR="0075354F" w:rsidRDefault="0075354F" w:rsidP="0075354F">
            <w:pPr>
              <w:rPr>
                <w:u w:color="000000"/>
                <w:lang w:val="en-GB"/>
              </w:rPr>
            </w:pPr>
            <w:r>
              <w:rPr>
                <w:u w:color="000000"/>
                <w:lang w:val="en-GB"/>
              </w:rPr>
              <w:t>measure()</w:t>
            </w:r>
          </w:p>
        </w:tc>
        <w:tc>
          <w:tcPr>
            <w:tcW w:w="1988" w:type="dxa"/>
            <w:shd w:val="clear" w:color="auto" w:fill="F2F2F2" w:themeFill="background1" w:themeFillShade="F2"/>
          </w:tcPr>
          <w:p w14:paraId="7AC78468" w14:textId="77777777" w:rsidR="0075354F" w:rsidRPr="0075354F" w:rsidRDefault="0075354F" w:rsidP="0075354F">
            <w:pPr>
              <w:rPr>
                <w:u w:color="000000"/>
                <w:lang w:val="en-GB"/>
              </w:rPr>
            </w:pPr>
          </w:p>
        </w:tc>
      </w:tr>
      <w:tr w:rsidR="009F4472" w:rsidRPr="0075354F" w14:paraId="12CA4B8C" w14:textId="77777777" w:rsidTr="009F4472">
        <w:trPr>
          <w:cantSplit/>
        </w:trPr>
        <w:tc>
          <w:tcPr>
            <w:tcW w:w="1512" w:type="dxa"/>
          </w:tcPr>
          <w:p w14:paraId="7E02BEAB" w14:textId="3F2E5303" w:rsidR="0075354F" w:rsidRDefault="0075354F" w:rsidP="0075354F">
            <w:pPr>
              <w:rPr>
                <w:u w:color="000000"/>
                <w:lang w:val="en-GB"/>
              </w:rPr>
            </w:pPr>
            <w:r>
              <w:rPr>
                <w:u w:color="000000"/>
                <w:lang w:val="en-GB"/>
              </w:rPr>
              <w:t>Egenskap</w:t>
            </w:r>
          </w:p>
        </w:tc>
        <w:tc>
          <w:tcPr>
            <w:tcW w:w="2525" w:type="dxa"/>
          </w:tcPr>
          <w:p w14:paraId="6F336A8F" w14:textId="77777777" w:rsidR="0075354F" w:rsidRDefault="0075354F" w:rsidP="0075354F">
            <w:pPr>
              <w:rPr>
                <w:u w:color="000000"/>
                <w:lang w:val="en-GB"/>
              </w:rPr>
            </w:pPr>
            <w:r>
              <w:rPr>
                <w:u w:color="000000"/>
                <w:lang w:val="en-GB"/>
              </w:rPr>
              <w:t>Lenke.</w:t>
            </w:r>
          </w:p>
          <w:p w14:paraId="4A59A4AD" w14:textId="1B1356A4" w:rsidR="0075354F" w:rsidRDefault="00FA09C6" w:rsidP="00FA09C6">
            <w:pPr>
              <w:rPr>
                <w:u w:color="000000"/>
                <w:lang w:val="en-GB"/>
              </w:rPr>
            </w:pPr>
            <w:r>
              <w:rPr>
                <w:u w:color="000000"/>
                <w:lang w:val="en-GB"/>
              </w:rPr>
              <w:t>s</w:t>
            </w:r>
            <w:r w:rsidR="0075354F">
              <w:rPr>
                <w:u w:color="000000"/>
                <w:lang w:val="en-GB"/>
              </w:rPr>
              <w:t>tartposisjon</w:t>
            </w:r>
          </w:p>
        </w:tc>
        <w:tc>
          <w:tcPr>
            <w:tcW w:w="1194" w:type="dxa"/>
            <w:shd w:val="clear" w:color="auto" w:fill="F2F2F2" w:themeFill="background1" w:themeFillShade="F2"/>
          </w:tcPr>
          <w:p w14:paraId="6C0F52BE" w14:textId="2E2686D4"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54D72482" w14:textId="77777777" w:rsidR="0075354F" w:rsidRDefault="0075354F" w:rsidP="0075354F">
            <w:pPr>
              <w:rPr>
                <w:u w:color="000000"/>
                <w:lang w:val="en-GB"/>
              </w:rPr>
            </w:pPr>
            <w:r>
              <w:rPr>
                <w:u w:color="000000"/>
                <w:lang w:val="en-GB"/>
              </w:rPr>
              <w:t>LR_ILinearElement.</w:t>
            </w:r>
          </w:p>
          <w:p w14:paraId="22E63152" w14:textId="2FA6D693" w:rsidR="0075354F" w:rsidRDefault="0075354F" w:rsidP="0075354F">
            <w:pPr>
              <w:rPr>
                <w:u w:color="000000"/>
                <w:lang w:val="en-GB"/>
              </w:rPr>
            </w:pPr>
            <w:r>
              <w:rPr>
                <w:u w:color="000000"/>
                <w:lang w:val="en-GB"/>
              </w:rPr>
              <w:t>startValue()</w:t>
            </w:r>
          </w:p>
        </w:tc>
        <w:tc>
          <w:tcPr>
            <w:tcW w:w="1988" w:type="dxa"/>
            <w:shd w:val="clear" w:color="auto" w:fill="F2F2F2" w:themeFill="background1" w:themeFillShade="F2"/>
          </w:tcPr>
          <w:p w14:paraId="73FED8A6" w14:textId="77777777" w:rsidR="0075354F" w:rsidRPr="0075354F" w:rsidRDefault="0075354F" w:rsidP="0075354F">
            <w:pPr>
              <w:rPr>
                <w:u w:color="000000"/>
                <w:lang w:val="en-GB"/>
              </w:rPr>
            </w:pPr>
          </w:p>
        </w:tc>
      </w:tr>
      <w:tr w:rsidR="009F4472" w:rsidRPr="0075354F" w14:paraId="34C972E9" w14:textId="77777777" w:rsidTr="009F4472">
        <w:trPr>
          <w:cantSplit/>
        </w:trPr>
        <w:tc>
          <w:tcPr>
            <w:tcW w:w="1512" w:type="dxa"/>
          </w:tcPr>
          <w:p w14:paraId="1F048ABB" w14:textId="77777777" w:rsidR="00FA09C6" w:rsidRDefault="00FA09C6" w:rsidP="00C67D82">
            <w:pPr>
              <w:rPr>
                <w:u w:color="000000"/>
                <w:lang w:val="en-GB"/>
              </w:rPr>
            </w:pPr>
            <w:r>
              <w:rPr>
                <w:u w:color="000000"/>
                <w:lang w:val="en-GB"/>
              </w:rPr>
              <w:t>Egenskap</w:t>
            </w:r>
          </w:p>
        </w:tc>
        <w:tc>
          <w:tcPr>
            <w:tcW w:w="2525" w:type="dxa"/>
          </w:tcPr>
          <w:p w14:paraId="0C4AF171" w14:textId="77777777" w:rsidR="00FA09C6" w:rsidRDefault="00FA09C6" w:rsidP="00C67D82">
            <w:pPr>
              <w:rPr>
                <w:u w:color="000000"/>
                <w:lang w:val="en-GB"/>
              </w:rPr>
            </w:pPr>
            <w:r>
              <w:rPr>
                <w:u w:color="000000"/>
                <w:lang w:val="en-GB"/>
              </w:rPr>
              <w:t>Lenke.</w:t>
            </w:r>
          </w:p>
          <w:p w14:paraId="321D36CC" w14:textId="0925D2B4" w:rsidR="00FA09C6" w:rsidRDefault="00FA09C6" w:rsidP="00C67D82">
            <w:pPr>
              <w:rPr>
                <w:u w:color="000000"/>
                <w:lang w:val="en-GB"/>
              </w:rPr>
            </w:pPr>
            <w:r>
              <w:rPr>
                <w:u w:color="000000"/>
                <w:lang w:val="en-GB"/>
              </w:rPr>
              <w:t>sluttposisjon</w:t>
            </w:r>
          </w:p>
        </w:tc>
        <w:tc>
          <w:tcPr>
            <w:tcW w:w="1194" w:type="dxa"/>
            <w:shd w:val="clear" w:color="auto" w:fill="F2F2F2" w:themeFill="background1" w:themeFillShade="F2"/>
          </w:tcPr>
          <w:p w14:paraId="25CBF32C" w14:textId="2296CE72" w:rsidR="00FA09C6" w:rsidRDefault="00FA09C6" w:rsidP="00C67D82">
            <w:pPr>
              <w:rPr>
                <w:u w:color="000000"/>
                <w:lang w:val="en-GB"/>
              </w:rPr>
            </w:pPr>
          </w:p>
        </w:tc>
        <w:tc>
          <w:tcPr>
            <w:tcW w:w="2975" w:type="dxa"/>
            <w:shd w:val="clear" w:color="auto" w:fill="F2F2F2" w:themeFill="background1" w:themeFillShade="F2"/>
          </w:tcPr>
          <w:p w14:paraId="5E1004E7" w14:textId="0B10E7BC" w:rsidR="00FA09C6" w:rsidRDefault="00FA09C6" w:rsidP="00C67D82">
            <w:pPr>
              <w:rPr>
                <w:u w:color="000000"/>
                <w:lang w:val="en-GB"/>
              </w:rPr>
            </w:pPr>
          </w:p>
        </w:tc>
        <w:tc>
          <w:tcPr>
            <w:tcW w:w="1988" w:type="dxa"/>
            <w:shd w:val="clear" w:color="auto" w:fill="F2F2F2" w:themeFill="background1" w:themeFillShade="F2"/>
          </w:tcPr>
          <w:p w14:paraId="279907B5" w14:textId="0E7AB945" w:rsidR="00FA09C6" w:rsidRPr="0075354F" w:rsidRDefault="00FA09C6" w:rsidP="00C67D82">
            <w:pPr>
              <w:rPr>
                <w:u w:color="000000"/>
                <w:lang w:val="en-GB"/>
              </w:rPr>
            </w:pPr>
            <w:r>
              <w:rPr>
                <w:u w:color="000000"/>
                <w:lang w:val="en-GB"/>
              </w:rPr>
              <w:t>Finnes ikke.</w:t>
            </w:r>
          </w:p>
        </w:tc>
      </w:tr>
      <w:tr w:rsidR="009F4472" w:rsidRPr="0075354F" w14:paraId="40DCDB1E" w14:textId="77777777" w:rsidTr="009F4472">
        <w:trPr>
          <w:cantSplit/>
        </w:trPr>
        <w:tc>
          <w:tcPr>
            <w:tcW w:w="1512" w:type="dxa"/>
          </w:tcPr>
          <w:p w14:paraId="10ADF587" w14:textId="77777777" w:rsidR="0075354F" w:rsidRDefault="0075354F" w:rsidP="0075354F">
            <w:pPr>
              <w:rPr>
                <w:u w:color="000000"/>
                <w:lang w:val="en-GB"/>
              </w:rPr>
            </w:pPr>
          </w:p>
        </w:tc>
        <w:tc>
          <w:tcPr>
            <w:tcW w:w="2525" w:type="dxa"/>
          </w:tcPr>
          <w:p w14:paraId="7CB0E866" w14:textId="77777777" w:rsidR="0075354F" w:rsidRDefault="0075354F" w:rsidP="0075354F">
            <w:pPr>
              <w:rPr>
                <w:u w:color="000000"/>
                <w:lang w:val="en-GB"/>
              </w:rPr>
            </w:pPr>
          </w:p>
        </w:tc>
        <w:tc>
          <w:tcPr>
            <w:tcW w:w="1194" w:type="dxa"/>
            <w:shd w:val="clear" w:color="auto" w:fill="F2F2F2" w:themeFill="background1" w:themeFillShade="F2"/>
          </w:tcPr>
          <w:p w14:paraId="29D07F47" w14:textId="77777777" w:rsidR="0075354F" w:rsidRDefault="0075354F" w:rsidP="0075354F">
            <w:pPr>
              <w:rPr>
                <w:u w:color="000000"/>
                <w:lang w:val="en-GB"/>
              </w:rPr>
            </w:pPr>
          </w:p>
        </w:tc>
        <w:tc>
          <w:tcPr>
            <w:tcW w:w="2975" w:type="dxa"/>
            <w:shd w:val="clear" w:color="auto" w:fill="F2F2F2" w:themeFill="background1" w:themeFillShade="F2"/>
          </w:tcPr>
          <w:p w14:paraId="3EAF81C3" w14:textId="77777777" w:rsidR="0075354F" w:rsidRDefault="0075354F" w:rsidP="0075354F">
            <w:pPr>
              <w:rPr>
                <w:u w:color="000000"/>
                <w:lang w:val="en-GB"/>
              </w:rPr>
            </w:pPr>
          </w:p>
        </w:tc>
        <w:tc>
          <w:tcPr>
            <w:tcW w:w="1988" w:type="dxa"/>
            <w:shd w:val="clear" w:color="auto" w:fill="F2F2F2" w:themeFill="background1" w:themeFillShade="F2"/>
          </w:tcPr>
          <w:p w14:paraId="6E11EDCE" w14:textId="77777777" w:rsidR="0075354F" w:rsidRPr="0075354F" w:rsidRDefault="0075354F" w:rsidP="0075354F">
            <w:pPr>
              <w:rPr>
                <w:u w:color="000000"/>
                <w:lang w:val="en-GB"/>
              </w:rPr>
            </w:pPr>
          </w:p>
        </w:tc>
      </w:tr>
      <w:tr w:rsidR="009F4472" w:rsidRPr="0075354F" w14:paraId="52CB4A3E" w14:textId="77777777" w:rsidTr="009F4472">
        <w:trPr>
          <w:cantSplit/>
        </w:trPr>
        <w:tc>
          <w:tcPr>
            <w:tcW w:w="1512" w:type="dxa"/>
          </w:tcPr>
          <w:p w14:paraId="133DE896" w14:textId="5BEC19A8" w:rsidR="0075354F" w:rsidRDefault="0075354F" w:rsidP="0075354F">
            <w:pPr>
              <w:rPr>
                <w:u w:color="000000"/>
                <w:lang w:val="en-GB"/>
              </w:rPr>
            </w:pPr>
            <w:r>
              <w:rPr>
                <w:u w:color="000000"/>
                <w:lang w:val="en-GB"/>
              </w:rPr>
              <w:t>Datatype</w:t>
            </w:r>
          </w:p>
        </w:tc>
        <w:tc>
          <w:tcPr>
            <w:tcW w:w="2525" w:type="dxa"/>
          </w:tcPr>
          <w:p w14:paraId="0BA11E32" w14:textId="77777777" w:rsidR="0075354F" w:rsidRDefault="0075354F" w:rsidP="0075354F">
            <w:pPr>
              <w:rPr>
                <w:u w:color="000000"/>
                <w:lang w:val="en-GB"/>
              </w:rPr>
            </w:pPr>
            <w:r>
              <w:rPr>
                <w:u w:color="000000"/>
                <w:lang w:val="en-GB"/>
              </w:rPr>
              <w:t>LineærPosisjon</w:t>
            </w:r>
          </w:p>
          <w:p w14:paraId="49107FEF" w14:textId="69CEE492" w:rsidR="0075354F" w:rsidRDefault="0075354F" w:rsidP="0075354F">
            <w:pPr>
              <w:rPr>
                <w:u w:color="000000"/>
                <w:lang w:val="en-GB"/>
              </w:rPr>
            </w:pPr>
            <w:r>
              <w:rPr>
                <w:u w:color="000000"/>
                <w:lang w:val="en-GB"/>
              </w:rPr>
              <w:t>LineærPosisjonPunkt</w:t>
            </w:r>
          </w:p>
        </w:tc>
        <w:tc>
          <w:tcPr>
            <w:tcW w:w="1194" w:type="dxa"/>
            <w:shd w:val="clear" w:color="auto" w:fill="F2F2F2" w:themeFill="background1" w:themeFillShade="F2"/>
          </w:tcPr>
          <w:p w14:paraId="1908CB91" w14:textId="4123B53E" w:rsidR="0075354F" w:rsidRDefault="0075354F" w:rsidP="0075354F">
            <w:pPr>
              <w:rPr>
                <w:u w:color="000000"/>
                <w:lang w:val="en-GB"/>
              </w:rPr>
            </w:pPr>
            <w:r>
              <w:rPr>
                <w:u w:color="000000"/>
                <w:lang w:val="en-GB"/>
              </w:rPr>
              <w:t>Type</w:t>
            </w:r>
          </w:p>
        </w:tc>
        <w:tc>
          <w:tcPr>
            <w:tcW w:w="2975" w:type="dxa"/>
            <w:shd w:val="clear" w:color="auto" w:fill="F2F2F2" w:themeFill="background1" w:themeFillShade="F2"/>
          </w:tcPr>
          <w:p w14:paraId="0176480E" w14:textId="11ECDD33" w:rsidR="0075354F" w:rsidRDefault="0075354F" w:rsidP="0075354F">
            <w:pPr>
              <w:rPr>
                <w:u w:color="000000"/>
                <w:lang w:val="en-GB"/>
              </w:rPr>
            </w:pPr>
            <w:r>
              <w:rPr>
                <w:u w:color="000000"/>
                <w:lang w:val="en-GB"/>
              </w:rPr>
              <w:t>LE_AtLocation</w:t>
            </w:r>
          </w:p>
        </w:tc>
        <w:tc>
          <w:tcPr>
            <w:tcW w:w="1988" w:type="dxa"/>
            <w:shd w:val="clear" w:color="auto" w:fill="F2F2F2" w:themeFill="background1" w:themeFillShade="F2"/>
          </w:tcPr>
          <w:p w14:paraId="31B6F46A" w14:textId="77777777" w:rsidR="0075354F" w:rsidRPr="0075354F" w:rsidRDefault="0075354F" w:rsidP="0075354F">
            <w:pPr>
              <w:rPr>
                <w:u w:color="000000"/>
                <w:lang w:val="en-GB"/>
              </w:rPr>
            </w:pPr>
          </w:p>
        </w:tc>
      </w:tr>
      <w:tr w:rsidR="006D4B74" w:rsidRPr="0075354F" w14:paraId="5323D002" w14:textId="77777777" w:rsidTr="009F4472">
        <w:trPr>
          <w:cantSplit/>
        </w:trPr>
        <w:tc>
          <w:tcPr>
            <w:tcW w:w="1512" w:type="dxa"/>
          </w:tcPr>
          <w:p w14:paraId="7F8A924A" w14:textId="727829D5" w:rsidR="006D4B74" w:rsidRDefault="006D4B74" w:rsidP="006D4B74">
            <w:pPr>
              <w:rPr>
                <w:u w:color="000000"/>
                <w:lang w:val="en-GB"/>
              </w:rPr>
            </w:pPr>
            <w:r>
              <w:rPr>
                <w:u w:color="000000"/>
                <w:lang w:val="en-GB"/>
              </w:rPr>
              <w:t>Egenskap</w:t>
            </w:r>
          </w:p>
        </w:tc>
        <w:tc>
          <w:tcPr>
            <w:tcW w:w="2525" w:type="dxa"/>
          </w:tcPr>
          <w:p w14:paraId="06E9BC0E" w14:textId="77777777" w:rsidR="006D4B74" w:rsidRDefault="006D4B74" w:rsidP="006D4B74">
            <w:pPr>
              <w:rPr>
                <w:u w:color="000000"/>
                <w:lang w:val="en-GB"/>
              </w:rPr>
            </w:pPr>
            <w:r>
              <w:rPr>
                <w:u w:color="000000"/>
                <w:lang w:val="en-GB"/>
              </w:rPr>
              <w:t>LineærPosisjon.</w:t>
            </w:r>
          </w:p>
          <w:p w14:paraId="021B292E" w14:textId="4FE0194F" w:rsidR="006D4B74" w:rsidRDefault="006D4B74" w:rsidP="006D4B74">
            <w:pPr>
              <w:rPr>
                <w:u w:color="000000"/>
                <w:lang w:val="en-GB"/>
              </w:rPr>
            </w:pPr>
            <w:r>
              <w:rPr>
                <w:u w:color="000000"/>
                <w:lang w:val="en-GB"/>
              </w:rPr>
              <w:t>lineærReferanseMetode</w:t>
            </w:r>
          </w:p>
        </w:tc>
        <w:tc>
          <w:tcPr>
            <w:tcW w:w="1194" w:type="dxa"/>
            <w:shd w:val="clear" w:color="auto" w:fill="F2F2F2" w:themeFill="background1" w:themeFillShade="F2"/>
          </w:tcPr>
          <w:p w14:paraId="67078CC5" w14:textId="6337DCB0" w:rsidR="006D4B74" w:rsidRDefault="006D4B74" w:rsidP="006D4B74">
            <w:pPr>
              <w:rPr>
                <w:u w:color="000000"/>
                <w:lang w:val="en-GB"/>
              </w:rPr>
            </w:pPr>
            <w:r>
              <w:rPr>
                <w:u w:color="000000"/>
                <w:lang w:val="en-GB"/>
              </w:rPr>
              <w:t>Egenskap</w:t>
            </w:r>
          </w:p>
        </w:tc>
        <w:tc>
          <w:tcPr>
            <w:tcW w:w="2975" w:type="dxa"/>
            <w:shd w:val="clear" w:color="auto" w:fill="F2F2F2" w:themeFill="background1" w:themeFillShade="F2"/>
          </w:tcPr>
          <w:p w14:paraId="711A48D7" w14:textId="77777777" w:rsidR="006D4B74" w:rsidRDefault="006D4B74" w:rsidP="006D4B74">
            <w:pPr>
              <w:rPr>
                <w:u w:color="000000"/>
                <w:lang w:val="en-GB"/>
              </w:rPr>
            </w:pPr>
            <w:r>
              <w:rPr>
                <w:u w:color="000000"/>
                <w:lang w:val="en-GB"/>
              </w:rPr>
              <w:t>LE_AtLocation.</w:t>
            </w:r>
          </w:p>
          <w:p w14:paraId="645F73D5" w14:textId="77777777" w:rsidR="006D4B74" w:rsidRDefault="006D4B74" w:rsidP="006D4B74">
            <w:pPr>
              <w:rPr>
                <w:u w:color="000000"/>
                <w:lang w:val="en-GB"/>
              </w:rPr>
            </w:pPr>
            <w:r>
              <w:rPr>
                <w:u w:color="000000"/>
                <w:lang w:val="en-GB"/>
              </w:rPr>
              <w:t>overridingAtLRM</w:t>
            </w:r>
          </w:p>
          <w:p w14:paraId="40670C5B" w14:textId="77777777" w:rsidR="006D4B74" w:rsidRDefault="006D4B74" w:rsidP="006D4B74">
            <w:pPr>
              <w:rPr>
                <w:u w:color="000000"/>
                <w:lang w:val="en-GB"/>
              </w:rPr>
            </w:pPr>
          </w:p>
          <w:p w14:paraId="3CEB9FB3" w14:textId="77777777" w:rsidR="006D4B74" w:rsidRDefault="006D4B74" w:rsidP="006D4B74">
            <w:pPr>
              <w:rPr>
                <w:u w:color="000000"/>
                <w:lang w:val="en-GB"/>
              </w:rPr>
            </w:pPr>
            <w:r>
              <w:rPr>
                <w:u w:color="000000"/>
                <w:lang w:val="en-GB"/>
              </w:rPr>
              <w:t>LE_ FromToLocation.</w:t>
            </w:r>
          </w:p>
          <w:p w14:paraId="365A7064" w14:textId="77777777" w:rsidR="006D4B74" w:rsidRDefault="006D4B74" w:rsidP="006D4B74">
            <w:pPr>
              <w:rPr>
                <w:u w:color="000000"/>
                <w:lang w:val="en-GB"/>
              </w:rPr>
            </w:pPr>
            <w:r>
              <w:rPr>
                <w:u w:color="000000"/>
                <w:lang w:val="en-GB"/>
              </w:rPr>
              <w:t>overridingFromLRM</w:t>
            </w:r>
          </w:p>
          <w:p w14:paraId="4C51D886" w14:textId="77777777" w:rsidR="006D4B74" w:rsidRDefault="006D4B74" w:rsidP="006D4B74">
            <w:pPr>
              <w:rPr>
                <w:u w:color="000000"/>
                <w:lang w:val="en-GB"/>
              </w:rPr>
            </w:pPr>
          </w:p>
          <w:p w14:paraId="4696886A" w14:textId="77777777" w:rsidR="006D4B74" w:rsidRDefault="006D4B74" w:rsidP="006D4B74">
            <w:pPr>
              <w:rPr>
                <w:u w:color="000000"/>
                <w:lang w:val="en-GB"/>
              </w:rPr>
            </w:pPr>
            <w:r>
              <w:rPr>
                <w:u w:color="000000"/>
                <w:lang w:val="en-GB"/>
              </w:rPr>
              <w:t>LE_ FromToLocation.</w:t>
            </w:r>
          </w:p>
          <w:p w14:paraId="27B05137" w14:textId="17FC2D6A" w:rsidR="006D4B74" w:rsidRDefault="006D4B74" w:rsidP="006D4B74">
            <w:pPr>
              <w:rPr>
                <w:u w:color="000000"/>
                <w:lang w:val="en-GB"/>
              </w:rPr>
            </w:pPr>
            <w:r>
              <w:rPr>
                <w:u w:color="000000"/>
                <w:lang w:val="en-GB"/>
              </w:rPr>
              <w:t>overridingToLRM</w:t>
            </w:r>
          </w:p>
        </w:tc>
        <w:tc>
          <w:tcPr>
            <w:tcW w:w="1988" w:type="dxa"/>
            <w:shd w:val="clear" w:color="auto" w:fill="F2F2F2" w:themeFill="background1" w:themeFillShade="F2"/>
          </w:tcPr>
          <w:p w14:paraId="0BF4CE9B" w14:textId="77777777" w:rsidR="006D4B74" w:rsidRDefault="006D4B74" w:rsidP="006D4B74">
            <w:pPr>
              <w:rPr>
                <w:u w:color="000000"/>
              </w:rPr>
            </w:pPr>
          </w:p>
          <w:p w14:paraId="49A6D624" w14:textId="77777777" w:rsidR="006D4B74" w:rsidRDefault="006D4B74" w:rsidP="006D4B74">
            <w:pPr>
              <w:rPr>
                <w:u w:color="000000"/>
              </w:rPr>
            </w:pPr>
          </w:p>
          <w:p w14:paraId="20720802" w14:textId="77777777" w:rsidR="006D4B74" w:rsidRDefault="006D4B74" w:rsidP="006D4B74">
            <w:pPr>
              <w:rPr>
                <w:u w:color="000000"/>
              </w:rPr>
            </w:pPr>
          </w:p>
          <w:p w14:paraId="51AA01E7" w14:textId="77777777" w:rsidR="006D4B74" w:rsidRDefault="006D4B74" w:rsidP="006D4B74">
            <w:pPr>
              <w:rPr>
                <w:u w:color="000000"/>
              </w:rPr>
            </w:pPr>
          </w:p>
          <w:p w14:paraId="322867D3" w14:textId="44ABC015" w:rsidR="006D4B74" w:rsidRPr="006D4B74" w:rsidRDefault="006D4B74" w:rsidP="006D4B74">
            <w:pPr>
              <w:rPr>
                <w:u w:color="000000"/>
              </w:rPr>
            </w:pPr>
            <w:r>
              <w:rPr>
                <w:u w:color="000000"/>
              </w:rPr>
              <w:t>SOSI-modellen t</w:t>
            </w:r>
            <w:r w:rsidRPr="00331259">
              <w:rPr>
                <w:u w:color="000000"/>
              </w:rPr>
              <w:t xml:space="preserve">illater kun en LRM for </w:t>
            </w:r>
            <w:r>
              <w:rPr>
                <w:u w:color="000000"/>
              </w:rPr>
              <w:t xml:space="preserve">pr </w:t>
            </w:r>
            <w:r w:rsidRPr="00331259">
              <w:rPr>
                <w:u w:color="000000"/>
              </w:rPr>
              <w:t>posisjon.</w:t>
            </w:r>
          </w:p>
        </w:tc>
      </w:tr>
      <w:tr w:rsidR="006D4B74" w:rsidRPr="0075354F" w14:paraId="72946B29" w14:textId="77777777" w:rsidTr="009F4472">
        <w:trPr>
          <w:cantSplit/>
        </w:trPr>
        <w:tc>
          <w:tcPr>
            <w:tcW w:w="1512" w:type="dxa"/>
          </w:tcPr>
          <w:p w14:paraId="483CB085" w14:textId="0F1358E6" w:rsidR="006D4B74" w:rsidRDefault="006D4B74" w:rsidP="006D4B74">
            <w:pPr>
              <w:rPr>
                <w:u w:color="000000"/>
                <w:lang w:val="en-GB"/>
              </w:rPr>
            </w:pPr>
            <w:r>
              <w:rPr>
                <w:u w:color="000000"/>
                <w:lang w:val="en-GB"/>
              </w:rPr>
              <w:t>Egenskap</w:t>
            </w:r>
          </w:p>
        </w:tc>
        <w:tc>
          <w:tcPr>
            <w:tcW w:w="2525" w:type="dxa"/>
          </w:tcPr>
          <w:p w14:paraId="74463BC1" w14:textId="77777777" w:rsidR="006D4B74" w:rsidRDefault="006D4B74" w:rsidP="006D4B74">
            <w:pPr>
              <w:rPr>
                <w:u w:color="000000"/>
                <w:lang w:val="en-GB"/>
              </w:rPr>
            </w:pPr>
            <w:r>
              <w:rPr>
                <w:u w:color="000000"/>
                <w:lang w:val="en-GB"/>
              </w:rPr>
              <w:t>LineærPosisjon.</w:t>
            </w:r>
          </w:p>
          <w:p w14:paraId="5B4CCC9C" w14:textId="0C78E355" w:rsidR="006D4B74" w:rsidRDefault="006D4B74" w:rsidP="006D4B74">
            <w:pPr>
              <w:rPr>
                <w:u w:color="000000"/>
                <w:lang w:val="en-GB"/>
              </w:rPr>
            </w:pPr>
            <w:r>
              <w:rPr>
                <w:u w:color="000000"/>
                <w:lang w:val="en-GB"/>
              </w:rPr>
              <w:t>felt</w:t>
            </w:r>
          </w:p>
        </w:tc>
        <w:tc>
          <w:tcPr>
            <w:tcW w:w="1194" w:type="dxa"/>
            <w:shd w:val="clear" w:color="auto" w:fill="F2F2F2" w:themeFill="background1" w:themeFillShade="F2"/>
          </w:tcPr>
          <w:p w14:paraId="2C5264E6" w14:textId="77777777" w:rsidR="006D4B74" w:rsidRDefault="006D4B74" w:rsidP="006D4B74">
            <w:pPr>
              <w:rPr>
                <w:u w:color="000000"/>
                <w:lang w:val="en-GB"/>
              </w:rPr>
            </w:pPr>
          </w:p>
        </w:tc>
        <w:tc>
          <w:tcPr>
            <w:tcW w:w="2975" w:type="dxa"/>
            <w:shd w:val="clear" w:color="auto" w:fill="F2F2F2" w:themeFill="background1" w:themeFillShade="F2"/>
          </w:tcPr>
          <w:p w14:paraId="6FF5986E" w14:textId="77777777" w:rsidR="006D4B74" w:rsidRDefault="006D4B74" w:rsidP="006D4B74">
            <w:pPr>
              <w:rPr>
                <w:u w:color="000000"/>
                <w:lang w:val="en-GB"/>
              </w:rPr>
            </w:pPr>
          </w:p>
        </w:tc>
        <w:tc>
          <w:tcPr>
            <w:tcW w:w="1988" w:type="dxa"/>
            <w:shd w:val="clear" w:color="auto" w:fill="F2F2F2" w:themeFill="background1" w:themeFillShade="F2"/>
          </w:tcPr>
          <w:p w14:paraId="3BE59BBD" w14:textId="2D98FD25" w:rsidR="006D4B74" w:rsidRPr="0075354F" w:rsidRDefault="006D4B74" w:rsidP="006D4B74">
            <w:pPr>
              <w:rPr>
                <w:u w:color="000000"/>
                <w:lang w:val="en-GB"/>
              </w:rPr>
            </w:pPr>
            <w:r>
              <w:rPr>
                <w:u w:color="000000"/>
                <w:lang w:val="en-GB"/>
              </w:rPr>
              <w:t>Finnes ikke</w:t>
            </w:r>
          </w:p>
        </w:tc>
      </w:tr>
      <w:tr w:rsidR="006D4B74" w:rsidRPr="0075354F" w14:paraId="44578B95" w14:textId="77777777" w:rsidTr="009F4472">
        <w:trPr>
          <w:cantSplit/>
        </w:trPr>
        <w:tc>
          <w:tcPr>
            <w:tcW w:w="1512" w:type="dxa"/>
          </w:tcPr>
          <w:p w14:paraId="78CF0AE7" w14:textId="6D92997C" w:rsidR="006D4B74" w:rsidRDefault="006D4B74" w:rsidP="006D4B74">
            <w:pPr>
              <w:rPr>
                <w:u w:color="000000"/>
                <w:lang w:val="en-GB"/>
              </w:rPr>
            </w:pPr>
            <w:r>
              <w:rPr>
                <w:u w:color="000000"/>
                <w:lang w:val="en-GB"/>
              </w:rPr>
              <w:lastRenderedPageBreak/>
              <w:t>Egenskap</w:t>
            </w:r>
          </w:p>
        </w:tc>
        <w:tc>
          <w:tcPr>
            <w:tcW w:w="2525" w:type="dxa"/>
          </w:tcPr>
          <w:p w14:paraId="2C171964" w14:textId="77777777" w:rsidR="006D4B74" w:rsidRDefault="006D4B74" w:rsidP="006D4B74">
            <w:pPr>
              <w:rPr>
                <w:u w:color="000000"/>
                <w:lang w:val="en-GB"/>
              </w:rPr>
            </w:pPr>
            <w:r>
              <w:rPr>
                <w:u w:color="000000"/>
                <w:lang w:val="en-GB"/>
              </w:rPr>
              <w:t>LineærPosisjon.</w:t>
            </w:r>
          </w:p>
          <w:p w14:paraId="39E22CDD" w14:textId="6818A777" w:rsidR="006D4B74" w:rsidRDefault="006D4B74" w:rsidP="006D4B74">
            <w:pPr>
              <w:rPr>
                <w:u w:color="000000"/>
                <w:lang w:val="en-GB"/>
              </w:rPr>
            </w:pPr>
            <w:r>
              <w:rPr>
                <w:u w:color="000000"/>
                <w:lang w:val="en-GB"/>
              </w:rPr>
              <w:t>avstandSide</w:t>
            </w:r>
          </w:p>
        </w:tc>
        <w:tc>
          <w:tcPr>
            <w:tcW w:w="1194" w:type="dxa"/>
            <w:shd w:val="clear" w:color="auto" w:fill="F2F2F2" w:themeFill="background1" w:themeFillShade="F2"/>
          </w:tcPr>
          <w:p w14:paraId="34DFF852" w14:textId="14B5F30C" w:rsidR="006D4B74" w:rsidRDefault="006D4B74" w:rsidP="006D4B74">
            <w:pPr>
              <w:rPr>
                <w:u w:color="000000"/>
                <w:lang w:val="en-GB"/>
              </w:rPr>
            </w:pPr>
            <w:r>
              <w:rPr>
                <w:u w:color="000000"/>
                <w:lang w:val="en-GB"/>
              </w:rPr>
              <w:t>Egenskap</w:t>
            </w:r>
          </w:p>
        </w:tc>
        <w:tc>
          <w:tcPr>
            <w:tcW w:w="2975" w:type="dxa"/>
            <w:shd w:val="clear" w:color="auto" w:fill="F2F2F2" w:themeFill="background1" w:themeFillShade="F2"/>
          </w:tcPr>
          <w:p w14:paraId="2E8A0AF0" w14:textId="77777777" w:rsidR="006D4B74" w:rsidRDefault="006D4B74" w:rsidP="006D4B74">
            <w:pPr>
              <w:rPr>
                <w:u w:color="000000"/>
                <w:lang w:val="en-GB"/>
              </w:rPr>
            </w:pPr>
            <w:r>
              <w:rPr>
                <w:u w:color="000000"/>
                <w:lang w:val="en-GB"/>
              </w:rPr>
              <w:t>LE_AtLocation.</w:t>
            </w:r>
          </w:p>
          <w:p w14:paraId="00D26E29" w14:textId="77777777" w:rsidR="006D4B74" w:rsidRDefault="006D4B74" w:rsidP="006D4B74">
            <w:pPr>
              <w:rPr>
                <w:u w:color="000000"/>
                <w:lang w:val="en-GB"/>
              </w:rPr>
            </w:pPr>
            <w:r>
              <w:rPr>
                <w:u w:color="000000"/>
                <w:lang w:val="en-GB"/>
              </w:rPr>
              <w:t>atPosition.</w:t>
            </w:r>
          </w:p>
          <w:p w14:paraId="23D8CD9F" w14:textId="77777777" w:rsidR="006D4B74" w:rsidRDefault="006D4B74" w:rsidP="006D4B74">
            <w:pPr>
              <w:rPr>
                <w:u w:color="000000"/>
                <w:lang w:val="en-GB"/>
              </w:rPr>
            </w:pPr>
            <w:r>
              <w:rPr>
                <w:u w:color="000000"/>
                <w:lang w:val="en-GB"/>
              </w:rPr>
              <w:t>offsetVerticalDistance</w:t>
            </w:r>
          </w:p>
          <w:p w14:paraId="4F55257A" w14:textId="77777777" w:rsidR="006D4B74" w:rsidRDefault="006D4B74" w:rsidP="006D4B74">
            <w:pPr>
              <w:rPr>
                <w:u w:color="000000"/>
                <w:lang w:val="en-GB"/>
              </w:rPr>
            </w:pPr>
          </w:p>
          <w:p w14:paraId="798F7A42" w14:textId="77777777" w:rsidR="006D4B74" w:rsidRDefault="006D4B74" w:rsidP="006D4B74">
            <w:pPr>
              <w:rPr>
                <w:u w:color="000000"/>
                <w:lang w:val="en-GB"/>
              </w:rPr>
            </w:pPr>
            <w:r>
              <w:rPr>
                <w:u w:color="000000"/>
                <w:lang w:val="en-GB"/>
              </w:rPr>
              <w:t>LE_ FromToLocation.</w:t>
            </w:r>
          </w:p>
          <w:p w14:paraId="10522BD8" w14:textId="77777777" w:rsidR="006D4B74" w:rsidRDefault="006D4B74" w:rsidP="006D4B74">
            <w:pPr>
              <w:rPr>
                <w:u w:color="000000"/>
                <w:lang w:val="en-GB"/>
              </w:rPr>
            </w:pPr>
            <w:r>
              <w:rPr>
                <w:u w:color="000000"/>
                <w:lang w:val="en-GB"/>
              </w:rPr>
              <w:t>fromPosition.</w:t>
            </w:r>
          </w:p>
          <w:p w14:paraId="3C1BA4C9" w14:textId="77777777" w:rsidR="006D4B74" w:rsidRDefault="006D4B74" w:rsidP="006D4B74">
            <w:pPr>
              <w:rPr>
                <w:u w:color="000000"/>
                <w:lang w:val="en-GB"/>
              </w:rPr>
            </w:pPr>
            <w:r>
              <w:rPr>
                <w:u w:color="000000"/>
                <w:lang w:val="en-GB"/>
              </w:rPr>
              <w:t>offsetVerticalDistance</w:t>
            </w:r>
          </w:p>
          <w:p w14:paraId="74D61E7E" w14:textId="77777777" w:rsidR="006D4B74" w:rsidRDefault="006D4B74" w:rsidP="006D4B74">
            <w:pPr>
              <w:rPr>
                <w:u w:color="000000"/>
                <w:lang w:val="en-GB"/>
              </w:rPr>
            </w:pPr>
          </w:p>
          <w:p w14:paraId="090859F3" w14:textId="77777777" w:rsidR="006D4B74" w:rsidRDefault="006D4B74" w:rsidP="006D4B74">
            <w:pPr>
              <w:rPr>
                <w:u w:color="000000"/>
                <w:lang w:val="en-GB"/>
              </w:rPr>
            </w:pPr>
            <w:r>
              <w:rPr>
                <w:u w:color="000000"/>
                <w:lang w:val="en-GB"/>
              </w:rPr>
              <w:t>LE_ FromToLocation.</w:t>
            </w:r>
          </w:p>
          <w:p w14:paraId="206F742E" w14:textId="77777777" w:rsidR="006D4B74" w:rsidRDefault="006D4B74" w:rsidP="006D4B74">
            <w:pPr>
              <w:rPr>
                <w:u w:color="000000"/>
                <w:lang w:val="en-GB"/>
              </w:rPr>
            </w:pPr>
            <w:r>
              <w:rPr>
                <w:u w:color="000000"/>
                <w:lang w:val="en-GB"/>
              </w:rPr>
              <w:t>toPosition.</w:t>
            </w:r>
          </w:p>
          <w:p w14:paraId="0F463A0F" w14:textId="387B7F79" w:rsidR="006D4B74" w:rsidRDefault="006D4B74" w:rsidP="006D4B74">
            <w:pPr>
              <w:rPr>
                <w:u w:color="000000"/>
                <w:lang w:val="en-GB"/>
              </w:rPr>
            </w:pPr>
            <w:r>
              <w:rPr>
                <w:u w:color="000000"/>
                <w:lang w:val="en-GB"/>
              </w:rPr>
              <w:t>offsetVerticalDistance</w:t>
            </w:r>
          </w:p>
        </w:tc>
        <w:tc>
          <w:tcPr>
            <w:tcW w:w="1988" w:type="dxa"/>
            <w:shd w:val="clear" w:color="auto" w:fill="F2F2F2" w:themeFill="background1" w:themeFillShade="F2"/>
          </w:tcPr>
          <w:p w14:paraId="700D248B" w14:textId="77777777" w:rsidR="006D4B74" w:rsidRDefault="006D4B74" w:rsidP="006D4B74">
            <w:pPr>
              <w:rPr>
                <w:u w:color="000000"/>
                <w:lang w:val="en-GB"/>
              </w:rPr>
            </w:pPr>
          </w:p>
          <w:p w14:paraId="433FD837" w14:textId="77777777" w:rsidR="006D4B74" w:rsidRDefault="006D4B74" w:rsidP="006D4B74">
            <w:pPr>
              <w:rPr>
                <w:u w:color="000000"/>
                <w:lang w:val="en-GB"/>
              </w:rPr>
            </w:pPr>
          </w:p>
          <w:p w14:paraId="0356893B" w14:textId="77777777" w:rsidR="006D4B74" w:rsidRDefault="006D4B74" w:rsidP="006D4B74">
            <w:pPr>
              <w:rPr>
                <w:u w:color="000000"/>
                <w:lang w:val="en-GB"/>
              </w:rPr>
            </w:pPr>
          </w:p>
          <w:p w14:paraId="29DB4858" w14:textId="77777777" w:rsidR="006D4B74" w:rsidRDefault="006D4B74" w:rsidP="006D4B74">
            <w:pPr>
              <w:rPr>
                <w:u w:color="000000"/>
                <w:lang w:val="en-GB"/>
              </w:rPr>
            </w:pPr>
          </w:p>
          <w:p w14:paraId="5C731C60" w14:textId="77777777" w:rsidR="006D4B74" w:rsidRDefault="006D4B74" w:rsidP="006D4B74">
            <w:pPr>
              <w:rPr>
                <w:u w:color="000000"/>
                <w:lang w:val="en-GB"/>
              </w:rPr>
            </w:pPr>
          </w:p>
          <w:p w14:paraId="471488DC" w14:textId="77777777" w:rsidR="006D4B74" w:rsidRDefault="006D4B74" w:rsidP="006D4B74">
            <w:pPr>
              <w:rPr>
                <w:u w:color="000000"/>
                <w:lang w:val="en-GB"/>
              </w:rPr>
            </w:pPr>
          </w:p>
          <w:p w14:paraId="79D32EAB" w14:textId="77777777" w:rsidR="006D4B74" w:rsidRDefault="006D4B74" w:rsidP="006D4B74">
            <w:pPr>
              <w:rPr>
                <w:u w:color="000000"/>
                <w:lang w:val="en-GB"/>
              </w:rPr>
            </w:pPr>
          </w:p>
          <w:p w14:paraId="142E03E1" w14:textId="56DE4671" w:rsidR="006D4B74" w:rsidRPr="006D4B74" w:rsidRDefault="006D4B74" w:rsidP="006D4B74">
            <w:pPr>
              <w:rPr>
                <w:u w:color="000000"/>
              </w:rPr>
            </w:pPr>
            <w:r>
              <w:rPr>
                <w:u w:color="000000"/>
              </w:rPr>
              <w:t>SOSI-modellen t</w:t>
            </w:r>
            <w:r w:rsidRPr="00331259">
              <w:rPr>
                <w:u w:color="000000"/>
              </w:rPr>
              <w:t xml:space="preserve">illater kun en </w:t>
            </w:r>
            <w:r>
              <w:rPr>
                <w:u w:color="000000"/>
              </w:rPr>
              <w:t xml:space="preserve">avstandSide pr </w:t>
            </w:r>
            <w:r w:rsidRPr="00331259">
              <w:rPr>
                <w:u w:color="000000"/>
              </w:rPr>
              <w:t>posisjon.</w:t>
            </w:r>
          </w:p>
        </w:tc>
      </w:tr>
      <w:tr w:rsidR="006D4B74" w:rsidRPr="0075354F" w14:paraId="5BBB3135" w14:textId="77777777" w:rsidTr="009F4472">
        <w:trPr>
          <w:cantSplit/>
        </w:trPr>
        <w:tc>
          <w:tcPr>
            <w:tcW w:w="1512" w:type="dxa"/>
          </w:tcPr>
          <w:p w14:paraId="43CC2D7E" w14:textId="13094C6B" w:rsidR="006D4B74" w:rsidRPr="006D4B74" w:rsidRDefault="006D4B74" w:rsidP="006D4B74">
            <w:pPr>
              <w:rPr>
                <w:u w:color="000000"/>
              </w:rPr>
            </w:pPr>
          </w:p>
        </w:tc>
        <w:tc>
          <w:tcPr>
            <w:tcW w:w="2525" w:type="dxa"/>
          </w:tcPr>
          <w:p w14:paraId="0AFA106C" w14:textId="42C82391" w:rsidR="006D4B74" w:rsidRPr="006D4B74" w:rsidRDefault="006D4B74" w:rsidP="006D4B74">
            <w:pPr>
              <w:rPr>
                <w:u w:color="000000"/>
              </w:rPr>
            </w:pPr>
          </w:p>
        </w:tc>
        <w:tc>
          <w:tcPr>
            <w:tcW w:w="1194" w:type="dxa"/>
            <w:shd w:val="clear" w:color="auto" w:fill="F2F2F2" w:themeFill="background1" w:themeFillShade="F2"/>
          </w:tcPr>
          <w:p w14:paraId="3654A3F3" w14:textId="6E3001F6" w:rsidR="006D4B74" w:rsidRPr="006D4B74" w:rsidRDefault="006D4B74" w:rsidP="006D4B74">
            <w:pPr>
              <w:rPr>
                <w:u w:color="000000"/>
              </w:rPr>
            </w:pPr>
          </w:p>
        </w:tc>
        <w:tc>
          <w:tcPr>
            <w:tcW w:w="2975" w:type="dxa"/>
            <w:shd w:val="clear" w:color="auto" w:fill="F2F2F2" w:themeFill="background1" w:themeFillShade="F2"/>
          </w:tcPr>
          <w:p w14:paraId="68227B44" w14:textId="5BF8ADCA" w:rsidR="006D4B74" w:rsidRPr="006D4B74" w:rsidRDefault="006D4B74" w:rsidP="006D4B74">
            <w:pPr>
              <w:rPr>
                <w:u w:color="000000"/>
              </w:rPr>
            </w:pPr>
          </w:p>
        </w:tc>
        <w:tc>
          <w:tcPr>
            <w:tcW w:w="1988" w:type="dxa"/>
            <w:shd w:val="clear" w:color="auto" w:fill="F2F2F2" w:themeFill="background1" w:themeFillShade="F2"/>
          </w:tcPr>
          <w:p w14:paraId="0DDFBF51" w14:textId="77777777" w:rsidR="006D4B74" w:rsidRPr="006D4B74" w:rsidRDefault="006D4B74" w:rsidP="006D4B74">
            <w:pPr>
              <w:rPr>
                <w:u w:color="000000"/>
              </w:rPr>
            </w:pPr>
          </w:p>
        </w:tc>
      </w:tr>
      <w:tr w:rsidR="006D4B74" w:rsidRPr="0075354F" w14:paraId="750E3A9A" w14:textId="77777777" w:rsidTr="009F4472">
        <w:trPr>
          <w:cantSplit/>
        </w:trPr>
        <w:tc>
          <w:tcPr>
            <w:tcW w:w="1512" w:type="dxa"/>
          </w:tcPr>
          <w:p w14:paraId="0067DC0E" w14:textId="5531DA06" w:rsidR="006D4B74" w:rsidRDefault="006D4B74" w:rsidP="006D4B74">
            <w:pPr>
              <w:rPr>
                <w:u w:color="000000"/>
                <w:lang w:val="en-GB"/>
              </w:rPr>
            </w:pPr>
            <w:r>
              <w:rPr>
                <w:u w:color="000000"/>
                <w:lang w:val="en-GB"/>
              </w:rPr>
              <w:t>Egenskap</w:t>
            </w:r>
          </w:p>
        </w:tc>
        <w:tc>
          <w:tcPr>
            <w:tcW w:w="2525" w:type="dxa"/>
          </w:tcPr>
          <w:p w14:paraId="7ECA8CA7" w14:textId="77777777" w:rsidR="006D4B74" w:rsidRDefault="006D4B74" w:rsidP="006D4B74">
            <w:pPr>
              <w:rPr>
                <w:u w:color="000000"/>
                <w:lang w:val="en-GB"/>
              </w:rPr>
            </w:pPr>
            <w:r>
              <w:rPr>
                <w:u w:color="000000"/>
                <w:lang w:val="en-GB"/>
              </w:rPr>
              <w:t>LineærPosisjonPunkt.</w:t>
            </w:r>
          </w:p>
          <w:p w14:paraId="2B71B45E" w14:textId="1DEE735F" w:rsidR="006D4B74" w:rsidRDefault="006D4B74" w:rsidP="006D4B74">
            <w:pPr>
              <w:rPr>
                <w:u w:color="000000"/>
                <w:lang w:val="en-GB"/>
              </w:rPr>
            </w:pPr>
            <w:r>
              <w:rPr>
                <w:u w:color="000000"/>
                <w:lang w:val="en-GB"/>
              </w:rPr>
              <w:t>posisjon</w:t>
            </w:r>
          </w:p>
        </w:tc>
        <w:tc>
          <w:tcPr>
            <w:tcW w:w="1194" w:type="dxa"/>
            <w:shd w:val="clear" w:color="auto" w:fill="F2F2F2" w:themeFill="background1" w:themeFillShade="F2"/>
          </w:tcPr>
          <w:p w14:paraId="4421453A" w14:textId="3EF3BE81" w:rsidR="006D4B74" w:rsidRDefault="006D4B74" w:rsidP="006D4B74">
            <w:pPr>
              <w:rPr>
                <w:u w:color="000000"/>
                <w:lang w:val="en-GB"/>
              </w:rPr>
            </w:pPr>
            <w:r>
              <w:rPr>
                <w:u w:color="000000"/>
                <w:lang w:val="en-GB"/>
              </w:rPr>
              <w:t>Egenskap</w:t>
            </w:r>
          </w:p>
        </w:tc>
        <w:tc>
          <w:tcPr>
            <w:tcW w:w="2975" w:type="dxa"/>
            <w:shd w:val="clear" w:color="auto" w:fill="F2F2F2" w:themeFill="background1" w:themeFillShade="F2"/>
          </w:tcPr>
          <w:p w14:paraId="42E828DE" w14:textId="77777777" w:rsidR="006D4B74" w:rsidRDefault="006D4B74" w:rsidP="006D4B74">
            <w:pPr>
              <w:rPr>
                <w:u w:color="000000"/>
                <w:lang w:val="en-GB"/>
              </w:rPr>
            </w:pPr>
            <w:r>
              <w:rPr>
                <w:u w:color="000000"/>
                <w:lang w:val="en-GB"/>
              </w:rPr>
              <w:t>LE_AtLocation.</w:t>
            </w:r>
          </w:p>
          <w:p w14:paraId="3589F24C" w14:textId="77777777" w:rsidR="006D4B74" w:rsidRDefault="006D4B74" w:rsidP="006D4B74">
            <w:pPr>
              <w:rPr>
                <w:u w:color="000000"/>
                <w:lang w:val="en-GB"/>
              </w:rPr>
            </w:pPr>
            <w:r>
              <w:rPr>
                <w:u w:color="000000"/>
                <w:lang w:val="en-GB"/>
              </w:rPr>
              <w:t>atPosition.</w:t>
            </w:r>
          </w:p>
          <w:p w14:paraId="4B69AA72" w14:textId="7A32A11C" w:rsidR="006D4B74" w:rsidRDefault="006D4B74" w:rsidP="006D4B74">
            <w:pPr>
              <w:rPr>
                <w:u w:color="000000"/>
                <w:lang w:val="en-GB"/>
              </w:rPr>
            </w:pPr>
            <w:r>
              <w:rPr>
                <w:u w:color="000000"/>
                <w:lang w:val="en-GB"/>
              </w:rPr>
              <w:t>distanceAlong</w:t>
            </w:r>
          </w:p>
        </w:tc>
        <w:tc>
          <w:tcPr>
            <w:tcW w:w="1988" w:type="dxa"/>
            <w:shd w:val="clear" w:color="auto" w:fill="F2F2F2" w:themeFill="background1" w:themeFillShade="F2"/>
          </w:tcPr>
          <w:p w14:paraId="2FBCB23A" w14:textId="0A8BF02F" w:rsidR="006D4B74" w:rsidRPr="0075354F" w:rsidRDefault="006D4B74" w:rsidP="006D4B74">
            <w:pPr>
              <w:rPr>
                <w:u w:color="000000"/>
                <w:lang w:val="en-GB"/>
              </w:rPr>
            </w:pPr>
          </w:p>
        </w:tc>
      </w:tr>
      <w:tr w:rsidR="006D4B74" w:rsidRPr="0075354F" w14:paraId="29980DE1" w14:textId="77777777" w:rsidTr="009F4472">
        <w:trPr>
          <w:cantSplit/>
        </w:trPr>
        <w:tc>
          <w:tcPr>
            <w:tcW w:w="1512" w:type="dxa"/>
          </w:tcPr>
          <w:p w14:paraId="78BCD291" w14:textId="77777777" w:rsidR="006D4B74" w:rsidRDefault="006D4B74" w:rsidP="006D4B74">
            <w:pPr>
              <w:rPr>
                <w:u w:color="000000"/>
                <w:lang w:val="en-GB"/>
              </w:rPr>
            </w:pPr>
          </w:p>
        </w:tc>
        <w:tc>
          <w:tcPr>
            <w:tcW w:w="2525" w:type="dxa"/>
          </w:tcPr>
          <w:p w14:paraId="7EE70493" w14:textId="77777777" w:rsidR="006D4B74" w:rsidRDefault="006D4B74" w:rsidP="006D4B74">
            <w:pPr>
              <w:rPr>
                <w:u w:color="000000"/>
                <w:lang w:val="en-GB"/>
              </w:rPr>
            </w:pPr>
          </w:p>
        </w:tc>
        <w:tc>
          <w:tcPr>
            <w:tcW w:w="1194" w:type="dxa"/>
            <w:shd w:val="clear" w:color="auto" w:fill="F2F2F2" w:themeFill="background1" w:themeFillShade="F2"/>
          </w:tcPr>
          <w:p w14:paraId="7FA77E00" w14:textId="77777777" w:rsidR="006D4B74" w:rsidRDefault="006D4B74" w:rsidP="006D4B74">
            <w:pPr>
              <w:rPr>
                <w:u w:color="000000"/>
                <w:lang w:val="en-GB"/>
              </w:rPr>
            </w:pPr>
          </w:p>
        </w:tc>
        <w:tc>
          <w:tcPr>
            <w:tcW w:w="2975" w:type="dxa"/>
            <w:shd w:val="clear" w:color="auto" w:fill="F2F2F2" w:themeFill="background1" w:themeFillShade="F2"/>
          </w:tcPr>
          <w:p w14:paraId="5799B6EA" w14:textId="77777777" w:rsidR="006D4B74" w:rsidRDefault="006D4B74" w:rsidP="006D4B74">
            <w:pPr>
              <w:rPr>
                <w:u w:color="000000"/>
                <w:lang w:val="en-GB"/>
              </w:rPr>
            </w:pPr>
          </w:p>
        </w:tc>
        <w:tc>
          <w:tcPr>
            <w:tcW w:w="1988" w:type="dxa"/>
            <w:shd w:val="clear" w:color="auto" w:fill="F2F2F2" w:themeFill="background1" w:themeFillShade="F2"/>
          </w:tcPr>
          <w:p w14:paraId="3F0B2505" w14:textId="77777777" w:rsidR="006D4B74" w:rsidRPr="0075354F" w:rsidRDefault="006D4B74" w:rsidP="006D4B74">
            <w:pPr>
              <w:rPr>
                <w:u w:color="000000"/>
                <w:lang w:val="en-GB"/>
              </w:rPr>
            </w:pPr>
          </w:p>
        </w:tc>
      </w:tr>
      <w:tr w:rsidR="006D4B74" w:rsidRPr="0075354F" w14:paraId="747E3CFF" w14:textId="77777777" w:rsidTr="009F4472">
        <w:trPr>
          <w:cantSplit/>
        </w:trPr>
        <w:tc>
          <w:tcPr>
            <w:tcW w:w="1512" w:type="dxa"/>
          </w:tcPr>
          <w:p w14:paraId="184E1FD4" w14:textId="77777777" w:rsidR="006D4B74" w:rsidRDefault="006D4B74" w:rsidP="006D4B74">
            <w:pPr>
              <w:rPr>
                <w:u w:color="000000"/>
                <w:lang w:val="en-GB"/>
              </w:rPr>
            </w:pPr>
            <w:r>
              <w:rPr>
                <w:u w:color="000000"/>
                <w:lang w:val="en-GB"/>
              </w:rPr>
              <w:t>Datatype</w:t>
            </w:r>
          </w:p>
        </w:tc>
        <w:tc>
          <w:tcPr>
            <w:tcW w:w="2525" w:type="dxa"/>
          </w:tcPr>
          <w:p w14:paraId="0827C4A3" w14:textId="77777777" w:rsidR="006D4B74" w:rsidRDefault="006D4B74" w:rsidP="006D4B74">
            <w:pPr>
              <w:rPr>
                <w:u w:color="000000"/>
                <w:lang w:val="en-GB"/>
              </w:rPr>
            </w:pPr>
            <w:r>
              <w:rPr>
                <w:u w:color="000000"/>
                <w:lang w:val="en-GB"/>
              </w:rPr>
              <w:t>LineærPosisjon</w:t>
            </w:r>
          </w:p>
          <w:p w14:paraId="78AF52AA" w14:textId="67D61D71" w:rsidR="006D4B74" w:rsidRDefault="006D4B74" w:rsidP="006D4B74">
            <w:pPr>
              <w:rPr>
                <w:u w:color="000000"/>
                <w:lang w:val="en-GB"/>
              </w:rPr>
            </w:pPr>
            <w:r>
              <w:rPr>
                <w:u w:color="000000"/>
                <w:lang w:val="en-GB"/>
              </w:rPr>
              <w:t>LineærPosisjonStrekning</w:t>
            </w:r>
          </w:p>
        </w:tc>
        <w:tc>
          <w:tcPr>
            <w:tcW w:w="1194" w:type="dxa"/>
            <w:shd w:val="clear" w:color="auto" w:fill="F2F2F2" w:themeFill="background1" w:themeFillShade="F2"/>
          </w:tcPr>
          <w:p w14:paraId="79033F76" w14:textId="77777777" w:rsidR="006D4B74" w:rsidRDefault="006D4B74" w:rsidP="006D4B74">
            <w:pPr>
              <w:rPr>
                <w:u w:color="000000"/>
                <w:lang w:val="en-GB"/>
              </w:rPr>
            </w:pPr>
            <w:r>
              <w:rPr>
                <w:u w:color="000000"/>
                <w:lang w:val="en-GB"/>
              </w:rPr>
              <w:t>Type</w:t>
            </w:r>
          </w:p>
        </w:tc>
        <w:tc>
          <w:tcPr>
            <w:tcW w:w="2975" w:type="dxa"/>
            <w:shd w:val="clear" w:color="auto" w:fill="F2F2F2" w:themeFill="background1" w:themeFillShade="F2"/>
          </w:tcPr>
          <w:p w14:paraId="0CA68DE1" w14:textId="6CDE0FBA" w:rsidR="006D4B74" w:rsidRDefault="006D4B74" w:rsidP="006D4B74">
            <w:pPr>
              <w:rPr>
                <w:u w:color="000000"/>
                <w:lang w:val="en-GB"/>
              </w:rPr>
            </w:pPr>
            <w:r>
              <w:rPr>
                <w:u w:color="000000"/>
                <w:lang w:val="en-GB"/>
              </w:rPr>
              <w:t>LE_FromToLocation</w:t>
            </w:r>
          </w:p>
        </w:tc>
        <w:tc>
          <w:tcPr>
            <w:tcW w:w="1988" w:type="dxa"/>
            <w:shd w:val="clear" w:color="auto" w:fill="F2F2F2" w:themeFill="background1" w:themeFillShade="F2"/>
          </w:tcPr>
          <w:p w14:paraId="6C9D9587" w14:textId="77777777" w:rsidR="006D4B74" w:rsidRPr="0075354F" w:rsidRDefault="006D4B74" w:rsidP="006D4B74">
            <w:pPr>
              <w:rPr>
                <w:u w:color="000000"/>
                <w:lang w:val="en-GB"/>
              </w:rPr>
            </w:pPr>
          </w:p>
        </w:tc>
      </w:tr>
      <w:tr w:rsidR="006D4B74" w:rsidRPr="0075354F" w14:paraId="12A45658" w14:textId="77777777" w:rsidTr="009F4472">
        <w:trPr>
          <w:cantSplit/>
        </w:trPr>
        <w:tc>
          <w:tcPr>
            <w:tcW w:w="1512" w:type="dxa"/>
          </w:tcPr>
          <w:p w14:paraId="5652ED73" w14:textId="77777777" w:rsidR="006D4B74" w:rsidRDefault="006D4B74" w:rsidP="006D4B74">
            <w:pPr>
              <w:rPr>
                <w:u w:color="000000"/>
                <w:lang w:val="en-GB"/>
              </w:rPr>
            </w:pPr>
            <w:r>
              <w:rPr>
                <w:u w:color="000000"/>
                <w:lang w:val="en-GB"/>
              </w:rPr>
              <w:t>Egenskap</w:t>
            </w:r>
          </w:p>
        </w:tc>
        <w:tc>
          <w:tcPr>
            <w:tcW w:w="2525" w:type="dxa"/>
          </w:tcPr>
          <w:p w14:paraId="466C44A5" w14:textId="2368C351" w:rsidR="006D4B74" w:rsidRDefault="006D4B74" w:rsidP="006D4B74">
            <w:pPr>
              <w:rPr>
                <w:u w:color="000000"/>
                <w:lang w:val="en-GB"/>
              </w:rPr>
            </w:pPr>
            <w:r>
              <w:rPr>
                <w:u w:color="000000"/>
                <w:lang w:val="en-GB"/>
              </w:rPr>
              <w:t>LineærPosisjonStrekning.</w:t>
            </w:r>
          </w:p>
          <w:p w14:paraId="42924F0C" w14:textId="4C301299" w:rsidR="006D4B74" w:rsidRDefault="006D4B74" w:rsidP="006D4B74">
            <w:pPr>
              <w:rPr>
                <w:u w:color="000000"/>
                <w:lang w:val="en-GB"/>
              </w:rPr>
            </w:pPr>
            <w:r>
              <w:rPr>
                <w:u w:color="000000"/>
                <w:lang w:val="en-GB"/>
              </w:rPr>
              <w:t>fraPosisjon</w:t>
            </w:r>
          </w:p>
        </w:tc>
        <w:tc>
          <w:tcPr>
            <w:tcW w:w="1194" w:type="dxa"/>
            <w:shd w:val="clear" w:color="auto" w:fill="F2F2F2" w:themeFill="background1" w:themeFillShade="F2"/>
          </w:tcPr>
          <w:p w14:paraId="01EF68CA" w14:textId="560EB686" w:rsidR="006D4B74" w:rsidRDefault="006D4B74" w:rsidP="006D4B74">
            <w:pPr>
              <w:rPr>
                <w:u w:color="000000"/>
                <w:lang w:val="en-GB"/>
              </w:rPr>
            </w:pPr>
            <w:r>
              <w:rPr>
                <w:u w:color="000000"/>
                <w:lang w:val="en-GB"/>
              </w:rPr>
              <w:t>Egenskap</w:t>
            </w:r>
          </w:p>
        </w:tc>
        <w:tc>
          <w:tcPr>
            <w:tcW w:w="2975" w:type="dxa"/>
            <w:shd w:val="clear" w:color="auto" w:fill="F2F2F2" w:themeFill="background1" w:themeFillShade="F2"/>
          </w:tcPr>
          <w:p w14:paraId="5893B04C" w14:textId="3582C63F" w:rsidR="006D4B74" w:rsidRDefault="006D4B74" w:rsidP="006D4B74">
            <w:pPr>
              <w:rPr>
                <w:u w:color="000000"/>
                <w:lang w:val="en-GB"/>
              </w:rPr>
            </w:pPr>
            <w:r>
              <w:rPr>
                <w:u w:color="000000"/>
                <w:lang w:val="en-GB"/>
              </w:rPr>
              <w:t>LE_ FromToLocation.</w:t>
            </w:r>
          </w:p>
          <w:p w14:paraId="34DF462E" w14:textId="137EF372" w:rsidR="006D4B74" w:rsidRDefault="006D4B74" w:rsidP="006D4B74">
            <w:pPr>
              <w:rPr>
                <w:u w:color="000000"/>
                <w:lang w:val="en-GB"/>
              </w:rPr>
            </w:pPr>
            <w:r>
              <w:rPr>
                <w:u w:color="000000"/>
                <w:lang w:val="en-GB"/>
              </w:rPr>
              <w:t>fromPosition.</w:t>
            </w:r>
          </w:p>
          <w:p w14:paraId="749412C6" w14:textId="77777777" w:rsidR="006D4B74" w:rsidRDefault="006D4B74" w:rsidP="006D4B74">
            <w:pPr>
              <w:rPr>
                <w:u w:color="000000"/>
                <w:lang w:val="en-GB"/>
              </w:rPr>
            </w:pPr>
            <w:r>
              <w:rPr>
                <w:u w:color="000000"/>
                <w:lang w:val="en-GB"/>
              </w:rPr>
              <w:t>distanceAlong</w:t>
            </w:r>
          </w:p>
        </w:tc>
        <w:tc>
          <w:tcPr>
            <w:tcW w:w="1988" w:type="dxa"/>
            <w:shd w:val="clear" w:color="auto" w:fill="F2F2F2" w:themeFill="background1" w:themeFillShade="F2"/>
          </w:tcPr>
          <w:p w14:paraId="6FA11B61" w14:textId="77777777" w:rsidR="006D4B74" w:rsidRPr="0075354F" w:rsidRDefault="006D4B74" w:rsidP="006D4B74">
            <w:pPr>
              <w:rPr>
                <w:u w:color="000000"/>
                <w:lang w:val="en-GB"/>
              </w:rPr>
            </w:pPr>
          </w:p>
        </w:tc>
      </w:tr>
      <w:tr w:rsidR="006D4B74" w:rsidRPr="0075354F" w14:paraId="68EFBBFF" w14:textId="77777777" w:rsidTr="009F4472">
        <w:trPr>
          <w:cantSplit/>
        </w:trPr>
        <w:tc>
          <w:tcPr>
            <w:tcW w:w="1512" w:type="dxa"/>
          </w:tcPr>
          <w:p w14:paraId="17DE78CB" w14:textId="77777777" w:rsidR="006D4B74" w:rsidRDefault="006D4B74" w:rsidP="006D4B74">
            <w:pPr>
              <w:rPr>
                <w:u w:color="000000"/>
                <w:lang w:val="en-GB"/>
              </w:rPr>
            </w:pPr>
            <w:r>
              <w:rPr>
                <w:u w:color="000000"/>
                <w:lang w:val="en-GB"/>
              </w:rPr>
              <w:t>Egenskap</w:t>
            </w:r>
          </w:p>
        </w:tc>
        <w:tc>
          <w:tcPr>
            <w:tcW w:w="2525" w:type="dxa"/>
          </w:tcPr>
          <w:p w14:paraId="4CCCB712" w14:textId="4844E528" w:rsidR="006D4B74" w:rsidRDefault="006D4B74" w:rsidP="006D4B74">
            <w:pPr>
              <w:rPr>
                <w:u w:color="000000"/>
                <w:lang w:val="en-GB"/>
              </w:rPr>
            </w:pPr>
            <w:r>
              <w:rPr>
                <w:u w:color="000000"/>
                <w:lang w:val="en-GB"/>
              </w:rPr>
              <w:t>LineærPosisjonStrekning.</w:t>
            </w:r>
          </w:p>
          <w:p w14:paraId="649817A3" w14:textId="0FC9BC65" w:rsidR="006D4B74" w:rsidRDefault="006D4B74" w:rsidP="006D4B74">
            <w:pPr>
              <w:rPr>
                <w:u w:color="000000"/>
                <w:lang w:val="en-GB"/>
              </w:rPr>
            </w:pPr>
            <w:r>
              <w:rPr>
                <w:u w:color="000000"/>
                <w:lang w:val="en-GB"/>
              </w:rPr>
              <w:t>tilPosisjon</w:t>
            </w:r>
          </w:p>
        </w:tc>
        <w:tc>
          <w:tcPr>
            <w:tcW w:w="1194" w:type="dxa"/>
            <w:shd w:val="clear" w:color="auto" w:fill="F2F2F2" w:themeFill="background1" w:themeFillShade="F2"/>
          </w:tcPr>
          <w:p w14:paraId="39CFA9D9" w14:textId="14A615D7" w:rsidR="006D4B74" w:rsidRDefault="006D4B74" w:rsidP="006D4B74">
            <w:pPr>
              <w:rPr>
                <w:u w:color="000000"/>
                <w:lang w:val="en-GB"/>
              </w:rPr>
            </w:pPr>
            <w:r>
              <w:rPr>
                <w:u w:color="000000"/>
                <w:lang w:val="en-GB"/>
              </w:rPr>
              <w:t>Egenskap</w:t>
            </w:r>
          </w:p>
        </w:tc>
        <w:tc>
          <w:tcPr>
            <w:tcW w:w="2975" w:type="dxa"/>
            <w:shd w:val="clear" w:color="auto" w:fill="F2F2F2" w:themeFill="background1" w:themeFillShade="F2"/>
          </w:tcPr>
          <w:p w14:paraId="6EB3B74E" w14:textId="77777777" w:rsidR="006D4B74" w:rsidRDefault="006D4B74" w:rsidP="006D4B74">
            <w:pPr>
              <w:rPr>
                <w:u w:color="000000"/>
                <w:lang w:val="en-GB"/>
              </w:rPr>
            </w:pPr>
            <w:r>
              <w:rPr>
                <w:u w:color="000000"/>
                <w:lang w:val="en-GB"/>
              </w:rPr>
              <w:t>LE_ FromToLocation.</w:t>
            </w:r>
          </w:p>
          <w:p w14:paraId="7F8C247E" w14:textId="7AFCCF48" w:rsidR="006D4B74" w:rsidRDefault="006D4B74" w:rsidP="006D4B74">
            <w:pPr>
              <w:rPr>
                <w:u w:color="000000"/>
                <w:lang w:val="en-GB"/>
              </w:rPr>
            </w:pPr>
            <w:r>
              <w:rPr>
                <w:u w:color="000000"/>
                <w:lang w:val="en-GB"/>
              </w:rPr>
              <w:t>toPosition.</w:t>
            </w:r>
          </w:p>
          <w:p w14:paraId="3E60EB09" w14:textId="77777777" w:rsidR="006D4B74" w:rsidRDefault="006D4B74" w:rsidP="006D4B74">
            <w:pPr>
              <w:rPr>
                <w:u w:color="000000"/>
                <w:lang w:val="en-GB"/>
              </w:rPr>
            </w:pPr>
            <w:r>
              <w:rPr>
                <w:u w:color="000000"/>
                <w:lang w:val="en-GB"/>
              </w:rPr>
              <w:t>distanceAlong</w:t>
            </w:r>
          </w:p>
        </w:tc>
        <w:tc>
          <w:tcPr>
            <w:tcW w:w="1988" w:type="dxa"/>
            <w:shd w:val="clear" w:color="auto" w:fill="F2F2F2" w:themeFill="background1" w:themeFillShade="F2"/>
          </w:tcPr>
          <w:p w14:paraId="27259C73" w14:textId="77777777" w:rsidR="006D4B74" w:rsidRPr="0075354F" w:rsidRDefault="006D4B74" w:rsidP="006D4B74">
            <w:pPr>
              <w:rPr>
                <w:u w:color="000000"/>
                <w:lang w:val="en-GB"/>
              </w:rPr>
            </w:pPr>
          </w:p>
        </w:tc>
      </w:tr>
    </w:tbl>
    <w:p w14:paraId="28DE9AAC" w14:textId="0821226F" w:rsidR="002503DE" w:rsidRPr="0075354F" w:rsidRDefault="002503DE" w:rsidP="002503DE">
      <w:pPr>
        <w:rPr>
          <w:u w:color="000000"/>
          <w:lang w:val="en-GB"/>
        </w:rPr>
      </w:pPr>
    </w:p>
    <w:p w14:paraId="5E5F218A" w14:textId="02968B32" w:rsidR="00170ACA" w:rsidRDefault="00170ACA" w:rsidP="00180747">
      <w:pPr>
        <w:pStyle w:val="Overskrift2"/>
        <w:rPr>
          <w:u w:color="000000"/>
        </w:rPr>
      </w:pPr>
      <w:bookmarkStart w:id="37" w:name="_Toc432771284"/>
      <w:r>
        <w:rPr>
          <w:u w:color="000000"/>
        </w:rPr>
        <w:lastRenderedPageBreak/>
        <w:t>Forholdet til INSPIRE Generic Network Model</w:t>
      </w:r>
      <w:bookmarkEnd w:id="37"/>
    </w:p>
    <w:p w14:paraId="4D3C1D4D" w14:textId="77777777" w:rsidR="00CD4CA8" w:rsidRDefault="00CD4CA8" w:rsidP="00170ACA">
      <w:pPr>
        <w:rPr>
          <w:u w:color="000000"/>
        </w:rPr>
      </w:pPr>
    </w:p>
    <w:p w14:paraId="3BABC9D8" w14:textId="63613703" w:rsidR="00CD4CA8" w:rsidRDefault="00331259" w:rsidP="00CD4CA8">
      <w:pPr>
        <w:pStyle w:val="Overskrift3"/>
        <w:rPr>
          <w:u w:color="000000"/>
        </w:rPr>
      </w:pPr>
      <w:bookmarkStart w:id="38" w:name="_Toc432771285"/>
      <w:r>
        <w:rPr>
          <w:u w:color="000000"/>
        </w:rPr>
        <w:t>Realiseringsmodell</w:t>
      </w:r>
      <w:bookmarkEnd w:id="38"/>
    </w:p>
    <w:p w14:paraId="51F9744C" w14:textId="75C17B0F" w:rsidR="00170ACA" w:rsidRDefault="00CD4CA8" w:rsidP="00331259">
      <w:pPr>
        <w:rPr>
          <w:u w:color="000000"/>
        </w:rPr>
      </w:pPr>
      <w:r>
        <w:rPr>
          <w:u w:color="000000"/>
        </w:rPr>
        <w:t xml:space="preserve">Nettverksmodellen </w:t>
      </w:r>
      <w:r w:rsidR="00331259">
        <w:rPr>
          <w:u w:color="000000"/>
        </w:rPr>
        <w:t xml:space="preserve">realiserer </w:t>
      </w:r>
      <w:r>
        <w:rPr>
          <w:u w:color="000000"/>
        </w:rPr>
        <w:t>INSPIRE Generic Network Model</w:t>
      </w:r>
      <w:r w:rsidR="00331259">
        <w:rPr>
          <w:u w:color="000000"/>
        </w:rPr>
        <w:t xml:space="preserve"> som vist i figuren under.</w:t>
      </w:r>
    </w:p>
    <w:p w14:paraId="0A09939F" w14:textId="77777777" w:rsidR="0020571C" w:rsidRDefault="0020571C" w:rsidP="00331259">
      <w:pPr>
        <w:rPr>
          <w:u w:color="000000"/>
        </w:rPr>
      </w:pPr>
    </w:p>
    <w:p w14:paraId="3A594296" w14:textId="77777777" w:rsidR="00700579" w:rsidRDefault="00700579" w:rsidP="00700579">
      <w:pPr>
        <w:keepNext/>
        <w:jc w:val="center"/>
      </w:pPr>
      <w:r>
        <w:rPr>
          <w:noProof/>
          <w:u w:color="000000"/>
        </w:rPr>
        <w:drawing>
          <wp:inline distT="0" distB="0" distL="0" distR="0" wp14:anchorId="37AAE3E0" wp14:editId="5E9FCA64">
            <wp:extent cx="6030000" cy="5605200"/>
            <wp:effectExtent l="0" t="0" r="889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holdet til INSPIRE Generic Network Model - nettve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30000" cy="5605200"/>
                    </a:xfrm>
                    <a:prstGeom prst="rect">
                      <a:avLst/>
                    </a:prstGeom>
                  </pic:spPr>
                </pic:pic>
              </a:graphicData>
            </a:graphic>
          </wp:inline>
        </w:drawing>
      </w:r>
    </w:p>
    <w:p w14:paraId="2C70E6F9" w14:textId="4FA5535F" w:rsidR="0020571C" w:rsidRDefault="00700579" w:rsidP="00700579">
      <w:pPr>
        <w:pStyle w:val="Bildetekst"/>
        <w:jc w:val="center"/>
      </w:pPr>
      <w:r>
        <w:t xml:space="preserve">Figur </w:t>
      </w:r>
      <w:r w:rsidR="0089599E">
        <w:fldChar w:fldCharType="begin"/>
      </w:r>
      <w:r w:rsidR="0089599E">
        <w:instrText xml:space="preserve"> SEQ Figur \* ARABIC </w:instrText>
      </w:r>
      <w:r w:rsidR="0089599E">
        <w:fldChar w:fldCharType="separate"/>
      </w:r>
      <w:r w:rsidR="007507B1">
        <w:rPr>
          <w:noProof/>
        </w:rPr>
        <w:t>10</w:t>
      </w:r>
      <w:r w:rsidR="0089599E">
        <w:rPr>
          <w:noProof/>
        </w:rPr>
        <w:fldChar w:fldCharType="end"/>
      </w:r>
      <w:r>
        <w:t xml:space="preserve"> Realisering av INSPIRE GNM – Nettverk</w:t>
      </w:r>
    </w:p>
    <w:p w14:paraId="6A7426AC" w14:textId="77777777" w:rsidR="00700579" w:rsidRDefault="00700579">
      <w:r>
        <w:br w:type="page"/>
      </w:r>
    </w:p>
    <w:p w14:paraId="3EF34663" w14:textId="26A386B9" w:rsidR="00700579" w:rsidRDefault="00700579" w:rsidP="00700579">
      <w:pPr>
        <w:rPr>
          <w:u w:color="000000"/>
        </w:rPr>
      </w:pPr>
      <w:r>
        <w:lastRenderedPageBreak/>
        <w:t>Modellen for lineære referanser realiserer</w:t>
      </w:r>
      <w:r w:rsidRPr="00700579">
        <w:rPr>
          <w:u w:color="000000"/>
        </w:rPr>
        <w:t xml:space="preserve"> </w:t>
      </w:r>
      <w:r>
        <w:rPr>
          <w:u w:color="000000"/>
        </w:rPr>
        <w:t>INSPIRE Generic Network Model som vist i figuren under.</w:t>
      </w:r>
    </w:p>
    <w:p w14:paraId="04FC7F90" w14:textId="77777777" w:rsidR="00700579" w:rsidRDefault="00700579" w:rsidP="00700579">
      <w:pPr>
        <w:rPr>
          <w:u w:color="000000"/>
        </w:rPr>
      </w:pPr>
    </w:p>
    <w:p w14:paraId="7EFC82D6" w14:textId="77777777" w:rsidR="00700579" w:rsidRDefault="00700579" w:rsidP="00700579">
      <w:pPr>
        <w:keepNext/>
        <w:jc w:val="center"/>
      </w:pPr>
      <w:r>
        <w:rPr>
          <w:noProof/>
        </w:rPr>
        <w:drawing>
          <wp:inline distT="0" distB="0" distL="0" distR="0" wp14:anchorId="3622FBFF" wp14:editId="1109EA19">
            <wp:extent cx="4888799" cy="4313229"/>
            <wp:effectExtent l="0" t="0" r="762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holdet til INSPIRE Generic Network Model - L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88799" cy="4313229"/>
                    </a:xfrm>
                    <a:prstGeom prst="rect">
                      <a:avLst/>
                    </a:prstGeom>
                  </pic:spPr>
                </pic:pic>
              </a:graphicData>
            </a:graphic>
          </wp:inline>
        </w:drawing>
      </w:r>
    </w:p>
    <w:p w14:paraId="23A7A145" w14:textId="797E5950" w:rsidR="00700579" w:rsidRPr="00700579" w:rsidRDefault="00700579" w:rsidP="00700579">
      <w:pPr>
        <w:pStyle w:val="Bildetekst"/>
        <w:jc w:val="center"/>
      </w:pPr>
      <w:r>
        <w:t xml:space="preserve">Figur </w:t>
      </w:r>
      <w:r w:rsidR="0089599E">
        <w:fldChar w:fldCharType="begin"/>
      </w:r>
      <w:r w:rsidR="0089599E">
        <w:instrText xml:space="preserve"> SEQ Figur \* ARABIC </w:instrText>
      </w:r>
      <w:r w:rsidR="0089599E">
        <w:fldChar w:fldCharType="separate"/>
      </w:r>
      <w:r w:rsidR="007507B1">
        <w:rPr>
          <w:noProof/>
        </w:rPr>
        <w:t>11</w:t>
      </w:r>
      <w:r w:rsidR="0089599E">
        <w:rPr>
          <w:noProof/>
        </w:rPr>
        <w:fldChar w:fldCharType="end"/>
      </w:r>
      <w:r>
        <w:t xml:space="preserve"> Realisering av INSPIRE GNM - lineære referanser</w:t>
      </w:r>
    </w:p>
    <w:p w14:paraId="1BE0D713" w14:textId="77777777" w:rsidR="00331259" w:rsidRDefault="00331259" w:rsidP="00331259">
      <w:pPr>
        <w:rPr>
          <w:u w:color="000000"/>
        </w:rPr>
      </w:pPr>
    </w:p>
    <w:p w14:paraId="7C57ED1E" w14:textId="77777777" w:rsidR="00331259" w:rsidRDefault="00331259" w:rsidP="00331259">
      <w:pPr>
        <w:pStyle w:val="Overskrift3"/>
        <w:rPr>
          <w:u w:color="000000"/>
        </w:rPr>
      </w:pPr>
      <w:bookmarkStart w:id="39" w:name="_Toc432771286"/>
      <w:r>
        <w:rPr>
          <w:u w:color="000000"/>
        </w:rPr>
        <w:t>Detaljert realisering</w:t>
      </w:r>
      <w:bookmarkEnd w:id="39"/>
    </w:p>
    <w:p w14:paraId="54308E49" w14:textId="1FAA95E6" w:rsidR="00331259" w:rsidRDefault="00331259" w:rsidP="00331259">
      <w:pPr>
        <w:rPr>
          <w:u w:color="000000"/>
        </w:rPr>
      </w:pPr>
      <w:r>
        <w:rPr>
          <w:u w:color="000000"/>
        </w:rPr>
        <w:t>De enkelte elementene i modellen forholder seg til modellen INSPIRE Generic Network Model som vist i tabellen under</w:t>
      </w:r>
      <w:r w:rsidR="00700579">
        <w:rPr>
          <w:u w:color="000000"/>
        </w:rPr>
        <w:t>.</w:t>
      </w:r>
    </w:p>
    <w:tbl>
      <w:tblPr>
        <w:tblStyle w:val="Tabellrutenett"/>
        <w:tblW w:w="0" w:type="auto"/>
        <w:tblLayout w:type="fixed"/>
        <w:tblLook w:val="04A0" w:firstRow="1" w:lastRow="0" w:firstColumn="1" w:lastColumn="0" w:noHBand="0" w:noVBand="1"/>
      </w:tblPr>
      <w:tblGrid>
        <w:gridCol w:w="1504"/>
        <w:gridCol w:w="2529"/>
        <w:gridCol w:w="1349"/>
        <w:gridCol w:w="2835"/>
        <w:gridCol w:w="1977"/>
      </w:tblGrid>
      <w:tr w:rsidR="0044573A" w:rsidRPr="002503DE" w14:paraId="1D7AFB19" w14:textId="77777777" w:rsidTr="00A63D7F">
        <w:trPr>
          <w:cantSplit/>
          <w:tblHeader/>
        </w:trPr>
        <w:tc>
          <w:tcPr>
            <w:tcW w:w="4033" w:type="dxa"/>
            <w:gridSpan w:val="2"/>
            <w:shd w:val="clear" w:color="auto" w:fill="BFBFBF" w:themeFill="background1" w:themeFillShade="BF"/>
          </w:tcPr>
          <w:p w14:paraId="0FC3F07D" w14:textId="77777777" w:rsidR="0044573A" w:rsidRPr="002503DE" w:rsidRDefault="0044573A" w:rsidP="00707E4C">
            <w:pPr>
              <w:rPr>
                <w:b/>
                <w:u w:color="000000"/>
              </w:rPr>
            </w:pPr>
            <w:r>
              <w:rPr>
                <w:b/>
                <w:u w:color="000000"/>
              </w:rPr>
              <w:t>SOSI</w:t>
            </w:r>
          </w:p>
        </w:tc>
        <w:tc>
          <w:tcPr>
            <w:tcW w:w="4184" w:type="dxa"/>
            <w:gridSpan w:val="2"/>
            <w:shd w:val="clear" w:color="auto" w:fill="BFBFBF" w:themeFill="background1" w:themeFillShade="BF"/>
          </w:tcPr>
          <w:p w14:paraId="6AED91FF" w14:textId="30AFFB12" w:rsidR="0044573A" w:rsidRPr="002503DE" w:rsidRDefault="00707E4C" w:rsidP="00707E4C">
            <w:pPr>
              <w:rPr>
                <w:b/>
                <w:u w:color="000000"/>
              </w:rPr>
            </w:pPr>
            <w:r>
              <w:rPr>
                <w:b/>
                <w:u w:color="000000"/>
              </w:rPr>
              <w:t>INSPIRE</w:t>
            </w:r>
          </w:p>
        </w:tc>
        <w:tc>
          <w:tcPr>
            <w:tcW w:w="1977" w:type="dxa"/>
            <w:shd w:val="clear" w:color="auto" w:fill="BFBFBF" w:themeFill="background1" w:themeFillShade="BF"/>
          </w:tcPr>
          <w:p w14:paraId="3706DDE2" w14:textId="77777777" w:rsidR="0044573A" w:rsidRPr="002503DE" w:rsidRDefault="0044573A" w:rsidP="00707E4C">
            <w:pPr>
              <w:rPr>
                <w:b/>
                <w:u w:color="000000"/>
              </w:rPr>
            </w:pPr>
          </w:p>
        </w:tc>
      </w:tr>
      <w:tr w:rsidR="00707E4C" w:rsidRPr="002503DE" w14:paraId="067C63BD" w14:textId="77777777" w:rsidTr="00A63D7F">
        <w:trPr>
          <w:cantSplit/>
          <w:tblHeader/>
        </w:trPr>
        <w:tc>
          <w:tcPr>
            <w:tcW w:w="1504" w:type="dxa"/>
            <w:shd w:val="clear" w:color="auto" w:fill="BFBFBF" w:themeFill="background1" w:themeFillShade="BF"/>
          </w:tcPr>
          <w:p w14:paraId="11FFB950" w14:textId="77777777" w:rsidR="0044573A" w:rsidRPr="002503DE" w:rsidRDefault="0044573A" w:rsidP="00707E4C">
            <w:pPr>
              <w:rPr>
                <w:b/>
                <w:u w:color="000000"/>
              </w:rPr>
            </w:pPr>
            <w:r>
              <w:rPr>
                <w:b/>
                <w:u w:color="000000"/>
              </w:rPr>
              <w:t>Type element</w:t>
            </w:r>
          </w:p>
        </w:tc>
        <w:tc>
          <w:tcPr>
            <w:tcW w:w="2529" w:type="dxa"/>
            <w:shd w:val="clear" w:color="auto" w:fill="BFBFBF" w:themeFill="background1" w:themeFillShade="BF"/>
          </w:tcPr>
          <w:p w14:paraId="1A74F3A1" w14:textId="77777777" w:rsidR="0044573A" w:rsidRPr="002503DE" w:rsidRDefault="0044573A" w:rsidP="00707E4C">
            <w:pPr>
              <w:rPr>
                <w:b/>
                <w:u w:color="000000"/>
              </w:rPr>
            </w:pPr>
            <w:r>
              <w:rPr>
                <w:b/>
                <w:u w:color="000000"/>
              </w:rPr>
              <w:t>Elementnavn</w:t>
            </w:r>
          </w:p>
        </w:tc>
        <w:tc>
          <w:tcPr>
            <w:tcW w:w="1349" w:type="dxa"/>
            <w:shd w:val="clear" w:color="auto" w:fill="BFBFBF" w:themeFill="background1" w:themeFillShade="BF"/>
          </w:tcPr>
          <w:p w14:paraId="13B3187F" w14:textId="77777777" w:rsidR="0044573A" w:rsidRDefault="0044573A" w:rsidP="00707E4C">
            <w:pPr>
              <w:rPr>
                <w:b/>
                <w:u w:color="000000"/>
              </w:rPr>
            </w:pPr>
            <w:r>
              <w:rPr>
                <w:b/>
                <w:u w:color="000000"/>
              </w:rPr>
              <w:t>Type element</w:t>
            </w:r>
          </w:p>
        </w:tc>
        <w:tc>
          <w:tcPr>
            <w:tcW w:w="2835" w:type="dxa"/>
            <w:shd w:val="clear" w:color="auto" w:fill="BFBFBF" w:themeFill="background1" w:themeFillShade="BF"/>
          </w:tcPr>
          <w:p w14:paraId="58BF6BAB" w14:textId="77777777" w:rsidR="0044573A" w:rsidRPr="002503DE" w:rsidRDefault="0044573A" w:rsidP="00707E4C">
            <w:pPr>
              <w:rPr>
                <w:b/>
                <w:u w:color="000000"/>
              </w:rPr>
            </w:pPr>
            <w:r>
              <w:rPr>
                <w:b/>
                <w:u w:color="000000"/>
              </w:rPr>
              <w:t>Elementnavn</w:t>
            </w:r>
          </w:p>
        </w:tc>
        <w:tc>
          <w:tcPr>
            <w:tcW w:w="1977" w:type="dxa"/>
            <w:shd w:val="clear" w:color="auto" w:fill="BFBFBF" w:themeFill="background1" w:themeFillShade="BF"/>
          </w:tcPr>
          <w:p w14:paraId="42926D6A" w14:textId="77777777" w:rsidR="0044573A" w:rsidRDefault="0044573A" w:rsidP="00707E4C">
            <w:pPr>
              <w:rPr>
                <w:b/>
                <w:u w:color="000000"/>
              </w:rPr>
            </w:pPr>
            <w:r>
              <w:rPr>
                <w:b/>
                <w:u w:color="000000"/>
              </w:rPr>
              <w:t>Kommentar</w:t>
            </w:r>
          </w:p>
        </w:tc>
      </w:tr>
      <w:tr w:rsidR="00707E4C" w14:paraId="6A19900C" w14:textId="77777777" w:rsidTr="00707E4C">
        <w:tc>
          <w:tcPr>
            <w:tcW w:w="1504" w:type="dxa"/>
          </w:tcPr>
          <w:p w14:paraId="763E7761" w14:textId="21FCA74B" w:rsidR="00707E4C" w:rsidRDefault="00707E4C" w:rsidP="00707E4C">
            <w:pPr>
              <w:rPr>
                <w:u w:color="000000"/>
              </w:rPr>
            </w:pPr>
            <w:r>
              <w:rPr>
                <w:u w:color="000000"/>
              </w:rPr>
              <w:t>Objekttype</w:t>
            </w:r>
          </w:p>
        </w:tc>
        <w:tc>
          <w:tcPr>
            <w:tcW w:w="2529" w:type="dxa"/>
          </w:tcPr>
          <w:p w14:paraId="5576C4B4" w14:textId="74AAA4EF" w:rsidR="00707E4C" w:rsidRDefault="00707E4C" w:rsidP="00707E4C">
            <w:pPr>
              <w:rPr>
                <w:u w:color="000000"/>
              </w:rPr>
            </w:pPr>
            <w:r>
              <w:rPr>
                <w:u w:color="000000"/>
              </w:rPr>
              <w:t>Nettverk</w:t>
            </w:r>
          </w:p>
        </w:tc>
        <w:tc>
          <w:tcPr>
            <w:tcW w:w="1349" w:type="dxa"/>
            <w:shd w:val="clear" w:color="auto" w:fill="F2F2F2" w:themeFill="background1" w:themeFillShade="F2"/>
          </w:tcPr>
          <w:p w14:paraId="48650462" w14:textId="518669F9" w:rsidR="00707E4C" w:rsidRDefault="00707E4C" w:rsidP="00707E4C">
            <w:pPr>
              <w:rPr>
                <w:u w:color="000000"/>
              </w:rPr>
            </w:pPr>
            <w:r>
              <w:rPr>
                <w:u w:color="000000"/>
              </w:rPr>
              <w:t>Objekttype</w:t>
            </w:r>
          </w:p>
        </w:tc>
        <w:tc>
          <w:tcPr>
            <w:tcW w:w="2835" w:type="dxa"/>
            <w:shd w:val="clear" w:color="auto" w:fill="F2F2F2" w:themeFill="background1" w:themeFillShade="F2"/>
          </w:tcPr>
          <w:p w14:paraId="6665F905" w14:textId="2C9C46C1" w:rsidR="00707E4C" w:rsidRDefault="00707E4C" w:rsidP="00707E4C">
            <w:pPr>
              <w:rPr>
                <w:u w:color="000000"/>
              </w:rPr>
            </w:pPr>
            <w:r>
              <w:rPr>
                <w:u w:color="000000"/>
              </w:rPr>
              <w:t>Network</w:t>
            </w:r>
          </w:p>
        </w:tc>
        <w:tc>
          <w:tcPr>
            <w:tcW w:w="1977" w:type="dxa"/>
            <w:shd w:val="clear" w:color="auto" w:fill="F2F2F2" w:themeFill="background1" w:themeFillShade="F2"/>
          </w:tcPr>
          <w:p w14:paraId="710F115A" w14:textId="77777777" w:rsidR="00707E4C" w:rsidRDefault="00707E4C" w:rsidP="00707E4C">
            <w:pPr>
              <w:rPr>
                <w:u w:color="000000"/>
              </w:rPr>
            </w:pPr>
          </w:p>
        </w:tc>
      </w:tr>
      <w:tr w:rsidR="00707E4C" w14:paraId="60F13EA2" w14:textId="77777777" w:rsidTr="00A63D7F">
        <w:trPr>
          <w:cantSplit/>
        </w:trPr>
        <w:tc>
          <w:tcPr>
            <w:tcW w:w="1504" w:type="dxa"/>
          </w:tcPr>
          <w:p w14:paraId="7C9595DD" w14:textId="02533707" w:rsidR="00707E4C" w:rsidRDefault="00707E4C" w:rsidP="00707E4C">
            <w:pPr>
              <w:rPr>
                <w:u w:color="000000"/>
              </w:rPr>
            </w:pPr>
            <w:r>
              <w:rPr>
                <w:u w:color="000000"/>
              </w:rPr>
              <w:t>Egenskap</w:t>
            </w:r>
          </w:p>
        </w:tc>
        <w:tc>
          <w:tcPr>
            <w:tcW w:w="2529" w:type="dxa"/>
          </w:tcPr>
          <w:p w14:paraId="7489AA6D" w14:textId="77777777" w:rsidR="00707E4C" w:rsidRDefault="00707E4C" w:rsidP="00707E4C">
            <w:pPr>
              <w:rPr>
                <w:u w:color="000000"/>
              </w:rPr>
            </w:pPr>
            <w:r>
              <w:rPr>
                <w:u w:color="000000"/>
              </w:rPr>
              <w:t>Nettverk.</w:t>
            </w:r>
          </w:p>
          <w:p w14:paraId="11A34BDB" w14:textId="605C09DD" w:rsidR="00707E4C" w:rsidRDefault="00707E4C" w:rsidP="00707E4C">
            <w:pPr>
              <w:rPr>
                <w:u w:color="000000"/>
              </w:rPr>
            </w:pPr>
            <w:r>
              <w:rPr>
                <w:u w:color="000000"/>
              </w:rPr>
              <w:t>nettverksnavn</w:t>
            </w:r>
          </w:p>
        </w:tc>
        <w:tc>
          <w:tcPr>
            <w:tcW w:w="1349" w:type="dxa"/>
            <w:shd w:val="clear" w:color="auto" w:fill="F2F2F2" w:themeFill="background1" w:themeFillShade="F2"/>
          </w:tcPr>
          <w:p w14:paraId="40A1BABE" w14:textId="25F5CE04" w:rsidR="00707E4C" w:rsidRDefault="00707E4C" w:rsidP="00707E4C">
            <w:pPr>
              <w:rPr>
                <w:u w:color="000000"/>
              </w:rPr>
            </w:pPr>
            <w:r>
              <w:rPr>
                <w:u w:color="000000"/>
              </w:rPr>
              <w:t>Egenskap</w:t>
            </w:r>
          </w:p>
        </w:tc>
        <w:tc>
          <w:tcPr>
            <w:tcW w:w="2835" w:type="dxa"/>
            <w:shd w:val="clear" w:color="auto" w:fill="F2F2F2" w:themeFill="background1" w:themeFillShade="F2"/>
          </w:tcPr>
          <w:p w14:paraId="6937BECC" w14:textId="77777777" w:rsidR="00707E4C" w:rsidRDefault="00707E4C" w:rsidP="00707E4C">
            <w:pPr>
              <w:rPr>
                <w:u w:color="000000"/>
              </w:rPr>
            </w:pPr>
            <w:r>
              <w:rPr>
                <w:u w:color="000000"/>
              </w:rPr>
              <w:t>Network.</w:t>
            </w:r>
          </w:p>
          <w:p w14:paraId="1785EEFB" w14:textId="1A9F83A2" w:rsidR="00707E4C" w:rsidRDefault="00707E4C" w:rsidP="00707E4C">
            <w:pPr>
              <w:rPr>
                <w:u w:color="000000"/>
              </w:rPr>
            </w:pPr>
            <w:r>
              <w:rPr>
                <w:u w:color="000000"/>
              </w:rPr>
              <w:t>geographicalName.spelling</w:t>
            </w:r>
          </w:p>
        </w:tc>
        <w:tc>
          <w:tcPr>
            <w:tcW w:w="1977" w:type="dxa"/>
            <w:shd w:val="clear" w:color="auto" w:fill="F2F2F2" w:themeFill="background1" w:themeFillShade="F2"/>
          </w:tcPr>
          <w:p w14:paraId="082DD280" w14:textId="77777777" w:rsidR="00707E4C" w:rsidRDefault="00707E4C" w:rsidP="00707E4C">
            <w:pPr>
              <w:rPr>
                <w:u w:color="000000"/>
              </w:rPr>
            </w:pPr>
          </w:p>
        </w:tc>
      </w:tr>
      <w:tr w:rsidR="00707E4C" w14:paraId="010C9E85" w14:textId="77777777" w:rsidTr="00A63D7F">
        <w:trPr>
          <w:cantSplit/>
        </w:trPr>
        <w:tc>
          <w:tcPr>
            <w:tcW w:w="1504" w:type="dxa"/>
          </w:tcPr>
          <w:p w14:paraId="338C3192" w14:textId="5C29F476" w:rsidR="00707E4C" w:rsidRDefault="00707E4C" w:rsidP="00707E4C">
            <w:pPr>
              <w:rPr>
                <w:u w:color="000000"/>
              </w:rPr>
            </w:pPr>
            <w:r>
              <w:rPr>
                <w:u w:color="000000"/>
              </w:rPr>
              <w:t>Assosiasjon</w:t>
            </w:r>
          </w:p>
        </w:tc>
        <w:tc>
          <w:tcPr>
            <w:tcW w:w="2529" w:type="dxa"/>
          </w:tcPr>
          <w:p w14:paraId="0DF0CAAE" w14:textId="77777777" w:rsidR="00707E4C" w:rsidRDefault="00707E4C" w:rsidP="00707E4C">
            <w:pPr>
              <w:rPr>
                <w:u w:color="000000"/>
              </w:rPr>
            </w:pPr>
            <w:r>
              <w:rPr>
                <w:u w:color="000000"/>
              </w:rPr>
              <w:t>Nettverk.</w:t>
            </w:r>
          </w:p>
          <w:p w14:paraId="24566EEE" w14:textId="699C2C95" w:rsidR="00707E4C" w:rsidRDefault="00707E4C" w:rsidP="00707E4C">
            <w:pPr>
              <w:rPr>
                <w:u w:color="000000"/>
              </w:rPr>
            </w:pPr>
            <w:r>
              <w:rPr>
                <w:u w:color="000000"/>
              </w:rPr>
              <w:t>nettverkselement</w:t>
            </w:r>
          </w:p>
        </w:tc>
        <w:tc>
          <w:tcPr>
            <w:tcW w:w="1349" w:type="dxa"/>
            <w:shd w:val="clear" w:color="auto" w:fill="F2F2F2" w:themeFill="background1" w:themeFillShade="F2"/>
          </w:tcPr>
          <w:p w14:paraId="22EA5F7A" w14:textId="5F13DDEF" w:rsidR="00707E4C" w:rsidRDefault="00707E4C" w:rsidP="00707E4C">
            <w:pPr>
              <w:rPr>
                <w:u w:color="000000"/>
              </w:rPr>
            </w:pPr>
            <w:r>
              <w:rPr>
                <w:u w:color="000000"/>
              </w:rPr>
              <w:t>Assosiasjon</w:t>
            </w:r>
          </w:p>
        </w:tc>
        <w:tc>
          <w:tcPr>
            <w:tcW w:w="2835" w:type="dxa"/>
            <w:shd w:val="clear" w:color="auto" w:fill="F2F2F2" w:themeFill="background1" w:themeFillShade="F2"/>
          </w:tcPr>
          <w:p w14:paraId="145D9BF2" w14:textId="1835F278" w:rsidR="00707E4C" w:rsidRDefault="00707E4C" w:rsidP="00707E4C">
            <w:pPr>
              <w:rPr>
                <w:u w:color="000000"/>
              </w:rPr>
            </w:pPr>
            <w:r>
              <w:rPr>
                <w:u w:color="000000"/>
              </w:rPr>
              <w:t>Network.elements</w:t>
            </w:r>
          </w:p>
        </w:tc>
        <w:tc>
          <w:tcPr>
            <w:tcW w:w="1977" w:type="dxa"/>
            <w:shd w:val="clear" w:color="auto" w:fill="F2F2F2" w:themeFill="background1" w:themeFillShade="F2"/>
          </w:tcPr>
          <w:p w14:paraId="66345779" w14:textId="77777777" w:rsidR="00707E4C" w:rsidRDefault="00707E4C" w:rsidP="00707E4C">
            <w:pPr>
              <w:rPr>
                <w:u w:color="000000"/>
              </w:rPr>
            </w:pPr>
          </w:p>
        </w:tc>
      </w:tr>
      <w:tr w:rsidR="00707E4C" w14:paraId="72329DA2" w14:textId="77777777" w:rsidTr="00A63D7F">
        <w:trPr>
          <w:cantSplit/>
        </w:trPr>
        <w:tc>
          <w:tcPr>
            <w:tcW w:w="1504" w:type="dxa"/>
          </w:tcPr>
          <w:p w14:paraId="3F0A7718" w14:textId="77777777" w:rsidR="00707E4C" w:rsidRDefault="00707E4C" w:rsidP="00707E4C">
            <w:pPr>
              <w:rPr>
                <w:u w:color="000000"/>
              </w:rPr>
            </w:pPr>
          </w:p>
        </w:tc>
        <w:tc>
          <w:tcPr>
            <w:tcW w:w="2529" w:type="dxa"/>
          </w:tcPr>
          <w:p w14:paraId="0F87AB2A" w14:textId="77777777" w:rsidR="00707E4C" w:rsidRDefault="00707E4C" w:rsidP="00707E4C">
            <w:pPr>
              <w:rPr>
                <w:u w:color="000000"/>
              </w:rPr>
            </w:pPr>
          </w:p>
        </w:tc>
        <w:tc>
          <w:tcPr>
            <w:tcW w:w="1349" w:type="dxa"/>
            <w:shd w:val="clear" w:color="auto" w:fill="F2F2F2" w:themeFill="background1" w:themeFillShade="F2"/>
          </w:tcPr>
          <w:p w14:paraId="62BE1CC2" w14:textId="77777777" w:rsidR="00707E4C" w:rsidRDefault="00707E4C" w:rsidP="00707E4C">
            <w:pPr>
              <w:rPr>
                <w:u w:color="000000"/>
              </w:rPr>
            </w:pPr>
          </w:p>
        </w:tc>
        <w:tc>
          <w:tcPr>
            <w:tcW w:w="2835" w:type="dxa"/>
            <w:shd w:val="clear" w:color="auto" w:fill="F2F2F2" w:themeFill="background1" w:themeFillShade="F2"/>
          </w:tcPr>
          <w:p w14:paraId="326228A7" w14:textId="77777777" w:rsidR="00707E4C" w:rsidRDefault="00707E4C" w:rsidP="00707E4C">
            <w:pPr>
              <w:rPr>
                <w:u w:color="000000"/>
              </w:rPr>
            </w:pPr>
          </w:p>
        </w:tc>
        <w:tc>
          <w:tcPr>
            <w:tcW w:w="1977" w:type="dxa"/>
            <w:shd w:val="clear" w:color="auto" w:fill="F2F2F2" w:themeFill="background1" w:themeFillShade="F2"/>
          </w:tcPr>
          <w:p w14:paraId="7ABE50E7" w14:textId="77777777" w:rsidR="00707E4C" w:rsidRDefault="00707E4C" w:rsidP="00707E4C">
            <w:pPr>
              <w:rPr>
                <w:u w:color="000000"/>
              </w:rPr>
            </w:pPr>
          </w:p>
        </w:tc>
      </w:tr>
      <w:tr w:rsidR="00707E4C" w14:paraId="4FE830E2" w14:textId="77777777" w:rsidTr="00A63D7F">
        <w:trPr>
          <w:cantSplit/>
        </w:trPr>
        <w:tc>
          <w:tcPr>
            <w:tcW w:w="1504" w:type="dxa"/>
          </w:tcPr>
          <w:p w14:paraId="2555B4E2" w14:textId="276732E3" w:rsidR="00707E4C" w:rsidRDefault="00707E4C" w:rsidP="00707E4C">
            <w:pPr>
              <w:rPr>
                <w:u w:color="000000"/>
              </w:rPr>
            </w:pPr>
            <w:r>
              <w:rPr>
                <w:u w:color="000000"/>
              </w:rPr>
              <w:t>Objekttype</w:t>
            </w:r>
          </w:p>
        </w:tc>
        <w:tc>
          <w:tcPr>
            <w:tcW w:w="2529" w:type="dxa"/>
          </w:tcPr>
          <w:p w14:paraId="64090888" w14:textId="3D17F160" w:rsidR="00707E4C" w:rsidRDefault="00707E4C" w:rsidP="00707E4C">
            <w:pPr>
              <w:rPr>
                <w:u w:color="000000"/>
              </w:rPr>
            </w:pPr>
            <w:r>
              <w:rPr>
                <w:u w:color="000000"/>
              </w:rPr>
              <w:t>Nettverkselement</w:t>
            </w:r>
          </w:p>
        </w:tc>
        <w:tc>
          <w:tcPr>
            <w:tcW w:w="1349" w:type="dxa"/>
            <w:shd w:val="clear" w:color="auto" w:fill="F2F2F2" w:themeFill="background1" w:themeFillShade="F2"/>
          </w:tcPr>
          <w:p w14:paraId="49993FB8" w14:textId="5A93D195" w:rsidR="00707E4C" w:rsidRDefault="00707E4C" w:rsidP="00707E4C">
            <w:pPr>
              <w:rPr>
                <w:u w:color="000000"/>
              </w:rPr>
            </w:pPr>
            <w:r>
              <w:rPr>
                <w:u w:color="000000"/>
              </w:rPr>
              <w:t>Objekttype</w:t>
            </w:r>
          </w:p>
        </w:tc>
        <w:tc>
          <w:tcPr>
            <w:tcW w:w="2835" w:type="dxa"/>
            <w:shd w:val="clear" w:color="auto" w:fill="F2F2F2" w:themeFill="background1" w:themeFillShade="F2"/>
          </w:tcPr>
          <w:p w14:paraId="172E486B" w14:textId="73DC1592" w:rsidR="00707E4C" w:rsidRDefault="00707E4C" w:rsidP="00707E4C">
            <w:pPr>
              <w:rPr>
                <w:u w:color="000000"/>
              </w:rPr>
            </w:pPr>
            <w:r>
              <w:rPr>
                <w:u w:color="000000"/>
              </w:rPr>
              <w:t>NetworkElement</w:t>
            </w:r>
          </w:p>
        </w:tc>
        <w:tc>
          <w:tcPr>
            <w:tcW w:w="1977" w:type="dxa"/>
            <w:shd w:val="clear" w:color="auto" w:fill="F2F2F2" w:themeFill="background1" w:themeFillShade="F2"/>
          </w:tcPr>
          <w:p w14:paraId="659CEACA" w14:textId="77777777" w:rsidR="00707E4C" w:rsidRDefault="00707E4C" w:rsidP="00707E4C">
            <w:pPr>
              <w:rPr>
                <w:u w:color="000000"/>
              </w:rPr>
            </w:pPr>
          </w:p>
        </w:tc>
      </w:tr>
      <w:tr w:rsidR="007A0244" w14:paraId="2E589631" w14:textId="77777777" w:rsidTr="00111B24">
        <w:trPr>
          <w:cantSplit/>
        </w:trPr>
        <w:tc>
          <w:tcPr>
            <w:tcW w:w="1504" w:type="dxa"/>
          </w:tcPr>
          <w:p w14:paraId="42965FA8" w14:textId="77777777" w:rsidR="007A0244" w:rsidRDefault="007A0244" w:rsidP="00111B24">
            <w:pPr>
              <w:rPr>
                <w:u w:color="000000"/>
              </w:rPr>
            </w:pPr>
            <w:r>
              <w:rPr>
                <w:u w:color="000000"/>
              </w:rPr>
              <w:t>Egenskap</w:t>
            </w:r>
          </w:p>
        </w:tc>
        <w:tc>
          <w:tcPr>
            <w:tcW w:w="2529" w:type="dxa"/>
          </w:tcPr>
          <w:p w14:paraId="1DE0988F" w14:textId="4BD8E671" w:rsidR="007A0244" w:rsidRDefault="007A0244" w:rsidP="00111B24">
            <w:pPr>
              <w:rPr>
                <w:u w:color="000000"/>
              </w:rPr>
            </w:pPr>
            <w:r>
              <w:rPr>
                <w:u w:color="000000"/>
              </w:rPr>
              <w:t>Nettverkselement.</w:t>
            </w:r>
          </w:p>
          <w:p w14:paraId="4C496856" w14:textId="77777777" w:rsidR="007A0244" w:rsidRDefault="007A0244" w:rsidP="00111B24">
            <w:pPr>
              <w:rPr>
                <w:u w:color="000000"/>
              </w:rPr>
            </w:pPr>
            <w:r>
              <w:rPr>
                <w:u w:color="000000"/>
              </w:rPr>
              <w:t>standardLRM</w:t>
            </w:r>
          </w:p>
        </w:tc>
        <w:tc>
          <w:tcPr>
            <w:tcW w:w="1349" w:type="dxa"/>
            <w:shd w:val="clear" w:color="auto" w:fill="F2F2F2" w:themeFill="background1" w:themeFillShade="F2"/>
          </w:tcPr>
          <w:p w14:paraId="37348289" w14:textId="77777777" w:rsidR="007A0244" w:rsidRDefault="007A0244" w:rsidP="00111B24">
            <w:pPr>
              <w:rPr>
                <w:u w:color="000000"/>
              </w:rPr>
            </w:pPr>
          </w:p>
        </w:tc>
        <w:tc>
          <w:tcPr>
            <w:tcW w:w="2835" w:type="dxa"/>
            <w:shd w:val="clear" w:color="auto" w:fill="F2F2F2" w:themeFill="background1" w:themeFillShade="F2"/>
          </w:tcPr>
          <w:p w14:paraId="74808CB2" w14:textId="77777777" w:rsidR="007A0244" w:rsidRDefault="007A0244" w:rsidP="00111B24">
            <w:pPr>
              <w:rPr>
                <w:u w:color="000000"/>
              </w:rPr>
            </w:pPr>
          </w:p>
        </w:tc>
        <w:tc>
          <w:tcPr>
            <w:tcW w:w="1977" w:type="dxa"/>
            <w:shd w:val="clear" w:color="auto" w:fill="F2F2F2" w:themeFill="background1" w:themeFillShade="F2"/>
          </w:tcPr>
          <w:p w14:paraId="02A27B15" w14:textId="77777777" w:rsidR="007A0244" w:rsidRDefault="007A0244" w:rsidP="00111B24">
            <w:pPr>
              <w:rPr>
                <w:u w:color="000000"/>
              </w:rPr>
            </w:pPr>
            <w:r>
              <w:rPr>
                <w:u w:color="000000"/>
              </w:rPr>
              <w:t>Finnes ikke, kun en LRM mulig i INSPIRE</w:t>
            </w:r>
          </w:p>
        </w:tc>
      </w:tr>
      <w:tr w:rsidR="00707E4C" w14:paraId="2CFBDEA4" w14:textId="77777777" w:rsidTr="00A63D7F">
        <w:trPr>
          <w:cantSplit/>
        </w:trPr>
        <w:tc>
          <w:tcPr>
            <w:tcW w:w="1504" w:type="dxa"/>
          </w:tcPr>
          <w:p w14:paraId="647EA4E7" w14:textId="5D347713" w:rsidR="00707E4C" w:rsidRDefault="00707E4C" w:rsidP="00707E4C">
            <w:pPr>
              <w:rPr>
                <w:u w:color="000000"/>
              </w:rPr>
            </w:pPr>
            <w:r>
              <w:rPr>
                <w:u w:color="000000"/>
              </w:rPr>
              <w:t>Assosiasjon</w:t>
            </w:r>
          </w:p>
        </w:tc>
        <w:tc>
          <w:tcPr>
            <w:tcW w:w="2529" w:type="dxa"/>
          </w:tcPr>
          <w:p w14:paraId="7B82B395" w14:textId="77777777" w:rsidR="00707E4C" w:rsidRDefault="00707E4C" w:rsidP="00707E4C">
            <w:pPr>
              <w:rPr>
                <w:u w:color="000000"/>
              </w:rPr>
            </w:pPr>
            <w:r>
              <w:rPr>
                <w:u w:color="000000"/>
              </w:rPr>
              <w:t>Nettverkselement.</w:t>
            </w:r>
          </w:p>
          <w:p w14:paraId="69891DBD" w14:textId="60305C61" w:rsidR="00707E4C" w:rsidRDefault="00707E4C" w:rsidP="00707E4C">
            <w:pPr>
              <w:rPr>
                <w:u w:color="000000"/>
              </w:rPr>
            </w:pPr>
            <w:r>
              <w:rPr>
                <w:u w:color="000000"/>
              </w:rPr>
              <w:t>nettverk</w:t>
            </w:r>
          </w:p>
        </w:tc>
        <w:tc>
          <w:tcPr>
            <w:tcW w:w="1349" w:type="dxa"/>
            <w:shd w:val="clear" w:color="auto" w:fill="F2F2F2" w:themeFill="background1" w:themeFillShade="F2"/>
          </w:tcPr>
          <w:p w14:paraId="4C46C41C" w14:textId="3A54DBD1" w:rsidR="00707E4C" w:rsidRDefault="00707E4C" w:rsidP="00707E4C">
            <w:pPr>
              <w:rPr>
                <w:u w:color="000000"/>
              </w:rPr>
            </w:pPr>
            <w:r>
              <w:rPr>
                <w:u w:color="000000"/>
              </w:rPr>
              <w:t>Assosiasjon</w:t>
            </w:r>
          </w:p>
        </w:tc>
        <w:tc>
          <w:tcPr>
            <w:tcW w:w="2835" w:type="dxa"/>
            <w:shd w:val="clear" w:color="auto" w:fill="F2F2F2" w:themeFill="background1" w:themeFillShade="F2"/>
          </w:tcPr>
          <w:p w14:paraId="51DE47F4" w14:textId="6481ADF3" w:rsidR="00707E4C" w:rsidRDefault="00707E4C" w:rsidP="00707E4C">
            <w:pPr>
              <w:rPr>
                <w:u w:color="000000"/>
              </w:rPr>
            </w:pPr>
            <w:r>
              <w:rPr>
                <w:u w:color="000000"/>
              </w:rPr>
              <w:t>NetworkElement.inNetwork</w:t>
            </w:r>
          </w:p>
        </w:tc>
        <w:tc>
          <w:tcPr>
            <w:tcW w:w="1977" w:type="dxa"/>
            <w:shd w:val="clear" w:color="auto" w:fill="F2F2F2" w:themeFill="background1" w:themeFillShade="F2"/>
          </w:tcPr>
          <w:p w14:paraId="577B370D" w14:textId="77777777" w:rsidR="00707E4C" w:rsidRDefault="00707E4C" w:rsidP="00707E4C">
            <w:pPr>
              <w:rPr>
                <w:u w:color="000000"/>
              </w:rPr>
            </w:pPr>
          </w:p>
        </w:tc>
      </w:tr>
      <w:tr w:rsidR="00707E4C" w14:paraId="40F98A0B" w14:textId="77777777" w:rsidTr="00A63D7F">
        <w:trPr>
          <w:cantSplit/>
        </w:trPr>
        <w:tc>
          <w:tcPr>
            <w:tcW w:w="1504" w:type="dxa"/>
          </w:tcPr>
          <w:p w14:paraId="761657DE" w14:textId="77777777" w:rsidR="00707E4C" w:rsidRDefault="00707E4C" w:rsidP="00707E4C">
            <w:pPr>
              <w:rPr>
                <w:u w:color="000000"/>
              </w:rPr>
            </w:pPr>
          </w:p>
        </w:tc>
        <w:tc>
          <w:tcPr>
            <w:tcW w:w="2529" w:type="dxa"/>
          </w:tcPr>
          <w:p w14:paraId="5235C5B3" w14:textId="77777777" w:rsidR="00707E4C" w:rsidRDefault="00707E4C" w:rsidP="00707E4C">
            <w:pPr>
              <w:rPr>
                <w:u w:color="000000"/>
              </w:rPr>
            </w:pPr>
          </w:p>
        </w:tc>
        <w:tc>
          <w:tcPr>
            <w:tcW w:w="1349" w:type="dxa"/>
            <w:shd w:val="clear" w:color="auto" w:fill="F2F2F2" w:themeFill="background1" w:themeFillShade="F2"/>
          </w:tcPr>
          <w:p w14:paraId="73EE4D26" w14:textId="77777777" w:rsidR="00707E4C" w:rsidRDefault="00707E4C" w:rsidP="00707E4C">
            <w:pPr>
              <w:rPr>
                <w:u w:color="000000"/>
              </w:rPr>
            </w:pPr>
          </w:p>
        </w:tc>
        <w:tc>
          <w:tcPr>
            <w:tcW w:w="2835" w:type="dxa"/>
            <w:shd w:val="clear" w:color="auto" w:fill="F2F2F2" w:themeFill="background1" w:themeFillShade="F2"/>
          </w:tcPr>
          <w:p w14:paraId="1812A4F1" w14:textId="77777777" w:rsidR="00707E4C" w:rsidRDefault="00707E4C" w:rsidP="00707E4C">
            <w:pPr>
              <w:rPr>
                <w:u w:color="000000"/>
              </w:rPr>
            </w:pPr>
          </w:p>
        </w:tc>
        <w:tc>
          <w:tcPr>
            <w:tcW w:w="1977" w:type="dxa"/>
            <w:shd w:val="clear" w:color="auto" w:fill="F2F2F2" w:themeFill="background1" w:themeFillShade="F2"/>
          </w:tcPr>
          <w:p w14:paraId="1E4E6807" w14:textId="77777777" w:rsidR="00707E4C" w:rsidRDefault="00707E4C" w:rsidP="00707E4C">
            <w:pPr>
              <w:rPr>
                <w:u w:color="000000"/>
              </w:rPr>
            </w:pPr>
          </w:p>
        </w:tc>
      </w:tr>
      <w:tr w:rsidR="00707E4C" w14:paraId="43569D4C" w14:textId="77777777" w:rsidTr="00A63D7F">
        <w:trPr>
          <w:cantSplit/>
        </w:trPr>
        <w:tc>
          <w:tcPr>
            <w:tcW w:w="1504" w:type="dxa"/>
          </w:tcPr>
          <w:p w14:paraId="4ADD603D" w14:textId="43BE79A2" w:rsidR="00707E4C" w:rsidRDefault="00FA09C6" w:rsidP="00707E4C">
            <w:pPr>
              <w:rPr>
                <w:u w:color="000000"/>
              </w:rPr>
            </w:pPr>
            <w:r>
              <w:rPr>
                <w:u w:color="000000"/>
              </w:rPr>
              <w:t>Objekttype</w:t>
            </w:r>
          </w:p>
        </w:tc>
        <w:tc>
          <w:tcPr>
            <w:tcW w:w="2529" w:type="dxa"/>
          </w:tcPr>
          <w:p w14:paraId="29C1E1BF" w14:textId="7D4D1A42" w:rsidR="00707E4C" w:rsidRDefault="00FA09C6" w:rsidP="00707E4C">
            <w:pPr>
              <w:rPr>
                <w:u w:color="000000"/>
              </w:rPr>
            </w:pPr>
            <w:r>
              <w:rPr>
                <w:u w:color="000000"/>
              </w:rPr>
              <w:t>Lenkesett</w:t>
            </w:r>
          </w:p>
        </w:tc>
        <w:tc>
          <w:tcPr>
            <w:tcW w:w="1349" w:type="dxa"/>
            <w:shd w:val="clear" w:color="auto" w:fill="F2F2F2" w:themeFill="background1" w:themeFillShade="F2"/>
          </w:tcPr>
          <w:p w14:paraId="0DFE3135" w14:textId="11F55116" w:rsidR="00707E4C" w:rsidRDefault="00FA09C6" w:rsidP="00707E4C">
            <w:pPr>
              <w:rPr>
                <w:u w:color="000000"/>
              </w:rPr>
            </w:pPr>
            <w:r>
              <w:rPr>
                <w:u w:color="000000"/>
              </w:rPr>
              <w:t>Objekttype</w:t>
            </w:r>
          </w:p>
        </w:tc>
        <w:tc>
          <w:tcPr>
            <w:tcW w:w="2835" w:type="dxa"/>
            <w:shd w:val="clear" w:color="auto" w:fill="F2F2F2" w:themeFill="background1" w:themeFillShade="F2"/>
          </w:tcPr>
          <w:p w14:paraId="6BB28968" w14:textId="0B347D41" w:rsidR="00707E4C" w:rsidRDefault="00FA09C6" w:rsidP="00707E4C">
            <w:pPr>
              <w:rPr>
                <w:u w:color="000000"/>
              </w:rPr>
            </w:pPr>
            <w:r>
              <w:rPr>
                <w:u w:color="000000"/>
              </w:rPr>
              <w:t>LinkSet</w:t>
            </w:r>
          </w:p>
        </w:tc>
        <w:tc>
          <w:tcPr>
            <w:tcW w:w="1977" w:type="dxa"/>
            <w:shd w:val="clear" w:color="auto" w:fill="F2F2F2" w:themeFill="background1" w:themeFillShade="F2"/>
          </w:tcPr>
          <w:p w14:paraId="3B4E3BBD" w14:textId="77777777" w:rsidR="00707E4C" w:rsidRDefault="00707E4C" w:rsidP="00707E4C">
            <w:pPr>
              <w:rPr>
                <w:u w:color="000000"/>
              </w:rPr>
            </w:pPr>
          </w:p>
        </w:tc>
      </w:tr>
      <w:tr w:rsidR="00707E4C" w14:paraId="63493F7C" w14:textId="77777777" w:rsidTr="00A63D7F">
        <w:trPr>
          <w:cantSplit/>
        </w:trPr>
        <w:tc>
          <w:tcPr>
            <w:tcW w:w="1504" w:type="dxa"/>
          </w:tcPr>
          <w:p w14:paraId="7D01512E" w14:textId="1B819DBE" w:rsidR="00707E4C" w:rsidRDefault="00FA09C6" w:rsidP="00707E4C">
            <w:pPr>
              <w:rPr>
                <w:u w:color="000000"/>
              </w:rPr>
            </w:pPr>
            <w:r>
              <w:rPr>
                <w:u w:color="000000"/>
              </w:rPr>
              <w:t>Assosiasjon</w:t>
            </w:r>
          </w:p>
        </w:tc>
        <w:tc>
          <w:tcPr>
            <w:tcW w:w="2529" w:type="dxa"/>
          </w:tcPr>
          <w:p w14:paraId="36945476" w14:textId="568D3E7D" w:rsidR="00707E4C" w:rsidRDefault="00FA09C6" w:rsidP="00707E4C">
            <w:pPr>
              <w:rPr>
                <w:u w:color="000000"/>
              </w:rPr>
            </w:pPr>
            <w:r>
              <w:rPr>
                <w:u w:color="000000"/>
              </w:rPr>
              <w:t>Lenkesett.lenke</w:t>
            </w:r>
          </w:p>
        </w:tc>
        <w:tc>
          <w:tcPr>
            <w:tcW w:w="1349" w:type="dxa"/>
            <w:shd w:val="clear" w:color="auto" w:fill="F2F2F2" w:themeFill="background1" w:themeFillShade="F2"/>
          </w:tcPr>
          <w:p w14:paraId="73790B5B" w14:textId="03A331A8" w:rsidR="00707E4C" w:rsidRDefault="00FA09C6" w:rsidP="00707E4C">
            <w:pPr>
              <w:rPr>
                <w:u w:color="000000"/>
              </w:rPr>
            </w:pPr>
            <w:r>
              <w:rPr>
                <w:u w:color="000000"/>
              </w:rPr>
              <w:t>Assosiasjon</w:t>
            </w:r>
          </w:p>
        </w:tc>
        <w:tc>
          <w:tcPr>
            <w:tcW w:w="2835" w:type="dxa"/>
            <w:shd w:val="clear" w:color="auto" w:fill="F2F2F2" w:themeFill="background1" w:themeFillShade="F2"/>
          </w:tcPr>
          <w:p w14:paraId="05B58FC2" w14:textId="26B4B141" w:rsidR="00707E4C" w:rsidRDefault="00FA09C6" w:rsidP="00707E4C">
            <w:pPr>
              <w:rPr>
                <w:u w:color="000000"/>
              </w:rPr>
            </w:pPr>
            <w:r>
              <w:rPr>
                <w:u w:color="000000"/>
              </w:rPr>
              <w:t>LinkSet.link</w:t>
            </w:r>
          </w:p>
        </w:tc>
        <w:tc>
          <w:tcPr>
            <w:tcW w:w="1977" w:type="dxa"/>
            <w:shd w:val="clear" w:color="auto" w:fill="F2F2F2" w:themeFill="background1" w:themeFillShade="F2"/>
          </w:tcPr>
          <w:p w14:paraId="2158B5F5" w14:textId="77777777" w:rsidR="00707E4C" w:rsidRDefault="00707E4C" w:rsidP="00707E4C">
            <w:pPr>
              <w:rPr>
                <w:u w:color="000000"/>
              </w:rPr>
            </w:pPr>
          </w:p>
        </w:tc>
      </w:tr>
      <w:tr w:rsidR="00FA09C6" w14:paraId="70878EE3" w14:textId="77777777" w:rsidTr="00A63D7F">
        <w:trPr>
          <w:cantSplit/>
        </w:trPr>
        <w:tc>
          <w:tcPr>
            <w:tcW w:w="1504" w:type="dxa"/>
          </w:tcPr>
          <w:p w14:paraId="65C4DB77" w14:textId="77777777" w:rsidR="00FA09C6" w:rsidRDefault="00FA09C6" w:rsidP="00707E4C">
            <w:pPr>
              <w:rPr>
                <w:u w:color="000000"/>
              </w:rPr>
            </w:pPr>
          </w:p>
        </w:tc>
        <w:tc>
          <w:tcPr>
            <w:tcW w:w="2529" w:type="dxa"/>
          </w:tcPr>
          <w:p w14:paraId="4C244137" w14:textId="77777777" w:rsidR="00FA09C6" w:rsidRDefault="00FA09C6" w:rsidP="00707E4C">
            <w:pPr>
              <w:rPr>
                <w:u w:color="000000"/>
              </w:rPr>
            </w:pPr>
          </w:p>
        </w:tc>
        <w:tc>
          <w:tcPr>
            <w:tcW w:w="1349" w:type="dxa"/>
            <w:shd w:val="clear" w:color="auto" w:fill="F2F2F2" w:themeFill="background1" w:themeFillShade="F2"/>
          </w:tcPr>
          <w:p w14:paraId="25E6C4C8" w14:textId="77777777" w:rsidR="00FA09C6" w:rsidRDefault="00FA09C6" w:rsidP="00707E4C">
            <w:pPr>
              <w:rPr>
                <w:u w:color="000000"/>
              </w:rPr>
            </w:pPr>
          </w:p>
        </w:tc>
        <w:tc>
          <w:tcPr>
            <w:tcW w:w="2835" w:type="dxa"/>
            <w:shd w:val="clear" w:color="auto" w:fill="F2F2F2" w:themeFill="background1" w:themeFillShade="F2"/>
          </w:tcPr>
          <w:p w14:paraId="2117F26B" w14:textId="77777777" w:rsidR="00FA09C6" w:rsidRDefault="00FA09C6" w:rsidP="00707E4C">
            <w:pPr>
              <w:rPr>
                <w:u w:color="000000"/>
              </w:rPr>
            </w:pPr>
          </w:p>
        </w:tc>
        <w:tc>
          <w:tcPr>
            <w:tcW w:w="1977" w:type="dxa"/>
            <w:shd w:val="clear" w:color="auto" w:fill="F2F2F2" w:themeFill="background1" w:themeFillShade="F2"/>
          </w:tcPr>
          <w:p w14:paraId="2EBBAA78" w14:textId="77777777" w:rsidR="00FA09C6" w:rsidRDefault="00FA09C6" w:rsidP="00707E4C">
            <w:pPr>
              <w:rPr>
                <w:u w:color="000000"/>
              </w:rPr>
            </w:pPr>
          </w:p>
        </w:tc>
      </w:tr>
      <w:tr w:rsidR="00FA09C6" w14:paraId="62EA2195" w14:textId="77777777" w:rsidTr="00A63D7F">
        <w:trPr>
          <w:cantSplit/>
        </w:trPr>
        <w:tc>
          <w:tcPr>
            <w:tcW w:w="1504" w:type="dxa"/>
          </w:tcPr>
          <w:p w14:paraId="78D4CD08" w14:textId="7D00DF6E" w:rsidR="00FA09C6" w:rsidRDefault="00FA09C6" w:rsidP="00707E4C">
            <w:pPr>
              <w:rPr>
                <w:u w:color="000000"/>
              </w:rPr>
            </w:pPr>
            <w:r>
              <w:rPr>
                <w:u w:color="000000"/>
              </w:rPr>
              <w:t>Objekttype</w:t>
            </w:r>
          </w:p>
        </w:tc>
        <w:tc>
          <w:tcPr>
            <w:tcW w:w="2529" w:type="dxa"/>
          </w:tcPr>
          <w:p w14:paraId="16CA9A81" w14:textId="2588707B" w:rsidR="00FA09C6" w:rsidRDefault="00FA09C6" w:rsidP="00707E4C">
            <w:pPr>
              <w:rPr>
                <w:u w:color="000000"/>
              </w:rPr>
            </w:pPr>
            <w:r>
              <w:rPr>
                <w:u w:color="000000"/>
              </w:rPr>
              <w:t>GeneralisertLenke</w:t>
            </w:r>
          </w:p>
        </w:tc>
        <w:tc>
          <w:tcPr>
            <w:tcW w:w="1349" w:type="dxa"/>
            <w:shd w:val="clear" w:color="auto" w:fill="F2F2F2" w:themeFill="background1" w:themeFillShade="F2"/>
          </w:tcPr>
          <w:p w14:paraId="7595FE3B" w14:textId="7E4FD959" w:rsidR="00FA09C6" w:rsidRDefault="00FA09C6" w:rsidP="00707E4C">
            <w:pPr>
              <w:rPr>
                <w:u w:color="000000"/>
              </w:rPr>
            </w:pPr>
            <w:r>
              <w:rPr>
                <w:u w:color="000000"/>
              </w:rPr>
              <w:t>Objekttype</w:t>
            </w:r>
          </w:p>
        </w:tc>
        <w:tc>
          <w:tcPr>
            <w:tcW w:w="2835" w:type="dxa"/>
            <w:shd w:val="clear" w:color="auto" w:fill="F2F2F2" w:themeFill="background1" w:themeFillShade="F2"/>
          </w:tcPr>
          <w:p w14:paraId="1647268E" w14:textId="58523426" w:rsidR="00FA09C6" w:rsidRDefault="00FA09C6" w:rsidP="00707E4C">
            <w:pPr>
              <w:rPr>
                <w:u w:color="000000"/>
              </w:rPr>
            </w:pPr>
            <w:r>
              <w:rPr>
                <w:u w:color="000000"/>
              </w:rPr>
              <w:t>GeneralisedLink</w:t>
            </w:r>
          </w:p>
        </w:tc>
        <w:tc>
          <w:tcPr>
            <w:tcW w:w="1977" w:type="dxa"/>
            <w:shd w:val="clear" w:color="auto" w:fill="F2F2F2" w:themeFill="background1" w:themeFillShade="F2"/>
          </w:tcPr>
          <w:p w14:paraId="429ED8A6" w14:textId="77777777" w:rsidR="00FA09C6" w:rsidRDefault="00FA09C6" w:rsidP="00707E4C">
            <w:pPr>
              <w:rPr>
                <w:u w:color="000000"/>
              </w:rPr>
            </w:pPr>
          </w:p>
        </w:tc>
      </w:tr>
      <w:tr w:rsidR="00FA09C6" w14:paraId="2440C775" w14:textId="77777777" w:rsidTr="00A63D7F">
        <w:trPr>
          <w:cantSplit/>
        </w:trPr>
        <w:tc>
          <w:tcPr>
            <w:tcW w:w="1504" w:type="dxa"/>
          </w:tcPr>
          <w:p w14:paraId="488DB654" w14:textId="3A00F109" w:rsidR="00FA09C6" w:rsidRDefault="00FA09C6" w:rsidP="00707E4C">
            <w:pPr>
              <w:rPr>
                <w:u w:color="000000"/>
              </w:rPr>
            </w:pPr>
          </w:p>
        </w:tc>
        <w:tc>
          <w:tcPr>
            <w:tcW w:w="2529" w:type="dxa"/>
          </w:tcPr>
          <w:p w14:paraId="7F989B77" w14:textId="77777777" w:rsidR="00FA09C6" w:rsidRDefault="00FA09C6" w:rsidP="00707E4C">
            <w:pPr>
              <w:rPr>
                <w:u w:color="000000"/>
              </w:rPr>
            </w:pPr>
          </w:p>
        </w:tc>
        <w:tc>
          <w:tcPr>
            <w:tcW w:w="1349" w:type="dxa"/>
            <w:shd w:val="clear" w:color="auto" w:fill="F2F2F2" w:themeFill="background1" w:themeFillShade="F2"/>
          </w:tcPr>
          <w:p w14:paraId="1C91141A" w14:textId="77777777" w:rsidR="00FA09C6" w:rsidRDefault="00FA09C6" w:rsidP="00707E4C">
            <w:pPr>
              <w:rPr>
                <w:u w:color="000000"/>
              </w:rPr>
            </w:pPr>
          </w:p>
        </w:tc>
        <w:tc>
          <w:tcPr>
            <w:tcW w:w="2835" w:type="dxa"/>
            <w:shd w:val="clear" w:color="auto" w:fill="F2F2F2" w:themeFill="background1" w:themeFillShade="F2"/>
          </w:tcPr>
          <w:p w14:paraId="04BCE445" w14:textId="77777777" w:rsidR="00FA09C6" w:rsidRDefault="00FA09C6" w:rsidP="00707E4C">
            <w:pPr>
              <w:rPr>
                <w:u w:color="000000"/>
              </w:rPr>
            </w:pPr>
          </w:p>
        </w:tc>
        <w:tc>
          <w:tcPr>
            <w:tcW w:w="1977" w:type="dxa"/>
            <w:shd w:val="clear" w:color="auto" w:fill="F2F2F2" w:themeFill="background1" w:themeFillShade="F2"/>
          </w:tcPr>
          <w:p w14:paraId="5D8DCEBB" w14:textId="77777777" w:rsidR="00FA09C6" w:rsidRDefault="00FA09C6" w:rsidP="00707E4C">
            <w:pPr>
              <w:rPr>
                <w:u w:color="000000"/>
              </w:rPr>
            </w:pPr>
          </w:p>
        </w:tc>
      </w:tr>
      <w:tr w:rsidR="00FA09C6" w14:paraId="0000AAB9" w14:textId="77777777" w:rsidTr="00A63D7F">
        <w:trPr>
          <w:cantSplit/>
        </w:trPr>
        <w:tc>
          <w:tcPr>
            <w:tcW w:w="1504" w:type="dxa"/>
          </w:tcPr>
          <w:p w14:paraId="620D1321" w14:textId="64A789B8" w:rsidR="00FA09C6" w:rsidRDefault="00FA09C6" w:rsidP="00707E4C">
            <w:pPr>
              <w:rPr>
                <w:u w:color="000000"/>
              </w:rPr>
            </w:pPr>
            <w:r>
              <w:rPr>
                <w:u w:color="000000"/>
              </w:rPr>
              <w:lastRenderedPageBreak/>
              <w:t>Objekttype</w:t>
            </w:r>
          </w:p>
        </w:tc>
        <w:tc>
          <w:tcPr>
            <w:tcW w:w="2529" w:type="dxa"/>
          </w:tcPr>
          <w:p w14:paraId="2AA3C004" w14:textId="0A5B319D" w:rsidR="00FA09C6" w:rsidRDefault="00FA09C6" w:rsidP="00707E4C">
            <w:pPr>
              <w:rPr>
                <w:u w:color="000000"/>
              </w:rPr>
            </w:pPr>
            <w:r>
              <w:rPr>
                <w:u w:color="000000"/>
              </w:rPr>
              <w:t>Lenkesekvens</w:t>
            </w:r>
          </w:p>
        </w:tc>
        <w:tc>
          <w:tcPr>
            <w:tcW w:w="1349" w:type="dxa"/>
            <w:shd w:val="clear" w:color="auto" w:fill="F2F2F2" w:themeFill="background1" w:themeFillShade="F2"/>
          </w:tcPr>
          <w:p w14:paraId="670A29ED" w14:textId="678AF860" w:rsidR="00FA09C6" w:rsidRDefault="00FA09C6" w:rsidP="00707E4C">
            <w:pPr>
              <w:rPr>
                <w:u w:color="000000"/>
              </w:rPr>
            </w:pPr>
            <w:r>
              <w:rPr>
                <w:u w:color="000000"/>
              </w:rPr>
              <w:t>Objekttype</w:t>
            </w:r>
          </w:p>
        </w:tc>
        <w:tc>
          <w:tcPr>
            <w:tcW w:w="2835" w:type="dxa"/>
            <w:shd w:val="clear" w:color="auto" w:fill="F2F2F2" w:themeFill="background1" w:themeFillShade="F2"/>
          </w:tcPr>
          <w:p w14:paraId="0BF74616" w14:textId="59675862" w:rsidR="00FA09C6" w:rsidRDefault="00FA09C6" w:rsidP="00707E4C">
            <w:pPr>
              <w:rPr>
                <w:u w:color="000000"/>
              </w:rPr>
            </w:pPr>
            <w:r>
              <w:rPr>
                <w:u w:color="000000"/>
              </w:rPr>
              <w:t>LinkSequence</w:t>
            </w:r>
          </w:p>
        </w:tc>
        <w:tc>
          <w:tcPr>
            <w:tcW w:w="1977" w:type="dxa"/>
            <w:shd w:val="clear" w:color="auto" w:fill="F2F2F2" w:themeFill="background1" w:themeFillShade="F2"/>
          </w:tcPr>
          <w:p w14:paraId="28487D6E" w14:textId="77777777" w:rsidR="00FA09C6" w:rsidRDefault="00FA09C6" w:rsidP="00707E4C">
            <w:pPr>
              <w:rPr>
                <w:u w:color="000000"/>
              </w:rPr>
            </w:pPr>
          </w:p>
        </w:tc>
      </w:tr>
      <w:tr w:rsidR="00FA09C6" w14:paraId="7B14E87B" w14:textId="77777777" w:rsidTr="00A63D7F">
        <w:trPr>
          <w:cantSplit/>
        </w:trPr>
        <w:tc>
          <w:tcPr>
            <w:tcW w:w="1504" w:type="dxa"/>
          </w:tcPr>
          <w:p w14:paraId="02EB4204" w14:textId="6CB69BD0" w:rsidR="00FA09C6" w:rsidRDefault="00FA09C6" w:rsidP="00707E4C">
            <w:pPr>
              <w:rPr>
                <w:u w:color="000000"/>
              </w:rPr>
            </w:pPr>
            <w:r>
              <w:rPr>
                <w:u w:color="000000"/>
              </w:rPr>
              <w:t>Assosiasjon</w:t>
            </w:r>
          </w:p>
        </w:tc>
        <w:tc>
          <w:tcPr>
            <w:tcW w:w="2529" w:type="dxa"/>
          </w:tcPr>
          <w:p w14:paraId="16503852" w14:textId="34847033" w:rsidR="00FA09C6" w:rsidRDefault="00FA09C6" w:rsidP="00707E4C">
            <w:pPr>
              <w:rPr>
                <w:u w:color="000000"/>
              </w:rPr>
            </w:pPr>
            <w:r>
              <w:rPr>
                <w:u w:color="000000"/>
              </w:rPr>
              <w:t>Lenkesekvens.sekvensdel</w:t>
            </w:r>
          </w:p>
        </w:tc>
        <w:tc>
          <w:tcPr>
            <w:tcW w:w="1349" w:type="dxa"/>
            <w:shd w:val="clear" w:color="auto" w:fill="F2F2F2" w:themeFill="background1" w:themeFillShade="F2"/>
          </w:tcPr>
          <w:p w14:paraId="1E8D635B" w14:textId="57D13542" w:rsidR="00FA09C6" w:rsidRDefault="00FA09C6" w:rsidP="00707E4C">
            <w:pPr>
              <w:rPr>
                <w:u w:color="000000"/>
              </w:rPr>
            </w:pPr>
            <w:r>
              <w:rPr>
                <w:u w:color="000000"/>
              </w:rPr>
              <w:t>Egenskap</w:t>
            </w:r>
          </w:p>
        </w:tc>
        <w:tc>
          <w:tcPr>
            <w:tcW w:w="2835" w:type="dxa"/>
            <w:shd w:val="clear" w:color="auto" w:fill="F2F2F2" w:themeFill="background1" w:themeFillShade="F2"/>
          </w:tcPr>
          <w:p w14:paraId="31296211" w14:textId="0FF511ED" w:rsidR="00FA09C6" w:rsidRDefault="00FA09C6" w:rsidP="00707E4C">
            <w:pPr>
              <w:rPr>
                <w:u w:color="000000"/>
              </w:rPr>
            </w:pPr>
            <w:r>
              <w:rPr>
                <w:u w:color="000000"/>
              </w:rPr>
              <w:t>LinkSequence.link</w:t>
            </w:r>
          </w:p>
        </w:tc>
        <w:tc>
          <w:tcPr>
            <w:tcW w:w="1977" w:type="dxa"/>
            <w:shd w:val="clear" w:color="auto" w:fill="F2F2F2" w:themeFill="background1" w:themeFillShade="F2"/>
          </w:tcPr>
          <w:p w14:paraId="1BA3EF02" w14:textId="77777777" w:rsidR="00FA09C6" w:rsidRDefault="00FA09C6" w:rsidP="00707E4C">
            <w:pPr>
              <w:rPr>
                <w:u w:color="000000"/>
              </w:rPr>
            </w:pPr>
          </w:p>
        </w:tc>
      </w:tr>
      <w:tr w:rsidR="00FA09C6" w14:paraId="50FFF58F" w14:textId="77777777" w:rsidTr="00A63D7F">
        <w:trPr>
          <w:cantSplit/>
        </w:trPr>
        <w:tc>
          <w:tcPr>
            <w:tcW w:w="1504" w:type="dxa"/>
          </w:tcPr>
          <w:p w14:paraId="0BDF92C5" w14:textId="77777777" w:rsidR="00FA09C6" w:rsidRDefault="00FA09C6" w:rsidP="00707E4C">
            <w:pPr>
              <w:rPr>
                <w:u w:color="000000"/>
              </w:rPr>
            </w:pPr>
          </w:p>
        </w:tc>
        <w:tc>
          <w:tcPr>
            <w:tcW w:w="2529" w:type="dxa"/>
          </w:tcPr>
          <w:p w14:paraId="1B0E4165" w14:textId="77777777" w:rsidR="00FA09C6" w:rsidRDefault="00FA09C6" w:rsidP="00707E4C">
            <w:pPr>
              <w:rPr>
                <w:u w:color="000000"/>
              </w:rPr>
            </w:pPr>
          </w:p>
        </w:tc>
        <w:tc>
          <w:tcPr>
            <w:tcW w:w="1349" w:type="dxa"/>
            <w:shd w:val="clear" w:color="auto" w:fill="F2F2F2" w:themeFill="background1" w:themeFillShade="F2"/>
          </w:tcPr>
          <w:p w14:paraId="0CEF9184" w14:textId="77777777" w:rsidR="00FA09C6" w:rsidRDefault="00FA09C6" w:rsidP="00707E4C">
            <w:pPr>
              <w:rPr>
                <w:u w:color="000000"/>
              </w:rPr>
            </w:pPr>
          </w:p>
        </w:tc>
        <w:tc>
          <w:tcPr>
            <w:tcW w:w="2835" w:type="dxa"/>
            <w:shd w:val="clear" w:color="auto" w:fill="F2F2F2" w:themeFill="background1" w:themeFillShade="F2"/>
          </w:tcPr>
          <w:p w14:paraId="5DAE35EA" w14:textId="77777777" w:rsidR="00FA09C6" w:rsidRDefault="00FA09C6" w:rsidP="00707E4C">
            <w:pPr>
              <w:rPr>
                <w:u w:color="000000"/>
              </w:rPr>
            </w:pPr>
          </w:p>
        </w:tc>
        <w:tc>
          <w:tcPr>
            <w:tcW w:w="1977" w:type="dxa"/>
            <w:shd w:val="clear" w:color="auto" w:fill="F2F2F2" w:themeFill="background1" w:themeFillShade="F2"/>
          </w:tcPr>
          <w:p w14:paraId="7F573E5A" w14:textId="77777777" w:rsidR="00FA09C6" w:rsidRDefault="00FA09C6" w:rsidP="00707E4C">
            <w:pPr>
              <w:rPr>
                <w:u w:color="000000"/>
              </w:rPr>
            </w:pPr>
          </w:p>
        </w:tc>
      </w:tr>
      <w:tr w:rsidR="00707E4C" w14:paraId="69691BCB" w14:textId="77777777" w:rsidTr="00A63D7F">
        <w:trPr>
          <w:cantSplit/>
        </w:trPr>
        <w:tc>
          <w:tcPr>
            <w:tcW w:w="1504" w:type="dxa"/>
          </w:tcPr>
          <w:p w14:paraId="6D0AF02C" w14:textId="3BF5DA62" w:rsidR="0044573A" w:rsidRDefault="00A63D7F" w:rsidP="00707E4C">
            <w:pPr>
              <w:rPr>
                <w:u w:color="000000"/>
              </w:rPr>
            </w:pPr>
            <w:r>
              <w:rPr>
                <w:u w:color="000000"/>
              </w:rPr>
              <w:t>Objekttype</w:t>
            </w:r>
          </w:p>
        </w:tc>
        <w:tc>
          <w:tcPr>
            <w:tcW w:w="2529" w:type="dxa"/>
          </w:tcPr>
          <w:p w14:paraId="57ACAFC2" w14:textId="61C7BDD6" w:rsidR="0044573A" w:rsidRDefault="00A63D7F" w:rsidP="00707E4C">
            <w:pPr>
              <w:rPr>
                <w:u w:color="000000"/>
              </w:rPr>
            </w:pPr>
            <w:r>
              <w:rPr>
                <w:u w:color="000000"/>
              </w:rPr>
              <w:t>Lenke</w:t>
            </w:r>
          </w:p>
        </w:tc>
        <w:tc>
          <w:tcPr>
            <w:tcW w:w="1349" w:type="dxa"/>
            <w:shd w:val="clear" w:color="auto" w:fill="F2F2F2" w:themeFill="background1" w:themeFillShade="F2"/>
          </w:tcPr>
          <w:p w14:paraId="16DF9559" w14:textId="46CAAB96" w:rsidR="0044573A" w:rsidRDefault="00A63D7F" w:rsidP="00707E4C">
            <w:pPr>
              <w:rPr>
                <w:u w:color="000000"/>
              </w:rPr>
            </w:pPr>
            <w:r>
              <w:rPr>
                <w:u w:color="000000"/>
              </w:rPr>
              <w:t>Objekttype</w:t>
            </w:r>
          </w:p>
        </w:tc>
        <w:tc>
          <w:tcPr>
            <w:tcW w:w="2835" w:type="dxa"/>
            <w:shd w:val="clear" w:color="auto" w:fill="F2F2F2" w:themeFill="background1" w:themeFillShade="F2"/>
          </w:tcPr>
          <w:p w14:paraId="1A713214" w14:textId="68256218" w:rsidR="0044573A" w:rsidRDefault="00A63D7F" w:rsidP="00707E4C">
            <w:pPr>
              <w:rPr>
                <w:u w:color="000000"/>
              </w:rPr>
            </w:pPr>
            <w:r>
              <w:rPr>
                <w:u w:color="000000"/>
              </w:rPr>
              <w:t>Link</w:t>
            </w:r>
          </w:p>
        </w:tc>
        <w:tc>
          <w:tcPr>
            <w:tcW w:w="1977" w:type="dxa"/>
            <w:shd w:val="clear" w:color="auto" w:fill="F2F2F2" w:themeFill="background1" w:themeFillShade="F2"/>
          </w:tcPr>
          <w:p w14:paraId="039AEC55" w14:textId="79396865" w:rsidR="0044573A" w:rsidRDefault="0044573A" w:rsidP="00707E4C">
            <w:pPr>
              <w:rPr>
                <w:u w:color="000000"/>
              </w:rPr>
            </w:pPr>
          </w:p>
        </w:tc>
      </w:tr>
      <w:tr w:rsidR="00707E4C" w14:paraId="5E524E6C" w14:textId="77777777" w:rsidTr="00A63D7F">
        <w:trPr>
          <w:cantSplit/>
        </w:trPr>
        <w:tc>
          <w:tcPr>
            <w:tcW w:w="1504" w:type="dxa"/>
          </w:tcPr>
          <w:p w14:paraId="005C2D51" w14:textId="7D31334B" w:rsidR="0044573A" w:rsidRDefault="00A63D7F" w:rsidP="00707E4C">
            <w:pPr>
              <w:rPr>
                <w:u w:color="000000"/>
              </w:rPr>
            </w:pPr>
            <w:r>
              <w:rPr>
                <w:u w:color="000000"/>
              </w:rPr>
              <w:t>Constraint</w:t>
            </w:r>
          </w:p>
        </w:tc>
        <w:tc>
          <w:tcPr>
            <w:tcW w:w="2529" w:type="dxa"/>
          </w:tcPr>
          <w:p w14:paraId="6B43257C" w14:textId="6389B8C2" w:rsidR="0044573A" w:rsidRDefault="00A63D7F" w:rsidP="00707E4C">
            <w:pPr>
              <w:rPr>
                <w:u w:color="000000"/>
              </w:rPr>
            </w:pPr>
            <w:r>
              <w:rPr>
                <w:u w:color="000000"/>
              </w:rPr>
              <w:t>Krav om kurvegeometri</w:t>
            </w:r>
          </w:p>
        </w:tc>
        <w:tc>
          <w:tcPr>
            <w:tcW w:w="1349" w:type="dxa"/>
            <w:shd w:val="clear" w:color="auto" w:fill="F2F2F2" w:themeFill="background1" w:themeFillShade="F2"/>
          </w:tcPr>
          <w:p w14:paraId="0A01F492" w14:textId="5B010839" w:rsidR="0044573A" w:rsidRDefault="00A63D7F" w:rsidP="00707E4C">
            <w:pPr>
              <w:rPr>
                <w:u w:color="000000"/>
              </w:rPr>
            </w:pPr>
            <w:r>
              <w:rPr>
                <w:u w:color="000000"/>
              </w:rPr>
              <w:t>Egenskap</w:t>
            </w:r>
          </w:p>
        </w:tc>
        <w:tc>
          <w:tcPr>
            <w:tcW w:w="2835" w:type="dxa"/>
            <w:shd w:val="clear" w:color="auto" w:fill="F2F2F2" w:themeFill="background1" w:themeFillShade="F2"/>
          </w:tcPr>
          <w:p w14:paraId="5C953FE5" w14:textId="51A5596F" w:rsidR="0044573A" w:rsidRDefault="00A63D7F" w:rsidP="00707E4C">
            <w:pPr>
              <w:rPr>
                <w:u w:color="000000"/>
              </w:rPr>
            </w:pPr>
            <w:r>
              <w:rPr>
                <w:u w:color="000000"/>
              </w:rPr>
              <w:t>centerlineGeometry</w:t>
            </w:r>
          </w:p>
        </w:tc>
        <w:tc>
          <w:tcPr>
            <w:tcW w:w="1977" w:type="dxa"/>
            <w:shd w:val="clear" w:color="auto" w:fill="F2F2F2" w:themeFill="background1" w:themeFillShade="F2"/>
          </w:tcPr>
          <w:p w14:paraId="64C11512" w14:textId="77777777" w:rsidR="0044573A" w:rsidRDefault="0044573A" w:rsidP="00707E4C">
            <w:pPr>
              <w:rPr>
                <w:u w:color="000000"/>
              </w:rPr>
            </w:pPr>
          </w:p>
        </w:tc>
      </w:tr>
      <w:tr w:rsidR="00707E4C" w14:paraId="5234FFB4" w14:textId="77777777" w:rsidTr="00A63D7F">
        <w:trPr>
          <w:cantSplit/>
        </w:trPr>
        <w:tc>
          <w:tcPr>
            <w:tcW w:w="1504" w:type="dxa"/>
          </w:tcPr>
          <w:p w14:paraId="16975AE1" w14:textId="4F64D249" w:rsidR="0044573A" w:rsidRDefault="00A63D7F" w:rsidP="00707E4C">
            <w:pPr>
              <w:rPr>
                <w:u w:color="000000"/>
              </w:rPr>
            </w:pPr>
            <w:r>
              <w:rPr>
                <w:u w:color="000000"/>
              </w:rPr>
              <w:t>Egenskap</w:t>
            </w:r>
          </w:p>
        </w:tc>
        <w:tc>
          <w:tcPr>
            <w:tcW w:w="2529" w:type="dxa"/>
          </w:tcPr>
          <w:p w14:paraId="478634D1" w14:textId="69E427FD" w:rsidR="0044573A" w:rsidRDefault="00A63D7F" w:rsidP="00707E4C">
            <w:pPr>
              <w:rPr>
                <w:u w:color="000000"/>
              </w:rPr>
            </w:pPr>
            <w:r>
              <w:rPr>
                <w:u w:color="000000"/>
              </w:rPr>
              <w:t>Lenke.måltLengde</w:t>
            </w:r>
          </w:p>
        </w:tc>
        <w:tc>
          <w:tcPr>
            <w:tcW w:w="1349" w:type="dxa"/>
            <w:shd w:val="clear" w:color="auto" w:fill="F2F2F2" w:themeFill="background1" w:themeFillShade="F2"/>
          </w:tcPr>
          <w:p w14:paraId="02A50FEB" w14:textId="77777777" w:rsidR="0044573A" w:rsidRDefault="0044573A" w:rsidP="00707E4C">
            <w:pPr>
              <w:rPr>
                <w:u w:color="000000"/>
              </w:rPr>
            </w:pPr>
          </w:p>
        </w:tc>
        <w:tc>
          <w:tcPr>
            <w:tcW w:w="2835" w:type="dxa"/>
            <w:shd w:val="clear" w:color="auto" w:fill="F2F2F2" w:themeFill="background1" w:themeFillShade="F2"/>
          </w:tcPr>
          <w:p w14:paraId="0CDC61D7" w14:textId="2BC106BB" w:rsidR="0044573A" w:rsidRDefault="0044573A" w:rsidP="00707E4C">
            <w:pPr>
              <w:rPr>
                <w:u w:color="000000"/>
              </w:rPr>
            </w:pPr>
          </w:p>
        </w:tc>
        <w:tc>
          <w:tcPr>
            <w:tcW w:w="1977" w:type="dxa"/>
            <w:shd w:val="clear" w:color="auto" w:fill="F2F2F2" w:themeFill="background1" w:themeFillShade="F2"/>
          </w:tcPr>
          <w:p w14:paraId="7DA230BF" w14:textId="70DEFD35" w:rsidR="0044573A" w:rsidRDefault="00A63D7F" w:rsidP="00707E4C">
            <w:pPr>
              <w:rPr>
                <w:u w:color="000000"/>
              </w:rPr>
            </w:pPr>
            <w:r>
              <w:rPr>
                <w:u w:color="000000"/>
              </w:rPr>
              <w:t>Finnes ikke</w:t>
            </w:r>
          </w:p>
        </w:tc>
      </w:tr>
      <w:tr w:rsidR="00707E4C" w:rsidRPr="002C6026" w14:paraId="393719EA" w14:textId="77777777" w:rsidTr="00A63D7F">
        <w:trPr>
          <w:cantSplit/>
        </w:trPr>
        <w:tc>
          <w:tcPr>
            <w:tcW w:w="1504" w:type="dxa"/>
          </w:tcPr>
          <w:p w14:paraId="56428105" w14:textId="1DED418F" w:rsidR="0044573A" w:rsidRDefault="00A63D7F" w:rsidP="00707E4C">
            <w:pPr>
              <w:rPr>
                <w:u w:color="000000"/>
              </w:rPr>
            </w:pPr>
            <w:r>
              <w:rPr>
                <w:u w:color="000000"/>
              </w:rPr>
              <w:t>Egenskap</w:t>
            </w:r>
          </w:p>
        </w:tc>
        <w:tc>
          <w:tcPr>
            <w:tcW w:w="2529" w:type="dxa"/>
          </w:tcPr>
          <w:p w14:paraId="505C747B" w14:textId="31F8BDFA" w:rsidR="0044573A" w:rsidRDefault="00A63D7F" w:rsidP="00707E4C">
            <w:pPr>
              <w:rPr>
                <w:u w:color="000000"/>
              </w:rPr>
            </w:pPr>
            <w:r>
              <w:rPr>
                <w:u w:color="000000"/>
              </w:rPr>
              <w:t>Lenke.startposisjon</w:t>
            </w:r>
          </w:p>
        </w:tc>
        <w:tc>
          <w:tcPr>
            <w:tcW w:w="1349" w:type="dxa"/>
            <w:shd w:val="clear" w:color="auto" w:fill="F2F2F2" w:themeFill="background1" w:themeFillShade="F2"/>
          </w:tcPr>
          <w:p w14:paraId="05ED8075" w14:textId="77777777" w:rsidR="0044573A" w:rsidRDefault="0044573A" w:rsidP="00707E4C">
            <w:pPr>
              <w:rPr>
                <w:u w:color="000000"/>
              </w:rPr>
            </w:pPr>
          </w:p>
        </w:tc>
        <w:tc>
          <w:tcPr>
            <w:tcW w:w="2835" w:type="dxa"/>
            <w:shd w:val="clear" w:color="auto" w:fill="F2F2F2" w:themeFill="background1" w:themeFillShade="F2"/>
          </w:tcPr>
          <w:p w14:paraId="18566028" w14:textId="73AF8588" w:rsidR="0044573A" w:rsidRPr="00331259" w:rsidRDefault="0044573A" w:rsidP="00707E4C">
            <w:pPr>
              <w:rPr>
                <w:u w:color="000000"/>
                <w:lang w:val="en-GB"/>
              </w:rPr>
            </w:pPr>
          </w:p>
        </w:tc>
        <w:tc>
          <w:tcPr>
            <w:tcW w:w="1977" w:type="dxa"/>
            <w:shd w:val="clear" w:color="auto" w:fill="F2F2F2" w:themeFill="background1" w:themeFillShade="F2"/>
          </w:tcPr>
          <w:p w14:paraId="44B39A66" w14:textId="2E9CEE0C" w:rsidR="0044573A" w:rsidRPr="00331259" w:rsidRDefault="00A63D7F" w:rsidP="00707E4C">
            <w:pPr>
              <w:rPr>
                <w:u w:color="000000"/>
                <w:lang w:val="en-GB"/>
              </w:rPr>
            </w:pPr>
            <w:r>
              <w:rPr>
                <w:u w:color="000000"/>
                <w:lang w:val="en-GB"/>
              </w:rPr>
              <w:t>Finnes ikke</w:t>
            </w:r>
          </w:p>
        </w:tc>
      </w:tr>
      <w:tr w:rsidR="00707E4C" w14:paraId="423D44E6" w14:textId="77777777" w:rsidTr="00A63D7F">
        <w:trPr>
          <w:cantSplit/>
        </w:trPr>
        <w:tc>
          <w:tcPr>
            <w:tcW w:w="1504" w:type="dxa"/>
          </w:tcPr>
          <w:p w14:paraId="11E9FE34" w14:textId="55650E1C" w:rsidR="0044573A" w:rsidRDefault="00A63D7F" w:rsidP="00707E4C">
            <w:pPr>
              <w:rPr>
                <w:u w:color="000000"/>
              </w:rPr>
            </w:pPr>
            <w:r>
              <w:rPr>
                <w:u w:color="000000"/>
              </w:rPr>
              <w:t>Egenskap</w:t>
            </w:r>
          </w:p>
        </w:tc>
        <w:tc>
          <w:tcPr>
            <w:tcW w:w="2529" w:type="dxa"/>
          </w:tcPr>
          <w:p w14:paraId="58C9BC59" w14:textId="20DB3A84" w:rsidR="0044573A" w:rsidRDefault="00A63D7F" w:rsidP="00707E4C">
            <w:pPr>
              <w:rPr>
                <w:u w:color="000000"/>
              </w:rPr>
            </w:pPr>
            <w:r>
              <w:rPr>
                <w:u w:color="000000"/>
              </w:rPr>
              <w:t>Lenke.sluttposisjon</w:t>
            </w:r>
          </w:p>
        </w:tc>
        <w:tc>
          <w:tcPr>
            <w:tcW w:w="1349" w:type="dxa"/>
            <w:shd w:val="clear" w:color="auto" w:fill="F2F2F2" w:themeFill="background1" w:themeFillShade="F2"/>
          </w:tcPr>
          <w:p w14:paraId="4E4B89A8" w14:textId="77777777" w:rsidR="0044573A" w:rsidRDefault="0044573A" w:rsidP="00707E4C">
            <w:pPr>
              <w:rPr>
                <w:u w:color="000000"/>
              </w:rPr>
            </w:pPr>
          </w:p>
        </w:tc>
        <w:tc>
          <w:tcPr>
            <w:tcW w:w="2835" w:type="dxa"/>
            <w:shd w:val="clear" w:color="auto" w:fill="F2F2F2" w:themeFill="background1" w:themeFillShade="F2"/>
          </w:tcPr>
          <w:p w14:paraId="10956CF6" w14:textId="67E36332" w:rsidR="0044573A" w:rsidRPr="0075354F" w:rsidRDefault="0044573A" w:rsidP="00707E4C">
            <w:pPr>
              <w:rPr>
                <w:u w:color="000000"/>
              </w:rPr>
            </w:pPr>
          </w:p>
        </w:tc>
        <w:tc>
          <w:tcPr>
            <w:tcW w:w="1977" w:type="dxa"/>
            <w:shd w:val="clear" w:color="auto" w:fill="F2F2F2" w:themeFill="background1" w:themeFillShade="F2"/>
          </w:tcPr>
          <w:p w14:paraId="4F81D10A" w14:textId="1560947A" w:rsidR="0044573A" w:rsidRDefault="00A63D7F" w:rsidP="00707E4C">
            <w:pPr>
              <w:rPr>
                <w:u w:color="000000"/>
              </w:rPr>
            </w:pPr>
            <w:r>
              <w:rPr>
                <w:u w:color="000000"/>
              </w:rPr>
              <w:t>Finnes ikke</w:t>
            </w:r>
          </w:p>
        </w:tc>
      </w:tr>
      <w:tr w:rsidR="00707E4C" w14:paraId="4B83C094" w14:textId="77777777" w:rsidTr="00A63D7F">
        <w:trPr>
          <w:cantSplit/>
        </w:trPr>
        <w:tc>
          <w:tcPr>
            <w:tcW w:w="1504" w:type="dxa"/>
          </w:tcPr>
          <w:p w14:paraId="43890458" w14:textId="352CBA7A" w:rsidR="0044573A" w:rsidRDefault="00A63D7F" w:rsidP="00707E4C">
            <w:pPr>
              <w:rPr>
                <w:u w:color="000000"/>
              </w:rPr>
            </w:pPr>
            <w:r>
              <w:rPr>
                <w:u w:color="000000"/>
              </w:rPr>
              <w:t>Assosiasjon</w:t>
            </w:r>
          </w:p>
        </w:tc>
        <w:tc>
          <w:tcPr>
            <w:tcW w:w="2529" w:type="dxa"/>
          </w:tcPr>
          <w:p w14:paraId="7A78872C" w14:textId="0FFAAFF7" w:rsidR="0044573A" w:rsidRDefault="00A63D7F" w:rsidP="00707E4C">
            <w:pPr>
              <w:rPr>
                <w:u w:color="000000"/>
              </w:rPr>
            </w:pPr>
            <w:r>
              <w:rPr>
                <w:u w:color="000000"/>
              </w:rPr>
              <w:t>Lenke.sekvens</w:t>
            </w:r>
          </w:p>
        </w:tc>
        <w:tc>
          <w:tcPr>
            <w:tcW w:w="1349" w:type="dxa"/>
            <w:shd w:val="clear" w:color="auto" w:fill="F2F2F2" w:themeFill="background1" w:themeFillShade="F2"/>
          </w:tcPr>
          <w:p w14:paraId="7CE68FB4" w14:textId="77777777" w:rsidR="0044573A" w:rsidRDefault="0044573A" w:rsidP="00707E4C">
            <w:pPr>
              <w:rPr>
                <w:u w:color="000000"/>
              </w:rPr>
            </w:pPr>
          </w:p>
        </w:tc>
        <w:tc>
          <w:tcPr>
            <w:tcW w:w="2835" w:type="dxa"/>
            <w:shd w:val="clear" w:color="auto" w:fill="F2F2F2" w:themeFill="background1" w:themeFillShade="F2"/>
          </w:tcPr>
          <w:p w14:paraId="3423DBCF" w14:textId="77777777" w:rsidR="0044573A" w:rsidRPr="0075354F" w:rsidRDefault="0044573A" w:rsidP="00707E4C">
            <w:pPr>
              <w:rPr>
                <w:u w:color="000000"/>
              </w:rPr>
            </w:pPr>
          </w:p>
        </w:tc>
        <w:tc>
          <w:tcPr>
            <w:tcW w:w="1977" w:type="dxa"/>
            <w:shd w:val="clear" w:color="auto" w:fill="F2F2F2" w:themeFill="background1" w:themeFillShade="F2"/>
          </w:tcPr>
          <w:p w14:paraId="5EB471EF" w14:textId="45CDFC0C" w:rsidR="0044573A" w:rsidRDefault="00A63D7F" w:rsidP="00707E4C">
            <w:pPr>
              <w:rPr>
                <w:u w:color="000000"/>
              </w:rPr>
            </w:pPr>
            <w:r>
              <w:rPr>
                <w:u w:color="000000"/>
              </w:rPr>
              <w:t>Finnes ikke</w:t>
            </w:r>
            <w:r w:rsidR="00746367">
              <w:rPr>
                <w:u w:color="000000"/>
              </w:rPr>
              <w:t>. LinkSequence kjenner sine Links, men ikke omvendt</w:t>
            </w:r>
          </w:p>
        </w:tc>
      </w:tr>
      <w:tr w:rsidR="00707E4C" w:rsidRPr="00746367" w14:paraId="58C25FA6" w14:textId="77777777" w:rsidTr="00A63D7F">
        <w:trPr>
          <w:cantSplit/>
        </w:trPr>
        <w:tc>
          <w:tcPr>
            <w:tcW w:w="1504" w:type="dxa"/>
          </w:tcPr>
          <w:p w14:paraId="187FD70B" w14:textId="0A4B217E" w:rsidR="0044573A" w:rsidRDefault="00746367" w:rsidP="00707E4C">
            <w:pPr>
              <w:rPr>
                <w:u w:color="000000"/>
              </w:rPr>
            </w:pPr>
            <w:r>
              <w:rPr>
                <w:u w:color="000000"/>
              </w:rPr>
              <w:t>Assosiasjon</w:t>
            </w:r>
          </w:p>
        </w:tc>
        <w:tc>
          <w:tcPr>
            <w:tcW w:w="2529" w:type="dxa"/>
          </w:tcPr>
          <w:p w14:paraId="14C6C37A" w14:textId="7F509D09" w:rsidR="0044573A" w:rsidRDefault="00746367" w:rsidP="00707E4C">
            <w:pPr>
              <w:rPr>
                <w:u w:color="000000"/>
              </w:rPr>
            </w:pPr>
            <w:r>
              <w:rPr>
                <w:u w:color="000000"/>
              </w:rPr>
              <w:t>Lenke.startnode</w:t>
            </w:r>
          </w:p>
        </w:tc>
        <w:tc>
          <w:tcPr>
            <w:tcW w:w="1349" w:type="dxa"/>
            <w:shd w:val="clear" w:color="auto" w:fill="F2F2F2" w:themeFill="background1" w:themeFillShade="F2"/>
          </w:tcPr>
          <w:p w14:paraId="2845CF20" w14:textId="52A5604C" w:rsidR="0044573A" w:rsidRDefault="00746367" w:rsidP="00707E4C">
            <w:pPr>
              <w:rPr>
                <w:u w:color="000000"/>
              </w:rPr>
            </w:pPr>
            <w:r>
              <w:rPr>
                <w:u w:color="000000"/>
              </w:rPr>
              <w:t>Assosiasjon</w:t>
            </w:r>
          </w:p>
        </w:tc>
        <w:tc>
          <w:tcPr>
            <w:tcW w:w="2835" w:type="dxa"/>
            <w:shd w:val="clear" w:color="auto" w:fill="F2F2F2" w:themeFill="background1" w:themeFillShade="F2"/>
          </w:tcPr>
          <w:p w14:paraId="1927D41F" w14:textId="2D6C3188" w:rsidR="0044573A" w:rsidRPr="0075354F" w:rsidRDefault="00746367" w:rsidP="00707E4C">
            <w:pPr>
              <w:rPr>
                <w:u w:color="000000"/>
              </w:rPr>
            </w:pPr>
            <w:r>
              <w:rPr>
                <w:u w:color="000000"/>
              </w:rPr>
              <w:t>Link.startNode</w:t>
            </w:r>
          </w:p>
        </w:tc>
        <w:tc>
          <w:tcPr>
            <w:tcW w:w="1977" w:type="dxa"/>
            <w:shd w:val="clear" w:color="auto" w:fill="F2F2F2" w:themeFill="background1" w:themeFillShade="F2"/>
          </w:tcPr>
          <w:p w14:paraId="28016668" w14:textId="639E027A" w:rsidR="0044573A" w:rsidRPr="00746367" w:rsidRDefault="0044573A" w:rsidP="00707E4C">
            <w:pPr>
              <w:rPr>
                <w:u w:color="000000"/>
              </w:rPr>
            </w:pPr>
          </w:p>
        </w:tc>
      </w:tr>
      <w:tr w:rsidR="00707E4C" w:rsidRPr="0075354F" w14:paraId="367CBE29" w14:textId="77777777" w:rsidTr="00A63D7F">
        <w:trPr>
          <w:cantSplit/>
        </w:trPr>
        <w:tc>
          <w:tcPr>
            <w:tcW w:w="1504" w:type="dxa"/>
          </w:tcPr>
          <w:p w14:paraId="33DC422A" w14:textId="2AB4F3CB" w:rsidR="0044573A" w:rsidRPr="00746367" w:rsidRDefault="00746367" w:rsidP="00707E4C">
            <w:pPr>
              <w:rPr>
                <w:u w:color="000000"/>
              </w:rPr>
            </w:pPr>
            <w:r>
              <w:rPr>
                <w:u w:color="000000"/>
              </w:rPr>
              <w:t>Assoiasjon</w:t>
            </w:r>
          </w:p>
        </w:tc>
        <w:tc>
          <w:tcPr>
            <w:tcW w:w="2529" w:type="dxa"/>
          </w:tcPr>
          <w:p w14:paraId="5AED9699" w14:textId="7AF96DDC" w:rsidR="0044573A" w:rsidRPr="00746367" w:rsidRDefault="00746367" w:rsidP="00707E4C">
            <w:pPr>
              <w:rPr>
                <w:u w:color="000000"/>
              </w:rPr>
            </w:pPr>
            <w:r>
              <w:rPr>
                <w:u w:color="000000"/>
              </w:rPr>
              <w:t>Lenke.sluttnode</w:t>
            </w:r>
          </w:p>
        </w:tc>
        <w:tc>
          <w:tcPr>
            <w:tcW w:w="1349" w:type="dxa"/>
            <w:shd w:val="clear" w:color="auto" w:fill="F2F2F2" w:themeFill="background1" w:themeFillShade="F2"/>
          </w:tcPr>
          <w:p w14:paraId="67B752E8" w14:textId="4DF89D30"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04113EFE" w14:textId="55B31579" w:rsidR="0044573A" w:rsidRPr="00746367" w:rsidRDefault="00746367" w:rsidP="00707E4C">
            <w:pPr>
              <w:rPr>
                <w:u w:color="000000"/>
              </w:rPr>
            </w:pPr>
            <w:r>
              <w:rPr>
                <w:u w:color="000000"/>
              </w:rPr>
              <w:t>Link.endNode</w:t>
            </w:r>
          </w:p>
        </w:tc>
        <w:tc>
          <w:tcPr>
            <w:tcW w:w="1977" w:type="dxa"/>
            <w:shd w:val="clear" w:color="auto" w:fill="F2F2F2" w:themeFill="background1" w:themeFillShade="F2"/>
          </w:tcPr>
          <w:p w14:paraId="24AA5B49" w14:textId="77777777" w:rsidR="0044573A" w:rsidRPr="00746367" w:rsidRDefault="0044573A" w:rsidP="00707E4C">
            <w:pPr>
              <w:rPr>
                <w:u w:color="000000"/>
              </w:rPr>
            </w:pPr>
          </w:p>
        </w:tc>
      </w:tr>
      <w:tr w:rsidR="00707E4C" w:rsidRPr="0075354F" w14:paraId="2180886F" w14:textId="77777777" w:rsidTr="00A63D7F">
        <w:trPr>
          <w:cantSplit/>
        </w:trPr>
        <w:tc>
          <w:tcPr>
            <w:tcW w:w="1504" w:type="dxa"/>
          </w:tcPr>
          <w:p w14:paraId="6A97FF09" w14:textId="5339D212" w:rsidR="0044573A" w:rsidRPr="00746367" w:rsidRDefault="0044573A" w:rsidP="00707E4C">
            <w:pPr>
              <w:rPr>
                <w:u w:color="000000"/>
              </w:rPr>
            </w:pPr>
          </w:p>
        </w:tc>
        <w:tc>
          <w:tcPr>
            <w:tcW w:w="2529" w:type="dxa"/>
          </w:tcPr>
          <w:p w14:paraId="3A0BA0CB" w14:textId="080F6F9F" w:rsidR="0044573A" w:rsidRPr="00746367" w:rsidRDefault="0044573A" w:rsidP="00707E4C">
            <w:pPr>
              <w:rPr>
                <w:u w:color="000000"/>
              </w:rPr>
            </w:pPr>
          </w:p>
        </w:tc>
        <w:tc>
          <w:tcPr>
            <w:tcW w:w="1349" w:type="dxa"/>
            <w:shd w:val="clear" w:color="auto" w:fill="F2F2F2" w:themeFill="background1" w:themeFillShade="F2"/>
          </w:tcPr>
          <w:p w14:paraId="6B2463DC" w14:textId="37AD2273" w:rsidR="0044573A" w:rsidRPr="00746367" w:rsidRDefault="0044573A" w:rsidP="00707E4C">
            <w:pPr>
              <w:rPr>
                <w:u w:color="000000"/>
              </w:rPr>
            </w:pPr>
          </w:p>
        </w:tc>
        <w:tc>
          <w:tcPr>
            <w:tcW w:w="2835" w:type="dxa"/>
            <w:shd w:val="clear" w:color="auto" w:fill="F2F2F2" w:themeFill="background1" w:themeFillShade="F2"/>
          </w:tcPr>
          <w:p w14:paraId="24FE8A3D" w14:textId="220BBF0D" w:rsidR="0044573A" w:rsidRPr="00746367" w:rsidRDefault="0044573A" w:rsidP="00707E4C">
            <w:pPr>
              <w:rPr>
                <w:u w:color="000000"/>
              </w:rPr>
            </w:pPr>
          </w:p>
        </w:tc>
        <w:tc>
          <w:tcPr>
            <w:tcW w:w="1977" w:type="dxa"/>
            <w:shd w:val="clear" w:color="auto" w:fill="F2F2F2" w:themeFill="background1" w:themeFillShade="F2"/>
          </w:tcPr>
          <w:p w14:paraId="540A12D0" w14:textId="77777777" w:rsidR="0044573A" w:rsidRPr="00746367" w:rsidRDefault="0044573A" w:rsidP="00707E4C">
            <w:pPr>
              <w:rPr>
                <w:u w:color="000000"/>
              </w:rPr>
            </w:pPr>
          </w:p>
        </w:tc>
      </w:tr>
      <w:tr w:rsidR="00707E4C" w:rsidRPr="0075354F" w14:paraId="7994385F" w14:textId="77777777" w:rsidTr="00A63D7F">
        <w:trPr>
          <w:cantSplit/>
        </w:trPr>
        <w:tc>
          <w:tcPr>
            <w:tcW w:w="1504" w:type="dxa"/>
          </w:tcPr>
          <w:p w14:paraId="5AFEE01E" w14:textId="524BB765" w:rsidR="0044573A" w:rsidRPr="00746367" w:rsidRDefault="00746367" w:rsidP="00707E4C">
            <w:pPr>
              <w:rPr>
                <w:u w:color="000000"/>
              </w:rPr>
            </w:pPr>
            <w:r>
              <w:rPr>
                <w:u w:color="000000"/>
              </w:rPr>
              <w:t>Objekttype</w:t>
            </w:r>
          </w:p>
        </w:tc>
        <w:tc>
          <w:tcPr>
            <w:tcW w:w="2529" w:type="dxa"/>
          </w:tcPr>
          <w:p w14:paraId="40E45DC1" w14:textId="3DC781DF" w:rsidR="0044573A" w:rsidRPr="00746367" w:rsidRDefault="00746367" w:rsidP="00707E4C">
            <w:pPr>
              <w:rPr>
                <w:u w:color="000000"/>
              </w:rPr>
            </w:pPr>
            <w:r>
              <w:rPr>
                <w:u w:color="000000"/>
              </w:rPr>
              <w:t>Node</w:t>
            </w:r>
          </w:p>
        </w:tc>
        <w:tc>
          <w:tcPr>
            <w:tcW w:w="1349" w:type="dxa"/>
            <w:shd w:val="clear" w:color="auto" w:fill="F2F2F2" w:themeFill="background1" w:themeFillShade="F2"/>
          </w:tcPr>
          <w:p w14:paraId="13ED958D" w14:textId="29CE1C3C" w:rsidR="0044573A" w:rsidRPr="00746367" w:rsidRDefault="00746367" w:rsidP="00707E4C">
            <w:pPr>
              <w:rPr>
                <w:u w:color="000000"/>
              </w:rPr>
            </w:pPr>
            <w:r>
              <w:rPr>
                <w:u w:color="000000"/>
              </w:rPr>
              <w:t>Objekttype</w:t>
            </w:r>
          </w:p>
        </w:tc>
        <w:tc>
          <w:tcPr>
            <w:tcW w:w="2835" w:type="dxa"/>
            <w:shd w:val="clear" w:color="auto" w:fill="F2F2F2" w:themeFill="background1" w:themeFillShade="F2"/>
          </w:tcPr>
          <w:p w14:paraId="322454D5" w14:textId="631DE391" w:rsidR="0044573A" w:rsidRPr="00746367" w:rsidRDefault="00746367" w:rsidP="00707E4C">
            <w:pPr>
              <w:rPr>
                <w:u w:color="000000"/>
              </w:rPr>
            </w:pPr>
            <w:r>
              <w:rPr>
                <w:u w:color="000000"/>
              </w:rPr>
              <w:t>Node</w:t>
            </w:r>
          </w:p>
        </w:tc>
        <w:tc>
          <w:tcPr>
            <w:tcW w:w="1977" w:type="dxa"/>
            <w:shd w:val="clear" w:color="auto" w:fill="F2F2F2" w:themeFill="background1" w:themeFillShade="F2"/>
          </w:tcPr>
          <w:p w14:paraId="36D73836" w14:textId="77777777" w:rsidR="0044573A" w:rsidRPr="00746367" w:rsidRDefault="0044573A" w:rsidP="00707E4C">
            <w:pPr>
              <w:rPr>
                <w:u w:color="000000"/>
              </w:rPr>
            </w:pPr>
          </w:p>
        </w:tc>
      </w:tr>
      <w:tr w:rsidR="00707E4C" w:rsidRPr="0075354F" w14:paraId="5B8CD031" w14:textId="77777777" w:rsidTr="00A63D7F">
        <w:trPr>
          <w:cantSplit/>
        </w:trPr>
        <w:tc>
          <w:tcPr>
            <w:tcW w:w="1504" w:type="dxa"/>
          </w:tcPr>
          <w:p w14:paraId="46437CA9" w14:textId="1843C9D8" w:rsidR="0044573A" w:rsidRPr="00746367" w:rsidRDefault="00746367" w:rsidP="00707E4C">
            <w:pPr>
              <w:rPr>
                <w:u w:color="000000"/>
              </w:rPr>
            </w:pPr>
            <w:r>
              <w:rPr>
                <w:u w:color="000000"/>
              </w:rPr>
              <w:t>Constraint</w:t>
            </w:r>
          </w:p>
        </w:tc>
        <w:tc>
          <w:tcPr>
            <w:tcW w:w="2529" w:type="dxa"/>
          </w:tcPr>
          <w:p w14:paraId="26124BD1" w14:textId="7BA32AF2" w:rsidR="0044573A" w:rsidRPr="00746367" w:rsidRDefault="00746367" w:rsidP="00707E4C">
            <w:pPr>
              <w:rPr>
                <w:u w:color="000000"/>
              </w:rPr>
            </w:pPr>
            <w:r>
              <w:rPr>
                <w:u w:color="000000"/>
              </w:rPr>
              <w:t>Krav om punktgeometri</w:t>
            </w:r>
          </w:p>
        </w:tc>
        <w:tc>
          <w:tcPr>
            <w:tcW w:w="1349" w:type="dxa"/>
            <w:shd w:val="clear" w:color="auto" w:fill="F2F2F2" w:themeFill="background1" w:themeFillShade="F2"/>
          </w:tcPr>
          <w:p w14:paraId="26F36466" w14:textId="3DB3910E" w:rsidR="0044573A" w:rsidRPr="00746367" w:rsidRDefault="00746367" w:rsidP="00707E4C">
            <w:pPr>
              <w:rPr>
                <w:u w:color="000000"/>
              </w:rPr>
            </w:pPr>
            <w:r>
              <w:rPr>
                <w:u w:color="000000"/>
              </w:rPr>
              <w:t>Egenskap</w:t>
            </w:r>
          </w:p>
        </w:tc>
        <w:tc>
          <w:tcPr>
            <w:tcW w:w="2835" w:type="dxa"/>
            <w:shd w:val="clear" w:color="auto" w:fill="F2F2F2" w:themeFill="background1" w:themeFillShade="F2"/>
          </w:tcPr>
          <w:p w14:paraId="625F5DDE" w14:textId="6A64267C" w:rsidR="0044573A" w:rsidRPr="00746367" w:rsidRDefault="00746367" w:rsidP="00707E4C">
            <w:pPr>
              <w:rPr>
                <w:u w:color="000000"/>
              </w:rPr>
            </w:pPr>
            <w:r>
              <w:rPr>
                <w:u w:color="000000"/>
              </w:rPr>
              <w:t>geometry</w:t>
            </w:r>
          </w:p>
        </w:tc>
        <w:tc>
          <w:tcPr>
            <w:tcW w:w="1977" w:type="dxa"/>
            <w:shd w:val="clear" w:color="auto" w:fill="F2F2F2" w:themeFill="background1" w:themeFillShade="F2"/>
          </w:tcPr>
          <w:p w14:paraId="7FA0EC0E" w14:textId="77777777" w:rsidR="0044573A" w:rsidRPr="00746367" w:rsidRDefault="0044573A" w:rsidP="00707E4C">
            <w:pPr>
              <w:rPr>
                <w:u w:color="000000"/>
              </w:rPr>
            </w:pPr>
          </w:p>
        </w:tc>
      </w:tr>
      <w:tr w:rsidR="00707E4C" w:rsidRPr="0075354F" w14:paraId="4DCD0DF4" w14:textId="77777777" w:rsidTr="00A63D7F">
        <w:trPr>
          <w:cantSplit/>
        </w:trPr>
        <w:tc>
          <w:tcPr>
            <w:tcW w:w="1504" w:type="dxa"/>
          </w:tcPr>
          <w:p w14:paraId="441BD26C" w14:textId="1F255AA2" w:rsidR="0044573A" w:rsidRPr="00746367" w:rsidRDefault="00746367" w:rsidP="00707E4C">
            <w:pPr>
              <w:rPr>
                <w:u w:color="000000"/>
              </w:rPr>
            </w:pPr>
            <w:r>
              <w:rPr>
                <w:u w:color="000000"/>
              </w:rPr>
              <w:t>Assosiasjon</w:t>
            </w:r>
          </w:p>
        </w:tc>
        <w:tc>
          <w:tcPr>
            <w:tcW w:w="2529" w:type="dxa"/>
          </w:tcPr>
          <w:p w14:paraId="788E5225" w14:textId="7712CECB" w:rsidR="0044573A" w:rsidRPr="00746367" w:rsidRDefault="00746367" w:rsidP="00707E4C">
            <w:pPr>
              <w:rPr>
                <w:u w:color="000000"/>
              </w:rPr>
            </w:pPr>
            <w:r>
              <w:rPr>
                <w:u w:color="000000"/>
              </w:rPr>
              <w:t>Node.startnodeFor</w:t>
            </w:r>
          </w:p>
        </w:tc>
        <w:tc>
          <w:tcPr>
            <w:tcW w:w="1349" w:type="dxa"/>
            <w:shd w:val="clear" w:color="auto" w:fill="F2F2F2" w:themeFill="background1" w:themeFillShade="F2"/>
          </w:tcPr>
          <w:p w14:paraId="06F2514D" w14:textId="279428B3"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925B431" w14:textId="79EA24AE" w:rsidR="0044573A" w:rsidRPr="00746367" w:rsidRDefault="00746367" w:rsidP="00707E4C">
            <w:pPr>
              <w:rPr>
                <w:u w:color="000000"/>
              </w:rPr>
            </w:pPr>
            <w:r>
              <w:rPr>
                <w:u w:color="000000"/>
              </w:rPr>
              <w:t>Node.spokeStart</w:t>
            </w:r>
          </w:p>
        </w:tc>
        <w:tc>
          <w:tcPr>
            <w:tcW w:w="1977" w:type="dxa"/>
            <w:shd w:val="clear" w:color="auto" w:fill="F2F2F2" w:themeFill="background1" w:themeFillShade="F2"/>
          </w:tcPr>
          <w:p w14:paraId="567E7EA3" w14:textId="77777777" w:rsidR="0044573A" w:rsidRPr="00746367" w:rsidRDefault="0044573A" w:rsidP="00707E4C">
            <w:pPr>
              <w:rPr>
                <w:u w:color="000000"/>
              </w:rPr>
            </w:pPr>
          </w:p>
        </w:tc>
      </w:tr>
      <w:tr w:rsidR="00707E4C" w:rsidRPr="0075354F" w14:paraId="1BC96396" w14:textId="77777777" w:rsidTr="00A63D7F">
        <w:trPr>
          <w:cantSplit/>
        </w:trPr>
        <w:tc>
          <w:tcPr>
            <w:tcW w:w="1504" w:type="dxa"/>
          </w:tcPr>
          <w:p w14:paraId="4E9D2235" w14:textId="268E1642" w:rsidR="0044573A" w:rsidRPr="00746367" w:rsidRDefault="00746367" w:rsidP="00707E4C">
            <w:pPr>
              <w:rPr>
                <w:u w:color="000000"/>
              </w:rPr>
            </w:pPr>
            <w:r>
              <w:rPr>
                <w:u w:color="000000"/>
              </w:rPr>
              <w:t>Assosiasjon</w:t>
            </w:r>
          </w:p>
        </w:tc>
        <w:tc>
          <w:tcPr>
            <w:tcW w:w="2529" w:type="dxa"/>
          </w:tcPr>
          <w:p w14:paraId="1F7F2F4F" w14:textId="33F89CF2" w:rsidR="0044573A" w:rsidRPr="00746367" w:rsidRDefault="00746367" w:rsidP="00707E4C">
            <w:pPr>
              <w:rPr>
                <w:u w:color="000000"/>
              </w:rPr>
            </w:pPr>
            <w:r>
              <w:rPr>
                <w:u w:color="000000"/>
              </w:rPr>
              <w:t>Node.sluttnodeFor</w:t>
            </w:r>
          </w:p>
        </w:tc>
        <w:tc>
          <w:tcPr>
            <w:tcW w:w="1349" w:type="dxa"/>
            <w:shd w:val="clear" w:color="auto" w:fill="F2F2F2" w:themeFill="background1" w:themeFillShade="F2"/>
          </w:tcPr>
          <w:p w14:paraId="6D46B18E" w14:textId="63A9C7E1"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4B3B09E" w14:textId="0365E606" w:rsidR="0044573A" w:rsidRPr="00746367" w:rsidRDefault="00746367" w:rsidP="00707E4C">
            <w:pPr>
              <w:rPr>
                <w:u w:color="000000"/>
              </w:rPr>
            </w:pPr>
            <w:r>
              <w:rPr>
                <w:u w:color="000000"/>
              </w:rPr>
              <w:t>Node.spokeEnd</w:t>
            </w:r>
          </w:p>
        </w:tc>
        <w:tc>
          <w:tcPr>
            <w:tcW w:w="1977" w:type="dxa"/>
            <w:shd w:val="clear" w:color="auto" w:fill="F2F2F2" w:themeFill="background1" w:themeFillShade="F2"/>
          </w:tcPr>
          <w:p w14:paraId="4C8B6C5F" w14:textId="77777777" w:rsidR="0044573A" w:rsidRPr="00746367" w:rsidRDefault="0044573A" w:rsidP="00707E4C">
            <w:pPr>
              <w:rPr>
                <w:u w:color="000000"/>
              </w:rPr>
            </w:pPr>
          </w:p>
        </w:tc>
      </w:tr>
      <w:tr w:rsidR="00707E4C" w:rsidRPr="0075354F" w14:paraId="5728AFF7" w14:textId="77777777" w:rsidTr="00A63D7F">
        <w:trPr>
          <w:cantSplit/>
        </w:trPr>
        <w:tc>
          <w:tcPr>
            <w:tcW w:w="1504" w:type="dxa"/>
          </w:tcPr>
          <w:p w14:paraId="17FE3AA0" w14:textId="35242605" w:rsidR="0044573A" w:rsidRPr="00746367" w:rsidRDefault="0044573A" w:rsidP="00707E4C">
            <w:pPr>
              <w:rPr>
                <w:u w:color="000000"/>
              </w:rPr>
            </w:pPr>
          </w:p>
        </w:tc>
        <w:tc>
          <w:tcPr>
            <w:tcW w:w="2529" w:type="dxa"/>
          </w:tcPr>
          <w:p w14:paraId="383035FF" w14:textId="5A16BB81" w:rsidR="0044573A" w:rsidRPr="00746367" w:rsidRDefault="0044573A" w:rsidP="00707E4C">
            <w:pPr>
              <w:rPr>
                <w:u w:color="000000"/>
              </w:rPr>
            </w:pPr>
          </w:p>
        </w:tc>
        <w:tc>
          <w:tcPr>
            <w:tcW w:w="1349" w:type="dxa"/>
            <w:shd w:val="clear" w:color="auto" w:fill="F2F2F2" w:themeFill="background1" w:themeFillShade="F2"/>
          </w:tcPr>
          <w:p w14:paraId="2C943F0B" w14:textId="08B9C712" w:rsidR="0044573A" w:rsidRPr="00746367" w:rsidRDefault="0044573A" w:rsidP="00707E4C">
            <w:pPr>
              <w:rPr>
                <w:u w:color="000000"/>
              </w:rPr>
            </w:pPr>
          </w:p>
        </w:tc>
        <w:tc>
          <w:tcPr>
            <w:tcW w:w="2835" w:type="dxa"/>
            <w:shd w:val="clear" w:color="auto" w:fill="F2F2F2" w:themeFill="background1" w:themeFillShade="F2"/>
          </w:tcPr>
          <w:p w14:paraId="48F3111A" w14:textId="7ABB9115" w:rsidR="0044573A" w:rsidRPr="00746367" w:rsidRDefault="0044573A" w:rsidP="00707E4C">
            <w:pPr>
              <w:rPr>
                <w:u w:color="000000"/>
              </w:rPr>
            </w:pPr>
          </w:p>
        </w:tc>
        <w:tc>
          <w:tcPr>
            <w:tcW w:w="1977" w:type="dxa"/>
            <w:shd w:val="clear" w:color="auto" w:fill="F2F2F2" w:themeFill="background1" w:themeFillShade="F2"/>
          </w:tcPr>
          <w:p w14:paraId="2FE3F487" w14:textId="77777777" w:rsidR="0044573A" w:rsidRPr="00746367" w:rsidRDefault="0044573A" w:rsidP="00707E4C">
            <w:pPr>
              <w:rPr>
                <w:u w:color="000000"/>
              </w:rPr>
            </w:pPr>
          </w:p>
        </w:tc>
      </w:tr>
      <w:tr w:rsidR="00707E4C" w:rsidRPr="0075354F" w14:paraId="220FCDD4" w14:textId="77777777" w:rsidTr="00A63D7F">
        <w:trPr>
          <w:cantSplit/>
        </w:trPr>
        <w:tc>
          <w:tcPr>
            <w:tcW w:w="1504" w:type="dxa"/>
          </w:tcPr>
          <w:p w14:paraId="4EF3772A" w14:textId="77361B24" w:rsidR="0044573A" w:rsidRPr="00746367" w:rsidRDefault="00746367" w:rsidP="00707E4C">
            <w:pPr>
              <w:rPr>
                <w:u w:color="000000"/>
              </w:rPr>
            </w:pPr>
            <w:r>
              <w:rPr>
                <w:u w:color="000000"/>
              </w:rPr>
              <w:t>Datatype</w:t>
            </w:r>
          </w:p>
        </w:tc>
        <w:tc>
          <w:tcPr>
            <w:tcW w:w="2529" w:type="dxa"/>
          </w:tcPr>
          <w:p w14:paraId="6D2F5754" w14:textId="71BC1F4C" w:rsidR="0044573A" w:rsidRPr="00746367" w:rsidRDefault="00746367" w:rsidP="00707E4C">
            <w:pPr>
              <w:rPr>
                <w:u w:color="000000"/>
              </w:rPr>
            </w:pPr>
            <w:r>
              <w:rPr>
                <w:u w:color="000000"/>
              </w:rPr>
              <w:t>LineærPosisjon</w:t>
            </w:r>
          </w:p>
        </w:tc>
        <w:tc>
          <w:tcPr>
            <w:tcW w:w="1349" w:type="dxa"/>
            <w:shd w:val="clear" w:color="auto" w:fill="F2F2F2" w:themeFill="background1" w:themeFillShade="F2"/>
          </w:tcPr>
          <w:p w14:paraId="4C361FE2" w14:textId="5909A41D" w:rsidR="0044573A" w:rsidRPr="00746367" w:rsidRDefault="00746367" w:rsidP="00707E4C">
            <w:pPr>
              <w:rPr>
                <w:u w:color="000000"/>
              </w:rPr>
            </w:pPr>
            <w:r>
              <w:rPr>
                <w:u w:color="000000"/>
              </w:rPr>
              <w:t>Datatype</w:t>
            </w:r>
          </w:p>
        </w:tc>
        <w:tc>
          <w:tcPr>
            <w:tcW w:w="2835" w:type="dxa"/>
            <w:shd w:val="clear" w:color="auto" w:fill="F2F2F2" w:themeFill="background1" w:themeFillShade="F2"/>
          </w:tcPr>
          <w:p w14:paraId="5372105F" w14:textId="61E9CFF7" w:rsidR="0044573A" w:rsidRPr="00746367" w:rsidRDefault="00746367" w:rsidP="00707E4C">
            <w:pPr>
              <w:rPr>
                <w:u w:color="000000"/>
              </w:rPr>
            </w:pPr>
            <w:r>
              <w:rPr>
                <w:u w:color="000000"/>
              </w:rPr>
              <w:t>NetworkReference</w:t>
            </w:r>
          </w:p>
        </w:tc>
        <w:tc>
          <w:tcPr>
            <w:tcW w:w="1977" w:type="dxa"/>
            <w:shd w:val="clear" w:color="auto" w:fill="F2F2F2" w:themeFill="background1" w:themeFillShade="F2"/>
          </w:tcPr>
          <w:p w14:paraId="59EADC3C" w14:textId="77777777" w:rsidR="0044573A" w:rsidRPr="00746367" w:rsidRDefault="0044573A" w:rsidP="00707E4C">
            <w:pPr>
              <w:rPr>
                <w:u w:color="000000"/>
              </w:rPr>
            </w:pPr>
          </w:p>
        </w:tc>
      </w:tr>
      <w:tr w:rsidR="00707E4C" w:rsidRPr="0075354F" w14:paraId="3DB4CE36" w14:textId="77777777" w:rsidTr="00A63D7F">
        <w:trPr>
          <w:cantSplit/>
        </w:trPr>
        <w:tc>
          <w:tcPr>
            <w:tcW w:w="1504" w:type="dxa"/>
          </w:tcPr>
          <w:p w14:paraId="5358044C" w14:textId="61DC11FE" w:rsidR="0044573A" w:rsidRPr="00746367" w:rsidRDefault="00746367" w:rsidP="00707E4C">
            <w:pPr>
              <w:rPr>
                <w:u w:color="000000"/>
              </w:rPr>
            </w:pPr>
            <w:r>
              <w:rPr>
                <w:u w:color="000000"/>
              </w:rPr>
              <w:t>Assosiasjon</w:t>
            </w:r>
          </w:p>
        </w:tc>
        <w:tc>
          <w:tcPr>
            <w:tcW w:w="2529" w:type="dxa"/>
          </w:tcPr>
          <w:p w14:paraId="52AB2041" w14:textId="77777777" w:rsidR="0044573A" w:rsidRDefault="00746367" w:rsidP="00707E4C">
            <w:pPr>
              <w:rPr>
                <w:u w:color="000000"/>
              </w:rPr>
            </w:pPr>
            <w:r>
              <w:rPr>
                <w:u w:color="000000"/>
              </w:rPr>
              <w:t>LineærPosisjon.</w:t>
            </w:r>
          </w:p>
          <w:p w14:paraId="7537015B" w14:textId="63D140B3" w:rsidR="00746367" w:rsidRPr="00746367" w:rsidRDefault="00746367" w:rsidP="00707E4C">
            <w:pPr>
              <w:rPr>
                <w:u w:color="000000"/>
              </w:rPr>
            </w:pPr>
            <w:r>
              <w:rPr>
                <w:u w:color="000000"/>
              </w:rPr>
              <w:t>nettverkselement</w:t>
            </w:r>
          </w:p>
        </w:tc>
        <w:tc>
          <w:tcPr>
            <w:tcW w:w="1349" w:type="dxa"/>
            <w:shd w:val="clear" w:color="auto" w:fill="F2F2F2" w:themeFill="background1" w:themeFillShade="F2"/>
          </w:tcPr>
          <w:p w14:paraId="5A3C05F4" w14:textId="6DAC0ECE"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4BBD5242" w14:textId="7CC0F7BB" w:rsidR="0044573A" w:rsidRPr="00746367" w:rsidRDefault="00746367" w:rsidP="00707E4C">
            <w:pPr>
              <w:rPr>
                <w:u w:color="000000"/>
              </w:rPr>
            </w:pPr>
            <w:r>
              <w:rPr>
                <w:u w:color="000000"/>
              </w:rPr>
              <w:t>NetworkReference.element</w:t>
            </w:r>
          </w:p>
        </w:tc>
        <w:tc>
          <w:tcPr>
            <w:tcW w:w="1977" w:type="dxa"/>
            <w:shd w:val="clear" w:color="auto" w:fill="F2F2F2" w:themeFill="background1" w:themeFillShade="F2"/>
          </w:tcPr>
          <w:p w14:paraId="3909880B" w14:textId="77777777" w:rsidR="0044573A" w:rsidRPr="00746367" w:rsidRDefault="0044573A" w:rsidP="00707E4C">
            <w:pPr>
              <w:rPr>
                <w:u w:color="000000"/>
              </w:rPr>
            </w:pPr>
          </w:p>
        </w:tc>
      </w:tr>
      <w:tr w:rsidR="00746367" w:rsidRPr="00331259" w14:paraId="265D9B83" w14:textId="77777777" w:rsidTr="00A63D7F">
        <w:trPr>
          <w:cantSplit/>
        </w:trPr>
        <w:tc>
          <w:tcPr>
            <w:tcW w:w="1504" w:type="dxa"/>
          </w:tcPr>
          <w:p w14:paraId="5C57BAA4" w14:textId="11ECCDBA" w:rsidR="00746367" w:rsidRPr="00746367" w:rsidRDefault="00746367" w:rsidP="00746367">
            <w:pPr>
              <w:rPr>
                <w:u w:color="000000"/>
              </w:rPr>
            </w:pPr>
            <w:r>
              <w:rPr>
                <w:u w:color="000000"/>
              </w:rPr>
              <w:t>Egenskap</w:t>
            </w:r>
          </w:p>
        </w:tc>
        <w:tc>
          <w:tcPr>
            <w:tcW w:w="2529" w:type="dxa"/>
          </w:tcPr>
          <w:p w14:paraId="59A465DB" w14:textId="77777777" w:rsidR="00746367" w:rsidRDefault="00746367" w:rsidP="00746367">
            <w:pPr>
              <w:rPr>
                <w:u w:color="000000"/>
              </w:rPr>
            </w:pPr>
            <w:r>
              <w:rPr>
                <w:u w:color="000000"/>
              </w:rPr>
              <w:t>LineærPosisjon.</w:t>
            </w:r>
          </w:p>
          <w:p w14:paraId="1543CD70" w14:textId="12E4653E" w:rsidR="00746367" w:rsidRPr="00746367" w:rsidRDefault="00746367" w:rsidP="00746367">
            <w:pPr>
              <w:rPr>
                <w:u w:color="000000"/>
              </w:rPr>
            </w:pPr>
            <w:r>
              <w:rPr>
                <w:u w:color="000000"/>
              </w:rPr>
              <w:t>lineærReferanseMetode</w:t>
            </w:r>
          </w:p>
        </w:tc>
        <w:tc>
          <w:tcPr>
            <w:tcW w:w="1349" w:type="dxa"/>
            <w:shd w:val="clear" w:color="auto" w:fill="F2F2F2" w:themeFill="background1" w:themeFillShade="F2"/>
          </w:tcPr>
          <w:p w14:paraId="652CF636" w14:textId="7169F76A" w:rsidR="00746367" w:rsidRPr="00746367" w:rsidRDefault="00746367" w:rsidP="00746367">
            <w:pPr>
              <w:rPr>
                <w:u w:color="000000"/>
              </w:rPr>
            </w:pPr>
          </w:p>
        </w:tc>
        <w:tc>
          <w:tcPr>
            <w:tcW w:w="2835" w:type="dxa"/>
            <w:shd w:val="clear" w:color="auto" w:fill="F2F2F2" w:themeFill="background1" w:themeFillShade="F2"/>
          </w:tcPr>
          <w:p w14:paraId="57B82327" w14:textId="71053FB5" w:rsidR="00746367" w:rsidRPr="00746367" w:rsidRDefault="00746367" w:rsidP="00746367">
            <w:pPr>
              <w:rPr>
                <w:u w:color="000000"/>
              </w:rPr>
            </w:pPr>
          </w:p>
        </w:tc>
        <w:tc>
          <w:tcPr>
            <w:tcW w:w="1977" w:type="dxa"/>
            <w:shd w:val="clear" w:color="auto" w:fill="F2F2F2" w:themeFill="background1" w:themeFillShade="F2"/>
          </w:tcPr>
          <w:p w14:paraId="4E296D94" w14:textId="425C43FD" w:rsidR="00746367" w:rsidRPr="00331259" w:rsidRDefault="00746367" w:rsidP="00746367">
            <w:pPr>
              <w:rPr>
                <w:u w:color="000000"/>
              </w:rPr>
            </w:pPr>
            <w:r>
              <w:rPr>
                <w:u w:color="000000"/>
              </w:rPr>
              <w:t>Finnes ikke, kun en LRM mulig i INSPIRE</w:t>
            </w:r>
          </w:p>
        </w:tc>
      </w:tr>
      <w:tr w:rsidR="00746367" w:rsidRPr="0075354F" w14:paraId="53CD382F" w14:textId="77777777" w:rsidTr="00A63D7F">
        <w:trPr>
          <w:cantSplit/>
        </w:trPr>
        <w:tc>
          <w:tcPr>
            <w:tcW w:w="1504" w:type="dxa"/>
          </w:tcPr>
          <w:p w14:paraId="7023B4C6" w14:textId="68A91AF9" w:rsidR="00746367" w:rsidRPr="00746367" w:rsidRDefault="00746367" w:rsidP="00746367">
            <w:pPr>
              <w:rPr>
                <w:u w:color="000000"/>
              </w:rPr>
            </w:pPr>
            <w:r>
              <w:rPr>
                <w:u w:color="000000"/>
              </w:rPr>
              <w:t>Egenskap</w:t>
            </w:r>
          </w:p>
        </w:tc>
        <w:tc>
          <w:tcPr>
            <w:tcW w:w="2529" w:type="dxa"/>
          </w:tcPr>
          <w:p w14:paraId="7EF628E9" w14:textId="3A7CA909" w:rsidR="00746367" w:rsidRPr="00746367" w:rsidRDefault="00746367" w:rsidP="00746367">
            <w:pPr>
              <w:rPr>
                <w:u w:color="000000"/>
              </w:rPr>
            </w:pPr>
            <w:r>
              <w:rPr>
                <w:u w:color="000000"/>
              </w:rPr>
              <w:t>LineærPosisjon.felt</w:t>
            </w:r>
          </w:p>
        </w:tc>
        <w:tc>
          <w:tcPr>
            <w:tcW w:w="1349" w:type="dxa"/>
            <w:shd w:val="clear" w:color="auto" w:fill="F2F2F2" w:themeFill="background1" w:themeFillShade="F2"/>
          </w:tcPr>
          <w:p w14:paraId="448C7505" w14:textId="250276FD" w:rsidR="00746367" w:rsidRPr="00746367" w:rsidRDefault="00746367" w:rsidP="00746367">
            <w:pPr>
              <w:rPr>
                <w:u w:color="000000"/>
              </w:rPr>
            </w:pPr>
          </w:p>
        </w:tc>
        <w:tc>
          <w:tcPr>
            <w:tcW w:w="2835" w:type="dxa"/>
            <w:shd w:val="clear" w:color="auto" w:fill="F2F2F2" w:themeFill="background1" w:themeFillShade="F2"/>
          </w:tcPr>
          <w:p w14:paraId="1B2517B9" w14:textId="3DDEBCEC" w:rsidR="00746367" w:rsidRPr="00746367" w:rsidRDefault="00746367" w:rsidP="00746367">
            <w:pPr>
              <w:rPr>
                <w:u w:color="000000"/>
              </w:rPr>
            </w:pPr>
          </w:p>
        </w:tc>
        <w:tc>
          <w:tcPr>
            <w:tcW w:w="1977" w:type="dxa"/>
            <w:shd w:val="clear" w:color="auto" w:fill="F2F2F2" w:themeFill="background1" w:themeFillShade="F2"/>
          </w:tcPr>
          <w:p w14:paraId="790BC68E" w14:textId="5B6D8B4B" w:rsidR="00746367" w:rsidRPr="00746367" w:rsidRDefault="00746367" w:rsidP="00746367">
            <w:pPr>
              <w:rPr>
                <w:u w:color="000000"/>
              </w:rPr>
            </w:pPr>
            <w:r>
              <w:rPr>
                <w:u w:color="000000"/>
              </w:rPr>
              <w:t>Finnes ikke</w:t>
            </w:r>
          </w:p>
        </w:tc>
      </w:tr>
      <w:tr w:rsidR="00746367" w:rsidRPr="0075354F" w14:paraId="1EC2FF1F" w14:textId="77777777" w:rsidTr="00A63D7F">
        <w:trPr>
          <w:cantSplit/>
        </w:trPr>
        <w:tc>
          <w:tcPr>
            <w:tcW w:w="1504" w:type="dxa"/>
          </w:tcPr>
          <w:p w14:paraId="02F153FF" w14:textId="1485B1F6" w:rsidR="00746367" w:rsidRPr="00746367" w:rsidRDefault="00746367" w:rsidP="00746367">
            <w:pPr>
              <w:rPr>
                <w:u w:color="000000"/>
              </w:rPr>
            </w:pPr>
            <w:r>
              <w:rPr>
                <w:u w:color="000000"/>
              </w:rPr>
              <w:t>Egenskap</w:t>
            </w:r>
          </w:p>
        </w:tc>
        <w:tc>
          <w:tcPr>
            <w:tcW w:w="2529" w:type="dxa"/>
          </w:tcPr>
          <w:p w14:paraId="3941817A" w14:textId="77777777" w:rsidR="00746367" w:rsidRDefault="00746367" w:rsidP="00746367">
            <w:pPr>
              <w:rPr>
                <w:u w:color="000000"/>
              </w:rPr>
            </w:pPr>
            <w:r>
              <w:rPr>
                <w:u w:color="000000"/>
              </w:rPr>
              <w:t>LineærPosisjon.</w:t>
            </w:r>
          </w:p>
          <w:p w14:paraId="708388ED" w14:textId="2110E576" w:rsidR="00746367" w:rsidRPr="00746367" w:rsidRDefault="00746367" w:rsidP="00746367">
            <w:pPr>
              <w:rPr>
                <w:u w:color="000000"/>
              </w:rPr>
            </w:pPr>
            <w:r>
              <w:rPr>
                <w:u w:color="000000"/>
              </w:rPr>
              <w:t>avstandSide</w:t>
            </w:r>
          </w:p>
        </w:tc>
        <w:tc>
          <w:tcPr>
            <w:tcW w:w="1349" w:type="dxa"/>
            <w:shd w:val="clear" w:color="auto" w:fill="F2F2F2" w:themeFill="background1" w:themeFillShade="F2"/>
          </w:tcPr>
          <w:p w14:paraId="0128D1A1" w14:textId="73DC80F5" w:rsidR="00746367" w:rsidRPr="00746367" w:rsidRDefault="00CD3CF7" w:rsidP="00746367">
            <w:pPr>
              <w:rPr>
                <w:u w:color="000000"/>
              </w:rPr>
            </w:pPr>
            <w:r>
              <w:rPr>
                <w:u w:color="000000"/>
              </w:rPr>
              <w:t>Egenskap</w:t>
            </w:r>
          </w:p>
        </w:tc>
        <w:tc>
          <w:tcPr>
            <w:tcW w:w="2835" w:type="dxa"/>
            <w:shd w:val="clear" w:color="auto" w:fill="F2F2F2" w:themeFill="background1" w:themeFillShade="F2"/>
          </w:tcPr>
          <w:p w14:paraId="2228A1D9" w14:textId="77777777" w:rsidR="00CD3CF7" w:rsidRDefault="00CD3CF7" w:rsidP="00746367">
            <w:pPr>
              <w:rPr>
                <w:u w:color="000000"/>
              </w:rPr>
            </w:pPr>
            <w:r>
              <w:rPr>
                <w:u w:color="000000"/>
              </w:rPr>
              <w:t>SimplePointReference.</w:t>
            </w:r>
          </w:p>
          <w:p w14:paraId="6D4C37BA" w14:textId="0BD5D06F" w:rsidR="00746367" w:rsidRDefault="00CD3CF7" w:rsidP="00746367">
            <w:pPr>
              <w:rPr>
                <w:u w:color="000000"/>
              </w:rPr>
            </w:pPr>
            <w:r>
              <w:rPr>
                <w:u w:color="000000"/>
              </w:rPr>
              <w:t>offset</w:t>
            </w:r>
          </w:p>
          <w:p w14:paraId="28EBAB8A" w14:textId="77777777" w:rsidR="00CD3CF7" w:rsidRDefault="00CD3CF7" w:rsidP="00746367">
            <w:pPr>
              <w:rPr>
                <w:u w:color="000000"/>
              </w:rPr>
            </w:pPr>
          </w:p>
          <w:p w14:paraId="24A9FA8F" w14:textId="77777777" w:rsidR="00CD3CF7" w:rsidRDefault="00CD3CF7" w:rsidP="00746367">
            <w:pPr>
              <w:rPr>
                <w:u w:color="000000"/>
              </w:rPr>
            </w:pPr>
            <w:r>
              <w:rPr>
                <w:u w:color="000000"/>
              </w:rPr>
              <w:t>SimpleLinearReference.</w:t>
            </w:r>
          </w:p>
          <w:p w14:paraId="0C33EE51" w14:textId="27FDF753" w:rsidR="00CD3CF7" w:rsidRPr="00746367" w:rsidRDefault="00CD3CF7" w:rsidP="00746367">
            <w:pPr>
              <w:rPr>
                <w:u w:color="000000"/>
              </w:rPr>
            </w:pPr>
            <w:r>
              <w:rPr>
                <w:u w:color="000000"/>
              </w:rPr>
              <w:t>offset</w:t>
            </w:r>
          </w:p>
        </w:tc>
        <w:tc>
          <w:tcPr>
            <w:tcW w:w="1977" w:type="dxa"/>
            <w:shd w:val="clear" w:color="auto" w:fill="F2F2F2" w:themeFill="background1" w:themeFillShade="F2"/>
          </w:tcPr>
          <w:p w14:paraId="3F4A4196" w14:textId="2040DFF5" w:rsidR="00746367" w:rsidRPr="00746367" w:rsidRDefault="00746367" w:rsidP="00746367">
            <w:pPr>
              <w:rPr>
                <w:u w:color="000000"/>
              </w:rPr>
            </w:pPr>
          </w:p>
        </w:tc>
      </w:tr>
      <w:tr w:rsidR="00CD3CF7" w:rsidRPr="0075354F" w14:paraId="0B617417" w14:textId="77777777" w:rsidTr="00A63D7F">
        <w:trPr>
          <w:cantSplit/>
        </w:trPr>
        <w:tc>
          <w:tcPr>
            <w:tcW w:w="1504" w:type="dxa"/>
          </w:tcPr>
          <w:p w14:paraId="2E211960" w14:textId="2002DD2C" w:rsidR="00CD3CF7" w:rsidRDefault="00CD3CF7" w:rsidP="00746367">
            <w:pPr>
              <w:rPr>
                <w:u w:color="000000"/>
              </w:rPr>
            </w:pPr>
          </w:p>
        </w:tc>
        <w:tc>
          <w:tcPr>
            <w:tcW w:w="2529" w:type="dxa"/>
          </w:tcPr>
          <w:p w14:paraId="46D73850" w14:textId="77777777" w:rsidR="00CD3CF7" w:rsidRDefault="00CD3CF7" w:rsidP="00746367">
            <w:pPr>
              <w:rPr>
                <w:u w:color="000000"/>
              </w:rPr>
            </w:pPr>
          </w:p>
        </w:tc>
        <w:tc>
          <w:tcPr>
            <w:tcW w:w="1349" w:type="dxa"/>
            <w:shd w:val="clear" w:color="auto" w:fill="F2F2F2" w:themeFill="background1" w:themeFillShade="F2"/>
          </w:tcPr>
          <w:p w14:paraId="499836FE" w14:textId="77777777" w:rsidR="00CD3CF7" w:rsidRPr="00746367" w:rsidRDefault="00CD3CF7" w:rsidP="00746367">
            <w:pPr>
              <w:rPr>
                <w:u w:color="000000"/>
              </w:rPr>
            </w:pPr>
          </w:p>
        </w:tc>
        <w:tc>
          <w:tcPr>
            <w:tcW w:w="2835" w:type="dxa"/>
            <w:shd w:val="clear" w:color="auto" w:fill="F2F2F2" w:themeFill="background1" w:themeFillShade="F2"/>
          </w:tcPr>
          <w:p w14:paraId="6F82979F" w14:textId="77777777" w:rsidR="00CD3CF7" w:rsidRPr="00746367" w:rsidRDefault="00CD3CF7" w:rsidP="00746367">
            <w:pPr>
              <w:rPr>
                <w:u w:color="000000"/>
              </w:rPr>
            </w:pPr>
          </w:p>
        </w:tc>
        <w:tc>
          <w:tcPr>
            <w:tcW w:w="1977" w:type="dxa"/>
            <w:shd w:val="clear" w:color="auto" w:fill="F2F2F2" w:themeFill="background1" w:themeFillShade="F2"/>
          </w:tcPr>
          <w:p w14:paraId="7FFF976F" w14:textId="77777777" w:rsidR="00CD3CF7" w:rsidRDefault="00CD3CF7" w:rsidP="00746367">
            <w:pPr>
              <w:rPr>
                <w:u w:color="000000"/>
              </w:rPr>
            </w:pPr>
          </w:p>
        </w:tc>
      </w:tr>
      <w:tr w:rsidR="00CD3CF7" w:rsidRPr="0075354F" w14:paraId="4D1C3EEC" w14:textId="77777777" w:rsidTr="00A63D7F">
        <w:trPr>
          <w:cantSplit/>
        </w:trPr>
        <w:tc>
          <w:tcPr>
            <w:tcW w:w="1504" w:type="dxa"/>
          </w:tcPr>
          <w:p w14:paraId="7DA8A9DF" w14:textId="4FA6BEB2" w:rsidR="00CD3CF7" w:rsidRDefault="00CD3CF7" w:rsidP="00746367">
            <w:pPr>
              <w:rPr>
                <w:u w:color="000000"/>
              </w:rPr>
            </w:pPr>
            <w:r>
              <w:rPr>
                <w:u w:color="000000"/>
              </w:rPr>
              <w:t>Datatype</w:t>
            </w:r>
          </w:p>
        </w:tc>
        <w:tc>
          <w:tcPr>
            <w:tcW w:w="2529" w:type="dxa"/>
          </w:tcPr>
          <w:p w14:paraId="4A89D1DD" w14:textId="4AEEA022" w:rsidR="00CD3CF7" w:rsidRDefault="00CD3CF7" w:rsidP="00746367">
            <w:pPr>
              <w:rPr>
                <w:u w:color="000000"/>
              </w:rPr>
            </w:pPr>
            <w:r>
              <w:rPr>
                <w:u w:color="000000"/>
              </w:rPr>
              <w:t>LineærPosisjonPunkt</w:t>
            </w:r>
          </w:p>
        </w:tc>
        <w:tc>
          <w:tcPr>
            <w:tcW w:w="1349" w:type="dxa"/>
            <w:shd w:val="clear" w:color="auto" w:fill="F2F2F2" w:themeFill="background1" w:themeFillShade="F2"/>
          </w:tcPr>
          <w:p w14:paraId="2444DCE2" w14:textId="3F8220A7" w:rsidR="00CD3CF7" w:rsidRPr="00746367" w:rsidRDefault="00CD3CF7" w:rsidP="00746367">
            <w:pPr>
              <w:rPr>
                <w:u w:color="000000"/>
              </w:rPr>
            </w:pPr>
            <w:r>
              <w:rPr>
                <w:u w:color="000000"/>
              </w:rPr>
              <w:t>Datatype</w:t>
            </w:r>
          </w:p>
        </w:tc>
        <w:tc>
          <w:tcPr>
            <w:tcW w:w="2835" w:type="dxa"/>
            <w:shd w:val="clear" w:color="auto" w:fill="F2F2F2" w:themeFill="background1" w:themeFillShade="F2"/>
          </w:tcPr>
          <w:p w14:paraId="00DA9C87" w14:textId="7E2B7A82" w:rsidR="00CD3CF7" w:rsidRPr="00746367" w:rsidRDefault="00CD3CF7" w:rsidP="00746367">
            <w:pPr>
              <w:rPr>
                <w:u w:color="000000"/>
              </w:rPr>
            </w:pPr>
            <w:r>
              <w:rPr>
                <w:u w:color="000000"/>
              </w:rPr>
              <w:t>SimplePointReference</w:t>
            </w:r>
          </w:p>
        </w:tc>
        <w:tc>
          <w:tcPr>
            <w:tcW w:w="1977" w:type="dxa"/>
            <w:shd w:val="clear" w:color="auto" w:fill="F2F2F2" w:themeFill="background1" w:themeFillShade="F2"/>
          </w:tcPr>
          <w:p w14:paraId="5DB39306" w14:textId="77777777" w:rsidR="00CD3CF7" w:rsidRDefault="00CD3CF7" w:rsidP="00746367">
            <w:pPr>
              <w:rPr>
                <w:u w:color="000000"/>
              </w:rPr>
            </w:pPr>
          </w:p>
        </w:tc>
      </w:tr>
      <w:tr w:rsidR="00CD3CF7" w:rsidRPr="0075354F" w14:paraId="4E0FFB71" w14:textId="77777777" w:rsidTr="00A63D7F">
        <w:trPr>
          <w:cantSplit/>
        </w:trPr>
        <w:tc>
          <w:tcPr>
            <w:tcW w:w="1504" w:type="dxa"/>
          </w:tcPr>
          <w:p w14:paraId="2558AB41" w14:textId="562E0899" w:rsidR="00CD3CF7" w:rsidRDefault="00CD3CF7" w:rsidP="00746367">
            <w:pPr>
              <w:rPr>
                <w:u w:color="000000"/>
              </w:rPr>
            </w:pPr>
            <w:r>
              <w:rPr>
                <w:u w:color="000000"/>
              </w:rPr>
              <w:t>Egenskap</w:t>
            </w:r>
          </w:p>
        </w:tc>
        <w:tc>
          <w:tcPr>
            <w:tcW w:w="2529" w:type="dxa"/>
          </w:tcPr>
          <w:p w14:paraId="6661C081" w14:textId="77777777" w:rsidR="00CD3CF7" w:rsidRDefault="00CD3CF7" w:rsidP="00746367">
            <w:pPr>
              <w:rPr>
                <w:u w:color="000000"/>
              </w:rPr>
            </w:pPr>
            <w:r>
              <w:rPr>
                <w:u w:color="000000"/>
              </w:rPr>
              <w:t>LineærPosisjonPunkt.</w:t>
            </w:r>
          </w:p>
          <w:p w14:paraId="55AEB22E" w14:textId="4F231045" w:rsidR="00CD3CF7" w:rsidRDefault="00CD3CF7" w:rsidP="00746367">
            <w:pPr>
              <w:rPr>
                <w:u w:color="000000"/>
              </w:rPr>
            </w:pPr>
            <w:r>
              <w:rPr>
                <w:u w:color="000000"/>
              </w:rPr>
              <w:t>posisjon</w:t>
            </w:r>
          </w:p>
        </w:tc>
        <w:tc>
          <w:tcPr>
            <w:tcW w:w="1349" w:type="dxa"/>
            <w:shd w:val="clear" w:color="auto" w:fill="F2F2F2" w:themeFill="background1" w:themeFillShade="F2"/>
          </w:tcPr>
          <w:p w14:paraId="29F67930" w14:textId="0F340721" w:rsidR="00CD3CF7" w:rsidRDefault="00CD3CF7" w:rsidP="00746367">
            <w:pPr>
              <w:rPr>
                <w:u w:color="000000"/>
              </w:rPr>
            </w:pPr>
            <w:r>
              <w:rPr>
                <w:u w:color="000000"/>
              </w:rPr>
              <w:t>Egenskap</w:t>
            </w:r>
          </w:p>
        </w:tc>
        <w:tc>
          <w:tcPr>
            <w:tcW w:w="2835" w:type="dxa"/>
            <w:shd w:val="clear" w:color="auto" w:fill="F2F2F2" w:themeFill="background1" w:themeFillShade="F2"/>
          </w:tcPr>
          <w:p w14:paraId="6F93DE2E" w14:textId="5A022B38" w:rsidR="00CD3CF7" w:rsidRDefault="00CD3CF7" w:rsidP="00746367">
            <w:pPr>
              <w:rPr>
                <w:u w:color="000000"/>
              </w:rPr>
            </w:pPr>
            <w:r>
              <w:rPr>
                <w:u w:color="000000"/>
              </w:rPr>
              <w:t>atPosition</w:t>
            </w:r>
          </w:p>
        </w:tc>
        <w:tc>
          <w:tcPr>
            <w:tcW w:w="1977" w:type="dxa"/>
            <w:shd w:val="clear" w:color="auto" w:fill="F2F2F2" w:themeFill="background1" w:themeFillShade="F2"/>
          </w:tcPr>
          <w:p w14:paraId="16BF9050" w14:textId="77777777" w:rsidR="00CD3CF7" w:rsidRDefault="00CD3CF7" w:rsidP="00746367">
            <w:pPr>
              <w:rPr>
                <w:u w:color="000000"/>
              </w:rPr>
            </w:pPr>
          </w:p>
        </w:tc>
      </w:tr>
      <w:tr w:rsidR="00CD3CF7" w:rsidRPr="0075354F" w14:paraId="48E98DC2" w14:textId="77777777" w:rsidTr="00A63D7F">
        <w:trPr>
          <w:cantSplit/>
        </w:trPr>
        <w:tc>
          <w:tcPr>
            <w:tcW w:w="1504" w:type="dxa"/>
          </w:tcPr>
          <w:p w14:paraId="3D4345CB" w14:textId="77777777" w:rsidR="00CD3CF7" w:rsidRDefault="00CD3CF7" w:rsidP="00746367">
            <w:pPr>
              <w:rPr>
                <w:u w:color="000000"/>
              </w:rPr>
            </w:pPr>
          </w:p>
        </w:tc>
        <w:tc>
          <w:tcPr>
            <w:tcW w:w="2529" w:type="dxa"/>
          </w:tcPr>
          <w:p w14:paraId="58D9523D" w14:textId="77777777" w:rsidR="00CD3CF7" w:rsidRDefault="00CD3CF7" w:rsidP="00746367">
            <w:pPr>
              <w:rPr>
                <w:u w:color="000000"/>
              </w:rPr>
            </w:pPr>
          </w:p>
        </w:tc>
        <w:tc>
          <w:tcPr>
            <w:tcW w:w="1349" w:type="dxa"/>
            <w:shd w:val="clear" w:color="auto" w:fill="F2F2F2" w:themeFill="background1" w:themeFillShade="F2"/>
          </w:tcPr>
          <w:p w14:paraId="2434D1AB" w14:textId="77777777" w:rsidR="00CD3CF7" w:rsidRDefault="00CD3CF7" w:rsidP="00746367">
            <w:pPr>
              <w:rPr>
                <w:u w:color="000000"/>
              </w:rPr>
            </w:pPr>
          </w:p>
        </w:tc>
        <w:tc>
          <w:tcPr>
            <w:tcW w:w="2835" w:type="dxa"/>
            <w:shd w:val="clear" w:color="auto" w:fill="F2F2F2" w:themeFill="background1" w:themeFillShade="F2"/>
          </w:tcPr>
          <w:p w14:paraId="195C48FE" w14:textId="77777777" w:rsidR="00CD3CF7" w:rsidRDefault="00CD3CF7" w:rsidP="00746367">
            <w:pPr>
              <w:rPr>
                <w:u w:color="000000"/>
              </w:rPr>
            </w:pPr>
          </w:p>
        </w:tc>
        <w:tc>
          <w:tcPr>
            <w:tcW w:w="1977" w:type="dxa"/>
            <w:shd w:val="clear" w:color="auto" w:fill="F2F2F2" w:themeFill="background1" w:themeFillShade="F2"/>
          </w:tcPr>
          <w:p w14:paraId="0468F0C6" w14:textId="77777777" w:rsidR="00CD3CF7" w:rsidRDefault="00CD3CF7" w:rsidP="00746367">
            <w:pPr>
              <w:rPr>
                <w:u w:color="000000"/>
              </w:rPr>
            </w:pPr>
          </w:p>
        </w:tc>
      </w:tr>
      <w:tr w:rsidR="00CD3CF7" w:rsidRPr="0075354F" w14:paraId="71304866" w14:textId="77777777" w:rsidTr="00A63D7F">
        <w:trPr>
          <w:cantSplit/>
        </w:trPr>
        <w:tc>
          <w:tcPr>
            <w:tcW w:w="1504" w:type="dxa"/>
          </w:tcPr>
          <w:p w14:paraId="5C660601" w14:textId="64566E1C" w:rsidR="00CD3CF7" w:rsidRDefault="00CD3CF7" w:rsidP="00746367">
            <w:pPr>
              <w:rPr>
                <w:u w:color="000000"/>
              </w:rPr>
            </w:pPr>
            <w:r>
              <w:rPr>
                <w:u w:color="000000"/>
              </w:rPr>
              <w:t>Datatype</w:t>
            </w:r>
          </w:p>
        </w:tc>
        <w:tc>
          <w:tcPr>
            <w:tcW w:w="2529" w:type="dxa"/>
          </w:tcPr>
          <w:p w14:paraId="51012CA1" w14:textId="62CB0827" w:rsidR="00CD3CF7" w:rsidRDefault="00CD3CF7" w:rsidP="00746367">
            <w:pPr>
              <w:rPr>
                <w:u w:color="000000"/>
              </w:rPr>
            </w:pPr>
            <w:r>
              <w:rPr>
                <w:u w:color="000000"/>
              </w:rPr>
              <w:t>LineærPosisjonStrekning</w:t>
            </w:r>
          </w:p>
        </w:tc>
        <w:tc>
          <w:tcPr>
            <w:tcW w:w="1349" w:type="dxa"/>
            <w:shd w:val="clear" w:color="auto" w:fill="F2F2F2" w:themeFill="background1" w:themeFillShade="F2"/>
          </w:tcPr>
          <w:p w14:paraId="3519F548" w14:textId="2204B429" w:rsidR="00CD3CF7" w:rsidRDefault="00CD3CF7" w:rsidP="00746367">
            <w:pPr>
              <w:rPr>
                <w:u w:color="000000"/>
              </w:rPr>
            </w:pPr>
            <w:r>
              <w:rPr>
                <w:u w:color="000000"/>
              </w:rPr>
              <w:t>Datatype</w:t>
            </w:r>
          </w:p>
        </w:tc>
        <w:tc>
          <w:tcPr>
            <w:tcW w:w="2835" w:type="dxa"/>
            <w:shd w:val="clear" w:color="auto" w:fill="F2F2F2" w:themeFill="background1" w:themeFillShade="F2"/>
          </w:tcPr>
          <w:p w14:paraId="3FE38800" w14:textId="29804344" w:rsidR="00CD3CF7" w:rsidRDefault="00CD3CF7" w:rsidP="00746367">
            <w:pPr>
              <w:rPr>
                <w:u w:color="000000"/>
              </w:rPr>
            </w:pPr>
            <w:r>
              <w:rPr>
                <w:u w:color="000000"/>
              </w:rPr>
              <w:t>SimpleLinearReference</w:t>
            </w:r>
          </w:p>
        </w:tc>
        <w:tc>
          <w:tcPr>
            <w:tcW w:w="1977" w:type="dxa"/>
            <w:shd w:val="clear" w:color="auto" w:fill="F2F2F2" w:themeFill="background1" w:themeFillShade="F2"/>
          </w:tcPr>
          <w:p w14:paraId="16E52E5C" w14:textId="77777777" w:rsidR="00CD3CF7" w:rsidRDefault="00CD3CF7" w:rsidP="00746367">
            <w:pPr>
              <w:rPr>
                <w:u w:color="000000"/>
              </w:rPr>
            </w:pPr>
          </w:p>
        </w:tc>
      </w:tr>
      <w:tr w:rsidR="00CD3CF7" w:rsidRPr="0075354F" w14:paraId="336CA316" w14:textId="77777777" w:rsidTr="00A63D7F">
        <w:trPr>
          <w:cantSplit/>
        </w:trPr>
        <w:tc>
          <w:tcPr>
            <w:tcW w:w="1504" w:type="dxa"/>
          </w:tcPr>
          <w:p w14:paraId="37362BBC" w14:textId="69B95EA1" w:rsidR="00CD3CF7" w:rsidRDefault="00CD3CF7" w:rsidP="00746367">
            <w:pPr>
              <w:rPr>
                <w:u w:color="000000"/>
              </w:rPr>
            </w:pPr>
            <w:r>
              <w:rPr>
                <w:u w:color="000000"/>
              </w:rPr>
              <w:t>Egenskap</w:t>
            </w:r>
          </w:p>
        </w:tc>
        <w:tc>
          <w:tcPr>
            <w:tcW w:w="2529" w:type="dxa"/>
          </w:tcPr>
          <w:p w14:paraId="57F4E7B9" w14:textId="77777777" w:rsidR="00CD3CF7" w:rsidRDefault="00CD3CF7" w:rsidP="00746367">
            <w:pPr>
              <w:rPr>
                <w:u w:color="000000"/>
              </w:rPr>
            </w:pPr>
            <w:r>
              <w:rPr>
                <w:u w:color="000000"/>
              </w:rPr>
              <w:t>LineærPosisjonStrekning.</w:t>
            </w:r>
          </w:p>
          <w:p w14:paraId="34389720" w14:textId="696A81A4" w:rsidR="00CD3CF7" w:rsidRDefault="00CD3CF7" w:rsidP="00746367">
            <w:pPr>
              <w:rPr>
                <w:u w:color="000000"/>
              </w:rPr>
            </w:pPr>
            <w:r>
              <w:rPr>
                <w:u w:color="000000"/>
              </w:rPr>
              <w:t>fraPosisjon</w:t>
            </w:r>
          </w:p>
        </w:tc>
        <w:tc>
          <w:tcPr>
            <w:tcW w:w="1349" w:type="dxa"/>
            <w:shd w:val="clear" w:color="auto" w:fill="F2F2F2" w:themeFill="background1" w:themeFillShade="F2"/>
          </w:tcPr>
          <w:p w14:paraId="7A0A7991" w14:textId="746C9E7C" w:rsidR="00CD3CF7" w:rsidRDefault="00CD3CF7" w:rsidP="00746367">
            <w:pPr>
              <w:rPr>
                <w:u w:color="000000"/>
              </w:rPr>
            </w:pPr>
            <w:r>
              <w:rPr>
                <w:u w:color="000000"/>
              </w:rPr>
              <w:t>Egenskap</w:t>
            </w:r>
          </w:p>
        </w:tc>
        <w:tc>
          <w:tcPr>
            <w:tcW w:w="2835" w:type="dxa"/>
            <w:shd w:val="clear" w:color="auto" w:fill="F2F2F2" w:themeFill="background1" w:themeFillShade="F2"/>
          </w:tcPr>
          <w:p w14:paraId="2136FC73" w14:textId="77777777" w:rsidR="00CD3CF7" w:rsidRDefault="00CD3CF7" w:rsidP="00746367">
            <w:pPr>
              <w:rPr>
                <w:u w:color="000000"/>
              </w:rPr>
            </w:pPr>
            <w:r>
              <w:rPr>
                <w:u w:color="000000"/>
              </w:rPr>
              <w:t>SimpleLinearReference.</w:t>
            </w:r>
          </w:p>
          <w:p w14:paraId="7EE6B2CC" w14:textId="557F97F3" w:rsidR="00CD3CF7" w:rsidRDefault="00CD3CF7" w:rsidP="00746367">
            <w:pPr>
              <w:rPr>
                <w:u w:color="000000"/>
              </w:rPr>
            </w:pPr>
            <w:r>
              <w:rPr>
                <w:u w:color="000000"/>
              </w:rPr>
              <w:t>fromPosition</w:t>
            </w:r>
          </w:p>
        </w:tc>
        <w:tc>
          <w:tcPr>
            <w:tcW w:w="1977" w:type="dxa"/>
            <w:shd w:val="clear" w:color="auto" w:fill="F2F2F2" w:themeFill="background1" w:themeFillShade="F2"/>
          </w:tcPr>
          <w:p w14:paraId="73663783" w14:textId="77777777" w:rsidR="00CD3CF7" w:rsidRDefault="00CD3CF7" w:rsidP="00746367">
            <w:pPr>
              <w:rPr>
                <w:u w:color="000000"/>
              </w:rPr>
            </w:pPr>
          </w:p>
        </w:tc>
      </w:tr>
      <w:tr w:rsidR="00CD3CF7" w:rsidRPr="0075354F" w14:paraId="620AAF34" w14:textId="77777777" w:rsidTr="00A63D7F">
        <w:trPr>
          <w:cantSplit/>
        </w:trPr>
        <w:tc>
          <w:tcPr>
            <w:tcW w:w="1504" w:type="dxa"/>
          </w:tcPr>
          <w:p w14:paraId="123B5CC1" w14:textId="4EF04631" w:rsidR="00CD3CF7" w:rsidRDefault="00CD3CF7" w:rsidP="00746367">
            <w:pPr>
              <w:rPr>
                <w:u w:color="000000"/>
              </w:rPr>
            </w:pPr>
            <w:r>
              <w:rPr>
                <w:u w:color="000000"/>
              </w:rPr>
              <w:t>Egenskap</w:t>
            </w:r>
          </w:p>
        </w:tc>
        <w:tc>
          <w:tcPr>
            <w:tcW w:w="2529" w:type="dxa"/>
          </w:tcPr>
          <w:p w14:paraId="35FC5DD3" w14:textId="77777777" w:rsidR="00CD3CF7" w:rsidRDefault="00CD3CF7" w:rsidP="00746367">
            <w:pPr>
              <w:rPr>
                <w:u w:color="000000"/>
              </w:rPr>
            </w:pPr>
            <w:r>
              <w:rPr>
                <w:u w:color="000000"/>
              </w:rPr>
              <w:t>LineærPosisjonStrekning.</w:t>
            </w:r>
          </w:p>
          <w:p w14:paraId="0A620E4A" w14:textId="2DA83B0D" w:rsidR="00CD3CF7" w:rsidRDefault="00CD3CF7" w:rsidP="00746367">
            <w:pPr>
              <w:rPr>
                <w:u w:color="000000"/>
              </w:rPr>
            </w:pPr>
            <w:r>
              <w:rPr>
                <w:u w:color="000000"/>
              </w:rPr>
              <w:t>tilPosisjon</w:t>
            </w:r>
          </w:p>
        </w:tc>
        <w:tc>
          <w:tcPr>
            <w:tcW w:w="1349" w:type="dxa"/>
            <w:shd w:val="clear" w:color="auto" w:fill="F2F2F2" w:themeFill="background1" w:themeFillShade="F2"/>
          </w:tcPr>
          <w:p w14:paraId="6ECAECDE" w14:textId="0830329A" w:rsidR="00CD3CF7" w:rsidRDefault="00CD3CF7" w:rsidP="00746367">
            <w:pPr>
              <w:rPr>
                <w:u w:color="000000"/>
              </w:rPr>
            </w:pPr>
            <w:r>
              <w:rPr>
                <w:u w:color="000000"/>
              </w:rPr>
              <w:t>Egenskap</w:t>
            </w:r>
          </w:p>
        </w:tc>
        <w:tc>
          <w:tcPr>
            <w:tcW w:w="2835" w:type="dxa"/>
            <w:shd w:val="clear" w:color="auto" w:fill="F2F2F2" w:themeFill="background1" w:themeFillShade="F2"/>
          </w:tcPr>
          <w:p w14:paraId="15062954" w14:textId="77777777" w:rsidR="00CD3CF7" w:rsidRDefault="00CD3CF7" w:rsidP="00746367">
            <w:pPr>
              <w:rPr>
                <w:u w:color="000000"/>
              </w:rPr>
            </w:pPr>
            <w:r>
              <w:rPr>
                <w:u w:color="000000"/>
              </w:rPr>
              <w:t>SimpleLinearReference.</w:t>
            </w:r>
          </w:p>
          <w:p w14:paraId="79EE057E" w14:textId="286C25DA" w:rsidR="00CD3CF7" w:rsidRDefault="00CD3CF7" w:rsidP="00746367">
            <w:pPr>
              <w:rPr>
                <w:u w:color="000000"/>
              </w:rPr>
            </w:pPr>
            <w:r>
              <w:rPr>
                <w:u w:color="000000"/>
              </w:rPr>
              <w:t>toPosition</w:t>
            </w:r>
          </w:p>
        </w:tc>
        <w:tc>
          <w:tcPr>
            <w:tcW w:w="1977" w:type="dxa"/>
            <w:shd w:val="clear" w:color="auto" w:fill="F2F2F2" w:themeFill="background1" w:themeFillShade="F2"/>
          </w:tcPr>
          <w:p w14:paraId="3B55B4ED" w14:textId="77777777" w:rsidR="00CD3CF7" w:rsidRDefault="00CD3CF7" w:rsidP="00746367">
            <w:pPr>
              <w:rPr>
                <w:u w:color="000000"/>
              </w:rPr>
            </w:pPr>
          </w:p>
        </w:tc>
      </w:tr>
    </w:tbl>
    <w:p w14:paraId="0077D21A" w14:textId="77777777" w:rsidR="0044573A" w:rsidRDefault="0044573A" w:rsidP="00331259">
      <w:pPr>
        <w:rPr>
          <w:u w:color="000000"/>
        </w:rPr>
      </w:pPr>
    </w:p>
    <w:p w14:paraId="4C5E05CE" w14:textId="77777777" w:rsidR="00BC08FA" w:rsidRDefault="00BC08FA" w:rsidP="00331259">
      <w:pPr>
        <w:rPr>
          <w:u w:color="000000"/>
        </w:rPr>
        <w:sectPr w:rsidR="00BC08FA" w:rsidSect="00E37222">
          <w:headerReference w:type="default" r:id="rId21"/>
          <w:footerReference w:type="default" r:id="rId22"/>
          <w:headerReference w:type="first" r:id="rId23"/>
          <w:footerReference w:type="first" r:id="rId24"/>
          <w:type w:val="continuous"/>
          <w:pgSz w:w="11906" w:h="16838" w:code="9"/>
          <w:pgMar w:top="1134" w:right="851" w:bottom="1134" w:left="851" w:header="397" w:footer="340" w:gutter="0"/>
          <w:paperSrc w:first="15" w:other="15"/>
          <w:cols w:space="708"/>
          <w:titlePg/>
          <w:docGrid w:linePitch="299"/>
        </w:sectPr>
      </w:pPr>
    </w:p>
    <w:p w14:paraId="41E81D89" w14:textId="28B446F8" w:rsidR="000B5FFD" w:rsidRDefault="000B5FFD" w:rsidP="00D6795D">
      <w:pPr>
        <w:pStyle w:val="Overskrift2"/>
        <w:rPr>
          <w:u w:color="000000"/>
        </w:rPr>
      </w:pPr>
      <w:bookmarkStart w:id="40" w:name="_Toc432771287"/>
      <w:bookmarkEnd w:id="0"/>
      <w:bookmarkEnd w:id="1"/>
      <w:bookmarkEnd w:id="31"/>
      <w:bookmarkEnd w:id="32"/>
      <w:r>
        <w:rPr>
          <w:u w:color="000000"/>
        </w:rPr>
        <w:lastRenderedPageBreak/>
        <w:t>Komplett tekstlig beskrivelse av modellen</w:t>
      </w:r>
      <w:bookmarkEnd w:id="40"/>
    </w:p>
    <w:p w14:paraId="7B93DEDB" w14:textId="77777777" w:rsidR="00BC08FA" w:rsidRPr="00BC08FA" w:rsidRDefault="00BC08FA" w:rsidP="00BC08FA">
      <w:pPr>
        <w:pStyle w:val="Overskrift3"/>
        <w:rPr>
          <w:bCs/>
          <w:u w:color="000000"/>
        </w:rPr>
      </w:pPr>
      <w:bookmarkStart w:id="41" w:name="_Toc432771288"/>
      <w:r w:rsidRPr="00BC08FA">
        <w:rPr>
          <w:rFonts w:eastAsia="Arial"/>
          <w:bCs/>
          <w:u w:color="000000"/>
        </w:rPr>
        <w:t>«featureType» Nettverk</w:t>
      </w:r>
      <w:bookmarkEnd w:id="41"/>
    </w:p>
    <w:p w14:paraId="72D980D3" w14:textId="77777777" w:rsidR="00BC08FA" w:rsidRDefault="00BC08FA" w:rsidP="00BC08FA">
      <w:pPr>
        <w:ind w:left="1440" w:hanging="1440"/>
        <w:rPr>
          <w:sz w:val="20"/>
        </w:rPr>
      </w:pPr>
      <w:r>
        <w:rPr>
          <w:sz w:val="20"/>
        </w:rPr>
        <w:t>Objekttype som beskriver en samling av nettverkselementer i et nettverk, for eksempel NVDB</w:t>
      </w:r>
    </w:p>
    <w:p w14:paraId="1D3015DE" w14:textId="77777777" w:rsidR="00BC08FA" w:rsidRDefault="00BC08FA" w:rsidP="00BC08FA">
      <w:pPr>
        <w:rPr>
          <w:color w:val="000000"/>
          <w:sz w:val="20"/>
        </w:rPr>
      </w:pPr>
    </w:p>
    <w:p w14:paraId="58C398D3" w14:textId="77777777" w:rsidR="00BC08FA" w:rsidRPr="00BC08FA" w:rsidRDefault="00BC08FA" w:rsidP="0024336A">
      <w:pPr>
        <w:pStyle w:val="ListHeader"/>
        <w:keepNext/>
        <w:rPr>
          <w:color w:val="auto"/>
          <w:u w:val="single"/>
        </w:rPr>
      </w:pPr>
      <w:bookmarkStart w:id="42" w:name="BKM_FD0BF98B_B75C_4A33_BAE7_91C040CD5736"/>
      <w:bookmarkEnd w:id="42"/>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1FDE958"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2CAB2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53ABF7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9CEF86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1CD45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10B2C0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A3FBC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05803AA"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D7A5D"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BE767" w14:textId="77777777" w:rsidR="00BC08FA" w:rsidRDefault="00BC08FA" w:rsidP="00BC08FA">
            <w:pPr>
              <w:rPr>
                <w:sz w:val="20"/>
              </w:rPr>
            </w:pPr>
            <w:r>
              <w:rPr>
                <w:sz w:val="20"/>
              </w:rPr>
              <w:t>nettverksnavn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692BEF" w14:textId="77777777" w:rsidR="00BC08FA" w:rsidRDefault="00BC08FA" w:rsidP="00BC08FA">
            <w:pPr>
              <w:rPr>
                <w:sz w:val="20"/>
              </w:rPr>
            </w:pPr>
            <w:r>
              <w:rPr>
                <w:color w:val="000000"/>
                <w:sz w:val="20"/>
              </w:rPr>
              <w:t>Navn på nettverket.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C72C0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F0F395"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D4DA2" w14:textId="77777777" w:rsidR="00BC08FA" w:rsidRDefault="00BC08FA" w:rsidP="00BC08FA">
            <w:pPr>
              <w:rPr>
                <w:color w:val="000000"/>
                <w:sz w:val="20"/>
              </w:rPr>
            </w:pPr>
            <w:r>
              <w:rPr>
                <w:color w:val="000000"/>
                <w:sz w:val="20"/>
              </w:rPr>
              <w:t>CharacterString</w:t>
            </w:r>
          </w:p>
        </w:tc>
      </w:tr>
    </w:tbl>
    <w:p w14:paraId="049C424B" w14:textId="77777777" w:rsidR="00BC08FA" w:rsidRDefault="00BC08FA" w:rsidP="00BC08FA">
      <w:pPr>
        <w:rPr>
          <w:color w:val="000000"/>
          <w:sz w:val="20"/>
        </w:rPr>
      </w:pPr>
    </w:p>
    <w:p w14:paraId="79A7E4E0"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1CB7B50"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0456F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68929A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70FE96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879C0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47AC8D8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468C0C"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775F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62548" w14:textId="77777777" w:rsidR="00BC08FA" w:rsidRDefault="00BC08FA" w:rsidP="00BC08FA">
            <w:pPr>
              <w:rPr>
                <w:sz w:val="20"/>
              </w:rPr>
            </w:pPr>
            <w:r>
              <w:rPr>
                <w:sz w:val="20"/>
              </w:rPr>
              <w:t xml:space="preserve"> </w:t>
            </w:r>
            <w:r>
              <w:rPr>
                <w:color w:val="000000"/>
                <w:sz w:val="20"/>
              </w:rPr>
              <w:tab/>
            </w:r>
            <w:r>
              <w:rPr>
                <w:sz w:val="20"/>
              </w:rPr>
              <w:t>Nettverk</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101BD" w14:textId="77777777" w:rsidR="00BC08FA" w:rsidRDefault="00BC08FA" w:rsidP="00BC08FA">
            <w:pPr>
              <w:rPr>
                <w:sz w:val="20"/>
              </w:rPr>
            </w:pPr>
            <w:r>
              <w:rPr>
                <w:color w:val="000000"/>
                <w:sz w:val="20"/>
              </w:rPr>
              <w:t xml:space="preserve">  </w:t>
            </w:r>
            <w:r>
              <w:rPr>
                <w:color w:val="000000"/>
                <w:sz w:val="20"/>
              </w:rPr>
              <w:tab/>
            </w:r>
            <w:r>
              <w:rPr>
                <w:sz w:val="20"/>
              </w:rPr>
              <w:t>Network</w:t>
            </w:r>
            <w:r>
              <w:rPr>
                <w:color w:val="000000"/>
                <w:sz w:val="20"/>
              </w:rPr>
              <w:t>. Rolle:  ...</w:t>
            </w:r>
          </w:p>
        </w:tc>
      </w:tr>
      <w:tr w:rsidR="00BC08FA" w14:paraId="27A35D7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BEFE30"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A58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90D60E" w14:textId="77777777" w:rsidR="00BC08FA" w:rsidRDefault="00BC08FA" w:rsidP="00BC08FA">
            <w:pPr>
              <w:rPr>
                <w:sz w:val="20"/>
              </w:rPr>
            </w:pPr>
            <w:r>
              <w:rPr>
                <w:sz w:val="20"/>
              </w:rPr>
              <w:t xml:space="preserve"> 0..1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07E1F" w14:textId="77777777" w:rsidR="00BC08FA" w:rsidRDefault="00BC08FA" w:rsidP="00BC08FA">
            <w:pPr>
              <w:rPr>
                <w:sz w:val="20"/>
              </w:rPr>
            </w:pPr>
            <w:r>
              <w:rPr>
                <w:color w:val="000000"/>
                <w:sz w:val="20"/>
              </w:rPr>
              <w:t xml:space="preserve">  </w:t>
            </w:r>
            <w:r>
              <w:rPr>
                <w:sz w:val="20"/>
              </w:rPr>
              <w:t>0..*</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bl>
    <w:p w14:paraId="4144FE16" w14:textId="77777777" w:rsidR="00BC08FA" w:rsidRDefault="00BC08FA" w:rsidP="00BC08FA">
      <w:pPr>
        <w:rPr>
          <w:color w:val="000000"/>
          <w:sz w:val="20"/>
        </w:rPr>
      </w:pPr>
      <w:bookmarkStart w:id="43" w:name="BKM_CD166901_1AC3_434E_A788_D71224A7DB9C"/>
      <w:bookmarkEnd w:id="43"/>
    </w:p>
    <w:p w14:paraId="0ED46EC2" w14:textId="77777777" w:rsidR="00BC08FA" w:rsidRPr="00BC08FA" w:rsidRDefault="00BC08FA" w:rsidP="00BC08FA">
      <w:pPr>
        <w:pStyle w:val="Overskrift3"/>
        <w:rPr>
          <w:bCs/>
          <w:u w:color="000000"/>
        </w:rPr>
      </w:pPr>
      <w:bookmarkStart w:id="44" w:name="_Toc432771289"/>
      <w:r w:rsidRPr="00BC08FA">
        <w:rPr>
          <w:rFonts w:eastAsia="Arial"/>
          <w:bCs/>
          <w:u w:color="000000"/>
        </w:rPr>
        <w:t>«featureType» Nettverkselement</w:t>
      </w:r>
      <w:bookmarkEnd w:id="44"/>
    </w:p>
    <w:p w14:paraId="06A9B703" w14:textId="486A92CF" w:rsidR="00BC08FA" w:rsidRDefault="00BC08FA" w:rsidP="007A0244">
      <w:pPr>
        <w:ind w:left="1440" w:hanging="1440"/>
        <w:rPr>
          <w:color w:val="000000"/>
          <w:sz w:val="20"/>
        </w:rPr>
      </w:pPr>
      <w:r>
        <w:rPr>
          <w:color w:val="000000"/>
          <w:sz w:val="20"/>
        </w:rPr>
        <w:t>Abstrakt objekttype som representerer et element i et nettverk</w:t>
      </w:r>
      <w:r w:rsidR="007A0244">
        <w:rPr>
          <w:color w:val="000000"/>
          <w:sz w:val="20"/>
        </w:rPr>
        <w:t>, med generelle egenskaper som muliggjør lineære referanser til lenkene</w:t>
      </w:r>
      <w:r>
        <w:rPr>
          <w:color w:val="000000"/>
          <w:sz w:val="20"/>
        </w:rPr>
        <w:t xml:space="preserve">. </w:t>
      </w:r>
    </w:p>
    <w:p w14:paraId="37DE99D9" w14:textId="77777777" w:rsidR="00BC08FA" w:rsidRDefault="00BC08FA" w:rsidP="00BC08FA">
      <w:pPr>
        <w:ind w:left="1440" w:hanging="1440"/>
        <w:rPr>
          <w:color w:val="000000"/>
          <w:sz w:val="20"/>
        </w:rPr>
      </w:pPr>
      <w:r>
        <w:rPr>
          <w:i/>
          <w:color w:val="000000"/>
          <w:sz w:val="20"/>
        </w:rPr>
        <w:t>Realisering av INSPIRE Network:NetworkElement og ISO19148 LR_Feature.</w:t>
      </w:r>
    </w:p>
    <w:p w14:paraId="12C3D9FC" w14:textId="77777777" w:rsidR="00BC08FA" w:rsidRDefault="00BC08FA" w:rsidP="00BC08FA">
      <w:pPr>
        <w:rPr>
          <w:color w:val="000000"/>
          <w:sz w:val="20"/>
        </w:rPr>
      </w:pPr>
    </w:p>
    <w:p w14:paraId="7E8E66B2" w14:textId="77777777" w:rsidR="00BC08FA" w:rsidRPr="00BC08FA" w:rsidRDefault="00BC08FA" w:rsidP="0024336A">
      <w:pPr>
        <w:pStyle w:val="ListHeader"/>
        <w:keepNext/>
        <w:rPr>
          <w:color w:val="auto"/>
          <w:u w:val="single"/>
        </w:rPr>
      </w:pPr>
      <w:bookmarkStart w:id="45" w:name="BKM_2806D717_FAA3_4C4F_AA45_238BB07251E7"/>
      <w:bookmarkEnd w:id="45"/>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8FBAF1B"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806A5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213ECC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70AFA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B0F1CE3"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DD4296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F4519C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7A0244" w14:paraId="48A99728" w14:textId="77777777" w:rsidTr="00A74CC8">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C4AA5C" w14:textId="77777777" w:rsidR="007A0244" w:rsidRDefault="007A0244" w:rsidP="00A74CC8">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C883C1" w14:textId="77777777" w:rsidR="007A0244" w:rsidRDefault="007A0244" w:rsidP="00A74CC8">
            <w:pPr>
              <w:rPr>
                <w:sz w:val="20"/>
              </w:rPr>
            </w:pPr>
            <w:r>
              <w:rPr>
                <w:sz w:val="20"/>
              </w:rPr>
              <w:t>identifikasjon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737860" w14:textId="77777777" w:rsidR="007A0244" w:rsidRDefault="007A0244" w:rsidP="00A74CC8">
            <w:pPr>
              <w:rPr>
                <w:sz w:val="20"/>
              </w:rPr>
            </w:pPr>
            <w:r>
              <w:rPr>
                <w:color w:val="000000"/>
                <w:sz w:val="20"/>
              </w:rPr>
              <w:t>Unik identifikasjon av nettverkselementet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DF0E" w14:textId="77777777" w:rsidR="007A0244" w:rsidRDefault="007A0244" w:rsidP="00A74CC8">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C2F04E" w14:textId="77777777" w:rsidR="007A0244" w:rsidRDefault="007A0244" w:rsidP="00A74CC8">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89C079" w14:textId="77777777" w:rsidR="007A0244" w:rsidRDefault="007A0244" w:rsidP="00A74CC8">
            <w:pPr>
              <w:rPr>
                <w:color w:val="000000"/>
                <w:sz w:val="20"/>
              </w:rPr>
            </w:pPr>
            <w:r>
              <w:rPr>
                <w:color w:val="000000"/>
                <w:sz w:val="20"/>
              </w:rPr>
              <w:t>Identifikasjon</w:t>
            </w:r>
          </w:p>
        </w:tc>
      </w:tr>
      <w:tr w:rsidR="007A0244" w14:paraId="48F31603" w14:textId="77777777" w:rsidTr="006209B6">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03BA5" w14:textId="77777777" w:rsidR="007A0244" w:rsidRDefault="007A0244" w:rsidP="006209B6">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FD0A46" w14:textId="77777777" w:rsidR="007A0244" w:rsidRDefault="007A0244" w:rsidP="006209B6">
            <w:pPr>
              <w:rPr>
                <w:sz w:val="20"/>
              </w:rPr>
            </w:pPr>
            <w:r>
              <w:rPr>
                <w:sz w:val="20"/>
              </w:rPr>
              <w:t>standardLRM</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7FF766" w14:textId="77777777" w:rsidR="007A0244" w:rsidRDefault="007A0244" w:rsidP="006209B6">
            <w:pPr>
              <w:rPr>
                <w:color w:val="000000"/>
                <w:sz w:val="20"/>
              </w:rPr>
            </w:pPr>
            <w:r>
              <w:rPr>
                <w:color w:val="000000"/>
                <w:sz w:val="20"/>
              </w:rPr>
              <w:t>Standard metode som brukes for å angi lineære referanser til lenken</w:t>
            </w:r>
          </w:p>
          <w:p w14:paraId="3842C0F9" w14:textId="77777777" w:rsidR="007A0244" w:rsidRDefault="007A0244" w:rsidP="006209B6">
            <w:pPr>
              <w:rPr>
                <w:color w:val="000000"/>
                <w:sz w:val="20"/>
              </w:rPr>
            </w:pPr>
            <w:r>
              <w:rPr>
                <w:color w:val="000000"/>
                <w:sz w:val="20"/>
              </w:rPr>
              <w:t xml:space="preserve">Merknad: Kan overstyres for den enkelte posisjonsangivelse. </w:t>
            </w:r>
          </w:p>
          <w:p w14:paraId="73F1DDC8" w14:textId="77777777" w:rsidR="007A0244" w:rsidRPr="00F30E0C" w:rsidRDefault="007A0244" w:rsidP="006209B6">
            <w:pPr>
              <w:rPr>
                <w:color w:val="000000"/>
                <w:sz w:val="20"/>
                <w:lang w:val="en-GB"/>
              </w:rPr>
            </w:pPr>
            <w:r w:rsidRPr="00F30E0C">
              <w:rPr>
                <w:i/>
                <w:color w:val="0F0F0F"/>
                <w:sz w:val="20"/>
                <w:lang w:val="en-GB"/>
              </w:rPr>
              <w:t>ISO19148: LR_ILinearElement ::defaultLRM() : LR_LinearReferencingMethod</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D62CE2" w14:textId="77777777" w:rsidR="007A0244" w:rsidRDefault="007A0244" w:rsidP="006209B6">
            <w:pPr>
              <w:rPr>
                <w:sz w:val="20"/>
              </w:rPr>
            </w:pPr>
            <w:r w:rsidRPr="00F30E0C">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48AE1" w14:textId="77777777" w:rsidR="007A0244" w:rsidRDefault="007A0244" w:rsidP="006209B6">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BD18" w14:textId="77777777" w:rsidR="007A0244" w:rsidRDefault="007A0244" w:rsidP="006209B6">
            <w:pPr>
              <w:rPr>
                <w:color w:val="000000"/>
                <w:sz w:val="20"/>
              </w:rPr>
            </w:pPr>
            <w:r>
              <w:rPr>
                <w:color w:val="000000"/>
                <w:sz w:val="20"/>
              </w:rPr>
              <w:t>LineærReferanseMetode</w:t>
            </w:r>
          </w:p>
        </w:tc>
      </w:tr>
    </w:tbl>
    <w:p w14:paraId="0BB85D28" w14:textId="77777777" w:rsidR="00BC08FA" w:rsidRDefault="00BC08FA" w:rsidP="00BC08FA">
      <w:pPr>
        <w:rPr>
          <w:color w:val="000000"/>
          <w:sz w:val="20"/>
        </w:rPr>
      </w:pPr>
    </w:p>
    <w:p w14:paraId="3ADA80A1" w14:textId="77777777" w:rsidR="00BC08FA" w:rsidRPr="00BC08FA" w:rsidRDefault="00BC08FA" w:rsidP="0024336A">
      <w:pPr>
        <w:pStyle w:val="ListHeader"/>
        <w:keepNext/>
        <w:rPr>
          <w:color w:val="auto"/>
        </w:rPr>
      </w:pPr>
      <w:r w:rsidRPr="00BC08FA">
        <w:rPr>
          <w:rFonts w:eastAsia="Arial"/>
          <w:color w:val="auto"/>
        </w:rPr>
        <w:t>Restriksjoner</w:t>
      </w:r>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1F49C7B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B8563B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774EA13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E8CB1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68FA21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1555838"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7F60EA"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5DC01" w14:textId="77777777" w:rsidR="00BC08FA" w:rsidRDefault="00BC08FA" w:rsidP="00BC08FA">
            <w:pPr>
              <w:rPr>
                <w:color w:val="000000"/>
                <w:sz w:val="20"/>
              </w:rPr>
            </w:pPr>
            <w:r>
              <w:rPr>
                <w:color w:val="000000"/>
                <w:sz w:val="20"/>
              </w:rPr>
              <w:t>Alle instanser skal ha en unik identifikator</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C5FAE3"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6BF4A" w14:textId="77777777" w:rsidR="00BC08FA" w:rsidRDefault="00BC08FA" w:rsidP="00BC08FA">
            <w:pPr>
              <w:rPr>
                <w:color w:val="000000"/>
                <w:sz w:val="20"/>
              </w:rPr>
            </w:pPr>
          </w:p>
        </w:tc>
      </w:tr>
    </w:tbl>
    <w:p w14:paraId="52262A1E" w14:textId="77777777" w:rsidR="00BC08FA" w:rsidRDefault="00BC08FA" w:rsidP="00BC08FA">
      <w:pPr>
        <w:rPr>
          <w:color w:val="000000"/>
          <w:sz w:val="20"/>
        </w:rPr>
      </w:pPr>
    </w:p>
    <w:p w14:paraId="1D2AAF92"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FF2A9F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9E326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4FF91E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B8C01A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5288E9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445214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6F5FA4"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4FA9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FEF8F4"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A19104" w14:textId="77777777" w:rsidR="00BC08FA" w:rsidRDefault="00BC08FA" w:rsidP="00BC08FA">
            <w:pPr>
              <w:rPr>
                <w:sz w:val="20"/>
              </w:rPr>
            </w:pPr>
            <w:r>
              <w:rPr>
                <w:color w:val="000000"/>
                <w:sz w:val="20"/>
              </w:rPr>
              <w:t xml:space="preserve">  </w:t>
            </w:r>
            <w:r>
              <w:rPr>
                <w:color w:val="000000"/>
                <w:sz w:val="20"/>
              </w:rPr>
              <w:tab/>
            </w:r>
            <w:r>
              <w:rPr>
                <w:sz w:val="20"/>
              </w:rPr>
              <w:t>LR_Feature</w:t>
            </w:r>
            <w:r>
              <w:rPr>
                <w:color w:val="000000"/>
                <w:sz w:val="20"/>
              </w:rPr>
              <w:t>. Rolle:  ...</w:t>
            </w:r>
          </w:p>
        </w:tc>
      </w:tr>
      <w:tr w:rsidR="00BC08FA" w14:paraId="2CCA280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A0D3C"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AA75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87DA"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D28877" w14:textId="77777777" w:rsidR="00BC08FA" w:rsidRDefault="00BC08FA" w:rsidP="00BC08FA">
            <w:pPr>
              <w:rPr>
                <w:sz w:val="20"/>
              </w:rPr>
            </w:pPr>
            <w:r>
              <w:rPr>
                <w:color w:val="000000"/>
                <w:sz w:val="20"/>
              </w:rPr>
              <w:t xml:space="preserve">  </w:t>
            </w:r>
            <w:r>
              <w:rPr>
                <w:color w:val="000000"/>
                <w:sz w:val="20"/>
              </w:rPr>
              <w:tab/>
            </w:r>
            <w:r>
              <w:rPr>
                <w:sz w:val="20"/>
              </w:rPr>
              <w:t>NetworkElement</w:t>
            </w:r>
            <w:r>
              <w:rPr>
                <w:color w:val="000000"/>
                <w:sz w:val="20"/>
              </w:rPr>
              <w:t>. Rolle:  ...</w:t>
            </w:r>
          </w:p>
        </w:tc>
      </w:tr>
      <w:tr w:rsidR="00BC08FA" w14:paraId="67E7998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6D81FB" w14:textId="77777777" w:rsidR="00BC08FA" w:rsidRDefault="00BC08FA" w:rsidP="00BC08FA">
            <w:pPr>
              <w:rPr>
                <w:sz w:val="20"/>
              </w:rPr>
            </w:pPr>
            <w:r>
              <w:rPr>
                <w:color w:val="000000"/>
                <w:sz w:val="20"/>
              </w:rPr>
              <w:lastRenderedPageBreak/>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06F4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5A8CC7"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D783C8" w14:textId="77777777" w:rsidR="00BC08FA" w:rsidRDefault="00BC08FA" w:rsidP="00BC08FA">
            <w:pPr>
              <w:rPr>
                <w:sz w:val="20"/>
              </w:rPr>
            </w:pPr>
            <w:r>
              <w:rPr>
                <w:color w:val="000000"/>
                <w:sz w:val="20"/>
              </w:rPr>
              <w:t xml:space="preserve">  </w:t>
            </w:r>
            <w:r>
              <w:rPr>
                <w:color w:val="000000"/>
                <w:sz w:val="20"/>
              </w:rPr>
              <w:tab/>
            </w:r>
            <w:r>
              <w:rPr>
                <w:sz w:val="20"/>
              </w:rPr>
              <w:t>Fellesegenskaper</w:t>
            </w:r>
            <w:r>
              <w:rPr>
                <w:color w:val="000000"/>
                <w:sz w:val="20"/>
              </w:rPr>
              <w:t>. Rolle:  ...</w:t>
            </w:r>
          </w:p>
        </w:tc>
      </w:tr>
      <w:tr w:rsidR="00BC08FA" w14:paraId="3B716A9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98BE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488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F550E" w14:textId="77777777" w:rsidR="00BC08FA" w:rsidRDefault="00BC08FA" w:rsidP="00BC08FA">
            <w:pPr>
              <w:rPr>
                <w:sz w:val="20"/>
              </w:rPr>
            </w:pPr>
            <w:r>
              <w:rPr>
                <w:sz w:val="20"/>
              </w:rPr>
              <w:t xml:space="preserve"> </w:t>
            </w:r>
            <w:r>
              <w:rPr>
                <w:color w:val="000000"/>
                <w:sz w:val="20"/>
              </w:rPr>
              <w:tab/>
            </w:r>
            <w:r>
              <w:rPr>
                <w:sz w:val="20"/>
              </w:rPr>
              <w:t>LineærPosisjon</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CECBE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3E4BD1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3A8BC"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CE16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A01399" w14:textId="77777777" w:rsidR="00BC08FA" w:rsidRDefault="00BC08FA" w:rsidP="00BC08FA">
            <w:pPr>
              <w:rPr>
                <w:sz w:val="20"/>
              </w:rPr>
            </w:pPr>
            <w:r>
              <w:rPr>
                <w:sz w:val="20"/>
              </w:rPr>
              <w:t xml:space="preserve"> 0..1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C8CA2" w14:textId="77777777" w:rsidR="00BC08FA" w:rsidRDefault="00BC08FA" w:rsidP="00BC08FA">
            <w:pPr>
              <w:rPr>
                <w:sz w:val="20"/>
              </w:rPr>
            </w:pPr>
            <w:r>
              <w:rPr>
                <w:color w:val="000000"/>
                <w:sz w:val="20"/>
              </w:rPr>
              <w:t xml:space="preserve">  </w:t>
            </w:r>
            <w:r>
              <w:rPr>
                <w:sz w:val="20"/>
              </w:rPr>
              <w:t>0..*</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6F2E94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A6AEFA"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93B8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0BD88" w14:textId="77777777" w:rsidR="00BC08FA" w:rsidRDefault="00BC08FA" w:rsidP="00BC08FA">
            <w:pPr>
              <w:rPr>
                <w:sz w:val="20"/>
              </w:rPr>
            </w:pPr>
            <w:r>
              <w:rPr>
                <w:sz w:val="20"/>
              </w:rPr>
              <w:t xml:space="preserve"> </w:t>
            </w:r>
            <w:r>
              <w:rPr>
                <w:color w:val="000000"/>
                <w:sz w:val="20"/>
              </w:rPr>
              <w:tab/>
            </w:r>
            <w:r>
              <w:rPr>
                <w:sz w:val="20"/>
              </w:rPr>
              <w:t>GeneralisertLenke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43C022"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r w:rsidR="00BC08FA" w14:paraId="13DD082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12E609"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0FE7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45F26"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2F850"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r w:rsidR="00BC08FA" w14:paraId="56F9B833"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8E9A02"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B7106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CF27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EDCDB6"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bl>
    <w:p w14:paraId="7C1E48FC" w14:textId="77777777" w:rsidR="0024336A" w:rsidRPr="0024336A" w:rsidRDefault="0024336A" w:rsidP="0024336A">
      <w:pPr>
        <w:rPr>
          <w:u w:color="000000"/>
        </w:rPr>
      </w:pPr>
      <w:bookmarkStart w:id="46" w:name="BKM_E91E927A_5244_41CD_9282_42E8F339329F"/>
      <w:bookmarkEnd w:id="46"/>
    </w:p>
    <w:p w14:paraId="6E3802A4" w14:textId="343BEEAD" w:rsidR="00BC08FA" w:rsidRPr="00BC08FA" w:rsidRDefault="00BC08FA" w:rsidP="00BC08FA">
      <w:pPr>
        <w:pStyle w:val="Overskrift3"/>
        <w:rPr>
          <w:bCs/>
          <w:u w:color="000000"/>
        </w:rPr>
      </w:pPr>
      <w:r w:rsidRPr="00BC08FA">
        <w:rPr>
          <w:rFonts w:eastAsia="Arial"/>
          <w:bCs/>
          <w:u w:color="000000"/>
        </w:rPr>
        <w:t xml:space="preserve"> </w:t>
      </w:r>
      <w:bookmarkStart w:id="47" w:name="_Toc432771290"/>
      <w:r w:rsidRPr="00BC08FA">
        <w:rPr>
          <w:rFonts w:eastAsia="Arial"/>
          <w:bCs/>
          <w:u w:color="000000"/>
        </w:rPr>
        <w:t>«featureType» GeneralisertLenke</w:t>
      </w:r>
      <w:bookmarkEnd w:id="47"/>
    </w:p>
    <w:p w14:paraId="75CA44F0" w14:textId="61DF39BE" w:rsidR="00BC08FA" w:rsidRDefault="00BC08FA" w:rsidP="00BC08FA">
      <w:pPr>
        <w:ind w:left="1440" w:hanging="1440"/>
        <w:rPr>
          <w:color w:val="000000"/>
          <w:sz w:val="20"/>
        </w:rPr>
      </w:pPr>
      <w:r>
        <w:rPr>
          <w:color w:val="000000"/>
          <w:sz w:val="20"/>
        </w:rPr>
        <w:t>Abstrakt, generalisert objekttype for nettverkslenker</w:t>
      </w:r>
      <w:r w:rsidR="007A0244">
        <w:rPr>
          <w:color w:val="000000"/>
          <w:sz w:val="20"/>
        </w:rPr>
        <w:t>.</w:t>
      </w:r>
    </w:p>
    <w:p w14:paraId="6BC392A9" w14:textId="77777777" w:rsidR="00BC08FA" w:rsidRDefault="00BC08FA" w:rsidP="00BC08FA">
      <w:pPr>
        <w:ind w:left="1440" w:hanging="1440"/>
        <w:rPr>
          <w:color w:val="000000"/>
          <w:sz w:val="20"/>
        </w:rPr>
      </w:pPr>
      <w:r>
        <w:rPr>
          <w:i/>
          <w:color w:val="000000"/>
          <w:sz w:val="20"/>
        </w:rPr>
        <w:t xml:space="preserve">Realisering av INSPIRE Network:GeneralisedLink </w:t>
      </w:r>
    </w:p>
    <w:p w14:paraId="48DE57C1" w14:textId="77777777" w:rsidR="00BC08FA" w:rsidRDefault="00BC08FA" w:rsidP="00BC08FA">
      <w:pPr>
        <w:ind w:left="1440" w:hanging="1440"/>
        <w:rPr>
          <w:sz w:val="20"/>
        </w:rPr>
      </w:pPr>
    </w:p>
    <w:p w14:paraId="7BE22D6C" w14:textId="77777777" w:rsidR="00BC08FA" w:rsidRPr="00034BC4" w:rsidRDefault="00BC08FA" w:rsidP="0024336A">
      <w:pPr>
        <w:pStyle w:val="ListHeader"/>
        <w:keepNext/>
        <w:rPr>
          <w:rFonts w:eastAsia="Arial"/>
          <w:color w:val="auto"/>
        </w:rPr>
      </w:pPr>
      <w:bookmarkStart w:id="48" w:name="BKM_DAD813CD_BD63_4D64_A3FE_322722FB3EE9"/>
      <w:bookmarkEnd w:id="48"/>
      <w:r w:rsidRPr="00034BC4">
        <w:rPr>
          <w:rFonts w:eastAsia="Arial"/>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7543D474"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F58B1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CE49DF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8D96B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7DC30A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0E783C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A5928"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B267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7FF315" w14:textId="77777777" w:rsidR="00BC08FA" w:rsidRDefault="00BC08FA" w:rsidP="00BC08FA">
            <w:pPr>
              <w:rPr>
                <w:sz w:val="20"/>
              </w:rPr>
            </w:pPr>
            <w:r>
              <w:rPr>
                <w:sz w:val="20"/>
              </w:rPr>
              <w:t xml:space="preserve"> </w:t>
            </w:r>
            <w:r>
              <w:rPr>
                <w:color w:val="000000"/>
                <w:sz w:val="20"/>
              </w:rPr>
              <w:tab/>
            </w:r>
            <w:r>
              <w:rPr>
                <w:sz w:val="20"/>
              </w:rPr>
              <w:t>GeneralisertLenke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9D4185" w14:textId="77777777" w:rsidR="00BC08FA" w:rsidRDefault="00BC08FA" w:rsidP="00BC08FA">
            <w:pPr>
              <w:rPr>
                <w:sz w:val="20"/>
              </w:rPr>
            </w:pPr>
            <w:r>
              <w:rPr>
                <w:color w:val="000000"/>
                <w:sz w:val="20"/>
              </w:rPr>
              <w:t xml:space="preserve">  </w:t>
            </w:r>
            <w:r>
              <w:rPr>
                <w:color w:val="000000"/>
                <w:sz w:val="20"/>
              </w:rPr>
              <w:tab/>
            </w:r>
            <w:r>
              <w:rPr>
                <w:sz w:val="20"/>
              </w:rPr>
              <w:t>GeneralisedLink</w:t>
            </w:r>
            <w:r>
              <w:rPr>
                <w:color w:val="000000"/>
                <w:sz w:val="20"/>
              </w:rPr>
              <w:t>. Rolle:  ...</w:t>
            </w:r>
          </w:p>
        </w:tc>
      </w:tr>
      <w:tr w:rsidR="00BC08FA" w14:paraId="32FE936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B82C4E"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88AE8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9D9876" w14:textId="77777777" w:rsidR="00BC08FA" w:rsidRDefault="00BC08FA" w:rsidP="00BC08FA">
            <w:pPr>
              <w:rPr>
                <w:sz w:val="20"/>
              </w:rPr>
            </w:pPr>
            <w:r>
              <w:rPr>
                <w:sz w:val="20"/>
              </w:rPr>
              <w:t xml:space="preserve"> </w:t>
            </w:r>
            <w:r>
              <w:rPr>
                <w:color w:val="000000"/>
                <w:sz w:val="20"/>
              </w:rPr>
              <w:tab/>
            </w:r>
            <w:r>
              <w:rPr>
                <w:sz w:val="20"/>
              </w:rPr>
              <w:t>GeneralisertLenke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EED21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r w:rsidR="00BC08FA" w14:paraId="5A90EDA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6A729E"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16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ABA313"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9BEAF1" w14:textId="77777777" w:rsidR="00BC08FA" w:rsidRDefault="00BC08FA" w:rsidP="00BC08FA">
            <w:pPr>
              <w:rPr>
                <w:sz w:val="20"/>
              </w:rPr>
            </w:pPr>
            <w:r>
              <w:rPr>
                <w:color w:val="000000"/>
                <w:sz w:val="20"/>
              </w:rPr>
              <w:t xml:space="preserve">  </w:t>
            </w:r>
            <w:r>
              <w:rPr>
                <w:sz w:val="20"/>
              </w:rPr>
              <w:t>1..*</w:t>
            </w:r>
            <w:r>
              <w:rPr>
                <w:color w:val="000000"/>
                <w:sz w:val="20"/>
              </w:rPr>
              <w:tab/>
            </w:r>
            <w:r>
              <w:rPr>
                <w:sz w:val="20"/>
              </w:rPr>
              <w:t>GeneralisertLenke</w:t>
            </w:r>
            <w:r>
              <w:rPr>
                <w:color w:val="000000"/>
                <w:sz w:val="20"/>
              </w:rPr>
              <w:t xml:space="preserve">. Rolle: </w:t>
            </w:r>
            <w:r>
              <w:rPr>
                <w:sz w:val="20"/>
              </w:rPr>
              <w:t>lenke</w:t>
            </w:r>
            <w:r>
              <w:rPr>
                <w:color w:val="000000"/>
                <w:sz w:val="20"/>
              </w:rPr>
              <w:t xml:space="preserve"> ...</w:t>
            </w:r>
          </w:p>
        </w:tc>
      </w:tr>
      <w:tr w:rsidR="00BC08FA" w14:paraId="2BF93E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8F74F"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43F8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770AB9"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31069" w14:textId="77777777" w:rsidR="00BC08FA" w:rsidRDefault="00BC08FA" w:rsidP="00BC08FA">
            <w:pPr>
              <w:rPr>
                <w:sz w:val="20"/>
              </w:rPr>
            </w:pPr>
            <w:r>
              <w:rPr>
                <w:color w:val="000000"/>
                <w:sz w:val="20"/>
              </w:rPr>
              <w:t xml:space="preserve">  </w:t>
            </w:r>
            <w:r>
              <w:rPr>
                <w:color w:val="000000"/>
                <w:sz w:val="20"/>
              </w:rPr>
              <w:tab/>
            </w:r>
            <w:r>
              <w:rPr>
                <w:sz w:val="20"/>
              </w:rPr>
              <w:t>GeneralisertLenke</w:t>
            </w:r>
            <w:r>
              <w:rPr>
                <w:color w:val="000000"/>
                <w:sz w:val="20"/>
              </w:rPr>
              <w:t>. Rolle:  ...</w:t>
            </w:r>
          </w:p>
        </w:tc>
      </w:tr>
      <w:tr w:rsidR="00BC08FA" w14:paraId="23B5EA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D6CAC4"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2D71A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F0E0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7B13DE" w14:textId="77777777" w:rsidR="00BC08FA" w:rsidRDefault="00BC08FA" w:rsidP="00BC08FA">
            <w:pPr>
              <w:rPr>
                <w:sz w:val="20"/>
              </w:rPr>
            </w:pPr>
            <w:r>
              <w:rPr>
                <w:color w:val="000000"/>
                <w:sz w:val="20"/>
              </w:rPr>
              <w:t xml:space="preserve">  </w:t>
            </w:r>
            <w:r>
              <w:rPr>
                <w:color w:val="000000"/>
                <w:sz w:val="20"/>
              </w:rPr>
              <w:tab/>
            </w:r>
            <w:r>
              <w:rPr>
                <w:sz w:val="20"/>
              </w:rPr>
              <w:t>GeneralisertLenke</w:t>
            </w:r>
            <w:r>
              <w:rPr>
                <w:color w:val="000000"/>
                <w:sz w:val="20"/>
              </w:rPr>
              <w:t>. Rolle:  ...</w:t>
            </w:r>
          </w:p>
        </w:tc>
      </w:tr>
    </w:tbl>
    <w:p w14:paraId="1500EBFF" w14:textId="77777777" w:rsidR="00BC08FA" w:rsidRDefault="00BC08FA" w:rsidP="00BC08FA">
      <w:pPr>
        <w:rPr>
          <w:color w:val="000000"/>
          <w:sz w:val="20"/>
        </w:rPr>
      </w:pPr>
      <w:bookmarkStart w:id="49" w:name="BKM_05F9333B_344E_47DA_9F8E_D3473C9F8091"/>
      <w:bookmarkEnd w:id="49"/>
    </w:p>
    <w:p w14:paraId="5F6A4DD5" w14:textId="77777777" w:rsidR="00BC08FA" w:rsidRPr="00BC08FA" w:rsidRDefault="00BC08FA" w:rsidP="00BC08FA">
      <w:pPr>
        <w:pStyle w:val="Overskrift3"/>
        <w:rPr>
          <w:bCs/>
          <w:u w:color="000000"/>
        </w:rPr>
      </w:pPr>
      <w:bookmarkStart w:id="50" w:name="_Toc432771291"/>
      <w:r w:rsidRPr="00BC08FA">
        <w:rPr>
          <w:rFonts w:eastAsia="Arial"/>
          <w:bCs/>
          <w:u w:color="000000"/>
        </w:rPr>
        <w:t>«featureType» Lenke</w:t>
      </w:r>
      <w:bookmarkEnd w:id="50"/>
    </w:p>
    <w:p w14:paraId="0C38C710" w14:textId="77777777" w:rsidR="00BC08FA" w:rsidRDefault="00BC08FA" w:rsidP="00BC08FA">
      <w:pPr>
        <w:ind w:left="1440" w:hanging="1440"/>
        <w:rPr>
          <w:color w:val="000000"/>
          <w:sz w:val="20"/>
        </w:rPr>
      </w:pPr>
      <w:r>
        <w:rPr>
          <w:color w:val="000000"/>
          <w:sz w:val="20"/>
        </w:rPr>
        <w:t>Abstrakt objekttype for nettverkslenker, med mulighet for å angi tilhørighet til og posisjon i en sekvens av lenker.</w:t>
      </w:r>
    </w:p>
    <w:p w14:paraId="2B0E0DF1" w14:textId="77777777" w:rsidR="00BC08FA" w:rsidRDefault="00BC08FA" w:rsidP="00BC08FA">
      <w:pPr>
        <w:ind w:left="1440" w:hanging="1440"/>
        <w:rPr>
          <w:color w:val="000000"/>
          <w:sz w:val="20"/>
        </w:rPr>
      </w:pPr>
      <w:r>
        <w:rPr>
          <w:color w:val="000000"/>
          <w:sz w:val="20"/>
        </w:rPr>
        <w:t>Merknad: Lenkens posisjon i et nettverk og skalering av lengde i forhold til geometrilengde kan angis på flere alternative måter:</w:t>
      </w:r>
    </w:p>
    <w:p w14:paraId="205647D5" w14:textId="77777777" w:rsidR="00BC08FA" w:rsidRDefault="00BC08FA" w:rsidP="00BC08FA">
      <w:pPr>
        <w:numPr>
          <w:ilvl w:val="0"/>
          <w:numId w:val="26"/>
        </w:numPr>
        <w:rPr>
          <w:color w:val="000000"/>
          <w:sz w:val="20"/>
        </w:rPr>
      </w:pPr>
      <w:r>
        <w:rPr>
          <w:color w:val="000000"/>
          <w:sz w:val="20"/>
        </w:rPr>
        <w:t xml:space="preserve">Kun startVerdi. Målt lengde og sluttverdi er lik geometrilengde </w:t>
      </w:r>
    </w:p>
    <w:p w14:paraId="290E6FB3" w14:textId="77777777" w:rsidR="00BC08FA" w:rsidRDefault="00BC08FA" w:rsidP="00BC08FA">
      <w:pPr>
        <w:numPr>
          <w:ilvl w:val="0"/>
          <w:numId w:val="26"/>
        </w:numPr>
        <w:rPr>
          <w:color w:val="000000"/>
          <w:sz w:val="20"/>
        </w:rPr>
      </w:pPr>
      <w:r>
        <w:rPr>
          <w:color w:val="000000"/>
          <w:sz w:val="20"/>
        </w:rPr>
        <w:t xml:space="preserve">Kombinasjonen startVerdi-sluttVerdi. Målt lengde er lik differansen mellom disse egenskapene. </w:t>
      </w:r>
    </w:p>
    <w:p w14:paraId="29DFFE25" w14:textId="77777777" w:rsidR="00BC08FA" w:rsidRDefault="00BC08FA" w:rsidP="00BC08FA">
      <w:pPr>
        <w:numPr>
          <w:ilvl w:val="0"/>
          <w:numId w:val="26"/>
        </w:numPr>
        <w:rPr>
          <w:color w:val="000000"/>
          <w:sz w:val="20"/>
        </w:rPr>
      </w:pPr>
      <w:r>
        <w:rPr>
          <w:color w:val="000000"/>
          <w:sz w:val="20"/>
        </w:rPr>
        <w:t xml:space="preserve">Kombinasjonen startVerdi-måltLengde. Sluttverdi er lik summen av disse egenskapene. </w:t>
      </w:r>
    </w:p>
    <w:p w14:paraId="11259C4C" w14:textId="77777777" w:rsidR="00BC08FA" w:rsidRDefault="00BC08FA" w:rsidP="00BC08FA">
      <w:pPr>
        <w:numPr>
          <w:ilvl w:val="0"/>
          <w:numId w:val="26"/>
        </w:numPr>
        <w:rPr>
          <w:color w:val="000000"/>
          <w:sz w:val="20"/>
        </w:rPr>
      </w:pPr>
      <w:r>
        <w:rPr>
          <w:color w:val="000000"/>
          <w:sz w:val="20"/>
        </w:rPr>
        <w:t xml:space="preserve">Kun måltLengde. startverdi er lik 0, og sluttverdi er lik målt lengde </w:t>
      </w:r>
    </w:p>
    <w:p w14:paraId="6AE9D4B1" w14:textId="77777777" w:rsidR="00BC08FA" w:rsidRDefault="00BC08FA" w:rsidP="00BC08FA">
      <w:pPr>
        <w:numPr>
          <w:ilvl w:val="0"/>
          <w:numId w:val="26"/>
        </w:numPr>
        <w:rPr>
          <w:color w:val="000000"/>
          <w:sz w:val="20"/>
        </w:rPr>
      </w:pPr>
      <w:r>
        <w:rPr>
          <w:color w:val="000000"/>
          <w:sz w:val="20"/>
        </w:rPr>
        <w:t xml:space="preserve">Ingen av egenskapene angitt. Kun geometrien benyttes for beregning av posisjoner. </w:t>
      </w:r>
    </w:p>
    <w:p w14:paraId="12732B88" w14:textId="77777777" w:rsidR="00BC08FA" w:rsidRDefault="00BC08FA" w:rsidP="00BC08FA">
      <w:pPr>
        <w:ind w:left="1440" w:hanging="1440"/>
        <w:rPr>
          <w:color w:val="000000"/>
          <w:sz w:val="20"/>
        </w:rPr>
      </w:pPr>
      <w:r>
        <w:rPr>
          <w:i/>
          <w:color w:val="000000"/>
          <w:sz w:val="20"/>
        </w:rPr>
        <w:t>Realisering av INSPIRE Network:Link.</w:t>
      </w:r>
    </w:p>
    <w:p w14:paraId="78568B43" w14:textId="77777777" w:rsidR="00BC08FA" w:rsidRDefault="00BC08FA" w:rsidP="00BC08FA">
      <w:pPr>
        <w:rPr>
          <w:color w:val="000000"/>
          <w:sz w:val="20"/>
        </w:rPr>
      </w:pPr>
    </w:p>
    <w:p w14:paraId="2B297397" w14:textId="77777777" w:rsidR="00BC08FA" w:rsidRPr="00BC08FA" w:rsidRDefault="00BC08FA" w:rsidP="0024336A">
      <w:pPr>
        <w:pStyle w:val="ListHeader"/>
        <w:keepNext/>
        <w:rPr>
          <w:color w:val="auto"/>
          <w:u w:val="single"/>
        </w:rPr>
      </w:pPr>
      <w:bookmarkStart w:id="51" w:name="BKM_7E52D262_B023_4D20_9746_9CB7FAB5E623"/>
      <w:bookmarkEnd w:id="51"/>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735B2D3"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0443135"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320B7C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78B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2FC673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81064A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7F1181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C7CF2A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A104A"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F8CDF" w14:textId="77777777" w:rsidR="00BC08FA" w:rsidRDefault="00BC08FA" w:rsidP="00BC08FA">
            <w:pPr>
              <w:rPr>
                <w:sz w:val="20"/>
              </w:rPr>
            </w:pPr>
            <w:r>
              <w:rPr>
                <w:sz w:val="20"/>
              </w:rPr>
              <w:t>måltLengde</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FC2460" w14:textId="77777777" w:rsidR="00BC08FA" w:rsidRDefault="00BC08FA" w:rsidP="00BC08FA">
            <w:pPr>
              <w:rPr>
                <w:color w:val="000000"/>
                <w:sz w:val="20"/>
              </w:rPr>
            </w:pPr>
            <w:r>
              <w:rPr>
                <w:color w:val="000000"/>
                <w:sz w:val="20"/>
              </w:rPr>
              <w:t>Målt lengde for lenken, innenfor lenkens lineære referansesystem</w:t>
            </w:r>
          </w:p>
          <w:p w14:paraId="73113331" w14:textId="77777777" w:rsidR="00BC08FA" w:rsidRDefault="00BC08FA" w:rsidP="00BC08FA">
            <w:pPr>
              <w:rPr>
                <w:color w:val="000000"/>
                <w:sz w:val="20"/>
              </w:rPr>
            </w:pPr>
            <w:r>
              <w:rPr>
                <w:color w:val="000000"/>
                <w:sz w:val="20"/>
              </w:rPr>
              <w:t xml:space="preserve">Merknad: Målt lengde overstyrer geometrilengde. </w:t>
            </w:r>
          </w:p>
          <w:p w14:paraId="38CBEDFD" w14:textId="20E0D017" w:rsidR="00BC08FA" w:rsidRPr="00F30E0C" w:rsidRDefault="00BC08FA" w:rsidP="00BC08FA">
            <w:pPr>
              <w:rPr>
                <w:color w:val="000000"/>
                <w:sz w:val="20"/>
                <w:lang w:val="en-GB"/>
              </w:rPr>
            </w:pPr>
            <w:r w:rsidRPr="00F30E0C">
              <w:rPr>
                <w:i/>
                <w:color w:val="0F0F0F"/>
                <w:sz w:val="20"/>
                <w:lang w:val="en-GB"/>
              </w:rPr>
              <w:t>ISO19148: LR_ILinearElement ::measure(measureAttribute : CharacterString = defaultLength) : Measure</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5DCD4" w14:textId="77777777" w:rsidR="00BC08FA" w:rsidRDefault="00BC08FA" w:rsidP="00BC08FA">
            <w:pPr>
              <w:rPr>
                <w:sz w:val="20"/>
              </w:rPr>
            </w:pPr>
            <w:r w:rsidRPr="00F30E0C">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5634A"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DF0985" w14:textId="77777777" w:rsidR="00BC08FA" w:rsidRDefault="00BC08FA" w:rsidP="00BC08FA">
            <w:pPr>
              <w:rPr>
                <w:color w:val="000000"/>
                <w:sz w:val="20"/>
              </w:rPr>
            </w:pPr>
            <w:r>
              <w:rPr>
                <w:color w:val="000000"/>
                <w:sz w:val="20"/>
              </w:rPr>
              <w:t>Real</w:t>
            </w:r>
          </w:p>
        </w:tc>
      </w:tr>
      <w:tr w:rsidR="00BC08FA" w14:paraId="0F03158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4F6FD" w14:textId="77777777" w:rsidR="00BC08FA" w:rsidRDefault="00BC08FA" w:rsidP="00BC08FA">
            <w:pPr>
              <w:rPr>
                <w:color w:val="000000"/>
                <w:sz w:val="20"/>
              </w:rPr>
            </w:pPr>
            <w:bookmarkStart w:id="52" w:name="BKM_DE2C264A_178E_4481_9FCB_8B0A0756FBFF"/>
            <w:bookmarkEnd w:id="52"/>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33FBFC" w14:textId="77777777" w:rsidR="00BC08FA" w:rsidRDefault="00BC08FA" w:rsidP="00BC08FA">
            <w:pPr>
              <w:rPr>
                <w:sz w:val="20"/>
              </w:rPr>
            </w:pPr>
            <w:r>
              <w:rPr>
                <w:sz w:val="20"/>
              </w:rPr>
              <w:t>startposisjon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6D59A" w14:textId="77777777" w:rsidR="00BC08FA" w:rsidRDefault="00BC08FA" w:rsidP="00BC08FA">
            <w:pPr>
              <w:rPr>
                <w:color w:val="000000"/>
                <w:sz w:val="20"/>
              </w:rPr>
            </w:pPr>
            <w:r>
              <w:rPr>
                <w:color w:val="0F0F0F"/>
                <w:sz w:val="20"/>
              </w:rPr>
              <w:t>startposisjon for lenken i et lineært referansesystem</w:t>
            </w:r>
          </w:p>
          <w:p w14:paraId="1E97BDE6" w14:textId="77777777" w:rsidR="00BC08FA" w:rsidRDefault="00BC08FA" w:rsidP="00BC08FA">
            <w:pPr>
              <w:rPr>
                <w:color w:val="000000"/>
                <w:sz w:val="20"/>
              </w:rPr>
            </w:pPr>
            <w:r>
              <w:rPr>
                <w:color w:val="0F0F0F"/>
                <w:sz w:val="20"/>
              </w:rPr>
              <w:t xml:space="preserve">Merknad: For en veglenke med vegreferanse er dette den verdien vi tidligere har kjent som FRAMETER. </w:t>
            </w:r>
          </w:p>
          <w:p w14:paraId="3E5CEE41" w14:textId="77777777" w:rsidR="00BC08FA" w:rsidRPr="007248FB" w:rsidRDefault="00BC08FA" w:rsidP="00BC08FA">
            <w:pPr>
              <w:rPr>
                <w:color w:val="000000"/>
                <w:sz w:val="20"/>
                <w:lang w:val="en-GB"/>
              </w:rPr>
            </w:pPr>
            <w:r w:rsidRPr="007248FB">
              <w:rPr>
                <w:i/>
                <w:color w:val="0F0F0F"/>
                <w:sz w:val="20"/>
                <w:lang w:val="en-GB"/>
              </w:rPr>
              <w:t xml:space="preserve">ISO19148: </w:t>
            </w:r>
          </w:p>
          <w:p w14:paraId="0E2D1B51" w14:textId="77777777" w:rsidR="00BC08FA" w:rsidRPr="007248FB" w:rsidRDefault="00BC08FA" w:rsidP="00BC08FA">
            <w:pPr>
              <w:rPr>
                <w:color w:val="000000"/>
                <w:sz w:val="20"/>
                <w:lang w:val="en-GB"/>
              </w:rPr>
            </w:pPr>
            <w:r w:rsidRPr="007248FB">
              <w:rPr>
                <w:i/>
                <w:color w:val="0F0F0F"/>
                <w:sz w:val="20"/>
                <w:lang w:val="en-GB"/>
              </w:rPr>
              <w:t>LR_ILinearElement ::</w:t>
            </w:r>
          </w:p>
          <w:p w14:paraId="389146BA" w14:textId="3576928C" w:rsidR="00BC08FA" w:rsidRPr="00226F8D" w:rsidRDefault="00BC08FA" w:rsidP="00BC08FA">
            <w:pPr>
              <w:rPr>
                <w:color w:val="000000"/>
                <w:sz w:val="20"/>
                <w:lang w:val="en-GB"/>
              </w:rPr>
            </w:pPr>
            <w:r w:rsidRPr="007248FB">
              <w:rPr>
                <w:i/>
                <w:color w:val="0F0F0F"/>
                <w:sz w:val="20"/>
                <w:lang w:val="en-GB"/>
              </w:rPr>
              <w:t>startValue(LRM : LinearReferencingMethod) : Measure</w:t>
            </w:r>
            <w:r w:rsidRPr="007248FB">
              <w:rPr>
                <w:color w:val="0F0F0F"/>
                <w:sz w:val="20"/>
                <w:lang w:val="en-GB"/>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531487" w14:textId="77777777" w:rsidR="00BC08FA" w:rsidRDefault="00BC08FA" w:rsidP="00BC08FA">
            <w:pPr>
              <w:rPr>
                <w:sz w:val="20"/>
              </w:rPr>
            </w:pPr>
            <w:r w:rsidRPr="007248FB">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475968"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3DC6DE" w14:textId="77777777" w:rsidR="00BC08FA" w:rsidRDefault="00BC08FA" w:rsidP="00BC08FA">
            <w:pPr>
              <w:rPr>
                <w:color w:val="000000"/>
                <w:sz w:val="20"/>
              </w:rPr>
            </w:pPr>
            <w:r>
              <w:rPr>
                <w:color w:val="000000"/>
                <w:sz w:val="20"/>
              </w:rPr>
              <w:t>Real</w:t>
            </w:r>
          </w:p>
        </w:tc>
      </w:tr>
      <w:tr w:rsidR="00BC08FA" w14:paraId="22F9566B"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5EB970" w14:textId="77777777" w:rsidR="00BC08FA" w:rsidRDefault="00BC08FA" w:rsidP="00BC08FA">
            <w:pPr>
              <w:rPr>
                <w:color w:val="000000"/>
                <w:sz w:val="20"/>
              </w:rPr>
            </w:pPr>
            <w:bookmarkStart w:id="53" w:name="BKM_08CBDF40_A551_4D95_9A9A_A90FCAE7C172"/>
            <w:bookmarkEnd w:id="53"/>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CB0CA" w14:textId="77777777" w:rsidR="00BC08FA" w:rsidRDefault="00BC08FA" w:rsidP="00BC08FA">
            <w:pPr>
              <w:rPr>
                <w:sz w:val="20"/>
              </w:rPr>
            </w:pPr>
            <w:r>
              <w:rPr>
                <w:sz w:val="20"/>
              </w:rPr>
              <w:t>sluttposisjon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170A94" w14:textId="77777777" w:rsidR="00BC08FA" w:rsidRDefault="00BC08FA" w:rsidP="00BC08FA">
            <w:pPr>
              <w:rPr>
                <w:color w:val="000000"/>
                <w:sz w:val="20"/>
              </w:rPr>
            </w:pPr>
            <w:r>
              <w:rPr>
                <w:color w:val="0F0F0F"/>
                <w:sz w:val="20"/>
              </w:rPr>
              <w:t>sluttposisjon for lenken i et lineært referansesystem</w:t>
            </w:r>
          </w:p>
          <w:p w14:paraId="72A5F067" w14:textId="77777777" w:rsidR="00BC08FA" w:rsidRDefault="00BC08FA" w:rsidP="00BC08FA">
            <w:pPr>
              <w:rPr>
                <w:color w:val="000000"/>
                <w:sz w:val="20"/>
              </w:rPr>
            </w:pPr>
            <w:r>
              <w:rPr>
                <w:color w:val="0F0F0F"/>
                <w:sz w:val="20"/>
              </w:rPr>
              <w:t xml:space="preserve">Merknad: For en veglenke med vegreferanse er dette den verdien vi tidligere har kjent som TILMETER. </w:t>
            </w:r>
          </w:p>
          <w:p w14:paraId="43F38281" w14:textId="41A015F1" w:rsidR="00BC08FA" w:rsidRPr="00226F8D" w:rsidRDefault="00BC08FA" w:rsidP="00BC08FA">
            <w:pPr>
              <w:rPr>
                <w:color w:val="000000"/>
                <w:sz w:val="20"/>
              </w:rPr>
            </w:pPr>
            <w:r>
              <w:rPr>
                <w:i/>
                <w:color w:val="0F0F0F"/>
                <w:sz w:val="20"/>
              </w:rPr>
              <w:t>ISO19148: Finnes ikke</w:t>
            </w:r>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27450"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51F0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D3C355" w14:textId="77777777" w:rsidR="00BC08FA" w:rsidRDefault="00BC08FA" w:rsidP="00BC08FA">
            <w:pPr>
              <w:rPr>
                <w:color w:val="000000"/>
                <w:sz w:val="20"/>
              </w:rPr>
            </w:pPr>
            <w:r>
              <w:rPr>
                <w:color w:val="000000"/>
                <w:sz w:val="20"/>
              </w:rPr>
              <w:t>Real</w:t>
            </w:r>
          </w:p>
        </w:tc>
      </w:tr>
    </w:tbl>
    <w:p w14:paraId="527505BC" w14:textId="77777777" w:rsidR="00BC08FA" w:rsidRDefault="00BC08FA" w:rsidP="00BC08FA">
      <w:pPr>
        <w:rPr>
          <w:color w:val="000000"/>
          <w:sz w:val="20"/>
        </w:rPr>
      </w:pPr>
    </w:p>
    <w:p w14:paraId="6E69E658" w14:textId="77777777" w:rsidR="00BC08FA" w:rsidRPr="00BC08FA" w:rsidRDefault="00BC08FA" w:rsidP="0024336A">
      <w:pPr>
        <w:pStyle w:val="ListHeader"/>
        <w:keepNext/>
        <w:rPr>
          <w:color w:val="auto"/>
        </w:rPr>
      </w:pPr>
      <w:r w:rsidRPr="00BC08FA">
        <w:rPr>
          <w:rFonts w:eastAsia="Arial"/>
          <w:color w:val="auto"/>
        </w:rPr>
        <w:t>Restriksjoner</w:t>
      </w:r>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6C99C82"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FB6B12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EB6463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1B1406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80018F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82EE829"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860197"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F7D9F2" w14:textId="77777777" w:rsidR="00BC08FA" w:rsidRDefault="00BC08FA" w:rsidP="00BC08FA">
            <w:pPr>
              <w:rPr>
                <w:color w:val="000000"/>
                <w:sz w:val="20"/>
              </w:rPr>
            </w:pPr>
            <w:r>
              <w:rPr>
                <w:color w:val="000000"/>
                <w:sz w:val="20"/>
              </w:rPr>
              <w:t>Realiserbare subtyper skal ha kurvegeometri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0D575"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B9BA5B" w14:textId="77777777" w:rsidR="00BC08FA" w:rsidRDefault="00BC08FA" w:rsidP="00BC08FA">
            <w:pPr>
              <w:rPr>
                <w:color w:val="000000"/>
                <w:sz w:val="20"/>
              </w:rPr>
            </w:pPr>
          </w:p>
        </w:tc>
      </w:tr>
    </w:tbl>
    <w:p w14:paraId="1A8D4217" w14:textId="77777777" w:rsidR="00BC08FA" w:rsidRDefault="00BC08FA" w:rsidP="00BC08FA">
      <w:pPr>
        <w:rPr>
          <w:color w:val="000000"/>
          <w:sz w:val="20"/>
        </w:rPr>
      </w:pPr>
    </w:p>
    <w:p w14:paraId="382D33FD"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BD270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303D43"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AB10B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FAC89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91C4C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79F6BA0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8F1DAB"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191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8630A"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C4382" w14:textId="77777777" w:rsidR="00BC08FA" w:rsidRDefault="00BC08FA" w:rsidP="00BC08FA">
            <w:pPr>
              <w:rPr>
                <w:sz w:val="20"/>
              </w:rPr>
            </w:pPr>
            <w:r>
              <w:rPr>
                <w:color w:val="000000"/>
                <w:sz w:val="20"/>
              </w:rPr>
              <w:t xml:space="preserve">  </w:t>
            </w:r>
            <w:r>
              <w:rPr>
                <w:color w:val="000000"/>
                <w:sz w:val="20"/>
              </w:rPr>
              <w:tab/>
            </w:r>
            <w:r>
              <w:rPr>
                <w:sz w:val="20"/>
              </w:rPr>
              <w:t>GeneralisertLenke</w:t>
            </w:r>
            <w:r>
              <w:rPr>
                <w:color w:val="000000"/>
                <w:sz w:val="20"/>
              </w:rPr>
              <w:t>. Rolle:  ...</w:t>
            </w:r>
          </w:p>
        </w:tc>
      </w:tr>
      <w:tr w:rsidR="00BC08FA" w14:paraId="4BF0596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4A81CC"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6222E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E125A5" w14:textId="77777777" w:rsidR="00BC08FA" w:rsidRDefault="00BC08FA" w:rsidP="00BC08FA">
            <w:pPr>
              <w:rPr>
                <w:sz w:val="20"/>
              </w:rPr>
            </w:pPr>
            <w:r>
              <w:rPr>
                <w:sz w:val="20"/>
              </w:rPr>
              <w:t xml:space="preserve"> 0..*</w:t>
            </w:r>
            <w:r>
              <w:rPr>
                <w:color w:val="000000"/>
                <w:sz w:val="20"/>
              </w:rPr>
              <w:tab/>
            </w:r>
            <w:r>
              <w:rPr>
                <w:sz w:val="20"/>
              </w:rPr>
              <w:t>Lenke</w:t>
            </w:r>
            <w:r>
              <w:rPr>
                <w:color w:val="000000"/>
                <w:sz w:val="20"/>
              </w:rPr>
              <w:t xml:space="preserve">. Rolle: </w:t>
            </w:r>
            <w:r>
              <w:rPr>
                <w:sz w:val="20"/>
              </w:rPr>
              <w:t>sluttnodeFor</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E1A35"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1CF0EED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32281"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F9764"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F99B7"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88D8C7" w14:textId="77777777" w:rsidR="00BC08FA" w:rsidRDefault="00BC08FA" w:rsidP="00BC08FA">
            <w:pPr>
              <w:rPr>
                <w:sz w:val="20"/>
              </w:rPr>
            </w:pPr>
            <w:r>
              <w:rPr>
                <w:color w:val="000000"/>
                <w:sz w:val="20"/>
              </w:rPr>
              <w:t xml:space="preserve">  </w:t>
            </w:r>
            <w:r>
              <w:rPr>
                <w:color w:val="000000"/>
                <w:sz w:val="20"/>
              </w:rPr>
              <w:tab/>
            </w:r>
            <w:r>
              <w:rPr>
                <w:sz w:val="20"/>
              </w:rPr>
              <w:t>Link</w:t>
            </w:r>
            <w:r>
              <w:rPr>
                <w:color w:val="000000"/>
                <w:sz w:val="20"/>
              </w:rPr>
              <w:t>. Rolle:  ...</w:t>
            </w:r>
          </w:p>
        </w:tc>
      </w:tr>
      <w:tr w:rsidR="00BC08FA" w14:paraId="5F5A702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839F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A4F8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9FC36" w14:textId="77777777" w:rsidR="00BC08FA" w:rsidRDefault="00BC08FA" w:rsidP="00BC08FA">
            <w:pPr>
              <w:rPr>
                <w:sz w:val="20"/>
              </w:rPr>
            </w:pPr>
            <w:r>
              <w:rPr>
                <w:sz w:val="20"/>
              </w:rPr>
              <w:t xml:space="preserve"> 1..*</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7D6362"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r w:rsidR="00BC08FA" w14:paraId="399722E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8E7CC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5610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D09CF" w14:textId="77777777" w:rsidR="00BC08FA" w:rsidRDefault="00BC08FA" w:rsidP="00BC08FA">
            <w:pPr>
              <w:rPr>
                <w:sz w:val="20"/>
              </w:rPr>
            </w:pPr>
            <w:r>
              <w:rPr>
                <w:sz w:val="20"/>
              </w:rPr>
              <w:t xml:space="preserve"> 0..*</w:t>
            </w:r>
            <w:r>
              <w:rPr>
                <w:color w:val="000000"/>
                <w:sz w:val="20"/>
              </w:rPr>
              <w:tab/>
            </w:r>
            <w:r>
              <w:rPr>
                <w:sz w:val="20"/>
              </w:rPr>
              <w:t>Lenke</w:t>
            </w:r>
            <w:r>
              <w:rPr>
                <w:color w:val="000000"/>
                <w:sz w:val="20"/>
              </w:rPr>
              <w:t xml:space="preserve">. Rolle: </w:t>
            </w:r>
            <w:r>
              <w:rPr>
                <w:sz w:val="20"/>
              </w:rPr>
              <w:t>startnodeFor</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2E12E2"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r w:rsidR="00BC08FA" w14:paraId="1E8533E5"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381C3"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6015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DF196F" w14:textId="77777777" w:rsidR="00BC08FA" w:rsidRDefault="00BC08FA" w:rsidP="00BC08FA">
            <w:pPr>
              <w:rPr>
                <w:sz w:val="20"/>
              </w:rPr>
            </w:pPr>
            <w:r>
              <w:rPr>
                <w:sz w:val="20"/>
              </w:rPr>
              <w:t xml:space="preserve"> </w:t>
            </w:r>
            <w:r>
              <w:rPr>
                <w:color w:val="000000"/>
                <w:sz w:val="20"/>
              </w:rPr>
              <w:tab/>
            </w:r>
            <w:r>
              <w:rPr>
                <w:sz w:val="20"/>
              </w:rPr>
              <w:t>Veglenke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DFB090" w14:textId="77777777" w:rsidR="00BC08FA" w:rsidRDefault="00BC08FA" w:rsidP="00BC08FA">
            <w:pPr>
              <w:rPr>
                <w:sz w:val="20"/>
              </w:rPr>
            </w:pPr>
            <w:r>
              <w:rPr>
                <w:color w:val="000000"/>
                <w:sz w:val="20"/>
              </w:rPr>
              <w:t xml:space="preserve">  </w:t>
            </w:r>
            <w:r>
              <w:rPr>
                <w:color w:val="000000"/>
                <w:sz w:val="20"/>
              </w:rPr>
              <w:tab/>
            </w:r>
            <w:r>
              <w:rPr>
                <w:sz w:val="20"/>
              </w:rPr>
              <w:t>Lenke</w:t>
            </w:r>
            <w:r>
              <w:rPr>
                <w:color w:val="000000"/>
                <w:sz w:val="20"/>
              </w:rPr>
              <w:t>. Rolle:  ...</w:t>
            </w:r>
          </w:p>
        </w:tc>
      </w:tr>
    </w:tbl>
    <w:p w14:paraId="0B6CC2A8" w14:textId="77777777" w:rsidR="0024336A" w:rsidRDefault="0024336A" w:rsidP="0024336A">
      <w:pPr>
        <w:rPr>
          <w:rFonts w:eastAsia="Arial"/>
          <w:u w:color="000000"/>
        </w:rPr>
      </w:pPr>
      <w:bookmarkStart w:id="54" w:name="BKM_C4A8EF8B_73EF_4B5B_BC30_64E161887EDE"/>
      <w:bookmarkEnd w:id="54"/>
    </w:p>
    <w:p w14:paraId="1A4ACD2F" w14:textId="77777777" w:rsidR="0024336A" w:rsidRDefault="0024336A">
      <w:pPr>
        <w:rPr>
          <w:rFonts w:ascii="Arial" w:eastAsia="Arial" w:hAnsi="Arial"/>
          <w:b/>
          <w:bCs/>
          <w:sz w:val="24"/>
          <w:u w:color="000000"/>
        </w:rPr>
      </w:pPr>
      <w:r>
        <w:rPr>
          <w:rFonts w:eastAsia="Arial"/>
          <w:bCs/>
          <w:u w:color="000000"/>
        </w:rPr>
        <w:br w:type="page"/>
      </w:r>
    </w:p>
    <w:p w14:paraId="5205FA29" w14:textId="667464C5" w:rsidR="00BC08FA" w:rsidRPr="00BC08FA" w:rsidRDefault="00BC08FA" w:rsidP="00BC08FA">
      <w:pPr>
        <w:pStyle w:val="Overskrift3"/>
        <w:rPr>
          <w:bCs/>
          <w:u w:color="000000"/>
        </w:rPr>
      </w:pPr>
      <w:r w:rsidRPr="00BC08FA">
        <w:rPr>
          <w:rFonts w:eastAsia="Arial"/>
          <w:bCs/>
          <w:u w:color="000000"/>
        </w:rPr>
        <w:lastRenderedPageBreak/>
        <w:t xml:space="preserve"> </w:t>
      </w:r>
      <w:bookmarkStart w:id="55" w:name="_Toc432771292"/>
      <w:r w:rsidRPr="00BC08FA">
        <w:rPr>
          <w:rFonts w:eastAsia="Arial"/>
          <w:bCs/>
          <w:u w:color="000000"/>
        </w:rPr>
        <w:t>«featureType» Lenkesekvens</w:t>
      </w:r>
      <w:bookmarkEnd w:id="55"/>
    </w:p>
    <w:p w14:paraId="4A5AD814" w14:textId="77777777" w:rsidR="00BC08FA" w:rsidRDefault="00BC08FA" w:rsidP="00BC08FA">
      <w:pPr>
        <w:ind w:left="1440" w:hanging="1440"/>
        <w:rPr>
          <w:color w:val="000000"/>
          <w:sz w:val="20"/>
        </w:rPr>
      </w:pPr>
      <w:r>
        <w:rPr>
          <w:color w:val="000000"/>
          <w:sz w:val="20"/>
        </w:rPr>
        <w:t>Abstrakt objekttype for sekvenser av lenker.</w:t>
      </w:r>
    </w:p>
    <w:p w14:paraId="1A20414C" w14:textId="77777777" w:rsidR="00BC08FA" w:rsidRDefault="00BC08FA" w:rsidP="00BC08FA">
      <w:pPr>
        <w:ind w:left="1440" w:hanging="1440"/>
        <w:rPr>
          <w:color w:val="000000"/>
          <w:sz w:val="20"/>
        </w:rPr>
      </w:pPr>
      <w:commentRangeStart w:id="56"/>
      <w:r>
        <w:rPr>
          <w:color w:val="000000"/>
          <w:sz w:val="20"/>
        </w:rPr>
        <w:t xml:space="preserve">Eksempel: En sammenhengende rute bestående av flere dellenker </w:t>
      </w:r>
      <w:commentRangeEnd w:id="56"/>
      <w:r w:rsidR="00D776E1">
        <w:rPr>
          <w:rStyle w:val="Merknadsreferanse"/>
        </w:rPr>
        <w:commentReference w:id="56"/>
      </w:r>
    </w:p>
    <w:p w14:paraId="6275C5C4" w14:textId="77777777" w:rsidR="00BC08FA" w:rsidRDefault="00BC08FA" w:rsidP="00BC08FA">
      <w:pPr>
        <w:ind w:left="1440" w:hanging="1440"/>
        <w:rPr>
          <w:color w:val="000000"/>
          <w:sz w:val="20"/>
        </w:rPr>
      </w:pPr>
      <w:r>
        <w:rPr>
          <w:i/>
          <w:color w:val="000000"/>
          <w:sz w:val="20"/>
        </w:rPr>
        <w:t>Realisering av INSPIRE Network:LinkSequence</w:t>
      </w:r>
    </w:p>
    <w:p w14:paraId="17E7B9BF" w14:textId="77777777" w:rsidR="00BC08FA" w:rsidRDefault="00BC08FA" w:rsidP="00BC08FA">
      <w:pPr>
        <w:rPr>
          <w:color w:val="000000"/>
          <w:sz w:val="20"/>
        </w:rPr>
      </w:pPr>
    </w:p>
    <w:p w14:paraId="2FCD834B"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341174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A32A2D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39E271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54D6E8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696D39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EE296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281368"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D513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1ECB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42A95" w14:textId="77777777" w:rsidR="00BC08FA" w:rsidRDefault="00BC08FA" w:rsidP="00BC08FA">
            <w:pPr>
              <w:rPr>
                <w:sz w:val="20"/>
              </w:rPr>
            </w:pPr>
            <w:r>
              <w:rPr>
                <w:color w:val="000000"/>
                <w:sz w:val="20"/>
              </w:rPr>
              <w:t xml:space="preserve">  </w:t>
            </w:r>
            <w:r>
              <w:rPr>
                <w:color w:val="000000"/>
                <w:sz w:val="20"/>
              </w:rPr>
              <w:tab/>
            </w:r>
            <w:r>
              <w:rPr>
                <w:sz w:val="20"/>
              </w:rPr>
              <w:t>LinkSequence</w:t>
            </w:r>
            <w:r>
              <w:rPr>
                <w:color w:val="000000"/>
                <w:sz w:val="20"/>
              </w:rPr>
              <w:t>. Rolle:  ...</w:t>
            </w:r>
          </w:p>
        </w:tc>
      </w:tr>
      <w:tr w:rsidR="00BC08FA" w14:paraId="051AC4F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A56CF1"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118F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6A2A8"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AB6FD" w14:textId="77777777" w:rsidR="00BC08FA" w:rsidRDefault="00BC08FA" w:rsidP="00BC08FA">
            <w:pPr>
              <w:rPr>
                <w:sz w:val="20"/>
              </w:rPr>
            </w:pPr>
            <w:r>
              <w:rPr>
                <w:color w:val="000000"/>
                <w:sz w:val="20"/>
              </w:rPr>
              <w:t xml:space="preserve">  </w:t>
            </w:r>
            <w:r>
              <w:rPr>
                <w:color w:val="000000"/>
                <w:sz w:val="20"/>
              </w:rPr>
              <w:tab/>
            </w:r>
            <w:r>
              <w:rPr>
                <w:sz w:val="20"/>
              </w:rPr>
              <w:t>GeneralisertLenke</w:t>
            </w:r>
            <w:r>
              <w:rPr>
                <w:color w:val="000000"/>
                <w:sz w:val="20"/>
              </w:rPr>
              <w:t>. Rolle:  ...</w:t>
            </w:r>
          </w:p>
        </w:tc>
      </w:tr>
      <w:tr w:rsidR="00BC08FA" w14:paraId="5A6CE17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038615"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3BB69B"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D95691" w14:textId="77777777" w:rsidR="00BC08FA" w:rsidRDefault="00BC08FA" w:rsidP="00BC08FA">
            <w:pPr>
              <w:rPr>
                <w:sz w:val="20"/>
              </w:rPr>
            </w:pPr>
            <w:r>
              <w:rPr>
                <w:sz w:val="20"/>
              </w:rPr>
              <w:t xml:space="preserve"> </w:t>
            </w:r>
            <w:r>
              <w:rPr>
                <w:color w:val="000000"/>
                <w:sz w:val="20"/>
              </w:rPr>
              <w:tab/>
            </w:r>
            <w:r>
              <w:rPr>
                <w:sz w:val="20"/>
              </w:rPr>
              <w:t>Veglenkesekvens</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AAEB3" w14:textId="77777777" w:rsidR="00BC08FA" w:rsidRDefault="00BC08FA" w:rsidP="00BC08FA">
            <w:pPr>
              <w:rPr>
                <w:sz w:val="20"/>
              </w:rPr>
            </w:pPr>
            <w:r>
              <w:rPr>
                <w:color w:val="000000"/>
                <w:sz w:val="20"/>
              </w:rPr>
              <w:t xml:space="preserve">  </w:t>
            </w:r>
            <w:r>
              <w:rPr>
                <w:color w:val="000000"/>
                <w:sz w:val="20"/>
              </w:rPr>
              <w:tab/>
            </w:r>
            <w:r>
              <w:rPr>
                <w:sz w:val="20"/>
              </w:rPr>
              <w:t>Lenkesekvens</w:t>
            </w:r>
            <w:r>
              <w:rPr>
                <w:color w:val="000000"/>
                <w:sz w:val="20"/>
              </w:rPr>
              <w:t>. Rolle:  ...</w:t>
            </w:r>
          </w:p>
        </w:tc>
      </w:tr>
      <w:tr w:rsidR="00BC08FA" w14:paraId="3C120D4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1192C8"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38B7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B2615" w14:textId="77777777" w:rsidR="00BC08FA" w:rsidRDefault="00BC08FA" w:rsidP="00BC08FA">
            <w:pPr>
              <w:rPr>
                <w:sz w:val="20"/>
              </w:rPr>
            </w:pPr>
            <w:r>
              <w:rPr>
                <w:sz w:val="20"/>
              </w:rPr>
              <w:t xml:space="preserve"> 1..*</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50DBED"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bl>
    <w:p w14:paraId="1B954CFE" w14:textId="77777777" w:rsidR="00BC08FA" w:rsidRDefault="00BC08FA" w:rsidP="00BC08FA">
      <w:pPr>
        <w:rPr>
          <w:color w:val="000000"/>
          <w:sz w:val="20"/>
        </w:rPr>
      </w:pPr>
      <w:bookmarkStart w:id="57" w:name="BKM_05BE4F3E_7C04_4493_9D7A_2C29554919CE"/>
      <w:bookmarkEnd w:id="57"/>
    </w:p>
    <w:p w14:paraId="49B77614" w14:textId="77777777" w:rsidR="00BC08FA" w:rsidRPr="00BC08FA" w:rsidRDefault="00BC08FA" w:rsidP="00BC08FA">
      <w:pPr>
        <w:pStyle w:val="Overskrift3"/>
        <w:rPr>
          <w:bCs/>
          <w:u w:color="000000"/>
        </w:rPr>
      </w:pPr>
      <w:bookmarkStart w:id="58" w:name="_Toc432771293"/>
      <w:r w:rsidRPr="00BC08FA">
        <w:rPr>
          <w:rFonts w:eastAsia="Arial"/>
          <w:bCs/>
          <w:u w:color="000000"/>
        </w:rPr>
        <w:t>«featureType» Lenkesett</w:t>
      </w:r>
      <w:bookmarkEnd w:id="58"/>
    </w:p>
    <w:p w14:paraId="1E39B3E3" w14:textId="77777777" w:rsidR="00BC08FA" w:rsidRDefault="00BC08FA" w:rsidP="00BC08FA">
      <w:pPr>
        <w:ind w:left="1440" w:hanging="1440"/>
        <w:rPr>
          <w:color w:val="000000"/>
          <w:sz w:val="20"/>
        </w:rPr>
      </w:pPr>
      <w:r>
        <w:rPr>
          <w:color w:val="000000"/>
          <w:sz w:val="20"/>
        </w:rPr>
        <w:t>Abstrakt klasse for et sett av lenker som hører sammen, både sekvenser og enkeltlenker. For eksempel en rute (E6)</w:t>
      </w:r>
    </w:p>
    <w:p w14:paraId="26B6BE0B" w14:textId="77777777" w:rsidR="00BC08FA" w:rsidRPr="00226F8D" w:rsidRDefault="00BC08FA" w:rsidP="00BC08FA">
      <w:pPr>
        <w:ind w:left="1440" w:hanging="1440"/>
        <w:rPr>
          <w:i/>
          <w:color w:val="000000"/>
          <w:sz w:val="20"/>
        </w:rPr>
      </w:pPr>
      <w:r w:rsidRPr="00226F8D">
        <w:rPr>
          <w:i/>
          <w:color w:val="000000"/>
          <w:sz w:val="20"/>
        </w:rPr>
        <w:t>Realisering av INSPIRE Network:LinkSet</w:t>
      </w:r>
    </w:p>
    <w:p w14:paraId="25CA6E69" w14:textId="77777777" w:rsidR="00BC08FA" w:rsidRDefault="00BC08FA" w:rsidP="00BC08FA">
      <w:pPr>
        <w:rPr>
          <w:color w:val="000000"/>
          <w:sz w:val="20"/>
        </w:rPr>
      </w:pPr>
    </w:p>
    <w:p w14:paraId="61FA7BDF" w14:textId="77777777" w:rsidR="00BC08FA" w:rsidRPr="00BC08FA" w:rsidRDefault="00BC08FA" w:rsidP="0024336A">
      <w:pPr>
        <w:pStyle w:val="ListHeader"/>
        <w:keepNext/>
        <w:rPr>
          <w:color w:val="auto"/>
          <w:u w:val="single"/>
          <w:lang w:val="nb-NO"/>
        </w:rPr>
      </w:pPr>
      <w:bookmarkStart w:id="59" w:name="BKM_8FD9B2A6_8981_42B2_9371_D03C9167A016"/>
      <w:bookmarkEnd w:id="59"/>
      <w:r w:rsidRPr="00BC08FA">
        <w:rPr>
          <w:rFonts w:eastAsia="Arial"/>
          <w:color w:val="auto"/>
          <w:lang w:val="nb-N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7D282D1"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16F1006"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C693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0B7BE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9E1B2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854C4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8CC7C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25A787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F146BF"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3D76B" w14:textId="77777777" w:rsidR="00BC08FA" w:rsidRDefault="00BC08FA" w:rsidP="00BC08FA">
            <w:pPr>
              <w:rPr>
                <w:sz w:val="20"/>
              </w:rPr>
            </w:pPr>
            <w:r>
              <w:rPr>
                <w:sz w:val="20"/>
              </w:rPr>
              <w:t>navn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BE908" w14:textId="77777777" w:rsidR="00BC08FA" w:rsidRDefault="00BC08FA" w:rsidP="00BC08FA">
            <w:pPr>
              <w:rPr>
                <w:sz w:val="20"/>
              </w:rPr>
            </w:pPr>
            <w:r>
              <w:rPr>
                <w:color w:val="000000"/>
                <w:sz w:val="20"/>
              </w:rPr>
              <w:t>Navn på lenkesettet, for eksempel "Europaveg 6"</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87A47C"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BDF4F3"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AE831" w14:textId="77777777" w:rsidR="00BC08FA" w:rsidRDefault="00BC08FA" w:rsidP="00BC08FA">
            <w:pPr>
              <w:rPr>
                <w:color w:val="000000"/>
                <w:sz w:val="20"/>
              </w:rPr>
            </w:pPr>
            <w:r>
              <w:rPr>
                <w:color w:val="000000"/>
                <w:sz w:val="20"/>
              </w:rPr>
              <w:t>CharacterString</w:t>
            </w:r>
          </w:p>
        </w:tc>
      </w:tr>
    </w:tbl>
    <w:p w14:paraId="53CB5C51" w14:textId="77777777" w:rsidR="00BC08FA" w:rsidRDefault="00BC08FA" w:rsidP="00BC08FA">
      <w:pPr>
        <w:rPr>
          <w:color w:val="000000"/>
          <w:sz w:val="20"/>
        </w:rPr>
      </w:pPr>
    </w:p>
    <w:p w14:paraId="3BA18464" w14:textId="77777777" w:rsidR="00BC08FA" w:rsidRDefault="00BC08FA" w:rsidP="00BC08FA">
      <w:pPr>
        <w:rPr>
          <w:color w:val="000000"/>
          <w:sz w:val="20"/>
        </w:rPr>
      </w:pPr>
    </w:p>
    <w:p w14:paraId="3E60B88F"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FC947CE"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9523B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786D35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A6626C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BEAF51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1CA253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D45226"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604B0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2A3EFA"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EDFF4" w14:textId="77777777" w:rsidR="00BC08FA" w:rsidRDefault="00BC08FA" w:rsidP="00BC08FA">
            <w:pPr>
              <w:rPr>
                <w:sz w:val="20"/>
              </w:rPr>
            </w:pPr>
            <w:r>
              <w:rPr>
                <w:color w:val="000000"/>
                <w:sz w:val="20"/>
              </w:rPr>
              <w:t xml:space="preserve">  </w:t>
            </w:r>
            <w:r>
              <w:rPr>
                <w:color w:val="000000"/>
                <w:sz w:val="20"/>
              </w:rPr>
              <w:tab/>
            </w:r>
            <w:r>
              <w:rPr>
                <w:sz w:val="20"/>
              </w:rPr>
              <w:t>LinkSet</w:t>
            </w:r>
            <w:r>
              <w:rPr>
                <w:color w:val="000000"/>
                <w:sz w:val="20"/>
              </w:rPr>
              <w:t>. Rolle:  ...</w:t>
            </w:r>
          </w:p>
        </w:tc>
      </w:tr>
      <w:tr w:rsidR="00BC08FA" w14:paraId="401FA4C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5B06E1"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3B7F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542FA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B40B3B" w14:textId="77777777" w:rsidR="00BC08FA" w:rsidRDefault="00BC08FA" w:rsidP="00BC08FA">
            <w:pPr>
              <w:rPr>
                <w:sz w:val="20"/>
              </w:rPr>
            </w:pPr>
            <w:r>
              <w:rPr>
                <w:color w:val="000000"/>
                <w:sz w:val="20"/>
              </w:rPr>
              <w:t xml:space="preserve">  </w:t>
            </w:r>
            <w:r>
              <w:rPr>
                <w:sz w:val="20"/>
              </w:rPr>
              <w:t>1..*</w:t>
            </w:r>
            <w:r>
              <w:rPr>
                <w:color w:val="000000"/>
                <w:sz w:val="20"/>
              </w:rPr>
              <w:tab/>
            </w:r>
            <w:r>
              <w:rPr>
                <w:sz w:val="20"/>
              </w:rPr>
              <w:t>GeneralisertLenke</w:t>
            </w:r>
            <w:r>
              <w:rPr>
                <w:color w:val="000000"/>
                <w:sz w:val="20"/>
              </w:rPr>
              <w:t xml:space="preserve">. Rolle: </w:t>
            </w:r>
            <w:r>
              <w:rPr>
                <w:sz w:val="20"/>
              </w:rPr>
              <w:t>lenke</w:t>
            </w:r>
            <w:r>
              <w:rPr>
                <w:color w:val="000000"/>
                <w:sz w:val="20"/>
              </w:rPr>
              <w:t xml:space="preserve"> ...</w:t>
            </w:r>
          </w:p>
        </w:tc>
      </w:tr>
      <w:tr w:rsidR="00BC08FA" w14:paraId="509B91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0272E4"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FE58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86DF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BEAA63"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r w:rsidR="00BC08FA" w14:paraId="77CF089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10743"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2097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6363D4" w14:textId="77777777" w:rsidR="00BC08FA" w:rsidRDefault="00BC08FA" w:rsidP="00BC08FA">
            <w:pPr>
              <w:rPr>
                <w:sz w:val="20"/>
              </w:rPr>
            </w:pPr>
            <w:r>
              <w:rPr>
                <w:sz w:val="20"/>
              </w:rPr>
              <w:t xml:space="preserve"> </w:t>
            </w:r>
            <w:r>
              <w:rPr>
                <w:color w:val="000000"/>
                <w:sz w:val="20"/>
              </w:rPr>
              <w:tab/>
            </w:r>
            <w:r>
              <w:rPr>
                <w:sz w:val="20"/>
              </w:rPr>
              <w:t>Veglenkesett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980CD" w14:textId="77777777" w:rsidR="00BC08FA" w:rsidRDefault="00BC08FA" w:rsidP="00BC08FA">
            <w:pPr>
              <w:rPr>
                <w:sz w:val="20"/>
              </w:rPr>
            </w:pPr>
            <w:r>
              <w:rPr>
                <w:color w:val="000000"/>
                <w:sz w:val="20"/>
              </w:rPr>
              <w:t xml:space="preserve">  </w:t>
            </w:r>
            <w:r>
              <w:rPr>
                <w:color w:val="000000"/>
                <w:sz w:val="20"/>
              </w:rPr>
              <w:tab/>
            </w:r>
            <w:r>
              <w:rPr>
                <w:sz w:val="20"/>
              </w:rPr>
              <w:t>Lenkesett</w:t>
            </w:r>
            <w:r>
              <w:rPr>
                <w:color w:val="000000"/>
                <w:sz w:val="20"/>
              </w:rPr>
              <w:t>. Rolle:  ...</w:t>
            </w:r>
          </w:p>
        </w:tc>
      </w:tr>
    </w:tbl>
    <w:p w14:paraId="32257BEB" w14:textId="77777777" w:rsidR="0024336A" w:rsidRDefault="0024336A" w:rsidP="0024336A">
      <w:pPr>
        <w:rPr>
          <w:rFonts w:eastAsia="Arial"/>
          <w:u w:color="000000"/>
        </w:rPr>
      </w:pPr>
      <w:bookmarkStart w:id="60" w:name="BKM_141EB0F2_5BCE_4AA2_9D82_EE1763A492C7"/>
      <w:bookmarkEnd w:id="60"/>
    </w:p>
    <w:p w14:paraId="6EA10589" w14:textId="77777777" w:rsidR="0024336A" w:rsidRDefault="0024336A">
      <w:pPr>
        <w:rPr>
          <w:rFonts w:ascii="Arial" w:eastAsia="Arial" w:hAnsi="Arial"/>
          <w:b/>
          <w:bCs/>
          <w:sz w:val="24"/>
          <w:u w:color="000000"/>
        </w:rPr>
      </w:pPr>
      <w:r>
        <w:rPr>
          <w:rFonts w:eastAsia="Arial"/>
          <w:bCs/>
          <w:u w:color="000000"/>
        </w:rPr>
        <w:br w:type="page"/>
      </w:r>
    </w:p>
    <w:p w14:paraId="01DD37E7" w14:textId="630FC262" w:rsidR="00BC08FA" w:rsidRPr="00BC08FA" w:rsidRDefault="00BC08FA" w:rsidP="00BC08FA">
      <w:pPr>
        <w:pStyle w:val="Overskrift3"/>
        <w:rPr>
          <w:bCs/>
          <w:u w:color="000000"/>
        </w:rPr>
      </w:pPr>
      <w:bookmarkStart w:id="61" w:name="_Toc432771294"/>
      <w:r w:rsidRPr="00BC08FA">
        <w:rPr>
          <w:rFonts w:eastAsia="Arial"/>
          <w:bCs/>
          <w:u w:color="000000"/>
        </w:rPr>
        <w:lastRenderedPageBreak/>
        <w:t>«featureType» Node</w:t>
      </w:r>
      <w:bookmarkEnd w:id="61"/>
    </w:p>
    <w:p w14:paraId="1EB65CCE" w14:textId="77777777" w:rsidR="00BC08FA" w:rsidRDefault="00BC08FA" w:rsidP="00BC08FA">
      <w:pPr>
        <w:ind w:left="1440" w:hanging="1440"/>
        <w:rPr>
          <w:sz w:val="20"/>
        </w:rPr>
      </w:pPr>
      <w:r>
        <w:rPr>
          <w:sz w:val="20"/>
        </w:rPr>
        <w:t>Abstrakt objekttype for noder i et nettverk</w:t>
      </w:r>
    </w:p>
    <w:p w14:paraId="57F4C63B" w14:textId="77777777" w:rsidR="00BC08FA" w:rsidRDefault="00BC08FA" w:rsidP="00BC08FA">
      <w:pPr>
        <w:rPr>
          <w:color w:val="000000"/>
          <w:sz w:val="20"/>
        </w:rPr>
      </w:pPr>
    </w:p>
    <w:p w14:paraId="6465B646" w14:textId="77777777" w:rsidR="00BC08FA" w:rsidRPr="00BC08FA" w:rsidRDefault="00BC08FA" w:rsidP="0024336A">
      <w:pPr>
        <w:pStyle w:val="ListHeader"/>
        <w:keepNext/>
        <w:rPr>
          <w:color w:val="auto"/>
        </w:rPr>
      </w:pPr>
      <w:r w:rsidRPr="00BC08FA">
        <w:rPr>
          <w:rFonts w:eastAsia="Arial"/>
          <w:color w:val="auto"/>
        </w:rPr>
        <w:t>Restriksjoner</w:t>
      </w:r>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A9E0D1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D0E8A66"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1E0454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3CE363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902C72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EA4CD6F"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68E580"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39378A" w14:textId="77777777" w:rsidR="00BC08FA" w:rsidRDefault="00BC08FA" w:rsidP="00BC08FA">
            <w:pPr>
              <w:rPr>
                <w:color w:val="000000"/>
                <w:sz w:val="20"/>
              </w:rPr>
            </w:pPr>
            <w:r>
              <w:rPr>
                <w:color w:val="000000"/>
                <w:sz w:val="20"/>
              </w:rPr>
              <w:t>Realiserbare subtyper skal ha punktgeometri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149361"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66DFCE" w14:textId="77777777" w:rsidR="00BC08FA" w:rsidRDefault="00BC08FA" w:rsidP="00BC08FA">
            <w:pPr>
              <w:rPr>
                <w:color w:val="000000"/>
                <w:sz w:val="20"/>
              </w:rPr>
            </w:pPr>
          </w:p>
        </w:tc>
      </w:tr>
    </w:tbl>
    <w:p w14:paraId="3369EEDF" w14:textId="77777777" w:rsidR="00BC08FA" w:rsidRDefault="00BC08FA" w:rsidP="00BC08FA">
      <w:pPr>
        <w:rPr>
          <w:color w:val="000000"/>
          <w:sz w:val="20"/>
        </w:rPr>
      </w:pPr>
    </w:p>
    <w:p w14:paraId="01FDA8CC"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91872B2"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B414E0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35B846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8F2C8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F228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50CDD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500C3"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B1A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A3616F"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DDB245"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Rolle:  ...</w:t>
            </w:r>
          </w:p>
        </w:tc>
      </w:tr>
      <w:tr w:rsidR="00BC08FA" w14:paraId="24492F2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6E2E9"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5BD6C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4AFA0A"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72D7F"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Rolle:  ...</w:t>
            </w:r>
          </w:p>
        </w:tc>
      </w:tr>
      <w:tr w:rsidR="00BC08FA" w14:paraId="1D45DB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A22EED"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EF127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33273" w14:textId="77777777" w:rsidR="00BC08FA" w:rsidRDefault="00BC08FA" w:rsidP="00BC08FA">
            <w:pPr>
              <w:rPr>
                <w:sz w:val="20"/>
              </w:rPr>
            </w:pPr>
            <w:r>
              <w:rPr>
                <w:sz w:val="20"/>
              </w:rPr>
              <w:t xml:space="preserve"> </w:t>
            </w:r>
            <w:r>
              <w:rPr>
                <w:color w:val="000000"/>
                <w:sz w:val="20"/>
              </w:rPr>
              <w:tab/>
            </w:r>
            <w:r>
              <w:rPr>
                <w:sz w:val="20"/>
              </w:rPr>
              <w:t>Vegnode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D31E7F"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Rolle:  ...</w:t>
            </w:r>
          </w:p>
        </w:tc>
      </w:tr>
      <w:tr w:rsidR="00BC08FA" w14:paraId="4A66DA6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F85242"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78701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6FF798" w14:textId="77777777" w:rsidR="00BC08FA" w:rsidRDefault="00BC08FA" w:rsidP="00BC08FA">
            <w:pPr>
              <w:rPr>
                <w:sz w:val="20"/>
              </w:rPr>
            </w:pPr>
            <w:r>
              <w:rPr>
                <w:sz w:val="20"/>
              </w:rPr>
              <w:t xml:space="preserve"> 0..*</w:t>
            </w:r>
            <w:r>
              <w:rPr>
                <w:color w:val="000000"/>
                <w:sz w:val="20"/>
              </w:rPr>
              <w:tab/>
            </w:r>
            <w:r>
              <w:rPr>
                <w:sz w:val="20"/>
              </w:rPr>
              <w:t>Lenke</w:t>
            </w:r>
            <w:r>
              <w:rPr>
                <w:color w:val="000000"/>
                <w:sz w:val="20"/>
              </w:rPr>
              <w:t xml:space="preserve">. Rolle: </w:t>
            </w:r>
            <w:r>
              <w:rPr>
                <w:sz w:val="20"/>
              </w:rPr>
              <w:t>sluttnodeFor</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A5DA2"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6810F907"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D5975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1C542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D52AB1" w14:textId="77777777" w:rsidR="00BC08FA" w:rsidRDefault="00BC08FA" w:rsidP="00BC08FA">
            <w:pPr>
              <w:rPr>
                <w:sz w:val="20"/>
              </w:rPr>
            </w:pPr>
            <w:r>
              <w:rPr>
                <w:sz w:val="20"/>
              </w:rPr>
              <w:t xml:space="preserve"> 0..*</w:t>
            </w:r>
            <w:r>
              <w:rPr>
                <w:color w:val="000000"/>
                <w:sz w:val="20"/>
              </w:rPr>
              <w:tab/>
            </w:r>
            <w:r>
              <w:rPr>
                <w:sz w:val="20"/>
              </w:rPr>
              <w:t>Lenke</w:t>
            </w:r>
            <w:r>
              <w:rPr>
                <w:color w:val="000000"/>
                <w:sz w:val="20"/>
              </w:rPr>
              <w:t xml:space="preserve">. Rolle: </w:t>
            </w:r>
            <w:r>
              <w:rPr>
                <w:sz w:val="20"/>
              </w:rPr>
              <w:t>startnodeFor</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D3AFEE" w14:textId="77777777" w:rsidR="00BC08FA" w:rsidRDefault="00BC08FA" w:rsidP="00BC08FA">
            <w:pPr>
              <w:rPr>
                <w:sz w:val="20"/>
              </w:rPr>
            </w:pPr>
            <w:r>
              <w:rPr>
                <w:color w:val="000000"/>
                <w:sz w:val="20"/>
              </w:rPr>
              <w:t xml:space="preserve">  </w:t>
            </w:r>
            <w:r>
              <w:rPr>
                <w:sz w:val="20"/>
              </w:rPr>
              <w:t>0..1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bl>
    <w:p w14:paraId="6E2E6AE4" w14:textId="77777777" w:rsidR="00BC08FA" w:rsidRDefault="00BC08FA" w:rsidP="00BC08FA">
      <w:pPr>
        <w:rPr>
          <w:color w:val="000000"/>
          <w:sz w:val="20"/>
        </w:rPr>
      </w:pPr>
      <w:bookmarkStart w:id="62" w:name="BKM_232E1096_F5AF_4F4D_98E4_6C027F48332B"/>
      <w:bookmarkEnd w:id="62"/>
    </w:p>
    <w:p w14:paraId="05C79582" w14:textId="77777777" w:rsidR="00BC08FA" w:rsidRPr="00BC08FA" w:rsidRDefault="00BC08FA" w:rsidP="00BC08FA">
      <w:pPr>
        <w:pStyle w:val="Overskrift3"/>
        <w:rPr>
          <w:bCs/>
          <w:u w:color="000000"/>
        </w:rPr>
      </w:pPr>
      <w:bookmarkStart w:id="63" w:name="_Toc432771295"/>
      <w:r w:rsidRPr="00BC08FA">
        <w:rPr>
          <w:rFonts w:eastAsia="Arial"/>
          <w:bCs/>
          <w:u w:color="000000"/>
        </w:rPr>
        <w:t>«dataType» LineærPosisjon</w:t>
      </w:r>
      <w:bookmarkEnd w:id="63"/>
    </w:p>
    <w:p w14:paraId="54BF4643" w14:textId="77777777" w:rsidR="00BC08FA" w:rsidRDefault="00BC08FA" w:rsidP="00BC08FA">
      <w:pPr>
        <w:ind w:left="1440" w:hanging="1440"/>
        <w:rPr>
          <w:color w:val="000000"/>
          <w:sz w:val="20"/>
        </w:rPr>
      </w:pPr>
      <w:r>
        <w:rPr>
          <w:color w:val="000000"/>
          <w:sz w:val="20"/>
        </w:rPr>
        <w:t>Angivelse av en posisjon langs et nettverkselement</w:t>
      </w:r>
    </w:p>
    <w:p w14:paraId="5285E6FA" w14:textId="77777777" w:rsidR="00BC08FA" w:rsidRDefault="00BC08FA" w:rsidP="00BC08FA">
      <w:pPr>
        <w:ind w:left="1440" w:hanging="1440"/>
        <w:rPr>
          <w:color w:val="000000"/>
          <w:sz w:val="20"/>
        </w:rPr>
      </w:pPr>
      <w:r>
        <w:rPr>
          <w:i/>
          <w:color w:val="0F0F0F"/>
          <w:sz w:val="20"/>
        </w:rPr>
        <w:t>Realisering av ISO19148: LE_EventLocation</w:t>
      </w:r>
    </w:p>
    <w:p w14:paraId="36EBCC29" w14:textId="77777777" w:rsidR="00BC08FA" w:rsidRDefault="00BC08FA" w:rsidP="00BC08FA">
      <w:pPr>
        <w:rPr>
          <w:color w:val="000000"/>
          <w:sz w:val="20"/>
        </w:rPr>
      </w:pPr>
    </w:p>
    <w:p w14:paraId="0F040083" w14:textId="77777777" w:rsidR="00BC08FA" w:rsidRPr="00BC08FA" w:rsidRDefault="00BC08FA" w:rsidP="0024336A">
      <w:pPr>
        <w:pStyle w:val="ListHeader"/>
        <w:keepNext/>
        <w:rPr>
          <w:color w:val="auto"/>
          <w:u w:val="single"/>
        </w:rPr>
      </w:pPr>
      <w:bookmarkStart w:id="64" w:name="BKM_500A2820_728D_4BB6_9871_97D6F67F7B7B"/>
      <w:bookmarkEnd w:id="64"/>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7288F42C"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7945D3C"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C990C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CC2FA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F09530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3C362C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B226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26C899B5"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C35AC"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73BA5C" w14:textId="77777777" w:rsidR="00BC08FA" w:rsidRDefault="00BC08FA" w:rsidP="00BC08FA">
            <w:pPr>
              <w:rPr>
                <w:sz w:val="20"/>
              </w:rPr>
            </w:pPr>
            <w:r>
              <w:rPr>
                <w:sz w:val="20"/>
              </w:rPr>
              <w:t>lineærReferanseMetode</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14212" w14:textId="77777777" w:rsidR="00BC08FA" w:rsidRDefault="00BC08FA" w:rsidP="00BC08FA">
            <w:pPr>
              <w:rPr>
                <w:color w:val="000000"/>
                <w:sz w:val="20"/>
              </w:rPr>
            </w:pPr>
            <w:r>
              <w:rPr>
                <w:color w:val="000000"/>
                <w:sz w:val="20"/>
              </w:rPr>
              <w:t>metode som er brukt for å angi lineære referanser</w:t>
            </w:r>
          </w:p>
          <w:p w14:paraId="6EE55086" w14:textId="77777777" w:rsidR="00BC08FA" w:rsidRDefault="00BC08FA" w:rsidP="00BC08FA">
            <w:pPr>
              <w:rPr>
                <w:color w:val="000000"/>
                <w:sz w:val="20"/>
              </w:rPr>
            </w:pPr>
            <w:r>
              <w:rPr>
                <w:color w:val="000000"/>
                <w:sz w:val="20"/>
              </w:rPr>
              <w:t xml:space="preserve">Merknad: Dersom verdi er angitt overstyrer denne standard metode for det refererte nettverkselementet. </w:t>
            </w:r>
          </w:p>
          <w:p w14:paraId="68673BF9" w14:textId="77777777" w:rsidR="00BC08FA" w:rsidRDefault="00BC08FA" w:rsidP="00BC08FA">
            <w:pPr>
              <w:rPr>
                <w:color w:val="000000"/>
                <w:sz w:val="20"/>
              </w:rPr>
            </w:pPr>
            <w:r>
              <w:rPr>
                <w:i/>
                <w:color w:val="0F0F0F"/>
                <w:sz w:val="20"/>
              </w:rPr>
              <w:t>ISO19148: overridingLRM</w:t>
            </w:r>
          </w:p>
          <w:p w14:paraId="5B74B7B7"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B8D5C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EDF527"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2CC68" w14:textId="77777777" w:rsidR="00BC08FA" w:rsidRDefault="00BC08FA" w:rsidP="00BC08FA">
            <w:pPr>
              <w:rPr>
                <w:color w:val="000000"/>
                <w:sz w:val="20"/>
              </w:rPr>
            </w:pPr>
            <w:r>
              <w:rPr>
                <w:color w:val="000000"/>
                <w:sz w:val="20"/>
              </w:rPr>
              <w:t>LineærReferanseMetode</w:t>
            </w:r>
          </w:p>
        </w:tc>
      </w:tr>
      <w:tr w:rsidR="00BC08FA" w14:paraId="1F84D2D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BD8C1E" w14:textId="77777777" w:rsidR="00BC08FA" w:rsidRDefault="00BC08FA" w:rsidP="00BC08FA">
            <w:pPr>
              <w:rPr>
                <w:color w:val="000000"/>
                <w:sz w:val="20"/>
              </w:rPr>
            </w:pPr>
            <w:bookmarkStart w:id="65" w:name="BKM_A1160042_90A6_4D3D_967B_285272C50202"/>
            <w:bookmarkEnd w:id="65"/>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55329" w14:textId="77777777" w:rsidR="00BC08FA" w:rsidRDefault="00BC08FA" w:rsidP="00BC08FA">
            <w:pPr>
              <w:rPr>
                <w:sz w:val="20"/>
              </w:rPr>
            </w:pPr>
            <w:r>
              <w:rPr>
                <w:sz w:val="20"/>
              </w:rPr>
              <w:t>felt</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4413E7" w14:textId="77777777" w:rsidR="00BC08FA" w:rsidRDefault="00BC08FA" w:rsidP="00BC08FA">
            <w:pPr>
              <w:rPr>
                <w:color w:val="000000"/>
                <w:sz w:val="20"/>
              </w:rPr>
            </w:pPr>
            <w:r>
              <w:rPr>
                <w:color w:val="000000"/>
                <w:sz w:val="20"/>
              </w:rPr>
              <w:t>Tekststreng som brukes dersom referansen gjelder bestemte kjørefelt</w:t>
            </w:r>
          </w:p>
          <w:p w14:paraId="03BC4DC1" w14:textId="77777777" w:rsidR="00BC08FA" w:rsidRDefault="00BC08FA" w:rsidP="00BC08FA">
            <w:pPr>
              <w:rPr>
                <w:color w:val="000000"/>
                <w:sz w:val="20"/>
              </w:rPr>
            </w:pPr>
            <w:r>
              <w:rPr>
                <w:i/>
                <w:color w:val="0F0F0F"/>
                <w:sz w:val="20"/>
              </w:rPr>
              <w:t>ISO19148: Finnes ikke</w:t>
            </w:r>
            <w:r>
              <w:rPr>
                <w:color w:val="0F0F0F"/>
                <w:sz w:val="20"/>
              </w:rPr>
              <w:t xml:space="preserve"> </w:t>
            </w:r>
          </w:p>
          <w:p w14:paraId="69FF8781"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E4804"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1D875C"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DEC051" w14:textId="77777777" w:rsidR="00BC08FA" w:rsidRDefault="00BC08FA" w:rsidP="00BC08FA">
            <w:pPr>
              <w:rPr>
                <w:color w:val="000000"/>
                <w:sz w:val="20"/>
              </w:rPr>
            </w:pPr>
            <w:r>
              <w:rPr>
                <w:color w:val="000000"/>
                <w:sz w:val="20"/>
              </w:rPr>
              <w:t>CharacterString</w:t>
            </w:r>
          </w:p>
        </w:tc>
      </w:tr>
      <w:tr w:rsidR="00BC08FA" w14:paraId="0ADE0D9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998634" w14:textId="77777777" w:rsidR="00BC08FA" w:rsidRDefault="00BC08FA" w:rsidP="00BC08FA">
            <w:pPr>
              <w:rPr>
                <w:color w:val="000000"/>
                <w:sz w:val="20"/>
              </w:rPr>
            </w:pPr>
            <w:bookmarkStart w:id="66" w:name="BKM_5161009E_800B_4142_A06A_318E377BD50F"/>
            <w:bookmarkEnd w:id="66"/>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E5BA6" w14:textId="77777777" w:rsidR="00BC08FA" w:rsidRDefault="00BC08FA" w:rsidP="00BC08FA">
            <w:pPr>
              <w:rPr>
                <w:sz w:val="20"/>
              </w:rPr>
            </w:pPr>
            <w:r>
              <w:rPr>
                <w:sz w:val="20"/>
              </w:rPr>
              <w:t>avstandSide</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CEB236" w14:textId="77777777" w:rsidR="00BC08FA" w:rsidRDefault="00BC08FA" w:rsidP="00BC08FA">
            <w:pPr>
              <w:rPr>
                <w:color w:val="000000"/>
                <w:sz w:val="20"/>
              </w:rPr>
            </w:pPr>
            <w:r>
              <w:rPr>
                <w:color w:val="000000"/>
                <w:sz w:val="20"/>
              </w:rPr>
              <w:t>Forskyvning til side for nettverkselementet. Positivt tall betyr høyre side, negativt tall betyr venstre side.</w:t>
            </w:r>
          </w:p>
          <w:p w14:paraId="68213961" w14:textId="08B923D3" w:rsidR="00BC08FA" w:rsidRPr="00226F8D" w:rsidRDefault="00BC08FA" w:rsidP="00BC08FA">
            <w:pPr>
              <w:rPr>
                <w:color w:val="000000"/>
                <w:sz w:val="20"/>
              </w:rPr>
            </w:pPr>
            <w:r>
              <w:rPr>
                <w:i/>
                <w:color w:val="0F0F0F"/>
                <w:sz w:val="20"/>
              </w:rPr>
              <w:t>ISO19148: offsetLateralDistance</w:t>
            </w:r>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A33346"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2F9FE"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6D5EE2" w14:textId="77777777" w:rsidR="00BC08FA" w:rsidRDefault="00BC08FA" w:rsidP="00BC08FA">
            <w:pPr>
              <w:rPr>
                <w:color w:val="000000"/>
                <w:sz w:val="20"/>
              </w:rPr>
            </w:pPr>
            <w:r>
              <w:rPr>
                <w:color w:val="000000"/>
                <w:sz w:val="20"/>
              </w:rPr>
              <w:t>Real</w:t>
            </w:r>
          </w:p>
        </w:tc>
      </w:tr>
    </w:tbl>
    <w:p w14:paraId="03BC660D" w14:textId="77777777" w:rsidR="00BC08FA" w:rsidRDefault="00BC08FA" w:rsidP="00BC08FA">
      <w:pPr>
        <w:rPr>
          <w:color w:val="000000"/>
          <w:sz w:val="20"/>
        </w:rPr>
      </w:pPr>
    </w:p>
    <w:p w14:paraId="67CD42AF" w14:textId="77777777" w:rsidR="0024336A" w:rsidRDefault="0024336A">
      <w:pPr>
        <w:rPr>
          <w:rFonts w:ascii="Arial" w:eastAsia="Arial" w:hAnsi="Arial" w:cs="Arial"/>
          <w:b/>
          <w:bCs/>
          <w:i/>
          <w:iCs/>
          <w:sz w:val="20"/>
          <w:shd w:val="clear" w:color="auto" w:fill="FFFFFF"/>
          <w:lang w:val="en-AU"/>
        </w:rPr>
      </w:pPr>
      <w:r>
        <w:rPr>
          <w:rFonts w:eastAsia="Arial"/>
        </w:rPr>
        <w:br w:type="page"/>
      </w:r>
    </w:p>
    <w:p w14:paraId="6DA3AE6D" w14:textId="325E541A" w:rsidR="00BC08FA" w:rsidRPr="00BC08FA" w:rsidRDefault="00BC08FA" w:rsidP="0024336A">
      <w:pPr>
        <w:pStyle w:val="ListHeader"/>
        <w:keepNext/>
        <w:rPr>
          <w:color w:val="auto"/>
        </w:rPr>
      </w:pPr>
      <w:r w:rsidRPr="00BC08FA">
        <w:rPr>
          <w:rFonts w:eastAsia="Arial"/>
          <w:color w:val="auto"/>
        </w:rPr>
        <w:lastRenderedPageBreak/>
        <w:t>Restriksjoner</w:t>
      </w:r>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0736CA0"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B678428"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D45D66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B3F58D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584093D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7A07BD3A"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1B1CB4"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28F26A" w14:textId="77777777" w:rsidR="00BC08FA" w:rsidRDefault="00BC08FA" w:rsidP="00BC08FA">
            <w:pPr>
              <w:rPr>
                <w:color w:val="000000"/>
                <w:sz w:val="20"/>
              </w:rPr>
            </w:pPr>
            <w:r>
              <w:rPr>
                <w:color w:val="000000"/>
                <w:sz w:val="20"/>
              </w:rPr>
              <w:t>lineærReferanseMetode er påkrevd dersom ikke angitt på nettverkselement</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E8C238"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FC5E5" w14:textId="77777777" w:rsidR="00BC08FA" w:rsidRDefault="00BC08FA" w:rsidP="00BC08FA">
            <w:pPr>
              <w:rPr>
                <w:color w:val="000000"/>
                <w:sz w:val="20"/>
              </w:rPr>
            </w:pPr>
          </w:p>
        </w:tc>
      </w:tr>
    </w:tbl>
    <w:p w14:paraId="15F34E83" w14:textId="77777777" w:rsidR="00BC08FA" w:rsidRDefault="00BC08FA" w:rsidP="00BC08FA">
      <w:pPr>
        <w:rPr>
          <w:color w:val="000000"/>
          <w:sz w:val="20"/>
        </w:rPr>
      </w:pPr>
    </w:p>
    <w:p w14:paraId="3217B58F"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6066A5"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29CEAB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8E652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707B75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1096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8E644A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4EA28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BE060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FA5DD0" w14:textId="77777777" w:rsidR="00BC08FA" w:rsidRDefault="00BC08FA" w:rsidP="00BC08FA">
            <w:pPr>
              <w:rPr>
                <w:sz w:val="20"/>
              </w:rPr>
            </w:pPr>
            <w:r>
              <w:rPr>
                <w:sz w:val="20"/>
              </w:rPr>
              <w:t xml:space="preserve"> </w:t>
            </w:r>
            <w:r>
              <w:rPr>
                <w:color w:val="000000"/>
                <w:sz w:val="20"/>
              </w:rPr>
              <w:tab/>
            </w:r>
            <w:r>
              <w:rPr>
                <w:sz w:val="20"/>
              </w:rPr>
              <w:t>LineærPosisjon</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DC689"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2AC0102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5383B"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AAD65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ECEC0A" w14:textId="77777777" w:rsidR="00BC08FA" w:rsidRDefault="00BC08FA" w:rsidP="00BC08FA">
            <w:pPr>
              <w:rPr>
                <w:sz w:val="20"/>
              </w:rPr>
            </w:pPr>
            <w:r>
              <w:rPr>
                <w:sz w:val="20"/>
              </w:rPr>
              <w:t xml:space="preserve"> </w:t>
            </w:r>
            <w:r>
              <w:rPr>
                <w:color w:val="000000"/>
                <w:sz w:val="20"/>
              </w:rPr>
              <w:tab/>
            </w:r>
            <w:r>
              <w:rPr>
                <w:sz w:val="20"/>
              </w:rPr>
              <w:t>LineærPosisjon</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283D30" w14:textId="77777777" w:rsidR="00BC08FA" w:rsidRDefault="00BC08FA" w:rsidP="00BC08FA">
            <w:pPr>
              <w:rPr>
                <w:sz w:val="20"/>
              </w:rPr>
            </w:pPr>
            <w:r>
              <w:rPr>
                <w:color w:val="000000"/>
                <w:sz w:val="20"/>
              </w:rPr>
              <w:t xml:space="preserve">  </w:t>
            </w:r>
            <w:r>
              <w:rPr>
                <w:color w:val="000000"/>
                <w:sz w:val="20"/>
              </w:rPr>
              <w:tab/>
            </w:r>
            <w:r>
              <w:rPr>
                <w:sz w:val="20"/>
              </w:rPr>
              <w:t>NetworkReference</w:t>
            </w:r>
            <w:r>
              <w:rPr>
                <w:color w:val="000000"/>
                <w:sz w:val="20"/>
              </w:rPr>
              <w:t>. Rolle:  ...</w:t>
            </w:r>
          </w:p>
        </w:tc>
      </w:tr>
      <w:tr w:rsidR="00BC08FA" w14:paraId="566885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38D7CD"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BA4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9BB742" w14:textId="77777777" w:rsidR="00BC08FA" w:rsidRDefault="00BC08FA" w:rsidP="00BC08FA">
            <w:pPr>
              <w:rPr>
                <w:sz w:val="20"/>
              </w:rPr>
            </w:pPr>
            <w:r>
              <w:rPr>
                <w:sz w:val="20"/>
              </w:rPr>
              <w:t xml:space="preserve"> </w:t>
            </w:r>
            <w:r>
              <w:rPr>
                <w:color w:val="000000"/>
                <w:sz w:val="20"/>
              </w:rPr>
              <w:tab/>
            </w:r>
            <w:r>
              <w:rPr>
                <w:sz w:val="20"/>
              </w:rPr>
              <w:t>LineærPosisjonPunkt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D20DCF" w14:textId="77777777" w:rsidR="00BC08FA" w:rsidRDefault="00BC08FA" w:rsidP="00BC08FA">
            <w:pPr>
              <w:rPr>
                <w:sz w:val="20"/>
              </w:rPr>
            </w:pPr>
            <w:r>
              <w:rPr>
                <w:color w:val="000000"/>
                <w:sz w:val="20"/>
              </w:rPr>
              <w:t xml:space="preserve">  </w:t>
            </w:r>
            <w:r>
              <w:rPr>
                <w:color w:val="000000"/>
                <w:sz w:val="20"/>
              </w:rPr>
              <w:tab/>
            </w:r>
            <w:r>
              <w:rPr>
                <w:sz w:val="20"/>
              </w:rPr>
              <w:t>LineærPosisjon</w:t>
            </w:r>
            <w:r>
              <w:rPr>
                <w:color w:val="000000"/>
                <w:sz w:val="20"/>
              </w:rPr>
              <w:t>. Rolle:  ...</w:t>
            </w:r>
          </w:p>
        </w:tc>
      </w:tr>
    </w:tbl>
    <w:p w14:paraId="0B1885E8" w14:textId="51B7E5BD" w:rsidR="00BC08FA" w:rsidRPr="00BC08FA" w:rsidRDefault="00226F8D" w:rsidP="00BC08FA">
      <w:pPr>
        <w:pStyle w:val="Overskrift3"/>
        <w:rPr>
          <w:bCs/>
          <w:u w:color="000000"/>
        </w:rPr>
      </w:pPr>
      <w:r w:rsidRPr="00BC08FA">
        <w:rPr>
          <w:rFonts w:eastAsia="Arial"/>
          <w:bCs/>
          <w:u w:color="000000"/>
        </w:rPr>
        <w:t xml:space="preserve"> </w:t>
      </w:r>
      <w:bookmarkStart w:id="67" w:name="_Toc432771296"/>
      <w:r w:rsidR="00BC08FA" w:rsidRPr="00BC08FA">
        <w:rPr>
          <w:rFonts w:eastAsia="Arial"/>
          <w:bCs/>
          <w:u w:color="000000"/>
        </w:rPr>
        <w:t>«dataType» LineærPosisjonPunkt</w:t>
      </w:r>
      <w:bookmarkEnd w:id="67"/>
    </w:p>
    <w:p w14:paraId="46D5CC0E" w14:textId="77777777" w:rsidR="00BC08FA" w:rsidRDefault="00BC08FA" w:rsidP="00BC08FA">
      <w:pPr>
        <w:ind w:left="1440" w:hanging="1440"/>
        <w:rPr>
          <w:color w:val="000000"/>
          <w:sz w:val="20"/>
        </w:rPr>
      </w:pPr>
      <w:r>
        <w:rPr>
          <w:color w:val="000000"/>
          <w:sz w:val="20"/>
        </w:rPr>
        <w:t>lineær posisjon som et punkt</w:t>
      </w:r>
    </w:p>
    <w:p w14:paraId="4FBE9A62" w14:textId="77777777" w:rsidR="00BC08FA" w:rsidRDefault="00BC08FA" w:rsidP="00BC08FA">
      <w:pPr>
        <w:ind w:left="1440" w:hanging="1440"/>
        <w:rPr>
          <w:color w:val="000000"/>
          <w:sz w:val="20"/>
        </w:rPr>
      </w:pPr>
      <w:r>
        <w:rPr>
          <w:color w:val="000000"/>
          <w:sz w:val="20"/>
        </w:rPr>
        <w:t>Merknad:</w:t>
      </w:r>
    </w:p>
    <w:p w14:paraId="5E35804F" w14:textId="77777777" w:rsidR="00BC08FA" w:rsidRDefault="00BC08FA" w:rsidP="00BC08FA">
      <w:pPr>
        <w:ind w:left="1440" w:hanging="1440"/>
        <w:rPr>
          <w:color w:val="000000"/>
          <w:sz w:val="20"/>
        </w:rPr>
      </w:pPr>
      <w:r>
        <w:rPr>
          <w:color w:val="000000"/>
          <w:sz w:val="20"/>
        </w:rPr>
        <w:t>Dette er en forenkling i forhold til ISO19148, der posisjonsangivelsene er en egen datatype LR_DistanceExpression som har igjen egenskapen DistanceAlong.</w:t>
      </w:r>
    </w:p>
    <w:p w14:paraId="45884751" w14:textId="77777777" w:rsidR="00BC08FA" w:rsidRDefault="00BC08FA" w:rsidP="00BC08FA">
      <w:pPr>
        <w:ind w:left="1440" w:hanging="1440"/>
        <w:rPr>
          <w:color w:val="000000"/>
          <w:sz w:val="20"/>
        </w:rPr>
      </w:pPr>
      <w:r>
        <w:rPr>
          <w:color w:val="000000"/>
          <w:sz w:val="20"/>
        </w:rPr>
        <w:t>LR_DistanceExpression har også en subtype LRO_LateralOffsetDistanceExpression, som inneholder egenskapen offsetLateralDistance (avstandSide).</w:t>
      </w:r>
    </w:p>
    <w:p w14:paraId="562C49FC" w14:textId="77777777" w:rsidR="00BC08FA" w:rsidRDefault="00BC08FA" w:rsidP="00BC08FA">
      <w:pPr>
        <w:ind w:left="1440" w:hanging="1440"/>
        <w:rPr>
          <w:color w:val="000000"/>
          <w:sz w:val="20"/>
        </w:rPr>
      </w:pPr>
      <w:r>
        <w:rPr>
          <w:i/>
          <w:color w:val="000000"/>
          <w:sz w:val="20"/>
        </w:rPr>
        <w:t>Realisering av ISO19148: LE_AtLocation</w:t>
      </w:r>
    </w:p>
    <w:p w14:paraId="554B3589" w14:textId="77777777" w:rsidR="00BC08FA" w:rsidRDefault="00BC08FA" w:rsidP="00BC08FA">
      <w:pPr>
        <w:rPr>
          <w:color w:val="000000"/>
          <w:sz w:val="20"/>
        </w:rPr>
      </w:pPr>
    </w:p>
    <w:p w14:paraId="4151B065" w14:textId="77777777" w:rsidR="00BC08FA" w:rsidRPr="00BC08FA" w:rsidRDefault="00BC08FA" w:rsidP="0024336A">
      <w:pPr>
        <w:pStyle w:val="ListHeader"/>
        <w:keepNext/>
        <w:rPr>
          <w:color w:val="auto"/>
          <w:u w:val="single"/>
        </w:rPr>
      </w:pPr>
      <w:bookmarkStart w:id="68" w:name="BKM_70E5E838_2A98_4770_9653_F5328F4396E1"/>
      <w:bookmarkEnd w:id="68"/>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2AB5C96D"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5E8F48B"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4FA813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CEE0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1847FD3"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328901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62D16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481BBAD2"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FD163E"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4B1279" w14:textId="77777777" w:rsidR="00BC08FA" w:rsidRDefault="00BC08FA" w:rsidP="00BC08FA">
            <w:pPr>
              <w:rPr>
                <w:sz w:val="20"/>
              </w:rPr>
            </w:pPr>
            <w:r>
              <w:rPr>
                <w:sz w:val="20"/>
              </w:rPr>
              <w:t>posisjon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10B6E0" w14:textId="77777777" w:rsidR="00BC08FA" w:rsidRDefault="00BC08FA" w:rsidP="00BC08FA">
            <w:pPr>
              <w:rPr>
                <w:color w:val="000000"/>
                <w:sz w:val="20"/>
              </w:rPr>
            </w:pPr>
            <w:r>
              <w:rPr>
                <w:color w:val="000000"/>
                <w:sz w:val="20"/>
              </w:rPr>
              <w:t xml:space="preserve">posisjon langs nettverkselementet, i henhold til referansemetoden </w:t>
            </w:r>
          </w:p>
          <w:p w14:paraId="5FF7E42B" w14:textId="77777777" w:rsidR="00BC08FA" w:rsidRDefault="00BC08FA" w:rsidP="00BC08FA">
            <w:pPr>
              <w:rPr>
                <w:color w:val="000000"/>
                <w:sz w:val="20"/>
              </w:rPr>
            </w:pPr>
            <w:r>
              <w:rPr>
                <w:color w:val="000000"/>
                <w:sz w:val="20"/>
              </w:rPr>
              <w:t>Merknad: Ref</w:t>
            </w:r>
            <w:r>
              <w:rPr>
                <w:color w:val="0F0F0F"/>
                <w:sz w:val="20"/>
              </w:rPr>
              <w:t xml:space="preserve"> </w:t>
            </w:r>
            <w:r>
              <w:rPr>
                <w:i/>
                <w:color w:val="0F0F0F"/>
                <w:sz w:val="20"/>
              </w:rPr>
              <w:t>ISO19148: atPosition - distanceAlong</w:t>
            </w:r>
            <w:r>
              <w:rPr>
                <w:color w:val="0F0F0F"/>
                <w:sz w:val="20"/>
              </w:rPr>
              <w:t xml:space="preserve"> </w:t>
            </w:r>
          </w:p>
          <w:p w14:paraId="43F94154"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4C091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5551B"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9EA48F" w14:textId="77777777" w:rsidR="00BC08FA" w:rsidRDefault="00BC08FA" w:rsidP="00BC08FA">
            <w:pPr>
              <w:rPr>
                <w:color w:val="000000"/>
                <w:sz w:val="20"/>
              </w:rPr>
            </w:pPr>
            <w:r>
              <w:rPr>
                <w:color w:val="000000"/>
                <w:sz w:val="20"/>
              </w:rPr>
              <w:t>Real</w:t>
            </w:r>
          </w:p>
        </w:tc>
      </w:tr>
    </w:tbl>
    <w:p w14:paraId="6ADADEF5" w14:textId="0E3B019A" w:rsidR="00BC08FA" w:rsidRDefault="00226F8D" w:rsidP="00BC08FA">
      <w:pPr>
        <w:rPr>
          <w:color w:val="000000"/>
          <w:sz w:val="20"/>
        </w:rPr>
      </w:pPr>
      <w:r>
        <w:rPr>
          <w:color w:val="000000"/>
          <w:sz w:val="20"/>
        </w:rPr>
        <w:tab/>
      </w:r>
      <w:r>
        <w:rPr>
          <w:color w:val="000000"/>
          <w:sz w:val="20"/>
        </w:rPr>
        <w:tab/>
      </w:r>
    </w:p>
    <w:p w14:paraId="69A84095" w14:textId="77777777" w:rsidR="00BC08FA" w:rsidRDefault="00BC08FA" w:rsidP="00BC08FA">
      <w:pPr>
        <w:rPr>
          <w:color w:val="000000"/>
          <w:sz w:val="20"/>
        </w:rPr>
      </w:pPr>
    </w:p>
    <w:p w14:paraId="76C27D66" w14:textId="77777777" w:rsidR="00BC08FA" w:rsidRPr="0024336A" w:rsidRDefault="00BC08FA" w:rsidP="0024336A">
      <w:pPr>
        <w:pStyle w:val="ListHeader"/>
        <w:rPr>
          <w:i w:val="0"/>
          <w:iCs w:val="0"/>
          <w:color w:val="auto"/>
        </w:rPr>
      </w:pPr>
      <w:r w:rsidRPr="0024336A">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10F7BA6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E51BA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5E32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8B3AB3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BC2C2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7BCAF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6C528"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B64AC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6067F4" w14:textId="77777777" w:rsidR="00BC08FA" w:rsidRDefault="00BC08FA" w:rsidP="00BC08FA">
            <w:pPr>
              <w:rPr>
                <w:sz w:val="20"/>
              </w:rPr>
            </w:pPr>
            <w:r>
              <w:rPr>
                <w:sz w:val="20"/>
              </w:rPr>
              <w:t xml:space="preserve"> </w:t>
            </w:r>
            <w:r>
              <w:rPr>
                <w:color w:val="000000"/>
                <w:sz w:val="20"/>
              </w:rPr>
              <w:tab/>
            </w:r>
            <w:r>
              <w:rPr>
                <w:sz w:val="20"/>
              </w:rPr>
              <w:t>LineærPosisjonPunkt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0A812" w14:textId="77777777" w:rsidR="00BC08FA" w:rsidRDefault="00BC08FA" w:rsidP="00BC08FA">
            <w:pPr>
              <w:rPr>
                <w:sz w:val="20"/>
              </w:rPr>
            </w:pPr>
            <w:r>
              <w:rPr>
                <w:color w:val="000000"/>
                <w:sz w:val="20"/>
              </w:rPr>
              <w:t xml:space="preserve">  </w:t>
            </w:r>
            <w:r>
              <w:rPr>
                <w:color w:val="000000"/>
                <w:sz w:val="20"/>
              </w:rPr>
              <w:tab/>
            </w:r>
            <w:r>
              <w:rPr>
                <w:sz w:val="20"/>
              </w:rPr>
              <w:t>SimplePointReference</w:t>
            </w:r>
            <w:r>
              <w:rPr>
                <w:color w:val="000000"/>
                <w:sz w:val="20"/>
              </w:rPr>
              <w:t>. Rolle:  ...</w:t>
            </w:r>
          </w:p>
        </w:tc>
      </w:tr>
      <w:tr w:rsidR="00BC08FA" w14:paraId="1533A75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AE4FB4"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34A42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43A7" w14:textId="77777777" w:rsidR="00BC08FA" w:rsidRDefault="00BC08FA" w:rsidP="00BC08FA">
            <w:pPr>
              <w:rPr>
                <w:sz w:val="20"/>
              </w:rPr>
            </w:pPr>
            <w:r>
              <w:rPr>
                <w:sz w:val="20"/>
              </w:rPr>
              <w:t xml:space="preserve"> </w:t>
            </w:r>
            <w:r>
              <w:rPr>
                <w:color w:val="000000"/>
                <w:sz w:val="20"/>
              </w:rPr>
              <w:tab/>
            </w:r>
            <w:r>
              <w:rPr>
                <w:sz w:val="20"/>
              </w:rPr>
              <w:t>LineærPosisjonPunkt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F54A64" w14:textId="77777777" w:rsidR="00BC08FA" w:rsidRDefault="00BC08FA" w:rsidP="00BC08FA">
            <w:pPr>
              <w:rPr>
                <w:sz w:val="20"/>
              </w:rPr>
            </w:pPr>
            <w:r>
              <w:rPr>
                <w:color w:val="000000"/>
                <w:sz w:val="20"/>
              </w:rPr>
              <w:t xml:space="preserve">  </w:t>
            </w:r>
            <w:r>
              <w:rPr>
                <w:color w:val="000000"/>
                <w:sz w:val="20"/>
              </w:rPr>
              <w:tab/>
            </w:r>
            <w:r>
              <w:rPr>
                <w:sz w:val="20"/>
              </w:rPr>
              <w:t>LE_AtLocation</w:t>
            </w:r>
            <w:r>
              <w:rPr>
                <w:color w:val="000000"/>
                <w:sz w:val="20"/>
              </w:rPr>
              <w:t>. Rolle:  ...</w:t>
            </w:r>
          </w:p>
        </w:tc>
      </w:tr>
      <w:tr w:rsidR="00BC08FA" w14:paraId="6FD91A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A65863"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9D43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6FEED2" w14:textId="77777777" w:rsidR="00BC08FA" w:rsidRDefault="00BC08FA" w:rsidP="00BC08FA">
            <w:pPr>
              <w:rPr>
                <w:sz w:val="20"/>
              </w:rPr>
            </w:pPr>
            <w:r>
              <w:rPr>
                <w:sz w:val="20"/>
              </w:rPr>
              <w:t xml:space="preserve"> </w:t>
            </w:r>
            <w:r>
              <w:rPr>
                <w:color w:val="000000"/>
                <w:sz w:val="20"/>
              </w:rPr>
              <w:tab/>
            </w:r>
            <w:r>
              <w:rPr>
                <w:sz w:val="20"/>
              </w:rPr>
              <w:t>LineærPosisjonPunkt</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29ACDC" w14:textId="77777777" w:rsidR="00BC08FA" w:rsidRDefault="00BC08FA" w:rsidP="00BC08FA">
            <w:pPr>
              <w:rPr>
                <w:sz w:val="20"/>
              </w:rPr>
            </w:pPr>
            <w:r>
              <w:rPr>
                <w:color w:val="000000"/>
                <w:sz w:val="20"/>
              </w:rPr>
              <w:t xml:space="preserve">  </w:t>
            </w:r>
            <w:r>
              <w:rPr>
                <w:color w:val="000000"/>
                <w:sz w:val="20"/>
              </w:rPr>
              <w:tab/>
            </w:r>
            <w:r>
              <w:rPr>
                <w:sz w:val="20"/>
              </w:rPr>
              <w:t>LineærPosisjon</w:t>
            </w:r>
            <w:r>
              <w:rPr>
                <w:color w:val="000000"/>
                <w:sz w:val="20"/>
              </w:rPr>
              <w:t>. Rolle:  ...</w:t>
            </w:r>
          </w:p>
        </w:tc>
      </w:tr>
    </w:tbl>
    <w:p w14:paraId="76E37B94" w14:textId="77777777" w:rsidR="00BC08FA" w:rsidRDefault="00BC08FA" w:rsidP="00BC08FA">
      <w:pPr>
        <w:rPr>
          <w:color w:val="000000"/>
          <w:sz w:val="20"/>
        </w:rPr>
      </w:pPr>
      <w:bookmarkStart w:id="69" w:name="BKM_4322CE4D_5CD6_4F58_949B_BF82F712762F"/>
      <w:bookmarkEnd w:id="69"/>
    </w:p>
    <w:p w14:paraId="0EEEF711" w14:textId="77777777" w:rsidR="0024336A" w:rsidRDefault="0024336A">
      <w:pPr>
        <w:rPr>
          <w:rFonts w:ascii="Arial" w:eastAsia="Arial" w:hAnsi="Arial"/>
          <w:b/>
          <w:bCs/>
          <w:sz w:val="24"/>
          <w:u w:color="000000"/>
        </w:rPr>
      </w:pPr>
      <w:r>
        <w:rPr>
          <w:rFonts w:eastAsia="Arial"/>
          <w:bCs/>
          <w:u w:color="000000"/>
        </w:rPr>
        <w:br w:type="page"/>
      </w:r>
    </w:p>
    <w:p w14:paraId="1008E284" w14:textId="48841A3A" w:rsidR="00BC08FA" w:rsidRPr="00BC08FA" w:rsidRDefault="00BC08FA" w:rsidP="00BC08FA">
      <w:pPr>
        <w:pStyle w:val="Overskrift3"/>
        <w:rPr>
          <w:bCs/>
          <w:u w:color="000000"/>
        </w:rPr>
      </w:pPr>
      <w:bookmarkStart w:id="70" w:name="_Toc432771297"/>
      <w:r w:rsidRPr="00BC08FA">
        <w:rPr>
          <w:rFonts w:eastAsia="Arial"/>
          <w:bCs/>
          <w:u w:color="000000"/>
        </w:rPr>
        <w:lastRenderedPageBreak/>
        <w:t>«dataType» LineærPosisjonStrekning</w:t>
      </w:r>
      <w:bookmarkEnd w:id="70"/>
    </w:p>
    <w:p w14:paraId="3FE69E45" w14:textId="77777777" w:rsidR="00BC08FA" w:rsidRDefault="00BC08FA" w:rsidP="00BC08FA">
      <w:pPr>
        <w:ind w:left="1440" w:hanging="1440"/>
        <w:rPr>
          <w:color w:val="000000"/>
          <w:sz w:val="20"/>
        </w:rPr>
      </w:pPr>
      <w:r>
        <w:rPr>
          <w:color w:val="000000"/>
          <w:sz w:val="20"/>
        </w:rPr>
        <w:t>lineær posisjon som en strekning</w:t>
      </w:r>
    </w:p>
    <w:p w14:paraId="35B8E557" w14:textId="77777777" w:rsidR="00BC08FA" w:rsidRDefault="00BC08FA" w:rsidP="00BC08FA">
      <w:pPr>
        <w:ind w:left="1440" w:hanging="1440"/>
        <w:rPr>
          <w:color w:val="000000"/>
          <w:sz w:val="20"/>
        </w:rPr>
      </w:pPr>
      <w:r>
        <w:rPr>
          <w:color w:val="000000"/>
          <w:sz w:val="20"/>
        </w:rPr>
        <w:t xml:space="preserve">Merknad: </w:t>
      </w:r>
    </w:p>
    <w:p w14:paraId="11430EAE" w14:textId="77777777" w:rsidR="00BC08FA" w:rsidRDefault="00BC08FA" w:rsidP="00BC08FA">
      <w:pPr>
        <w:ind w:left="1440" w:hanging="1440"/>
        <w:rPr>
          <w:color w:val="000000"/>
          <w:sz w:val="20"/>
        </w:rPr>
      </w:pPr>
      <w:r>
        <w:rPr>
          <w:color w:val="000000"/>
          <w:sz w:val="20"/>
        </w:rPr>
        <w:t>Dette er en forenkling i forhold til ISO19148, der posisjonsangivelsene er en egen datatype LR_DistanceExpression som har igjen egenskapen DistanceAlong.</w:t>
      </w:r>
    </w:p>
    <w:p w14:paraId="5496D50B" w14:textId="77777777" w:rsidR="00BC08FA" w:rsidRDefault="00BC08FA" w:rsidP="00BC08FA">
      <w:pPr>
        <w:ind w:left="1440" w:hanging="1440"/>
        <w:rPr>
          <w:color w:val="000000"/>
          <w:sz w:val="20"/>
        </w:rPr>
      </w:pPr>
      <w:r>
        <w:rPr>
          <w:color w:val="000000"/>
          <w:sz w:val="20"/>
        </w:rPr>
        <w:t>LR_DistanceExpression har også en subtype LRO_LateralOffsetDistanceExpression, som inneholder egenskapen offsetLateralDistance (avstandSide).</w:t>
      </w:r>
    </w:p>
    <w:p w14:paraId="48779237" w14:textId="77777777" w:rsidR="00BC08FA" w:rsidRDefault="00BC08FA" w:rsidP="00BC08FA">
      <w:pPr>
        <w:ind w:left="1440" w:hanging="1440"/>
        <w:rPr>
          <w:color w:val="000000"/>
          <w:sz w:val="20"/>
        </w:rPr>
      </w:pPr>
      <w:r>
        <w:rPr>
          <w:i/>
          <w:color w:val="000000"/>
          <w:sz w:val="20"/>
        </w:rPr>
        <w:t>Realisering av ISO19148: LE_FromToLocation</w:t>
      </w:r>
    </w:p>
    <w:p w14:paraId="2C337AC0" w14:textId="77777777" w:rsidR="00BC08FA" w:rsidRDefault="00BC08FA" w:rsidP="00BC08FA">
      <w:pPr>
        <w:rPr>
          <w:color w:val="000000"/>
          <w:sz w:val="20"/>
        </w:rPr>
      </w:pPr>
    </w:p>
    <w:p w14:paraId="4DF8DB7C" w14:textId="77777777" w:rsidR="00BC08FA" w:rsidRPr="00BC08FA" w:rsidRDefault="00BC08FA" w:rsidP="0024336A">
      <w:pPr>
        <w:pStyle w:val="ListHeader"/>
        <w:keepNext/>
        <w:rPr>
          <w:color w:val="auto"/>
          <w:u w:val="single"/>
        </w:rPr>
      </w:pPr>
      <w:bookmarkStart w:id="71" w:name="BKM_18D6940E_4BDC_40EB_9F64_C3B5624622F5"/>
      <w:bookmarkEnd w:id="71"/>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0A5A3C2"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F0905A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2BB1A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F4C7FB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4CD1E3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0C484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E3D4C5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7F3CD7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880558"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41DFD4" w14:textId="77777777" w:rsidR="00BC08FA" w:rsidRDefault="00BC08FA" w:rsidP="00BC08FA">
            <w:pPr>
              <w:rPr>
                <w:sz w:val="20"/>
              </w:rPr>
            </w:pPr>
            <w:r>
              <w:rPr>
                <w:sz w:val="20"/>
              </w:rPr>
              <w:t>fraPosisjon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34A035" w14:textId="77777777" w:rsidR="00BC08FA" w:rsidRDefault="00BC08FA" w:rsidP="00BC08FA">
            <w:pPr>
              <w:rPr>
                <w:color w:val="000000"/>
                <w:sz w:val="20"/>
              </w:rPr>
            </w:pPr>
            <w:r>
              <w:rPr>
                <w:color w:val="0F0F0F"/>
                <w:sz w:val="20"/>
              </w:rPr>
              <w:t xml:space="preserve">startposisjon langs </w:t>
            </w:r>
            <w:r>
              <w:rPr>
                <w:color w:val="000000"/>
                <w:sz w:val="20"/>
              </w:rPr>
              <w:t>nettverkselementet,</w:t>
            </w:r>
            <w:r>
              <w:rPr>
                <w:color w:val="0F0F0F"/>
                <w:sz w:val="20"/>
              </w:rPr>
              <w:t xml:space="preserve"> i henhold til referansemetoden </w:t>
            </w:r>
          </w:p>
          <w:p w14:paraId="71FE373A" w14:textId="77777777" w:rsidR="00BC08FA" w:rsidRDefault="00BC08FA" w:rsidP="00BC08FA">
            <w:pPr>
              <w:rPr>
                <w:color w:val="000000"/>
                <w:sz w:val="20"/>
              </w:rPr>
            </w:pPr>
            <w:r>
              <w:rPr>
                <w:color w:val="0F0F0F"/>
                <w:sz w:val="20"/>
              </w:rPr>
              <w:t xml:space="preserve">Merknad: Ref </w:t>
            </w:r>
            <w:r>
              <w:rPr>
                <w:i/>
                <w:color w:val="0F0F0F"/>
                <w:sz w:val="20"/>
              </w:rPr>
              <w:t>ISO19148: fromPosition - distanceAlong</w:t>
            </w:r>
            <w:r>
              <w:rPr>
                <w:color w:val="0F0F0F"/>
                <w:sz w:val="20"/>
              </w:rPr>
              <w:t xml:space="preserve"> </w:t>
            </w:r>
          </w:p>
          <w:p w14:paraId="409998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790D8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8A08D"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41704" w14:textId="77777777" w:rsidR="00BC08FA" w:rsidRDefault="00BC08FA" w:rsidP="00BC08FA">
            <w:pPr>
              <w:rPr>
                <w:color w:val="000000"/>
                <w:sz w:val="20"/>
              </w:rPr>
            </w:pPr>
            <w:r>
              <w:rPr>
                <w:color w:val="000000"/>
                <w:sz w:val="20"/>
              </w:rPr>
              <w:t>Real</w:t>
            </w:r>
          </w:p>
        </w:tc>
      </w:tr>
      <w:tr w:rsidR="00BC08FA" w14:paraId="238776E6"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E4656" w14:textId="77777777" w:rsidR="00BC08FA" w:rsidRDefault="00BC08FA" w:rsidP="00BC08FA">
            <w:pPr>
              <w:rPr>
                <w:color w:val="000000"/>
                <w:sz w:val="20"/>
              </w:rPr>
            </w:pPr>
            <w:bookmarkStart w:id="72" w:name="BKM_9319EB4F_6623_4655_B2C2_04949E082531"/>
            <w:bookmarkEnd w:id="72"/>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D57F7" w14:textId="77777777" w:rsidR="00BC08FA" w:rsidRDefault="00BC08FA" w:rsidP="00BC08FA">
            <w:pPr>
              <w:rPr>
                <w:sz w:val="20"/>
              </w:rPr>
            </w:pPr>
            <w:r>
              <w:rPr>
                <w:sz w:val="20"/>
              </w:rPr>
              <w:t>tilPosisjon</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A468FC" w14:textId="77777777" w:rsidR="00BC08FA" w:rsidRDefault="00BC08FA" w:rsidP="00BC08FA">
            <w:pPr>
              <w:rPr>
                <w:color w:val="000000"/>
                <w:sz w:val="20"/>
              </w:rPr>
            </w:pPr>
            <w:r>
              <w:rPr>
                <w:color w:val="0F0F0F"/>
                <w:sz w:val="20"/>
              </w:rPr>
              <w:t xml:space="preserve">sluttposisjon langs </w:t>
            </w:r>
            <w:r>
              <w:rPr>
                <w:color w:val="000000"/>
                <w:sz w:val="20"/>
              </w:rPr>
              <w:t>nettverkselementet</w:t>
            </w:r>
            <w:r>
              <w:rPr>
                <w:color w:val="0F0F0F"/>
                <w:sz w:val="20"/>
              </w:rPr>
              <w:t>, i henhold til referansemetoden</w:t>
            </w:r>
          </w:p>
          <w:p w14:paraId="17B2F840" w14:textId="77777777" w:rsidR="00BC08FA" w:rsidRDefault="00BC08FA" w:rsidP="00BC08FA">
            <w:pPr>
              <w:rPr>
                <w:color w:val="000000"/>
                <w:sz w:val="20"/>
              </w:rPr>
            </w:pPr>
            <w:r>
              <w:rPr>
                <w:color w:val="0F0F0F"/>
                <w:sz w:val="20"/>
              </w:rPr>
              <w:t xml:space="preserve">Merknad: Ref </w:t>
            </w:r>
            <w:r>
              <w:rPr>
                <w:i/>
                <w:color w:val="0F0F0F"/>
                <w:sz w:val="20"/>
              </w:rPr>
              <w:t>ISO19148: toPosition - distanceAlong</w:t>
            </w:r>
            <w:r>
              <w:rPr>
                <w:color w:val="0F0F0F"/>
                <w:sz w:val="20"/>
              </w:rPr>
              <w:t xml:space="preserve"> </w:t>
            </w:r>
          </w:p>
          <w:p w14:paraId="47EA7C5A"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B15F04"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96D98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39E94" w14:textId="77777777" w:rsidR="00BC08FA" w:rsidRDefault="00BC08FA" w:rsidP="00BC08FA">
            <w:pPr>
              <w:rPr>
                <w:color w:val="000000"/>
                <w:sz w:val="20"/>
              </w:rPr>
            </w:pPr>
            <w:r>
              <w:rPr>
                <w:color w:val="000000"/>
                <w:sz w:val="20"/>
              </w:rPr>
              <w:t>Real</w:t>
            </w:r>
          </w:p>
        </w:tc>
      </w:tr>
    </w:tbl>
    <w:p w14:paraId="6ED55503" w14:textId="77777777" w:rsidR="00BC08FA" w:rsidRDefault="00BC08FA" w:rsidP="00BC08FA">
      <w:pPr>
        <w:rPr>
          <w:color w:val="000000"/>
          <w:sz w:val="20"/>
        </w:rPr>
      </w:pPr>
    </w:p>
    <w:p w14:paraId="092B50C6"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3793C9D6"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DC678F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21CA9E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AEBF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F6C29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786B74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B2EC50"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07D2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EDF19" w14:textId="77777777" w:rsidR="00BC08FA" w:rsidRDefault="00BC08FA" w:rsidP="00BC08FA">
            <w:pPr>
              <w:rPr>
                <w:sz w:val="20"/>
              </w:rPr>
            </w:pPr>
            <w:r>
              <w:rPr>
                <w:sz w:val="20"/>
              </w:rPr>
              <w:t xml:space="preserve"> </w:t>
            </w:r>
            <w:r>
              <w:rPr>
                <w:color w:val="000000"/>
                <w:sz w:val="20"/>
              </w:rPr>
              <w:tab/>
            </w:r>
            <w:r>
              <w:rPr>
                <w:sz w:val="20"/>
              </w:rPr>
              <w:t>LineærPosisjonStrekning</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717AF4" w14:textId="77777777" w:rsidR="00BC08FA" w:rsidRDefault="00BC08FA" w:rsidP="00BC08FA">
            <w:pPr>
              <w:rPr>
                <w:sz w:val="20"/>
              </w:rPr>
            </w:pPr>
            <w:r>
              <w:rPr>
                <w:color w:val="000000"/>
                <w:sz w:val="20"/>
              </w:rPr>
              <w:t xml:space="preserve">  </w:t>
            </w:r>
            <w:r>
              <w:rPr>
                <w:color w:val="000000"/>
                <w:sz w:val="20"/>
              </w:rPr>
              <w:tab/>
            </w:r>
            <w:r>
              <w:rPr>
                <w:sz w:val="20"/>
              </w:rPr>
              <w:t>LE_FromToLocation</w:t>
            </w:r>
            <w:r>
              <w:rPr>
                <w:color w:val="000000"/>
                <w:sz w:val="20"/>
              </w:rPr>
              <w:t>. Rolle:  ...</w:t>
            </w:r>
          </w:p>
        </w:tc>
      </w:tr>
      <w:tr w:rsidR="00BC08FA" w14:paraId="0A8CBE5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33547"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FCDF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DE6402" w14:textId="77777777" w:rsidR="00BC08FA" w:rsidRDefault="00BC08FA" w:rsidP="00BC08FA">
            <w:pPr>
              <w:rPr>
                <w:sz w:val="20"/>
              </w:rPr>
            </w:pPr>
            <w:r>
              <w:rPr>
                <w:sz w:val="20"/>
              </w:rPr>
              <w:t xml:space="preserve"> </w:t>
            </w:r>
            <w:r>
              <w:rPr>
                <w:color w:val="000000"/>
                <w:sz w:val="20"/>
              </w:rPr>
              <w:tab/>
            </w:r>
            <w:r>
              <w:rPr>
                <w:sz w:val="20"/>
              </w:rPr>
              <w:t>LineærPosisjonStrekning</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F9FA8" w14:textId="77777777" w:rsidR="00BC08FA" w:rsidRDefault="00BC08FA" w:rsidP="00BC08FA">
            <w:pPr>
              <w:rPr>
                <w:sz w:val="20"/>
              </w:rPr>
            </w:pPr>
            <w:r>
              <w:rPr>
                <w:color w:val="000000"/>
                <w:sz w:val="20"/>
              </w:rPr>
              <w:t xml:space="preserve">  </w:t>
            </w:r>
            <w:r>
              <w:rPr>
                <w:color w:val="000000"/>
                <w:sz w:val="20"/>
              </w:rPr>
              <w:tab/>
            </w:r>
            <w:r>
              <w:rPr>
                <w:sz w:val="20"/>
              </w:rPr>
              <w:t>SimpleLinearReference</w:t>
            </w:r>
            <w:r>
              <w:rPr>
                <w:color w:val="000000"/>
                <w:sz w:val="20"/>
              </w:rPr>
              <w:t>. Rolle:  ...</w:t>
            </w:r>
          </w:p>
        </w:tc>
      </w:tr>
      <w:tr w:rsidR="00BC08FA" w14:paraId="4D005CDD"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6E9599" w14:textId="77777777" w:rsidR="00BC08FA" w:rsidRDefault="00BC08FA" w:rsidP="00BC08FA">
            <w:pPr>
              <w:rPr>
                <w:sz w:val="20"/>
              </w:rPr>
            </w:pPr>
            <w:r>
              <w:rPr>
                <w:color w:val="000000"/>
                <w:sz w:val="20"/>
              </w:rPr>
              <w:t xml:space="preserve">Generalization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DFC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8825BA" w14:textId="77777777" w:rsidR="00BC08FA" w:rsidRDefault="00BC08FA" w:rsidP="00BC08FA">
            <w:pPr>
              <w:rPr>
                <w:sz w:val="20"/>
              </w:rPr>
            </w:pPr>
            <w:r>
              <w:rPr>
                <w:sz w:val="20"/>
              </w:rPr>
              <w:t xml:space="preserve"> </w:t>
            </w:r>
            <w:r>
              <w:rPr>
                <w:color w:val="000000"/>
                <w:sz w:val="20"/>
              </w:rPr>
              <w:tab/>
            </w:r>
            <w:r>
              <w:rPr>
                <w:sz w:val="20"/>
              </w:rPr>
              <w:t>LineærPosisjonStrekning</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1C47EE" w14:textId="77777777" w:rsidR="00BC08FA" w:rsidRDefault="00BC08FA" w:rsidP="00BC08FA">
            <w:pPr>
              <w:rPr>
                <w:sz w:val="20"/>
              </w:rPr>
            </w:pPr>
            <w:r>
              <w:rPr>
                <w:color w:val="000000"/>
                <w:sz w:val="20"/>
              </w:rPr>
              <w:t xml:space="preserve">  </w:t>
            </w:r>
            <w:r>
              <w:rPr>
                <w:color w:val="000000"/>
                <w:sz w:val="20"/>
              </w:rPr>
              <w:tab/>
            </w:r>
            <w:r>
              <w:rPr>
                <w:sz w:val="20"/>
              </w:rPr>
              <w:t>LineærPosisjon</w:t>
            </w:r>
            <w:r>
              <w:rPr>
                <w:color w:val="000000"/>
                <w:sz w:val="20"/>
              </w:rPr>
              <w:t>. Rolle:  ...</w:t>
            </w:r>
          </w:p>
        </w:tc>
      </w:tr>
    </w:tbl>
    <w:p w14:paraId="21F7573D" w14:textId="77777777" w:rsidR="00BC08FA" w:rsidRDefault="00BC08FA" w:rsidP="00BC08FA">
      <w:pPr>
        <w:rPr>
          <w:color w:val="000000"/>
          <w:sz w:val="20"/>
        </w:rPr>
      </w:pPr>
      <w:bookmarkStart w:id="73" w:name="BKM_3F3753C2_8665_4DE7_AF70_4E8E833CE75D"/>
      <w:bookmarkEnd w:id="73"/>
    </w:p>
    <w:p w14:paraId="28DA878B" w14:textId="77777777" w:rsidR="00BC08FA" w:rsidRPr="00BC08FA" w:rsidRDefault="00BC08FA" w:rsidP="00BC08FA">
      <w:pPr>
        <w:pStyle w:val="Overskrift3"/>
        <w:rPr>
          <w:bCs/>
          <w:u w:color="000000"/>
        </w:rPr>
      </w:pPr>
      <w:bookmarkStart w:id="74" w:name="_Toc432771298"/>
      <w:r w:rsidRPr="00BC08FA">
        <w:rPr>
          <w:rFonts w:eastAsia="Arial"/>
          <w:bCs/>
          <w:u w:color="000000"/>
        </w:rPr>
        <w:t>«codeList» LineærReferanseMetode</w:t>
      </w:r>
      <w:bookmarkEnd w:id="74"/>
    </w:p>
    <w:p w14:paraId="628EA4CE" w14:textId="77777777" w:rsidR="00BC08FA" w:rsidRDefault="00BC08FA" w:rsidP="00BC08FA">
      <w:pPr>
        <w:ind w:left="1440" w:hanging="1440"/>
        <w:rPr>
          <w:color w:val="000000"/>
          <w:sz w:val="20"/>
        </w:rPr>
      </w:pPr>
      <w:r>
        <w:rPr>
          <w:color w:val="000000"/>
          <w:sz w:val="20"/>
        </w:rPr>
        <w:t>Metode brukt for lineære referanser</w:t>
      </w:r>
    </w:p>
    <w:p w14:paraId="15554D5A" w14:textId="77777777" w:rsidR="00BC08FA" w:rsidRDefault="00BC08FA" w:rsidP="00BC08FA">
      <w:pPr>
        <w:ind w:left="1440" w:hanging="1440"/>
        <w:rPr>
          <w:color w:val="000000"/>
          <w:sz w:val="20"/>
        </w:rPr>
      </w:pPr>
    </w:p>
    <w:p w14:paraId="0485395C" w14:textId="77777777" w:rsidR="00BC08FA" w:rsidRDefault="00BC08FA" w:rsidP="00BC08FA">
      <w:pPr>
        <w:ind w:left="1440" w:hanging="1440"/>
        <w:rPr>
          <w:color w:val="000000"/>
          <w:sz w:val="20"/>
        </w:rPr>
      </w:pPr>
      <w:commentRangeStart w:id="75"/>
      <w:r>
        <w:rPr>
          <w:color w:val="000000"/>
          <w:sz w:val="20"/>
        </w:rPr>
        <w:t>Merknad:</w:t>
      </w:r>
    </w:p>
    <w:p w14:paraId="5104B4CE" w14:textId="77777777" w:rsidR="00BC08FA" w:rsidRDefault="00BC08FA" w:rsidP="00BC08FA">
      <w:pPr>
        <w:ind w:left="1440" w:hanging="1440"/>
        <w:rPr>
          <w:color w:val="000000"/>
          <w:sz w:val="20"/>
        </w:rPr>
      </w:pPr>
      <w:r>
        <w:rPr>
          <w:color w:val="000000"/>
          <w:sz w:val="20"/>
        </w:rPr>
        <w:t xml:space="preserve">Dersom offset er i bruk så angis også positiv offsetretning til side (høyre eller venstre) og vertikalt (opp/ned). </w:t>
      </w:r>
    </w:p>
    <w:p w14:paraId="3C991542" w14:textId="77777777" w:rsidR="00BC08FA" w:rsidRDefault="00BC08FA" w:rsidP="00BC08FA">
      <w:pPr>
        <w:ind w:left="1440" w:hanging="1440"/>
        <w:rPr>
          <w:color w:val="000000"/>
          <w:sz w:val="20"/>
        </w:rPr>
      </w:pPr>
      <w:r>
        <w:rPr>
          <w:color w:val="000000"/>
          <w:sz w:val="20"/>
        </w:rPr>
        <w:t>Felles for alle metoder i Norge:</w:t>
      </w:r>
    </w:p>
    <w:p w14:paraId="57D15752" w14:textId="77777777" w:rsidR="00BC08FA" w:rsidRPr="00DB6D9B" w:rsidRDefault="00BC08FA" w:rsidP="00DB6D9B">
      <w:pPr>
        <w:pStyle w:val="Listeavsnitt"/>
        <w:numPr>
          <w:ilvl w:val="0"/>
          <w:numId w:val="27"/>
        </w:numPr>
        <w:rPr>
          <w:color w:val="000000"/>
          <w:sz w:val="20"/>
        </w:rPr>
      </w:pPr>
      <w:r w:rsidRPr="00DB6D9B">
        <w:rPr>
          <w:color w:val="000000"/>
          <w:sz w:val="20"/>
        </w:rPr>
        <w:t xml:space="preserve">offsetUnits: "meter" </w:t>
      </w:r>
    </w:p>
    <w:p w14:paraId="150FD688" w14:textId="77777777" w:rsidR="00BC08FA" w:rsidRPr="00DB6D9B" w:rsidRDefault="00BC08FA" w:rsidP="00DB6D9B">
      <w:pPr>
        <w:pStyle w:val="Listeavsnitt"/>
        <w:numPr>
          <w:ilvl w:val="0"/>
          <w:numId w:val="27"/>
        </w:numPr>
        <w:rPr>
          <w:color w:val="000000"/>
          <w:sz w:val="20"/>
        </w:rPr>
      </w:pPr>
      <w:r w:rsidRPr="00DB6D9B">
        <w:rPr>
          <w:color w:val="000000"/>
          <w:sz w:val="20"/>
        </w:rPr>
        <w:t xml:space="preserve">positiveLateralOffsetDirection: "right" </w:t>
      </w:r>
    </w:p>
    <w:p w14:paraId="1BA5EEE8" w14:textId="77777777" w:rsidR="00BC08FA" w:rsidRPr="00D776E1" w:rsidRDefault="00BC08FA" w:rsidP="00D776E1">
      <w:pPr>
        <w:pStyle w:val="Listeavsnitt"/>
        <w:numPr>
          <w:ilvl w:val="0"/>
          <w:numId w:val="27"/>
        </w:numPr>
        <w:rPr>
          <w:color w:val="000000"/>
          <w:sz w:val="20"/>
        </w:rPr>
      </w:pPr>
      <w:r w:rsidRPr="00D776E1">
        <w:rPr>
          <w:color w:val="000000"/>
          <w:sz w:val="20"/>
        </w:rPr>
        <w:t>positiveVerticalOffsetDirection: "up"</w:t>
      </w:r>
    </w:p>
    <w:p w14:paraId="47CB0968" w14:textId="77777777" w:rsidR="00BC08FA" w:rsidRDefault="00BC08FA" w:rsidP="00BC08FA">
      <w:pPr>
        <w:ind w:left="1440" w:hanging="1440"/>
        <w:rPr>
          <w:color w:val="000000"/>
          <w:sz w:val="20"/>
        </w:rPr>
      </w:pPr>
    </w:p>
    <w:p w14:paraId="5334AD6D" w14:textId="77777777" w:rsidR="00BC08FA" w:rsidRDefault="00BC08FA" w:rsidP="00BC08FA">
      <w:pPr>
        <w:ind w:left="1440" w:hanging="1440"/>
        <w:rPr>
          <w:color w:val="000000"/>
          <w:sz w:val="20"/>
        </w:rPr>
      </w:pPr>
      <w:r>
        <w:rPr>
          <w:color w:val="0F0F0F"/>
          <w:sz w:val="20"/>
        </w:rPr>
        <w:t>Dette er en kodeliste basert på en forenkling av ISO19148: LR_LinearReferencingMethod, som benytter 4 attributter</w:t>
      </w:r>
    </w:p>
    <w:p w14:paraId="26EE15DA" w14:textId="77777777" w:rsidR="00BC08FA" w:rsidRPr="00DB6D9B" w:rsidRDefault="00BC08FA" w:rsidP="00DB6D9B">
      <w:pPr>
        <w:pStyle w:val="Listeavsnitt"/>
        <w:numPr>
          <w:ilvl w:val="0"/>
          <w:numId w:val="28"/>
        </w:numPr>
        <w:rPr>
          <w:color w:val="000000"/>
          <w:sz w:val="20"/>
        </w:rPr>
      </w:pPr>
      <w:r w:rsidRPr="00DB6D9B">
        <w:rPr>
          <w:color w:val="000000"/>
          <w:sz w:val="20"/>
        </w:rPr>
        <w:t xml:space="preserve">navn </w:t>
      </w:r>
    </w:p>
    <w:p w14:paraId="16C90B36" w14:textId="77777777" w:rsidR="00BC08FA" w:rsidRPr="00DB6D9B" w:rsidRDefault="00BC08FA" w:rsidP="00DB6D9B">
      <w:pPr>
        <w:pStyle w:val="Listeavsnitt"/>
        <w:numPr>
          <w:ilvl w:val="0"/>
          <w:numId w:val="28"/>
        </w:numPr>
        <w:rPr>
          <w:color w:val="000000"/>
          <w:sz w:val="20"/>
        </w:rPr>
      </w:pPr>
      <w:r w:rsidRPr="00DB6D9B">
        <w:rPr>
          <w:color w:val="000000"/>
          <w:sz w:val="20"/>
        </w:rPr>
        <w:t xml:space="preserve">type (absolutt, relativ eller interpolert) </w:t>
      </w:r>
    </w:p>
    <w:p w14:paraId="39BFE73E" w14:textId="77777777" w:rsidR="00BC08FA" w:rsidRPr="00DB6D9B" w:rsidRDefault="00BC08FA" w:rsidP="00DB6D9B">
      <w:pPr>
        <w:pStyle w:val="Listeavsnitt"/>
        <w:numPr>
          <w:ilvl w:val="0"/>
          <w:numId w:val="28"/>
        </w:numPr>
        <w:rPr>
          <w:color w:val="000000"/>
          <w:sz w:val="20"/>
        </w:rPr>
      </w:pPr>
      <w:r w:rsidRPr="00DB6D9B">
        <w:rPr>
          <w:color w:val="000000"/>
          <w:sz w:val="20"/>
        </w:rPr>
        <w:t xml:space="preserve">måleenhet </w:t>
      </w:r>
    </w:p>
    <w:p w14:paraId="1216FA16" w14:textId="77777777" w:rsidR="00BC08FA" w:rsidRPr="00DB6D9B" w:rsidRDefault="00BC08FA" w:rsidP="00DB6D9B">
      <w:pPr>
        <w:pStyle w:val="Listeavsnitt"/>
        <w:numPr>
          <w:ilvl w:val="0"/>
          <w:numId w:val="28"/>
        </w:numPr>
        <w:rPr>
          <w:color w:val="000000"/>
          <w:sz w:val="20"/>
        </w:rPr>
      </w:pPr>
      <w:r w:rsidRPr="00DB6D9B">
        <w:rPr>
          <w:color w:val="000000"/>
          <w:sz w:val="20"/>
        </w:rPr>
        <w:t xml:space="preserve">restriksjoner/regler (constraints) </w:t>
      </w:r>
      <w:commentRangeEnd w:id="75"/>
      <w:r w:rsidR="00D776E1">
        <w:rPr>
          <w:rStyle w:val="Merknadsreferanse"/>
        </w:rPr>
        <w:commentReference w:id="75"/>
      </w:r>
    </w:p>
    <w:p w14:paraId="1684D930" w14:textId="77777777" w:rsidR="00BC08FA" w:rsidRDefault="00BC08FA" w:rsidP="00BC08FA">
      <w:pPr>
        <w:ind w:left="1440" w:hanging="1440"/>
        <w:rPr>
          <w:color w:val="000000"/>
          <w:sz w:val="20"/>
        </w:rPr>
      </w:pPr>
    </w:p>
    <w:p w14:paraId="119F36D6" w14:textId="77777777" w:rsidR="00BC08FA" w:rsidRDefault="00BC08FA" w:rsidP="00BC08FA">
      <w:pPr>
        <w:rPr>
          <w:color w:val="000000"/>
          <w:sz w:val="20"/>
        </w:rPr>
      </w:pPr>
    </w:p>
    <w:p w14:paraId="240757D5" w14:textId="77777777" w:rsidR="00BC08FA" w:rsidRPr="00BC08FA" w:rsidRDefault="00BC08FA" w:rsidP="0024336A">
      <w:pPr>
        <w:pStyle w:val="ListHeader"/>
        <w:keepNext/>
        <w:rPr>
          <w:color w:val="auto"/>
          <w:u w:val="single"/>
        </w:rPr>
      </w:pPr>
      <w:bookmarkStart w:id="76" w:name="BKM_F9AC8A76_43A5_45D0_BB1C_62C25F1C78C8"/>
      <w:bookmarkEnd w:id="76"/>
      <w:r w:rsidRPr="00BC08FA">
        <w:rPr>
          <w:rFonts w:eastAsia="Arial"/>
          <w:color w:val="aut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691C9015"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8C14C2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A94289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0E6CB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10B7E6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Multipl</w:t>
            </w:r>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0FC8E2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3E6677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8845CF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D05611"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8274E2" w14:textId="77777777" w:rsidR="00BC08FA" w:rsidRDefault="00BC08FA" w:rsidP="00BC08FA">
            <w:pPr>
              <w:rPr>
                <w:sz w:val="20"/>
              </w:rPr>
            </w:pPr>
            <w:r>
              <w:rPr>
                <w:sz w:val="20"/>
              </w:rPr>
              <w:t>Metrering</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CAF078" w14:textId="77777777" w:rsidR="00BC08FA" w:rsidRDefault="00BC08FA" w:rsidP="00BC08FA">
            <w:pPr>
              <w:rPr>
                <w:color w:val="000000"/>
                <w:sz w:val="20"/>
              </w:rPr>
            </w:pPr>
            <w:r>
              <w:rPr>
                <w:color w:val="000000"/>
                <w:sz w:val="20"/>
              </w:rPr>
              <w:t>posisjon fra start av nettverkselementet (lenken), angitt i meter</w:t>
            </w:r>
          </w:p>
          <w:p w14:paraId="7D781AC9" w14:textId="77777777" w:rsidR="00BC08FA" w:rsidRDefault="00BC08FA" w:rsidP="00BC08FA">
            <w:pPr>
              <w:rPr>
                <w:color w:val="000000"/>
                <w:sz w:val="20"/>
              </w:rPr>
            </w:pPr>
          </w:p>
          <w:p w14:paraId="03A88024" w14:textId="77777777" w:rsidR="00BC08FA" w:rsidRDefault="00BC08FA" w:rsidP="00BC08FA">
            <w:pPr>
              <w:rPr>
                <w:color w:val="000000"/>
                <w:sz w:val="20"/>
              </w:rPr>
            </w:pPr>
            <w:r>
              <w:rPr>
                <w:color w:val="000000"/>
                <w:sz w:val="20"/>
              </w:rPr>
              <w:t>Merknad: Kan ta utgangspunkt i en angitt startverdi for nettverkselementet.</w:t>
            </w:r>
          </w:p>
          <w:p w14:paraId="7248A6F0" w14:textId="77777777" w:rsidR="00BC08FA" w:rsidRDefault="00BC08FA" w:rsidP="00BC08FA">
            <w:pPr>
              <w:rPr>
                <w:color w:val="0F0F0F"/>
                <w:sz w:val="20"/>
              </w:rPr>
            </w:pPr>
          </w:p>
          <w:p w14:paraId="6839386D" w14:textId="77777777" w:rsidR="00BC08FA" w:rsidRDefault="00BC08FA" w:rsidP="00BC08FA">
            <w:pPr>
              <w:rPr>
                <w:color w:val="000000"/>
                <w:sz w:val="20"/>
              </w:rPr>
            </w:pPr>
            <w:r>
              <w:rPr>
                <w:color w:val="0F0F0F"/>
                <w:sz w:val="20"/>
              </w:rPr>
              <w:t>ISO19148: LR_LinearReferencingMethod:</w:t>
            </w:r>
          </w:p>
          <w:p w14:paraId="76369585" w14:textId="77777777" w:rsidR="00BC08FA" w:rsidRDefault="00BC08FA" w:rsidP="00BC08FA">
            <w:pPr>
              <w:numPr>
                <w:ilvl w:val="0"/>
                <w:numId w:val="21"/>
              </w:numPr>
              <w:ind w:left="360" w:hanging="360"/>
              <w:rPr>
                <w:color w:val="000000"/>
                <w:sz w:val="20"/>
              </w:rPr>
            </w:pPr>
            <w:r>
              <w:rPr>
                <w:color w:val="000000"/>
                <w:sz w:val="20"/>
              </w:rPr>
              <w:t xml:space="preserve">type: "absolute" </w:t>
            </w:r>
          </w:p>
          <w:p w14:paraId="0C6E06A7" w14:textId="1FFADED5" w:rsidR="00BC08FA" w:rsidRPr="00226F8D" w:rsidRDefault="00BC08FA" w:rsidP="00BC08FA">
            <w:pPr>
              <w:numPr>
                <w:ilvl w:val="0"/>
                <w:numId w:val="22"/>
              </w:numPr>
              <w:ind w:left="360" w:hanging="360"/>
              <w:rPr>
                <w:color w:val="000000"/>
                <w:sz w:val="20"/>
              </w:rPr>
            </w:pPr>
            <w:r>
              <w:rPr>
                <w:color w:val="000000"/>
                <w:sz w:val="20"/>
              </w:rPr>
              <w:t xml:space="preserve">units: "meter"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1EE49"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F5A83" w14:textId="77777777" w:rsidR="00BC08FA" w:rsidRDefault="00BC08FA" w:rsidP="00BC08FA">
            <w:pPr>
              <w:rPr>
                <w:color w:val="000000"/>
                <w:sz w:val="20"/>
              </w:rPr>
            </w:pPr>
            <w:r>
              <w:rPr>
                <w:sz w:val="20"/>
              </w:rPr>
              <w:t>1</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00DF6" w14:textId="77777777" w:rsidR="00BC08FA" w:rsidRDefault="00BC08FA" w:rsidP="00BC08FA">
            <w:pPr>
              <w:rPr>
                <w:color w:val="000000"/>
                <w:sz w:val="20"/>
              </w:rPr>
            </w:pPr>
          </w:p>
        </w:tc>
      </w:tr>
      <w:tr w:rsidR="00BC08FA" w14:paraId="5FA2C69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EEB42A" w14:textId="77777777" w:rsidR="00BC08FA" w:rsidRDefault="00BC08FA" w:rsidP="00BC08FA">
            <w:pPr>
              <w:rPr>
                <w:color w:val="000000"/>
                <w:sz w:val="20"/>
              </w:rPr>
            </w:pPr>
            <w:bookmarkStart w:id="77" w:name="BKM_71939331_B080_434E_B77E_6395A4ACE861"/>
            <w:bookmarkEnd w:id="77"/>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827997" w14:textId="77777777" w:rsidR="00BC08FA" w:rsidRDefault="00BC08FA" w:rsidP="00BC08FA">
            <w:pPr>
              <w:rPr>
                <w:sz w:val="20"/>
              </w:rPr>
            </w:pPr>
            <w:r>
              <w:rPr>
                <w:sz w:val="20"/>
              </w:rPr>
              <w:t>Normalisert</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F5087" w14:textId="77777777" w:rsidR="00BC08FA" w:rsidRDefault="00BC08FA" w:rsidP="00BC08FA">
            <w:pPr>
              <w:rPr>
                <w:color w:val="000000"/>
                <w:sz w:val="20"/>
              </w:rPr>
            </w:pPr>
            <w:r>
              <w:rPr>
                <w:color w:val="000000"/>
                <w:sz w:val="20"/>
              </w:rPr>
              <w:t>posisjon fra start av nettverkselementet, angitt som et desimaltall mellom 0 og 1, i forhold til start (0) og slutt (1) på nettverkselementet (lenken)</w:t>
            </w:r>
          </w:p>
          <w:p w14:paraId="7F410722" w14:textId="77777777" w:rsidR="00BC08FA" w:rsidRDefault="00BC08FA" w:rsidP="00BC08FA">
            <w:pPr>
              <w:rPr>
                <w:color w:val="000000"/>
                <w:sz w:val="20"/>
              </w:rPr>
            </w:pPr>
          </w:p>
          <w:p w14:paraId="7CBB971D" w14:textId="77777777" w:rsidR="00BC08FA" w:rsidRDefault="00BC08FA" w:rsidP="00BC08FA">
            <w:pPr>
              <w:rPr>
                <w:color w:val="000000"/>
                <w:sz w:val="20"/>
              </w:rPr>
            </w:pPr>
            <w:r>
              <w:rPr>
                <w:color w:val="0F0F0F"/>
                <w:sz w:val="20"/>
              </w:rPr>
              <w:t xml:space="preserve">Merknad: </w:t>
            </w:r>
          </w:p>
          <w:p w14:paraId="43A125CD" w14:textId="77777777" w:rsidR="00BC08FA" w:rsidRDefault="00BC08FA" w:rsidP="00BC08FA">
            <w:pPr>
              <w:rPr>
                <w:color w:val="000000"/>
                <w:sz w:val="20"/>
              </w:rPr>
            </w:pPr>
            <w:r>
              <w:rPr>
                <w:color w:val="0F0F0F"/>
                <w:sz w:val="20"/>
              </w:rPr>
              <w:t>ISO19148: LR_LinearReferencingMethod:</w:t>
            </w:r>
          </w:p>
          <w:p w14:paraId="18340377" w14:textId="77777777" w:rsidR="00BC08FA" w:rsidRDefault="00BC08FA" w:rsidP="00BC08FA">
            <w:pPr>
              <w:numPr>
                <w:ilvl w:val="0"/>
                <w:numId w:val="23"/>
              </w:numPr>
              <w:ind w:left="360" w:hanging="360"/>
              <w:rPr>
                <w:color w:val="000000"/>
                <w:sz w:val="20"/>
              </w:rPr>
            </w:pPr>
            <w:r>
              <w:rPr>
                <w:color w:val="000000"/>
                <w:sz w:val="20"/>
              </w:rPr>
              <w:t xml:space="preserve">type: "Interpolative" </w:t>
            </w:r>
          </w:p>
          <w:p w14:paraId="73506C91" w14:textId="5088ABDD" w:rsidR="00BC08FA" w:rsidRPr="00226F8D" w:rsidRDefault="00BC08FA" w:rsidP="00BC08FA">
            <w:pPr>
              <w:numPr>
                <w:ilvl w:val="0"/>
                <w:numId w:val="23"/>
              </w:numPr>
              <w:ind w:left="360" w:hanging="360"/>
              <w:rPr>
                <w:color w:val="000000"/>
                <w:sz w:val="20"/>
              </w:rPr>
            </w:pPr>
            <w:r>
              <w:rPr>
                <w:color w:val="000000"/>
                <w:sz w:val="20"/>
              </w:rPr>
              <w:t xml:space="preserve">units: "0..1"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61E1B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1E4BF5" w14:textId="77777777" w:rsidR="00BC08FA" w:rsidRDefault="00BC08FA" w:rsidP="00BC08FA">
            <w:pPr>
              <w:rPr>
                <w:color w:val="000000"/>
                <w:sz w:val="20"/>
              </w:rPr>
            </w:pPr>
            <w:r>
              <w:rPr>
                <w:sz w:val="20"/>
              </w:rPr>
              <w:t>2</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54BB50" w14:textId="77777777" w:rsidR="00BC08FA" w:rsidRDefault="00BC08FA" w:rsidP="00BC08FA">
            <w:pPr>
              <w:rPr>
                <w:color w:val="000000"/>
                <w:sz w:val="20"/>
              </w:rPr>
            </w:pPr>
          </w:p>
        </w:tc>
      </w:tr>
      <w:tr w:rsidR="00BC08FA" w14:paraId="08B0DBC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A8DF6E" w14:textId="77777777" w:rsidR="00BC08FA" w:rsidRDefault="00BC08FA" w:rsidP="00BC08FA">
            <w:pPr>
              <w:rPr>
                <w:color w:val="000000"/>
                <w:sz w:val="20"/>
              </w:rPr>
            </w:pPr>
            <w:bookmarkStart w:id="78" w:name="BKM_4723B3F0_8A58_48F6_B84B_260A39EEF5DE"/>
            <w:bookmarkEnd w:id="78"/>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03343" w14:textId="77777777" w:rsidR="00BC08FA" w:rsidRDefault="00BC08FA" w:rsidP="00BC08FA">
            <w:pPr>
              <w:rPr>
                <w:sz w:val="20"/>
              </w:rPr>
            </w:pPr>
            <w:r>
              <w:rPr>
                <w:sz w:val="20"/>
              </w:rPr>
              <w:t>Prosent</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0B62F0" w14:textId="77777777" w:rsidR="00BC08FA" w:rsidRDefault="00BC08FA" w:rsidP="00BC08FA">
            <w:pPr>
              <w:rPr>
                <w:color w:val="000000"/>
                <w:sz w:val="20"/>
              </w:rPr>
            </w:pPr>
            <w:r>
              <w:rPr>
                <w:color w:val="000000"/>
                <w:sz w:val="20"/>
              </w:rPr>
              <w:t>posisjon fra start av nettverkselementet, angitt i prosent av lengden på nettverkselementet (lenken)</w:t>
            </w:r>
          </w:p>
          <w:p w14:paraId="45DF7A9D" w14:textId="77777777" w:rsidR="00BC08FA" w:rsidRDefault="00BC08FA" w:rsidP="00BC08FA">
            <w:pPr>
              <w:rPr>
                <w:color w:val="000000"/>
                <w:sz w:val="20"/>
              </w:rPr>
            </w:pPr>
          </w:p>
          <w:p w14:paraId="296FA264" w14:textId="77777777" w:rsidR="00BC08FA" w:rsidRDefault="00BC08FA" w:rsidP="00BC08FA">
            <w:pPr>
              <w:rPr>
                <w:color w:val="000000"/>
                <w:sz w:val="20"/>
              </w:rPr>
            </w:pPr>
            <w:r>
              <w:rPr>
                <w:color w:val="0F0F0F"/>
                <w:sz w:val="20"/>
              </w:rPr>
              <w:t xml:space="preserve">Merknad: </w:t>
            </w:r>
          </w:p>
          <w:p w14:paraId="3AB5A980" w14:textId="77777777" w:rsidR="00BC08FA" w:rsidRDefault="00BC08FA" w:rsidP="00BC08FA">
            <w:pPr>
              <w:rPr>
                <w:color w:val="000000"/>
                <w:sz w:val="20"/>
              </w:rPr>
            </w:pPr>
            <w:r>
              <w:rPr>
                <w:color w:val="0F0F0F"/>
                <w:sz w:val="20"/>
              </w:rPr>
              <w:t>ISO19148: LR_LinearReferencingMethod:</w:t>
            </w:r>
          </w:p>
          <w:p w14:paraId="66345ECD" w14:textId="77777777" w:rsidR="00BC08FA" w:rsidRDefault="00BC08FA" w:rsidP="00BC08FA">
            <w:pPr>
              <w:numPr>
                <w:ilvl w:val="0"/>
                <w:numId w:val="24"/>
              </w:numPr>
              <w:ind w:left="360" w:hanging="360"/>
              <w:rPr>
                <w:color w:val="000000"/>
                <w:sz w:val="20"/>
              </w:rPr>
            </w:pPr>
            <w:r>
              <w:rPr>
                <w:color w:val="000000"/>
                <w:sz w:val="20"/>
              </w:rPr>
              <w:t xml:space="preserve">type: "Interpolative" </w:t>
            </w:r>
          </w:p>
          <w:p w14:paraId="7D7F8EF6" w14:textId="3871FCDF" w:rsidR="00BC08FA" w:rsidRPr="00226F8D" w:rsidRDefault="00BC08FA" w:rsidP="00BC08FA">
            <w:pPr>
              <w:numPr>
                <w:ilvl w:val="0"/>
                <w:numId w:val="24"/>
              </w:numPr>
              <w:ind w:left="360" w:hanging="360"/>
              <w:rPr>
                <w:color w:val="000000"/>
                <w:sz w:val="20"/>
              </w:rPr>
            </w:pPr>
            <w:r>
              <w:rPr>
                <w:color w:val="000000"/>
                <w:sz w:val="20"/>
              </w:rPr>
              <w:t xml:space="preserve">units: "percent"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9C7538"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49B6F2" w14:textId="77777777" w:rsidR="00BC08FA" w:rsidRDefault="00BC08FA" w:rsidP="00BC08FA">
            <w:pPr>
              <w:rPr>
                <w:color w:val="000000"/>
                <w:sz w:val="20"/>
              </w:rPr>
            </w:pPr>
            <w:r>
              <w:rPr>
                <w:sz w:val="20"/>
              </w:rPr>
              <w:t>3</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FC0DF9" w14:textId="77777777" w:rsidR="00BC08FA" w:rsidRDefault="00BC08FA" w:rsidP="00BC08FA">
            <w:pPr>
              <w:rPr>
                <w:color w:val="000000"/>
                <w:sz w:val="20"/>
              </w:rPr>
            </w:pPr>
          </w:p>
        </w:tc>
      </w:tr>
      <w:tr w:rsidR="00BC08FA" w14:paraId="1D62792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D3938" w14:textId="77777777" w:rsidR="00BC08FA" w:rsidRDefault="00BC08FA" w:rsidP="00BC08FA">
            <w:pPr>
              <w:rPr>
                <w:color w:val="000000"/>
                <w:sz w:val="20"/>
              </w:rPr>
            </w:pPr>
            <w:bookmarkStart w:id="79" w:name="BKM_4D8C7B0B_39FE_441F_AA58_8913764A7CEC"/>
            <w:bookmarkEnd w:id="79"/>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B8C27B" w14:textId="77777777" w:rsidR="00BC08FA" w:rsidRDefault="00BC08FA" w:rsidP="00BC08FA">
            <w:pPr>
              <w:rPr>
                <w:sz w:val="20"/>
              </w:rPr>
            </w:pPr>
            <w:r>
              <w:rPr>
                <w:sz w:val="20"/>
              </w:rPr>
              <w:t>Kilometrering</w:t>
            </w:r>
            <w:r>
              <w:rPr>
                <w:color w:val="000000"/>
                <w:sz w:val="20"/>
              </w:rPr>
              <w:t xml:space="preserve"> (Avledet:False)</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09B7CF" w14:textId="77777777" w:rsidR="00BC08FA" w:rsidRDefault="00BC08FA" w:rsidP="00BC08FA">
            <w:pPr>
              <w:rPr>
                <w:color w:val="000000"/>
                <w:sz w:val="20"/>
              </w:rPr>
            </w:pPr>
            <w:r>
              <w:rPr>
                <w:color w:val="000000"/>
                <w:sz w:val="20"/>
              </w:rPr>
              <w:t xml:space="preserve">posisjon fra start av nettverkselementet, angitt i kilometer. </w:t>
            </w:r>
          </w:p>
          <w:p w14:paraId="7CDD52D7" w14:textId="77777777" w:rsidR="00BC08FA" w:rsidRDefault="00BC08FA" w:rsidP="00BC08FA">
            <w:pPr>
              <w:rPr>
                <w:color w:val="0F0F0F"/>
                <w:sz w:val="20"/>
              </w:rPr>
            </w:pPr>
          </w:p>
          <w:p w14:paraId="51C00FB8" w14:textId="77777777" w:rsidR="00BC08FA" w:rsidRDefault="00BC08FA" w:rsidP="00BC08FA">
            <w:pPr>
              <w:rPr>
                <w:color w:val="000000"/>
                <w:sz w:val="20"/>
              </w:rPr>
            </w:pPr>
            <w:r>
              <w:rPr>
                <w:color w:val="0F0F0F"/>
                <w:sz w:val="20"/>
              </w:rPr>
              <w:t xml:space="preserve">Merknad: </w:t>
            </w:r>
            <w:r>
              <w:rPr>
                <w:color w:val="000000"/>
                <w:sz w:val="20"/>
              </w:rPr>
              <w:t>Kan ta utgangspunkt i en angitt startverdi for nettverkselementet (lenken).</w:t>
            </w:r>
          </w:p>
          <w:p w14:paraId="5027EB5F" w14:textId="77777777" w:rsidR="00BC08FA" w:rsidRDefault="00BC08FA" w:rsidP="00BC08FA">
            <w:pPr>
              <w:rPr>
                <w:color w:val="0F0F0F"/>
                <w:sz w:val="20"/>
              </w:rPr>
            </w:pPr>
          </w:p>
          <w:p w14:paraId="267D7A13" w14:textId="77777777" w:rsidR="00BC08FA" w:rsidRDefault="00BC08FA" w:rsidP="00BC08FA">
            <w:pPr>
              <w:rPr>
                <w:color w:val="000000"/>
                <w:sz w:val="20"/>
              </w:rPr>
            </w:pPr>
            <w:r>
              <w:rPr>
                <w:color w:val="0F0F0F"/>
                <w:sz w:val="20"/>
              </w:rPr>
              <w:t>ISO19148: LR_LinearReferencingMethod:</w:t>
            </w:r>
          </w:p>
          <w:p w14:paraId="36C0E738" w14:textId="77777777" w:rsidR="00BC08FA" w:rsidRDefault="00BC08FA" w:rsidP="00BC08FA">
            <w:pPr>
              <w:numPr>
                <w:ilvl w:val="0"/>
                <w:numId w:val="25"/>
              </w:numPr>
              <w:ind w:left="360" w:hanging="360"/>
              <w:rPr>
                <w:color w:val="000000"/>
                <w:sz w:val="20"/>
              </w:rPr>
            </w:pPr>
            <w:r>
              <w:rPr>
                <w:color w:val="000000"/>
                <w:sz w:val="20"/>
              </w:rPr>
              <w:t xml:space="preserve">type: "absolute" </w:t>
            </w:r>
          </w:p>
          <w:p w14:paraId="5B449322" w14:textId="46FBF256" w:rsidR="00BC08FA" w:rsidRPr="00226F8D" w:rsidRDefault="00BC08FA" w:rsidP="00BC08FA">
            <w:pPr>
              <w:numPr>
                <w:ilvl w:val="0"/>
                <w:numId w:val="25"/>
              </w:numPr>
              <w:ind w:left="360" w:hanging="360"/>
              <w:rPr>
                <w:color w:val="000000"/>
                <w:sz w:val="20"/>
              </w:rPr>
            </w:pPr>
            <w:r>
              <w:rPr>
                <w:color w:val="000000"/>
                <w:sz w:val="20"/>
              </w:rPr>
              <w:t xml:space="preserve">units: "kilometer" </w:t>
            </w:r>
          </w:p>
          <w:p w14:paraId="70CD53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06286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49E7D7" w14:textId="77777777" w:rsidR="00BC08FA" w:rsidRDefault="00BC08FA" w:rsidP="00BC08FA">
            <w:pPr>
              <w:rPr>
                <w:color w:val="000000"/>
                <w:sz w:val="20"/>
              </w:rPr>
            </w:pPr>
            <w:r>
              <w:rPr>
                <w:sz w:val="20"/>
              </w:rPr>
              <w:t>5</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001D1" w14:textId="77777777" w:rsidR="00BC08FA" w:rsidRDefault="00BC08FA" w:rsidP="00BC08FA">
            <w:pPr>
              <w:rPr>
                <w:color w:val="000000"/>
                <w:sz w:val="20"/>
              </w:rPr>
            </w:pPr>
          </w:p>
        </w:tc>
      </w:tr>
    </w:tbl>
    <w:p w14:paraId="65CFB3C6" w14:textId="77777777" w:rsidR="00BC08FA" w:rsidRDefault="00BC08FA" w:rsidP="00BC08FA">
      <w:pPr>
        <w:rPr>
          <w:color w:val="000000"/>
          <w:sz w:val="20"/>
        </w:rPr>
      </w:pPr>
    </w:p>
    <w:p w14:paraId="6C309981" w14:textId="77777777" w:rsidR="00BC08FA" w:rsidRDefault="00BC08FA" w:rsidP="00BC08FA">
      <w:pPr>
        <w:rPr>
          <w:color w:val="000000"/>
          <w:sz w:val="20"/>
        </w:rPr>
      </w:pPr>
    </w:p>
    <w:p w14:paraId="1F7DDD41" w14:textId="77777777" w:rsidR="00BC08FA" w:rsidRPr="00034BC4" w:rsidRDefault="00BC08FA" w:rsidP="00034BC4">
      <w:pPr>
        <w:pStyle w:val="ListHeader"/>
        <w:rPr>
          <w:i w:val="0"/>
          <w:iCs w:val="0"/>
          <w:color w:val="auto"/>
        </w:rPr>
      </w:pPr>
      <w:r w:rsidRPr="00034BC4">
        <w:rPr>
          <w:rStyle w:val="FieldLabel"/>
          <w:rFonts w:eastAsia="Arial"/>
          <w:i/>
          <w:iCs/>
          <w:color w:val="auto"/>
        </w:rPr>
        <w:t>Assosiasjoner</w:t>
      </w:r>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91171B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A9DD5F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2625E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689834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47D617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16FA5E9"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455991" w14:textId="77777777" w:rsidR="00BC08FA" w:rsidRDefault="00BC08FA" w:rsidP="00BC08FA">
            <w:pPr>
              <w:rPr>
                <w:sz w:val="20"/>
              </w:rPr>
            </w:pPr>
            <w:r>
              <w:rPr>
                <w:color w:val="000000"/>
                <w:sz w:val="20"/>
              </w:rPr>
              <w:t xml:space="preserve">Realization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89FDD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DB3BBB" w14:textId="77777777" w:rsidR="00BC08FA" w:rsidRDefault="00BC08FA" w:rsidP="00BC08FA">
            <w:pPr>
              <w:rPr>
                <w:sz w:val="20"/>
              </w:rPr>
            </w:pPr>
            <w:r>
              <w:rPr>
                <w:sz w:val="20"/>
              </w:rPr>
              <w:t xml:space="preserve"> </w:t>
            </w:r>
            <w:r>
              <w:rPr>
                <w:color w:val="000000"/>
                <w:sz w:val="20"/>
              </w:rPr>
              <w:tab/>
            </w:r>
            <w:r>
              <w:rPr>
                <w:sz w:val="20"/>
              </w:rPr>
              <w:t>LineærReferanseMetode</w:t>
            </w:r>
            <w:r>
              <w:rPr>
                <w:color w:val="000000"/>
                <w:sz w:val="20"/>
              </w:rPr>
              <w:t>. Rolle: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8F31A0" w14:textId="77777777" w:rsidR="00BC08FA" w:rsidRDefault="00BC08FA" w:rsidP="00BC08FA">
            <w:pPr>
              <w:rPr>
                <w:sz w:val="20"/>
              </w:rPr>
            </w:pPr>
            <w:r>
              <w:rPr>
                <w:color w:val="000000"/>
                <w:sz w:val="20"/>
              </w:rPr>
              <w:t xml:space="preserve">  </w:t>
            </w:r>
            <w:r>
              <w:rPr>
                <w:color w:val="000000"/>
                <w:sz w:val="20"/>
              </w:rPr>
              <w:tab/>
            </w:r>
            <w:r>
              <w:rPr>
                <w:sz w:val="20"/>
              </w:rPr>
              <w:t>LR_LinearReferencingMethod</w:t>
            </w:r>
            <w:r>
              <w:rPr>
                <w:color w:val="000000"/>
                <w:sz w:val="20"/>
              </w:rPr>
              <w:t>. Rolle:  ...</w:t>
            </w:r>
          </w:p>
        </w:tc>
      </w:tr>
    </w:tbl>
    <w:p w14:paraId="533CACDE" w14:textId="77777777" w:rsidR="00BC08FA" w:rsidRDefault="00BC08FA" w:rsidP="00BC08FA">
      <w:pPr>
        <w:rPr>
          <w:color w:val="000000"/>
          <w:sz w:val="20"/>
        </w:rPr>
      </w:pPr>
      <w:bookmarkStart w:id="80" w:name="BKM_EDAF900A_7A84_4E39_B053_6F944CB9EFBB"/>
      <w:bookmarkStart w:id="81" w:name="SOSI_GENERELL_NETTVERKSMODELL_5_0_END"/>
      <w:bookmarkStart w:id="82" w:name="BKM_475BE3B7_B76B_4993_9003_712432B41155"/>
      <w:bookmarkEnd w:id="80"/>
      <w:bookmarkEnd w:id="81"/>
      <w:bookmarkEnd w:id="82"/>
    </w:p>
    <w:p w14:paraId="15289D80" w14:textId="77777777" w:rsidR="00BC08FA" w:rsidRDefault="00BC08FA" w:rsidP="000B5FFD">
      <w:pPr>
        <w:rPr>
          <w:u w:color="000000"/>
        </w:rPr>
        <w:sectPr w:rsidR="00BC08FA" w:rsidSect="00BC08FA">
          <w:pgSz w:w="16838" w:h="11906" w:orient="landscape" w:code="9"/>
          <w:pgMar w:top="851" w:right="1134" w:bottom="851" w:left="1134" w:header="397" w:footer="340" w:gutter="0"/>
          <w:paperSrc w:first="15" w:other="15"/>
          <w:cols w:space="708"/>
          <w:titlePg/>
          <w:docGrid w:linePitch="299"/>
        </w:sectPr>
      </w:pPr>
    </w:p>
    <w:p w14:paraId="700AA8E2" w14:textId="18A05428" w:rsidR="00D6795D" w:rsidRDefault="00D6795D" w:rsidP="00D6795D">
      <w:pPr>
        <w:pStyle w:val="Overskrift2"/>
        <w:rPr>
          <w:u w:color="000000"/>
        </w:rPr>
      </w:pPr>
      <w:bookmarkStart w:id="83" w:name="_Toc432771299"/>
      <w:r>
        <w:rPr>
          <w:u w:color="000000"/>
        </w:rPr>
        <w:lastRenderedPageBreak/>
        <w:t>Konformitets</w:t>
      </w:r>
      <w:r w:rsidR="00D243EF">
        <w:rPr>
          <w:u w:color="000000"/>
        </w:rPr>
        <w:t>klasser og tester</w:t>
      </w:r>
      <w:bookmarkEnd w:id="83"/>
    </w:p>
    <w:p w14:paraId="0A47D399" w14:textId="1E5BCCA4" w:rsidR="00D243EF" w:rsidRDefault="00D243EF" w:rsidP="00D243EF">
      <w:pPr>
        <w:rPr>
          <w:u w:color="000000"/>
        </w:rPr>
      </w:pPr>
      <w:r>
        <w:rPr>
          <w:u w:color="000000"/>
        </w:rPr>
        <w:t xml:space="preserve">Et applikasjonsskjema som skal oppfylle kravene til en nettverksmodell i denne standarden må oppfylle kravene i </w:t>
      </w:r>
      <w:r>
        <w:rPr>
          <w:u w:color="000000"/>
        </w:rPr>
        <w:fldChar w:fldCharType="begin"/>
      </w:r>
      <w:r>
        <w:rPr>
          <w:u w:color="000000"/>
        </w:rPr>
        <w:instrText xml:space="preserve"> REF _Ref432765319 \r \h </w:instrText>
      </w:r>
      <w:r>
        <w:rPr>
          <w:u w:color="000000"/>
        </w:rPr>
      </w:r>
      <w:r>
        <w:rPr>
          <w:u w:color="000000"/>
        </w:rPr>
        <w:fldChar w:fldCharType="separate"/>
      </w:r>
      <w:r w:rsidR="007507B1">
        <w:rPr>
          <w:u w:color="000000"/>
        </w:rPr>
        <w:t>12.1</w:t>
      </w:r>
      <w:r>
        <w:rPr>
          <w:u w:color="000000"/>
        </w:rPr>
        <w:fldChar w:fldCharType="end"/>
      </w:r>
      <w:r>
        <w:rPr>
          <w:u w:color="000000"/>
        </w:rPr>
        <w:t>.</w:t>
      </w:r>
    </w:p>
    <w:p w14:paraId="008D4584" w14:textId="77777777" w:rsidR="00D243EF" w:rsidRDefault="00D243EF" w:rsidP="00D243EF">
      <w:pPr>
        <w:rPr>
          <w:u w:color="000000"/>
        </w:rPr>
      </w:pPr>
    </w:p>
    <w:p w14:paraId="1B841E57" w14:textId="7D3AE32F" w:rsidR="00D243EF" w:rsidRDefault="00D243EF" w:rsidP="00D243EF">
      <w:pPr>
        <w:rPr>
          <w:u w:color="000000"/>
        </w:rPr>
      </w:pPr>
      <w:r>
        <w:rPr>
          <w:u w:color="000000"/>
        </w:rPr>
        <w:t>Et applikasjonsskjema som skal oppfylle kravene til en bruk av lineære referanser i denne standarden må oppfylle kravene i</w:t>
      </w:r>
      <w:r w:rsidR="007507B1">
        <w:rPr>
          <w:u w:color="000000"/>
        </w:rPr>
        <w:t xml:space="preserve"> kapittel </w:t>
      </w:r>
      <w:r w:rsidR="007507B1">
        <w:rPr>
          <w:u w:color="000000"/>
        </w:rPr>
        <w:fldChar w:fldCharType="begin"/>
      </w:r>
      <w:r w:rsidR="007507B1">
        <w:rPr>
          <w:u w:color="000000"/>
        </w:rPr>
        <w:instrText xml:space="preserve"> REF _Ref432766168 \r \h </w:instrText>
      </w:r>
      <w:r w:rsidR="007507B1">
        <w:rPr>
          <w:u w:color="000000"/>
        </w:rPr>
      </w:r>
      <w:r w:rsidR="007507B1">
        <w:rPr>
          <w:u w:color="000000"/>
        </w:rPr>
        <w:fldChar w:fldCharType="separate"/>
      </w:r>
      <w:r w:rsidR="007507B1">
        <w:rPr>
          <w:u w:color="000000"/>
        </w:rPr>
        <w:t>12.2</w:t>
      </w:r>
      <w:r w:rsidR="007507B1">
        <w:rPr>
          <w:u w:color="000000"/>
        </w:rPr>
        <w:fldChar w:fldCharType="end"/>
      </w:r>
      <w:r>
        <w:rPr>
          <w:u w:color="000000"/>
        </w:rPr>
        <w:t>.</w:t>
      </w:r>
    </w:p>
    <w:p w14:paraId="368C9DD6" w14:textId="77777777" w:rsidR="00D243EF" w:rsidRDefault="00D243EF" w:rsidP="00D243EF">
      <w:pPr>
        <w:rPr>
          <w:u w:color="000000"/>
        </w:rPr>
      </w:pPr>
    </w:p>
    <w:p w14:paraId="26A0B9FE" w14:textId="289C4F21" w:rsidR="00D243EF" w:rsidRPr="00D243EF" w:rsidRDefault="00D243EF" w:rsidP="00D243EF">
      <w:pPr>
        <w:pStyle w:val="Overskrift3"/>
        <w:rPr>
          <w:u w:color="000000"/>
        </w:rPr>
      </w:pPr>
      <w:bookmarkStart w:id="84" w:name="_Ref432765319"/>
      <w:bookmarkStart w:id="85" w:name="_Toc432771300"/>
      <w:r w:rsidRPr="00D243EF">
        <w:rPr>
          <w:u w:color="000000"/>
        </w:rPr>
        <w:t>Nettverk</w:t>
      </w:r>
      <w:bookmarkEnd w:id="84"/>
      <w:bookmarkEnd w:id="85"/>
    </w:p>
    <w:p w14:paraId="3E58CB2F" w14:textId="77777777" w:rsidR="00D243EF" w:rsidRDefault="00D243EF" w:rsidP="00D243EF">
      <w:pPr>
        <w:rPr>
          <w:u w:color="000000"/>
        </w:rPr>
      </w:pPr>
      <w:bookmarkStart w:id="86" w:name="_Ref432765393"/>
    </w:p>
    <w:p w14:paraId="3905F081" w14:textId="3A18A44E" w:rsidR="007507B1" w:rsidRDefault="007507B1" w:rsidP="007507B1">
      <w:pPr>
        <w:pStyle w:val="Bildetekst"/>
        <w:keepNext/>
        <w:jc w:val="center"/>
      </w:pPr>
      <w:r>
        <w:t xml:space="preserve">Tabell </w:t>
      </w:r>
      <w:r w:rsidR="0089599E">
        <w:fldChar w:fldCharType="begin"/>
      </w:r>
      <w:r w:rsidR="0089599E">
        <w:instrText xml:space="preserve"> SEQ Tabell \* ARABIC </w:instrText>
      </w:r>
      <w:r w:rsidR="0089599E">
        <w:fldChar w:fldCharType="separate"/>
      </w:r>
      <w:r>
        <w:rPr>
          <w:noProof/>
        </w:rPr>
        <w:t>1</w:t>
      </w:r>
      <w:r w:rsidR="0089599E">
        <w:rPr>
          <w:noProof/>
        </w:rPr>
        <w:fldChar w:fldCharType="end"/>
      </w:r>
      <w:r>
        <w:t xml:space="preserve"> Nettverk</w:t>
      </w:r>
    </w:p>
    <w:tbl>
      <w:tblPr>
        <w:tblStyle w:val="Tabellrutenett"/>
        <w:tblW w:w="0" w:type="auto"/>
        <w:tblInd w:w="562" w:type="dxa"/>
        <w:tblLook w:val="04A0" w:firstRow="1" w:lastRow="0" w:firstColumn="1" w:lastColumn="0" w:noHBand="0" w:noVBand="1"/>
      </w:tblPr>
      <w:tblGrid>
        <w:gridCol w:w="1701"/>
        <w:gridCol w:w="6096"/>
      </w:tblGrid>
      <w:tr w:rsidR="007507B1" w14:paraId="35528D19" w14:textId="77777777" w:rsidTr="007507B1">
        <w:tc>
          <w:tcPr>
            <w:tcW w:w="1701" w:type="dxa"/>
          </w:tcPr>
          <w:p w14:paraId="43E21316" w14:textId="2853FC9C" w:rsidR="007507B1" w:rsidRDefault="007507B1" w:rsidP="00D243EF">
            <w:pPr>
              <w:rPr>
                <w:u w:color="000000"/>
              </w:rPr>
            </w:pPr>
            <w:r>
              <w:rPr>
                <w:u w:color="000000"/>
              </w:rPr>
              <w:t>Hensikt med test</w:t>
            </w:r>
          </w:p>
        </w:tc>
        <w:tc>
          <w:tcPr>
            <w:tcW w:w="6096" w:type="dxa"/>
          </w:tcPr>
          <w:p w14:paraId="53030137" w14:textId="2669A2B1" w:rsidR="007507B1" w:rsidRDefault="007507B1" w:rsidP="00D243EF">
            <w:pPr>
              <w:rPr>
                <w:u w:color="000000"/>
              </w:rPr>
            </w:pPr>
            <w:r>
              <w:rPr>
                <w:u w:color="000000"/>
              </w:rPr>
              <w:t>Verifisere at nettverksmodell i applikasjonsskjema er modellert i henhold til krav i denne standarden</w:t>
            </w:r>
          </w:p>
        </w:tc>
      </w:tr>
      <w:tr w:rsidR="007507B1" w14:paraId="19B91567" w14:textId="77777777" w:rsidTr="007507B1">
        <w:tc>
          <w:tcPr>
            <w:tcW w:w="1701" w:type="dxa"/>
          </w:tcPr>
          <w:p w14:paraId="3AFBC40F" w14:textId="390EA638" w:rsidR="007507B1" w:rsidRDefault="007507B1" w:rsidP="00D243EF">
            <w:pPr>
              <w:rPr>
                <w:u w:color="000000"/>
              </w:rPr>
            </w:pPr>
            <w:r>
              <w:rPr>
                <w:u w:color="000000"/>
              </w:rPr>
              <w:t>Testmetode</w:t>
            </w:r>
          </w:p>
        </w:tc>
        <w:tc>
          <w:tcPr>
            <w:tcW w:w="6096" w:type="dxa"/>
          </w:tcPr>
          <w:p w14:paraId="679D5454" w14:textId="3D932C47" w:rsidR="007507B1" w:rsidRDefault="007507B1" w:rsidP="00D243EF">
            <w:pPr>
              <w:rPr>
                <w:u w:color="000000"/>
              </w:rPr>
            </w:pPr>
            <w:r>
              <w:rPr>
                <w:u w:color="000000"/>
              </w:rPr>
              <w:t>Inspisere applikasjonsskjema</w:t>
            </w:r>
          </w:p>
        </w:tc>
      </w:tr>
      <w:tr w:rsidR="007507B1" w14:paraId="2F2842F3" w14:textId="77777777" w:rsidTr="007507B1">
        <w:tc>
          <w:tcPr>
            <w:tcW w:w="1701" w:type="dxa"/>
          </w:tcPr>
          <w:p w14:paraId="6C76BFB2" w14:textId="020B7901" w:rsidR="007507B1" w:rsidRDefault="007507B1" w:rsidP="00D243EF">
            <w:pPr>
              <w:rPr>
                <w:u w:color="000000"/>
              </w:rPr>
            </w:pPr>
            <w:r>
              <w:rPr>
                <w:u w:color="000000"/>
              </w:rPr>
              <w:t>Avhengighet</w:t>
            </w:r>
          </w:p>
        </w:tc>
        <w:tc>
          <w:tcPr>
            <w:tcW w:w="6096" w:type="dxa"/>
          </w:tcPr>
          <w:p w14:paraId="22A5011C" w14:textId="77777777" w:rsidR="007507B1" w:rsidRDefault="007507B1" w:rsidP="00D243EF">
            <w:pPr>
              <w:rPr>
                <w:u w:color="000000"/>
              </w:rPr>
            </w:pPr>
          </w:p>
        </w:tc>
        <w:bookmarkStart w:id="87" w:name="_GoBack"/>
        <w:bookmarkEnd w:id="87"/>
      </w:tr>
      <w:tr w:rsidR="007507B1" w14:paraId="7A0B79A6" w14:textId="77777777" w:rsidTr="007507B1">
        <w:tc>
          <w:tcPr>
            <w:tcW w:w="1701" w:type="dxa"/>
          </w:tcPr>
          <w:p w14:paraId="369D2B76" w14:textId="0D2DD9DB" w:rsidR="007507B1" w:rsidRDefault="007507B1" w:rsidP="00D243EF">
            <w:pPr>
              <w:rPr>
                <w:u w:color="000000"/>
              </w:rPr>
            </w:pPr>
            <w:r>
              <w:rPr>
                <w:u w:color="000000"/>
              </w:rPr>
              <w:t>Referanse</w:t>
            </w:r>
          </w:p>
        </w:tc>
        <w:tc>
          <w:tcPr>
            <w:tcW w:w="6096" w:type="dxa"/>
          </w:tcPr>
          <w:p w14:paraId="469916C6" w14:textId="6B867BFF" w:rsidR="007507B1" w:rsidRDefault="007507B1" w:rsidP="00D243EF">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p>
        </w:tc>
      </w:tr>
      <w:tr w:rsidR="007507B1" w14:paraId="517C4AF2" w14:textId="77777777" w:rsidTr="007507B1">
        <w:tc>
          <w:tcPr>
            <w:tcW w:w="1701" w:type="dxa"/>
          </w:tcPr>
          <w:p w14:paraId="2546DFB3" w14:textId="330B6CC5" w:rsidR="007507B1" w:rsidRDefault="007507B1" w:rsidP="00D243EF">
            <w:pPr>
              <w:rPr>
                <w:u w:color="000000"/>
              </w:rPr>
            </w:pPr>
            <w:r>
              <w:rPr>
                <w:u w:color="000000"/>
              </w:rPr>
              <w:t>Type test</w:t>
            </w:r>
          </w:p>
        </w:tc>
        <w:tc>
          <w:tcPr>
            <w:tcW w:w="6096" w:type="dxa"/>
          </w:tcPr>
          <w:p w14:paraId="2B009C63" w14:textId="214FE6F7" w:rsidR="007507B1" w:rsidRDefault="007507B1" w:rsidP="00D243EF">
            <w:pPr>
              <w:rPr>
                <w:u w:color="000000"/>
              </w:rPr>
            </w:pPr>
            <w:r>
              <w:rPr>
                <w:u w:color="000000"/>
              </w:rPr>
              <w:t>Basis</w:t>
            </w:r>
          </w:p>
        </w:tc>
      </w:tr>
    </w:tbl>
    <w:p w14:paraId="6F77B080" w14:textId="77777777" w:rsidR="00D243EF" w:rsidRDefault="00D243EF" w:rsidP="00D243EF">
      <w:pPr>
        <w:rPr>
          <w:u w:color="000000"/>
        </w:rPr>
      </w:pPr>
    </w:p>
    <w:p w14:paraId="0D520163" w14:textId="77777777" w:rsidR="00D243EF" w:rsidRPr="00D243EF" w:rsidRDefault="00D243EF" w:rsidP="00D243EF">
      <w:pPr>
        <w:pStyle w:val="Overskrift3"/>
        <w:rPr>
          <w:u w:color="000000"/>
        </w:rPr>
      </w:pPr>
      <w:bookmarkStart w:id="88" w:name="_Ref432766168"/>
      <w:bookmarkStart w:id="89" w:name="_Ref432767478"/>
      <w:bookmarkStart w:id="90" w:name="_Toc432771301"/>
      <w:r w:rsidRPr="00D243EF">
        <w:rPr>
          <w:u w:color="000000"/>
        </w:rPr>
        <w:t>Lineære referanser</w:t>
      </w:r>
      <w:bookmarkEnd w:id="86"/>
      <w:bookmarkEnd w:id="88"/>
      <w:bookmarkEnd w:id="89"/>
      <w:bookmarkEnd w:id="90"/>
    </w:p>
    <w:p w14:paraId="03ED7C8A" w14:textId="77777777" w:rsidR="00D6795D" w:rsidRDefault="00D6795D" w:rsidP="00D6795D">
      <w:pPr>
        <w:rPr>
          <w:u w:color="000000"/>
        </w:rPr>
      </w:pPr>
    </w:p>
    <w:p w14:paraId="51E8AFE2" w14:textId="4A3E73E9" w:rsidR="007507B1" w:rsidRDefault="007507B1" w:rsidP="007507B1">
      <w:pPr>
        <w:pStyle w:val="Bildetekst"/>
        <w:keepNext/>
        <w:jc w:val="center"/>
      </w:pPr>
      <w:r>
        <w:t xml:space="preserve">Tabell </w:t>
      </w:r>
      <w:r w:rsidR="0089599E">
        <w:fldChar w:fldCharType="begin"/>
      </w:r>
      <w:r w:rsidR="0089599E">
        <w:instrText xml:space="preserve"> SEQ Tabell \* ARABIC </w:instrText>
      </w:r>
      <w:r w:rsidR="0089599E">
        <w:fldChar w:fldCharType="separate"/>
      </w:r>
      <w:r>
        <w:rPr>
          <w:noProof/>
        </w:rPr>
        <w:t>2</w:t>
      </w:r>
      <w:r w:rsidR="0089599E">
        <w:rPr>
          <w:noProof/>
        </w:rPr>
        <w:fldChar w:fldCharType="end"/>
      </w:r>
      <w:r>
        <w:t xml:space="preserve"> Lineære referanser</w:t>
      </w:r>
    </w:p>
    <w:tbl>
      <w:tblPr>
        <w:tblStyle w:val="Tabellrutenett"/>
        <w:tblW w:w="0" w:type="auto"/>
        <w:tblInd w:w="562" w:type="dxa"/>
        <w:tblLook w:val="04A0" w:firstRow="1" w:lastRow="0" w:firstColumn="1" w:lastColumn="0" w:noHBand="0" w:noVBand="1"/>
      </w:tblPr>
      <w:tblGrid>
        <w:gridCol w:w="1701"/>
        <w:gridCol w:w="6096"/>
      </w:tblGrid>
      <w:tr w:rsidR="007507B1" w14:paraId="1AD608F2" w14:textId="77777777" w:rsidTr="009112F9">
        <w:tc>
          <w:tcPr>
            <w:tcW w:w="1701" w:type="dxa"/>
          </w:tcPr>
          <w:p w14:paraId="66B04DC9" w14:textId="77777777" w:rsidR="007507B1" w:rsidRDefault="007507B1" w:rsidP="009112F9">
            <w:pPr>
              <w:rPr>
                <w:u w:color="000000"/>
              </w:rPr>
            </w:pPr>
            <w:r>
              <w:rPr>
                <w:u w:color="000000"/>
              </w:rPr>
              <w:t>Hensikt med test</w:t>
            </w:r>
          </w:p>
        </w:tc>
        <w:tc>
          <w:tcPr>
            <w:tcW w:w="6096" w:type="dxa"/>
          </w:tcPr>
          <w:p w14:paraId="14A50C50" w14:textId="77777777" w:rsidR="007507B1" w:rsidRDefault="007507B1" w:rsidP="009112F9">
            <w:pPr>
              <w:rPr>
                <w:u w:color="000000"/>
              </w:rPr>
            </w:pPr>
            <w:r>
              <w:rPr>
                <w:u w:color="000000"/>
              </w:rPr>
              <w:t>Verifisere at nettverksmodell i applikasjonsskjema er modellert i henhold til krav i denne standarden</w:t>
            </w:r>
          </w:p>
        </w:tc>
      </w:tr>
      <w:tr w:rsidR="007507B1" w14:paraId="45964090" w14:textId="77777777" w:rsidTr="009112F9">
        <w:tc>
          <w:tcPr>
            <w:tcW w:w="1701" w:type="dxa"/>
          </w:tcPr>
          <w:p w14:paraId="2021E204" w14:textId="77777777" w:rsidR="007507B1" w:rsidRDefault="007507B1" w:rsidP="009112F9">
            <w:pPr>
              <w:rPr>
                <w:u w:color="000000"/>
              </w:rPr>
            </w:pPr>
            <w:r>
              <w:rPr>
                <w:u w:color="000000"/>
              </w:rPr>
              <w:t>Testmetode</w:t>
            </w:r>
          </w:p>
        </w:tc>
        <w:tc>
          <w:tcPr>
            <w:tcW w:w="6096" w:type="dxa"/>
          </w:tcPr>
          <w:p w14:paraId="4EE86C79" w14:textId="77777777" w:rsidR="007507B1" w:rsidRDefault="007507B1" w:rsidP="009112F9">
            <w:pPr>
              <w:rPr>
                <w:u w:color="000000"/>
              </w:rPr>
            </w:pPr>
            <w:r>
              <w:rPr>
                <w:u w:color="000000"/>
              </w:rPr>
              <w:t>Inspisere applikasjonsskjema</w:t>
            </w:r>
          </w:p>
        </w:tc>
      </w:tr>
      <w:tr w:rsidR="007507B1" w14:paraId="1CB85A50" w14:textId="77777777" w:rsidTr="009112F9">
        <w:tc>
          <w:tcPr>
            <w:tcW w:w="1701" w:type="dxa"/>
          </w:tcPr>
          <w:p w14:paraId="3037AFA7" w14:textId="77777777" w:rsidR="007507B1" w:rsidRDefault="007507B1" w:rsidP="009112F9">
            <w:pPr>
              <w:rPr>
                <w:u w:color="000000"/>
              </w:rPr>
            </w:pPr>
            <w:r>
              <w:rPr>
                <w:u w:color="000000"/>
              </w:rPr>
              <w:t>Avhengighet</w:t>
            </w:r>
          </w:p>
        </w:tc>
        <w:tc>
          <w:tcPr>
            <w:tcW w:w="6096" w:type="dxa"/>
          </w:tcPr>
          <w:p w14:paraId="635A5D40" w14:textId="77777777" w:rsidR="007507B1" w:rsidRDefault="007507B1" w:rsidP="009112F9">
            <w:pPr>
              <w:rPr>
                <w:u w:color="000000"/>
              </w:rPr>
            </w:pPr>
          </w:p>
        </w:tc>
      </w:tr>
      <w:tr w:rsidR="007507B1" w14:paraId="524C0D3D" w14:textId="77777777" w:rsidTr="009112F9">
        <w:tc>
          <w:tcPr>
            <w:tcW w:w="1701" w:type="dxa"/>
          </w:tcPr>
          <w:p w14:paraId="676D5E6A" w14:textId="77777777" w:rsidR="007507B1" w:rsidRDefault="007507B1" w:rsidP="009112F9">
            <w:pPr>
              <w:rPr>
                <w:u w:color="000000"/>
              </w:rPr>
            </w:pPr>
            <w:r>
              <w:rPr>
                <w:u w:color="000000"/>
              </w:rPr>
              <w:t>Referanse</w:t>
            </w:r>
          </w:p>
        </w:tc>
        <w:tc>
          <w:tcPr>
            <w:tcW w:w="6096" w:type="dxa"/>
          </w:tcPr>
          <w:p w14:paraId="69CC00EA" w14:textId="43001B81" w:rsidR="007507B1" w:rsidRDefault="007507B1" w:rsidP="009112F9">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r>
              <w:rPr>
                <w:u w:color="000000"/>
              </w:rPr>
              <w:t xml:space="preserve"> og </w:t>
            </w:r>
            <w:r>
              <w:rPr>
                <w:u w:color="000000"/>
              </w:rPr>
              <w:fldChar w:fldCharType="begin"/>
            </w:r>
            <w:r>
              <w:rPr>
                <w:u w:color="000000"/>
              </w:rPr>
              <w:instrText xml:space="preserve"> REF _Ref432766138 \r \h </w:instrText>
            </w:r>
            <w:r>
              <w:rPr>
                <w:u w:color="000000"/>
              </w:rPr>
            </w:r>
            <w:r>
              <w:rPr>
                <w:u w:color="000000"/>
              </w:rPr>
              <w:fldChar w:fldCharType="separate"/>
            </w:r>
            <w:r>
              <w:rPr>
                <w:u w:color="000000"/>
              </w:rPr>
              <w:t>8</w:t>
            </w:r>
            <w:r>
              <w:rPr>
                <w:u w:color="000000"/>
              </w:rPr>
              <w:fldChar w:fldCharType="end"/>
            </w:r>
          </w:p>
        </w:tc>
      </w:tr>
      <w:tr w:rsidR="007507B1" w14:paraId="67D126E8" w14:textId="77777777" w:rsidTr="009112F9">
        <w:tc>
          <w:tcPr>
            <w:tcW w:w="1701" w:type="dxa"/>
          </w:tcPr>
          <w:p w14:paraId="4AA4BD25" w14:textId="77777777" w:rsidR="007507B1" w:rsidRDefault="007507B1" w:rsidP="009112F9">
            <w:pPr>
              <w:rPr>
                <w:u w:color="000000"/>
              </w:rPr>
            </w:pPr>
            <w:r>
              <w:rPr>
                <w:u w:color="000000"/>
              </w:rPr>
              <w:t>Type test</w:t>
            </w:r>
          </w:p>
        </w:tc>
        <w:tc>
          <w:tcPr>
            <w:tcW w:w="6096" w:type="dxa"/>
          </w:tcPr>
          <w:p w14:paraId="2CF90212" w14:textId="77777777" w:rsidR="007507B1" w:rsidRDefault="007507B1" w:rsidP="009112F9">
            <w:pPr>
              <w:rPr>
                <w:u w:color="000000"/>
              </w:rPr>
            </w:pPr>
            <w:r>
              <w:rPr>
                <w:u w:color="000000"/>
              </w:rPr>
              <w:t>Basis</w:t>
            </w:r>
          </w:p>
        </w:tc>
      </w:tr>
    </w:tbl>
    <w:p w14:paraId="5DCE7F3A" w14:textId="77777777" w:rsidR="007507B1" w:rsidRDefault="007507B1" w:rsidP="007507B1">
      <w:pPr>
        <w:rPr>
          <w:u w:color="000000"/>
        </w:rPr>
      </w:pPr>
    </w:p>
    <w:p w14:paraId="48CF6E35" w14:textId="77777777" w:rsidR="00D6795D" w:rsidRDefault="00D6795D" w:rsidP="00D6795D">
      <w:pPr>
        <w:rPr>
          <w:u w:color="000000"/>
        </w:rPr>
      </w:pPr>
    </w:p>
    <w:p w14:paraId="5C92AE38" w14:textId="77777777" w:rsidR="00BC1241" w:rsidRPr="003441F7" w:rsidRDefault="00BC1241" w:rsidP="003441F7"/>
    <w:sectPr w:rsidR="00BC1241" w:rsidRPr="003441F7" w:rsidSect="00BC08FA">
      <w:pgSz w:w="11906" w:h="16838" w:code="9"/>
      <w:pgMar w:top="1134" w:right="851" w:bottom="1134" w:left="851" w:header="397" w:footer="340" w:gutter="0"/>
      <w:paperSrc w:first="15" w:other="15"/>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etlund Knut" w:date="2015-10-15T14:27:00Z" w:initials="JK">
    <w:p w14:paraId="7250829F" w14:textId="77777777" w:rsidR="009112F9" w:rsidRDefault="009112F9" w:rsidP="00817E7E">
      <w:pPr>
        <w:pStyle w:val="Merknadstekst"/>
      </w:pPr>
      <w:r>
        <w:rPr>
          <w:rStyle w:val="Merknadsreferanse"/>
        </w:rPr>
        <w:annotationRef/>
      </w:r>
      <w:r>
        <w:t>Tror dette grepet gjør det enklere å implementere modellen i ulike fagområder. «identifikasjon» er ikke nødvendigvis passende for alle nettverkstyper.Dette er også slik det er gjort i INSPIRE</w:t>
      </w:r>
    </w:p>
  </w:comment>
  <w:comment w:id="19" w:author="Jetlund Knut" w:date="2015-10-15T14:08:00Z" w:initials="JK">
    <w:p w14:paraId="1CDD963D" w14:textId="168A587C" w:rsidR="009112F9" w:rsidRDefault="009112F9">
      <w:pPr>
        <w:pStyle w:val="Merknadstekst"/>
      </w:pPr>
      <w:r>
        <w:rPr>
          <w:rStyle w:val="Merknadsreferanse"/>
        </w:rPr>
        <w:annotationRef/>
      </w:r>
      <w:r>
        <w:t>Tror dette grepet gjør det enklere å implementere modellen i ulike fagområder. «Senterlinje» er ikke nødvnedigvis passende for alle nettverkstyper.</w:t>
      </w:r>
    </w:p>
  </w:comment>
  <w:comment w:id="56" w:author="Jetlund Knut" w:date="2015-10-19T09:23:00Z" w:initials="JK">
    <w:p w14:paraId="68FE2E26" w14:textId="22F30E71" w:rsidR="00D776E1" w:rsidRDefault="00D776E1">
      <w:pPr>
        <w:pStyle w:val="Merknadstekst"/>
      </w:pPr>
      <w:r>
        <w:rPr>
          <w:rStyle w:val="Merknadsreferanse"/>
        </w:rPr>
        <w:annotationRef/>
      </w:r>
      <w:r>
        <w:t>Finne bedre eksempel</w:t>
      </w:r>
    </w:p>
  </w:comment>
  <w:comment w:id="75" w:author="Jetlund Knut" w:date="2015-10-19T09:25:00Z" w:initials="JK">
    <w:p w14:paraId="6A95C7C0" w14:textId="77777777" w:rsidR="00D776E1" w:rsidRDefault="00D776E1">
      <w:pPr>
        <w:pStyle w:val="Merknadstekst"/>
      </w:pPr>
      <w:r>
        <w:rPr>
          <w:rStyle w:val="Merknadsreferanse"/>
        </w:rPr>
        <w:annotationRef/>
      </w:r>
      <w:r>
        <w:t>Opprydding.</w:t>
      </w:r>
    </w:p>
    <w:p w14:paraId="53527D0A" w14:textId="77777777" w:rsidR="00D776E1" w:rsidRDefault="00D776E1">
      <w:pPr>
        <w:pStyle w:val="Merknadstekst"/>
      </w:pPr>
      <w:r>
        <w:t>Rekkefølge og norsk/engelsk</w:t>
      </w:r>
    </w:p>
    <w:p w14:paraId="6B2F0606" w14:textId="77777777" w:rsidR="00D776E1" w:rsidRDefault="00D776E1">
      <w:pPr>
        <w:pStyle w:val="Merknadstekst"/>
      </w:pPr>
    </w:p>
    <w:p w14:paraId="1E93D222" w14:textId="77777777" w:rsidR="00D776E1" w:rsidRDefault="00D776E1">
      <w:pPr>
        <w:pStyle w:val="Merknadstekst"/>
      </w:pPr>
      <w:r>
        <w:t>Merknaden nederst</w:t>
      </w:r>
    </w:p>
    <w:p w14:paraId="06070A58" w14:textId="1BAF53E9" w:rsidR="00D776E1" w:rsidRDefault="00D776E1">
      <w:pPr>
        <w:pStyle w:val="Merknadstekst"/>
      </w:pPr>
      <w:r>
        <w:t>Bruke norsk i alle kulepunkt, evt supplert med engelsk. Offset også med i realiseringstabellen?</w:t>
      </w:r>
    </w:p>
    <w:p w14:paraId="71697AB7" w14:textId="27F1329A" w:rsidR="00D776E1" w:rsidRDefault="00D776E1">
      <w:pPr>
        <w:pStyle w:val="Merknadsteks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0829F" w15:done="0"/>
  <w15:commentEx w15:paraId="1CDD963D" w15:done="0"/>
  <w15:commentEx w15:paraId="68FE2E26" w15:done="0"/>
  <w15:commentEx w15:paraId="71697A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5CB38" w14:textId="77777777" w:rsidR="0089599E" w:rsidRDefault="0089599E">
      <w:r>
        <w:separator/>
      </w:r>
    </w:p>
  </w:endnote>
  <w:endnote w:type="continuationSeparator" w:id="0">
    <w:p w14:paraId="1CF7EC54" w14:textId="77777777" w:rsidR="0089599E" w:rsidRDefault="0089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4B776" w14:textId="39FE23DA" w:rsidR="009112F9" w:rsidRDefault="009112F9">
    <w:pPr>
      <w:pStyle w:val="Bunntekst"/>
    </w:pPr>
    <w:r>
      <w:t>Statens kartverk – oktober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D2F9" w14:textId="13694252" w:rsidR="009112F9" w:rsidRDefault="009112F9" w:rsidP="002943CA">
    <w:pPr>
      <w:pStyle w:val="Bunntekst"/>
      <w:pBdr>
        <w:top w:val="single" w:sz="6" w:space="0" w:color="auto"/>
      </w:pBdr>
    </w:pPr>
    <w:r>
      <w:t>Statens kartverk – oktober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BEFEF" w14:textId="77777777" w:rsidR="0089599E" w:rsidRDefault="0089599E">
      <w:r>
        <w:separator/>
      </w:r>
    </w:p>
  </w:footnote>
  <w:footnote w:type="continuationSeparator" w:id="0">
    <w:p w14:paraId="39796BD7" w14:textId="77777777" w:rsidR="0089599E" w:rsidRDefault="00895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D604A" w14:textId="77777777" w:rsidR="009112F9" w:rsidRPr="002943CA" w:rsidRDefault="009112F9">
    <w:pPr>
      <w:pStyle w:val="Topptekst"/>
      <w:tabs>
        <w:tab w:val="clear" w:pos="8306"/>
        <w:tab w:val="right" w:pos="9639"/>
      </w:tabs>
      <w:rPr>
        <w:rStyle w:val="Sidetall"/>
        <w:lang w:val="nn-NO"/>
      </w:rPr>
    </w:pPr>
    <w:r w:rsidRPr="001F3851">
      <w:rPr>
        <w:b w:val="0"/>
        <w:lang w:val="nn-NO"/>
      </w:rPr>
      <w:t>SOSI standard – Del 1</w:t>
    </w:r>
    <w:r w:rsidRPr="001F3851">
      <w:rPr>
        <w:lang w:val="nn-NO"/>
      </w:rPr>
      <w:tab/>
    </w:r>
    <w:r w:rsidRPr="001F3851">
      <w:rPr>
        <w:rStyle w:val="Sidetall"/>
        <w:lang w:val="nn-NO"/>
      </w:rPr>
      <w:t xml:space="preserve">- </w:t>
    </w:r>
    <w:r w:rsidRPr="000D6AC3">
      <w:rPr>
        <w:rStyle w:val="Sidetall"/>
      </w:rPr>
      <w:fldChar w:fldCharType="begin"/>
    </w:r>
    <w:r w:rsidRPr="001F3851">
      <w:rPr>
        <w:rStyle w:val="Sidetall"/>
        <w:lang w:val="nn-NO"/>
      </w:rPr>
      <w:instrText xml:space="preserve"> PAGE </w:instrText>
    </w:r>
    <w:r w:rsidRPr="000D6AC3">
      <w:rPr>
        <w:rStyle w:val="Sidetall"/>
      </w:rPr>
      <w:fldChar w:fldCharType="separate"/>
    </w:r>
    <w:r w:rsidR="00D776E1">
      <w:rPr>
        <w:rStyle w:val="Sidetall"/>
        <w:noProof/>
        <w:lang w:val="nn-NO"/>
      </w:rPr>
      <w:t>30</w:t>
    </w:r>
    <w:r w:rsidRPr="000D6AC3">
      <w:rPr>
        <w:rStyle w:val="Sidetall"/>
      </w:rPr>
      <w:fldChar w:fldCharType="end"/>
    </w:r>
    <w:r w:rsidRPr="002943CA">
      <w:rPr>
        <w:rStyle w:val="Sidetall"/>
        <w:lang w:val="nn-NO"/>
      </w:rPr>
      <w:t xml:space="preserve"> -</w:t>
    </w:r>
  </w:p>
  <w:p w14:paraId="0743DA17" w14:textId="343D9807" w:rsidR="009112F9" w:rsidRPr="002943CA" w:rsidRDefault="009112F9">
    <w:pPr>
      <w:pStyle w:val="Topptekst"/>
      <w:tabs>
        <w:tab w:val="clear" w:pos="8306"/>
        <w:tab w:val="right" w:pos="9639"/>
      </w:tabs>
      <w:rPr>
        <w:b w:val="0"/>
        <w:lang w:val="nn-NO"/>
      </w:rPr>
    </w:pPr>
    <w:r w:rsidRPr="002943CA">
      <w:rPr>
        <w:b w:val="0"/>
        <w:lang w:val="nn-NO"/>
      </w:rPr>
      <w:t>SOSI Nettverk og Lineære referanser 5.0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54DDB" w14:textId="77777777" w:rsidR="009112F9" w:rsidRPr="002943CA" w:rsidRDefault="009112F9">
    <w:pPr>
      <w:pStyle w:val="Topptekst"/>
      <w:rPr>
        <w:lang w:val="nn-NO"/>
      </w:rPr>
    </w:pPr>
    <w:r w:rsidRPr="001F3851">
      <w:rPr>
        <w:b w:val="0"/>
        <w:lang w:val="nn-NO"/>
      </w:rPr>
      <w:t>SOSI standard – Del 1</w:t>
    </w:r>
    <w:r w:rsidRPr="001F3851">
      <w:rPr>
        <w:lang w:val="nn-NO"/>
      </w:rPr>
      <w:tab/>
    </w:r>
    <w:r w:rsidRPr="001F3851">
      <w:rPr>
        <w:lang w:val="nn-NO"/>
      </w:rPr>
      <w:tab/>
    </w:r>
    <w:r w:rsidRPr="001F3851">
      <w:rPr>
        <w:lang w:val="nn-NO"/>
      </w:rPr>
      <w:tab/>
      <w:t xml:space="preserve">- </w:t>
    </w:r>
    <w:r>
      <w:fldChar w:fldCharType="begin"/>
    </w:r>
    <w:r w:rsidRPr="001F3851">
      <w:rPr>
        <w:lang w:val="nn-NO"/>
      </w:rPr>
      <w:instrText xml:space="preserve"> PAGE </w:instrText>
    </w:r>
    <w:r>
      <w:fldChar w:fldCharType="separate"/>
    </w:r>
    <w:r w:rsidR="00D776E1">
      <w:rPr>
        <w:noProof/>
        <w:lang w:val="nn-NO"/>
      </w:rPr>
      <w:t>32</w:t>
    </w:r>
    <w:r>
      <w:fldChar w:fldCharType="end"/>
    </w:r>
    <w:r w:rsidRPr="002943CA">
      <w:rPr>
        <w:lang w:val="nn-NO"/>
      </w:rPr>
      <w:t xml:space="preserve"> -</w:t>
    </w:r>
  </w:p>
  <w:p w14:paraId="1518B795" w14:textId="65B23DD5" w:rsidR="009112F9" w:rsidRPr="002943CA" w:rsidRDefault="009112F9">
    <w:pPr>
      <w:pStyle w:val="Topptekst"/>
      <w:rPr>
        <w:lang w:val="nn-NO"/>
      </w:rPr>
    </w:pPr>
    <w:r w:rsidRPr="002943CA">
      <w:rPr>
        <w:b w:val="0"/>
        <w:lang w:val="nn-NO"/>
      </w:rPr>
      <w:t xml:space="preserve">SOSI </w:t>
    </w:r>
    <w:r w:rsidRPr="002943CA">
      <w:rPr>
        <w:lang w:val="nn-NO"/>
      </w:rPr>
      <w:t>Nettverk og Lineære referanser</w:t>
    </w:r>
    <w:r w:rsidRPr="002943CA">
      <w:rPr>
        <w:b w:val="0"/>
        <w:lang w:val="nn-NO"/>
      </w:rPr>
      <w:t xml:space="preserve"> versjon 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327288"/>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none"/>
      <w:pStyle w:val="Overskrift1"/>
      <w:suff w:val="nothing"/>
      <w:lvlText w:val=""/>
      <w:lvlJc w:val="left"/>
    </w:lvl>
    <w:lvl w:ilvl="1">
      <w:start w:val="1"/>
      <w:numFmt w:val="decimal"/>
      <w:pStyle w:val="Overskrift2"/>
      <w:lvlText w:val="%2"/>
      <w:legacy w:legacy="1" w:legacySpace="144" w:legacyIndent="0"/>
      <w:lvlJc w:val="left"/>
    </w:lvl>
    <w:lvl w:ilvl="2">
      <w:start w:val="1"/>
      <w:numFmt w:val="decimal"/>
      <w:pStyle w:val="Overskrift3"/>
      <w:lvlText w:val="%2.%3"/>
      <w:legacy w:legacy="1" w:legacySpace="144" w:legacyIndent="0"/>
      <w:lvlJc w:val="left"/>
    </w:lvl>
    <w:lvl w:ilvl="3">
      <w:start w:val="1"/>
      <w:numFmt w:val="decimal"/>
      <w:pStyle w:val="Overskrift4"/>
      <w:lvlText w:val="%2.%3.%4"/>
      <w:legacy w:legacy="1" w:legacySpace="144" w:legacyIndent="0"/>
      <w:lvlJc w:val="left"/>
    </w:lvl>
    <w:lvl w:ilvl="4">
      <w:start w:val="1"/>
      <w:numFmt w:val="decimal"/>
      <w:pStyle w:val="Overskrift5"/>
      <w:lvlText w:val="%2.%3.%4.%5"/>
      <w:legacy w:legacy="1" w:legacySpace="144" w:legacyIndent="0"/>
      <w:lvlJc w:val="left"/>
    </w:lvl>
    <w:lvl w:ilvl="5">
      <w:start w:val="1"/>
      <w:numFmt w:val="decimal"/>
      <w:pStyle w:val="Overskrift6"/>
      <w:lvlText w:val="%2.%3.%4.%5.%6"/>
      <w:legacy w:legacy="1" w:legacySpace="144" w:legacyIndent="0"/>
      <w:lvlJc w:val="left"/>
    </w:lvl>
    <w:lvl w:ilvl="6">
      <w:start w:val="1"/>
      <w:numFmt w:val="decimal"/>
      <w:pStyle w:val="Overskrift7"/>
      <w:lvlText w:val="%2.%3.%4.%5.%6.%7"/>
      <w:legacy w:legacy="1" w:legacySpace="144" w:legacyIndent="0"/>
      <w:lvlJc w:val="left"/>
    </w:lvl>
    <w:lvl w:ilvl="7">
      <w:start w:val="1"/>
      <w:numFmt w:val="decimal"/>
      <w:pStyle w:val="Overskrift8"/>
      <w:lvlText w:val="%2.%3.%4.%5.%6.%7.%8"/>
      <w:legacy w:legacy="1" w:legacySpace="144" w:legacyIndent="0"/>
      <w:lvlJc w:val="left"/>
    </w:lvl>
    <w:lvl w:ilvl="8">
      <w:start w:val="1"/>
      <w:numFmt w:val="decimal"/>
      <w:pStyle w:val="Overskrift9"/>
      <w:lvlText w:val="%2.%3.%4.%5.%6.%7.%8.%9"/>
      <w:legacy w:legacy="1" w:legacySpace="144" w:legacyIndent="0"/>
      <w:lvlJc w:val="left"/>
    </w:lvl>
  </w:abstractNum>
  <w:abstractNum w:abstractNumId="2" w15:restartNumberingAfterBreak="0">
    <w:nsid w:val="0064498F"/>
    <w:multiLevelType w:val="multilevel"/>
    <w:tmpl w:val="00000001"/>
    <w:name w:val="HTML-List657243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0645284"/>
    <w:multiLevelType w:val="multilevel"/>
    <w:tmpl w:val="00000001"/>
    <w:name w:val="HTML-List65747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645294"/>
    <w:multiLevelType w:val="multilevel"/>
    <w:tmpl w:val="00000002"/>
    <w:name w:val="HTML-List657474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6452A3"/>
    <w:multiLevelType w:val="multilevel"/>
    <w:tmpl w:val="00000001"/>
    <w:name w:val="HTML-List657475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6452B3"/>
    <w:multiLevelType w:val="multilevel"/>
    <w:tmpl w:val="00000001"/>
    <w:name w:val="HTML-List657477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06452D2"/>
    <w:multiLevelType w:val="multilevel"/>
    <w:tmpl w:val="00000001"/>
    <w:name w:val="HTML-List657480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06452E2"/>
    <w:multiLevelType w:val="multilevel"/>
    <w:tmpl w:val="00000001"/>
    <w:name w:val="HTML-List657481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0B6CEC6"/>
    <w:multiLevelType w:val="multilevel"/>
    <w:tmpl w:val="00000001"/>
    <w:name w:val="HTML-List1198048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0B6D8A5"/>
    <w:multiLevelType w:val="multilevel"/>
    <w:tmpl w:val="00000001"/>
    <w:name w:val="HTML-List1198301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0B6D8B5"/>
    <w:multiLevelType w:val="multilevel"/>
    <w:tmpl w:val="00000001"/>
    <w:name w:val="HTML-List11983029"/>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B6D8C5"/>
    <w:multiLevelType w:val="multilevel"/>
    <w:tmpl w:val="00000001"/>
    <w:name w:val="HTML-List1198304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0B6D8E4"/>
    <w:multiLevelType w:val="multilevel"/>
    <w:tmpl w:val="00000001"/>
    <w:name w:val="HTML-List1198307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0B6D8F3"/>
    <w:multiLevelType w:val="multilevel"/>
    <w:tmpl w:val="00000001"/>
    <w:name w:val="HTML-List1198309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0E3A21C"/>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E3EF14"/>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11986B1"/>
    <w:multiLevelType w:val="multilevel"/>
    <w:tmpl w:val="855A739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11986C1"/>
    <w:multiLevelType w:val="multilevel"/>
    <w:tmpl w:val="65E8F6E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1198C1E"/>
    <w:multiLevelType w:val="multilevel"/>
    <w:tmpl w:val="C6E6E25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1198C2D"/>
    <w:multiLevelType w:val="multilevel"/>
    <w:tmpl w:val="EABCE4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1198C6C"/>
    <w:multiLevelType w:val="multilevel"/>
    <w:tmpl w:val="B582D1F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1198C7B"/>
    <w:multiLevelType w:val="multilevel"/>
    <w:tmpl w:val="5EE63A5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1198C8B"/>
    <w:multiLevelType w:val="multilevel"/>
    <w:tmpl w:val="23AC01D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1198C9B"/>
    <w:multiLevelType w:val="multilevel"/>
    <w:tmpl w:val="2A5C6AF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1198CAA"/>
    <w:multiLevelType w:val="multilevel"/>
    <w:tmpl w:val="0C0C898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16FB236"/>
    <w:multiLevelType w:val="multilevel"/>
    <w:tmpl w:val="91CCC7D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16FB792"/>
    <w:multiLevelType w:val="multilevel"/>
    <w:tmpl w:val="6AD03A3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16FB7E0"/>
    <w:multiLevelType w:val="multilevel"/>
    <w:tmpl w:val="2FE2430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16FB7F0"/>
    <w:multiLevelType w:val="multilevel"/>
    <w:tmpl w:val="16C85FD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16FB800"/>
    <w:multiLevelType w:val="multilevel"/>
    <w:tmpl w:val="07E8940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16FB80F"/>
    <w:multiLevelType w:val="multilevel"/>
    <w:tmpl w:val="7C10E94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0CCCCCCC"/>
    <w:multiLevelType w:val="multilevel"/>
    <w:tmpl w:val="5EA8CAB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22A25DAF"/>
    <w:multiLevelType w:val="hybridMultilevel"/>
    <w:tmpl w:val="C2FA65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2350778D"/>
    <w:multiLevelType w:val="hybridMultilevel"/>
    <w:tmpl w:val="5BE24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37AF012B"/>
    <w:multiLevelType w:val="hybridMultilevel"/>
    <w:tmpl w:val="05DC03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2F874B2"/>
    <w:multiLevelType w:val="hybridMultilevel"/>
    <w:tmpl w:val="39E803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FF67129"/>
    <w:multiLevelType w:val="hybridMultilevel"/>
    <w:tmpl w:val="267253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2"/>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7"/>
  </w:num>
  <w:num w:numId="13">
    <w:abstractNumId w:val="36"/>
  </w:num>
  <w:num w:numId="14">
    <w:abstractNumId w:val="1"/>
  </w:num>
  <w:num w:numId="15">
    <w:abstractNumId w:val="1"/>
  </w:num>
  <w:num w:numId="16">
    <w:abstractNumId w:val="1"/>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35"/>
  </w:num>
  <w:num w:numId="27">
    <w:abstractNumId w:val="33"/>
  </w:num>
  <w:num w:numId="28">
    <w:abstractNumId w:val="3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lund Knut">
    <w15:presenceInfo w15:providerId="AD" w15:userId="S-1-5-21-780819444-1604333509-5979419-74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F7"/>
    <w:rsid w:val="00013958"/>
    <w:rsid w:val="00017999"/>
    <w:rsid w:val="000205A2"/>
    <w:rsid w:val="00021BA1"/>
    <w:rsid w:val="00022DB0"/>
    <w:rsid w:val="00024F19"/>
    <w:rsid w:val="00030E71"/>
    <w:rsid w:val="00034BC4"/>
    <w:rsid w:val="00037AF4"/>
    <w:rsid w:val="0005629E"/>
    <w:rsid w:val="00074046"/>
    <w:rsid w:val="000A3B41"/>
    <w:rsid w:val="000B5A2A"/>
    <w:rsid w:val="000B5BB6"/>
    <w:rsid w:val="000B5FFD"/>
    <w:rsid w:val="000D6AC3"/>
    <w:rsid w:val="000E2C4A"/>
    <w:rsid w:val="000F37BB"/>
    <w:rsid w:val="0010505B"/>
    <w:rsid w:val="00110C85"/>
    <w:rsid w:val="00114C68"/>
    <w:rsid w:val="00114D72"/>
    <w:rsid w:val="00120F14"/>
    <w:rsid w:val="00135FD6"/>
    <w:rsid w:val="00146E4D"/>
    <w:rsid w:val="00166EC3"/>
    <w:rsid w:val="00170ACA"/>
    <w:rsid w:val="00180203"/>
    <w:rsid w:val="00180747"/>
    <w:rsid w:val="001937A9"/>
    <w:rsid w:val="001A4424"/>
    <w:rsid w:val="001A57BF"/>
    <w:rsid w:val="001A7650"/>
    <w:rsid w:val="001B3D1A"/>
    <w:rsid w:val="001C093A"/>
    <w:rsid w:val="001C6BD4"/>
    <w:rsid w:val="001D0B7E"/>
    <w:rsid w:val="001E4CE6"/>
    <w:rsid w:val="001E5168"/>
    <w:rsid w:val="001F3851"/>
    <w:rsid w:val="001F4AE2"/>
    <w:rsid w:val="00201CC7"/>
    <w:rsid w:val="00202965"/>
    <w:rsid w:val="00204D19"/>
    <w:rsid w:val="0020571C"/>
    <w:rsid w:val="00212C63"/>
    <w:rsid w:val="00226E35"/>
    <w:rsid w:val="00226F8D"/>
    <w:rsid w:val="0023468A"/>
    <w:rsid w:val="002362C8"/>
    <w:rsid w:val="0024336A"/>
    <w:rsid w:val="0024510E"/>
    <w:rsid w:val="002503DE"/>
    <w:rsid w:val="0026431A"/>
    <w:rsid w:val="00281CB1"/>
    <w:rsid w:val="002852F2"/>
    <w:rsid w:val="002870A9"/>
    <w:rsid w:val="002943CA"/>
    <w:rsid w:val="002A0296"/>
    <w:rsid w:val="002B17ED"/>
    <w:rsid w:val="002B577E"/>
    <w:rsid w:val="002C0F75"/>
    <w:rsid w:val="002C6026"/>
    <w:rsid w:val="002D324E"/>
    <w:rsid w:val="002D6BE2"/>
    <w:rsid w:val="002F6811"/>
    <w:rsid w:val="00317AEE"/>
    <w:rsid w:val="0032742E"/>
    <w:rsid w:val="00331259"/>
    <w:rsid w:val="003441F7"/>
    <w:rsid w:val="0034612D"/>
    <w:rsid w:val="003555B3"/>
    <w:rsid w:val="00375C98"/>
    <w:rsid w:val="003816FC"/>
    <w:rsid w:val="00387039"/>
    <w:rsid w:val="00387133"/>
    <w:rsid w:val="00394F12"/>
    <w:rsid w:val="00396576"/>
    <w:rsid w:val="00397AB7"/>
    <w:rsid w:val="003C216F"/>
    <w:rsid w:val="003E067E"/>
    <w:rsid w:val="003E64B1"/>
    <w:rsid w:val="00412B77"/>
    <w:rsid w:val="004271ED"/>
    <w:rsid w:val="00431717"/>
    <w:rsid w:val="00434313"/>
    <w:rsid w:val="00441E45"/>
    <w:rsid w:val="0044573A"/>
    <w:rsid w:val="004571E3"/>
    <w:rsid w:val="00462091"/>
    <w:rsid w:val="004656AE"/>
    <w:rsid w:val="00474B64"/>
    <w:rsid w:val="00494D84"/>
    <w:rsid w:val="004A2FCC"/>
    <w:rsid w:val="004C1B08"/>
    <w:rsid w:val="004C4845"/>
    <w:rsid w:val="004D2F0A"/>
    <w:rsid w:val="004D37C2"/>
    <w:rsid w:val="004D4061"/>
    <w:rsid w:val="00502FF2"/>
    <w:rsid w:val="00510120"/>
    <w:rsid w:val="00516844"/>
    <w:rsid w:val="00533C83"/>
    <w:rsid w:val="005366C5"/>
    <w:rsid w:val="00537B92"/>
    <w:rsid w:val="005467C6"/>
    <w:rsid w:val="00551844"/>
    <w:rsid w:val="0056209D"/>
    <w:rsid w:val="00586936"/>
    <w:rsid w:val="005902A6"/>
    <w:rsid w:val="005907C1"/>
    <w:rsid w:val="005A1953"/>
    <w:rsid w:val="005B19CB"/>
    <w:rsid w:val="005B247E"/>
    <w:rsid w:val="005B60F5"/>
    <w:rsid w:val="005D4BC2"/>
    <w:rsid w:val="005F0FD6"/>
    <w:rsid w:val="00601670"/>
    <w:rsid w:val="006019D7"/>
    <w:rsid w:val="00602AB7"/>
    <w:rsid w:val="00603B9F"/>
    <w:rsid w:val="00603BC8"/>
    <w:rsid w:val="006074B3"/>
    <w:rsid w:val="00612204"/>
    <w:rsid w:val="00620B44"/>
    <w:rsid w:val="00635310"/>
    <w:rsid w:val="00640131"/>
    <w:rsid w:val="006407F6"/>
    <w:rsid w:val="00640AB5"/>
    <w:rsid w:val="006502A6"/>
    <w:rsid w:val="00655B44"/>
    <w:rsid w:val="006606CB"/>
    <w:rsid w:val="00662B6A"/>
    <w:rsid w:val="0068393F"/>
    <w:rsid w:val="0069212F"/>
    <w:rsid w:val="006A357F"/>
    <w:rsid w:val="006D1306"/>
    <w:rsid w:val="006D4B74"/>
    <w:rsid w:val="006E1607"/>
    <w:rsid w:val="006E7BCE"/>
    <w:rsid w:val="006E7F0B"/>
    <w:rsid w:val="00700579"/>
    <w:rsid w:val="00707E4C"/>
    <w:rsid w:val="00712131"/>
    <w:rsid w:val="00712518"/>
    <w:rsid w:val="007342B6"/>
    <w:rsid w:val="00745E99"/>
    <w:rsid w:val="00746367"/>
    <w:rsid w:val="00747DF9"/>
    <w:rsid w:val="007507B1"/>
    <w:rsid w:val="0075207F"/>
    <w:rsid w:val="0075354F"/>
    <w:rsid w:val="0075361D"/>
    <w:rsid w:val="00754015"/>
    <w:rsid w:val="007562F0"/>
    <w:rsid w:val="00762F5C"/>
    <w:rsid w:val="007768A5"/>
    <w:rsid w:val="0078435F"/>
    <w:rsid w:val="00791A37"/>
    <w:rsid w:val="007A0244"/>
    <w:rsid w:val="007A78B4"/>
    <w:rsid w:val="007D0754"/>
    <w:rsid w:val="007D0D5C"/>
    <w:rsid w:val="007D1BBE"/>
    <w:rsid w:val="007E0128"/>
    <w:rsid w:val="007E0CDA"/>
    <w:rsid w:val="007E0F73"/>
    <w:rsid w:val="007E31E3"/>
    <w:rsid w:val="007E569B"/>
    <w:rsid w:val="007F5BA7"/>
    <w:rsid w:val="008018CB"/>
    <w:rsid w:val="0081528A"/>
    <w:rsid w:val="00817E7E"/>
    <w:rsid w:val="00863FD0"/>
    <w:rsid w:val="008729C1"/>
    <w:rsid w:val="00881F9E"/>
    <w:rsid w:val="0089079A"/>
    <w:rsid w:val="0089599E"/>
    <w:rsid w:val="008A6E7F"/>
    <w:rsid w:val="008B0FE5"/>
    <w:rsid w:val="008C2335"/>
    <w:rsid w:val="008C6644"/>
    <w:rsid w:val="008D02A4"/>
    <w:rsid w:val="008D3998"/>
    <w:rsid w:val="008D6520"/>
    <w:rsid w:val="008E792E"/>
    <w:rsid w:val="008F7681"/>
    <w:rsid w:val="009112F9"/>
    <w:rsid w:val="0091749F"/>
    <w:rsid w:val="0093670F"/>
    <w:rsid w:val="00937D78"/>
    <w:rsid w:val="00952E8C"/>
    <w:rsid w:val="0095566B"/>
    <w:rsid w:val="00966EF1"/>
    <w:rsid w:val="009731DD"/>
    <w:rsid w:val="009845D5"/>
    <w:rsid w:val="009B5EB0"/>
    <w:rsid w:val="009E5345"/>
    <w:rsid w:val="009E754A"/>
    <w:rsid w:val="009F4472"/>
    <w:rsid w:val="00A078F0"/>
    <w:rsid w:val="00A214DF"/>
    <w:rsid w:val="00A27ECC"/>
    <w:rsid w:val="00A3101C"/>
    <w:rsid w:val="00A35D53"/>
    <w:rsid w:val="00A407BF"/>
    <w:rsid w:val="00A51A8C"/>
    <w:rsid w:val="00A63D7F"/>
    <w:rsid w:val="00A75333"/>
    <w:rsid w:val="00A76A0F"/>
    <w:rsid w:val="00A76C10"/>
    <w:rsid w:val="00A819F8"/>
    <w:rsid w:val="00A95F2E"/>
    <w:rsid w:val="00AA5626"/>
    <w:rsid w:val="00AA704C"/>
    <w:rsid w:val="00AB12C7"/>
    <w:rsid w:val="00AB1F7A"/>
    <w:rsid w:val="00AD36E6"/>
    <w:rsid w:val="00AF31FE"/>
    <w:rsid w:val="00AF3EBD"/>
    <w:rsid w:val="00B12A17"/>
    <w:rsid w:val="00B26FE2"/>
    <w:rsid w:val="00B4163B"/>
    <w:rsid w:val="00B71553"/>
    <w:rsid w:val="00B71E0D"/>
    <w:rsid w:val="00B75DF7"/>
    <w:rsid w:val="00B76D61"/>
    <w:rsid w:val="00B97355"/>
    <w:rsid w:val="00BA37E3"/>
    <w:rsid w:val="00BA432A"/>
    <w:rsid w:val="00BC08FA"/>
    <w:rsid w:val="00BC1241"/>
    <w:rsid w:val="00BC6D14"/>
    <w:rsid w:val="00BD32D6"/>
    <w:rsid w:val="00BE0F18"/>
    <w:rsid w:val="00C01C37"/>
    <w:rsid w:val="00C1290C"/>
    <w:rsid w:val="00C14C17"/>
    <w:rsid w:val="00C15E26"/>
    <w:rsid w:val="00C24631"/>
    <w:rsid w:val="00C40300"/>
    <w:rsid w:val="00C4572B"/>
    <w:rsid w:val="00C6570B"/>
    <w:rsid w:val="00C67D82"/>
    <w:rsid w:val="00C701A0"/>
    <w:rsid w:val="00C76D12"/>
    <w:rsid w:val="00C95E9E"/>
    <w:rsid w:val="00CA0976"/>
    <w:rsid w:val="00CB1382"/>
    <w:rsid w:val="00CD2567"/>
    <w:rsid w:val="00CD25DF"/>
    <w:rsid w:val="00CD3CF7"/>
    <w:rsid w:val="00CD4733"/>
    <w:rsid w:val="00CD4CA8"/>
    <w:rsid w:val="00CE381F"/>
    <w:rsid w:val="00D00F6A"/>
    <w:rsid w:val="00D035CA"/>
    <w:rsid w:val="00D13A5D"/>
    <w:rsid w:val="00D14FCC"/>
    <w:rsid w:val="00D207D0"/>
    <w:rsid w:val="00D243EF"/>
    <w:rsid w:val="00D33F7D"/>
    <w:rsid w:val="00D43FBB"/>
    <w:rsid w:val="00D5725C"/>
    <w:rsid w:val="00D62821"/>
    <w:rsid w:val="00D641A7"/>
    <w:rsid w:val="00D649DB"/>
    <w:rsid w:val="00D6795D"/>
    <w:rsid w:val="00D73239"/>
    <w:rsid w:val="00D73CFE"/>
    <w:rsid w:val="00D776E1"/>
    <w:rsid w:val="00D80E9A"/>
    <w:rsid w:val="00D93D53"/>
    <w:rsid w:val="00DA5BBA"/>
    <w:rsid w:val="00DB5D2E"/>
    <w:rsid w:val="00DB6D9B"/>
    <w:rsid w:val="00DC72BA"/>
    <w:rsid w:val="00DD2AF3"/>
    <w:rsid w:val="00DD4044"/>
    <w:rsid w:val="00DE0F91"/>
    <w:rsid w:val="00DE39E4"/>
    <w:rsid w:val="00E00346"/>
    <w:rsid w:val="00E045D0"/>
    <w:rsid w:val="00E06DAC"/>
    <w:rsid w:val="00E258C3"/>
    <w:rsid w:val="00E3546C"/>
    <w:rsid w:val="00E359F3"/>
    <w:rsid w:val="00E37222"/>
    <w:rsid w:val="00E415C8"/>
    <w:rsid w:val="00E42BF9"/>
    <w:rsid w:val="00E437FE"/>
    <w:rsid w:val="00E66029"/>
    <w:rsid w:val="00E77062"/>
    <w:rsid w:val="00E83694"/>
    <w:rsid w:val="00E8533C"/>
    <w:rsid w:val="00EC249A"/>
    <w:rsid w:val="00EC261A"/>
    <w:rsid w:val="00EC6C51"/>
    <w:rsid w:val="00ED5FE5"/>
    <w:rsid w:val="00EF4DD2"/>
    <w:rsid w:val="00EF7460"/>
    <w:rsid w:val="00F05B49"/>
    <w:rsid w:val="00F13EA9"/>
    <w:rsid w:val="00F16E5D"/>
    <w:rsid w:val="00F21F21"/>
    <w:rsid w:val="00F30E0C"/>
    <w:rsid w:val="00F5251F"/>
    <w:rsid w:val="00F52782"/>
    <w:rsid w:val="00F55303"/>
    <w:rsid w:val="00F71743"/>
    <w:rsid w:val="00F87281"/>
    <w:rsid w:val="00F920E8"/>
    <w:rsid w:val="00F961B8"/>
    <w:rsid w:val="00F96F81"/>
    <w:rsid w:val="00FA09C6"/>
    <w:rsid w:val="00FA4E76"/>
    <w:rsid w:val="00FA5D37"/>
    <w:rsid w:val="00FA6A76"/>
    <w:rsid w:val="00FB14C6"/>
    <w:rsid w:val="00FB2F0B"/>
    <w:rsid w:val="00FC385F"/>
    <w:rsid w:val="00FC39E1"/>
    <w:rsid w:val="00FC4A90"/>
    <w:rsid w:val="00FE1547"/>
    <w:rsid w:val="00FE59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22F09"/>
  <w15:chartTrackingRefBased/>
  <w15:docId w15:val="{BC123E3D-3F9B-4047-A9B6-F37F5F8B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244"/>
    <w:rPr>
      <w:sz w:val="22"/>
    </w:rPr>
  </w:style>
  <w:style w:type="paragraph" w:styleId="Overskrift1">
    <w:name w:val="heading 1"/>
    <w:basedOn w:val="Normal"/>
    <w:qFormat/>
    <w:pPr>
      <w:pageBreakBefore/>
      <w:numPr>
        <w:numId w:val="1"/>
      </w:numPr>
      <w:spacing w:before="3600" w:after="360"/>
      <w:jc w:val="center"/>
      <w:outlineLvl w:val="0"/>
    </w:pPr>
    <w:rPr>
      <w:sz w:val="96"/>
    </w:rPr>
  </w:style>
  <w:style w:type="paragraph" w:styleId="Overskrift2">
    <w:name w:val="heading 2"/>
    <w:basedOn w:val="Normal"/>
    <w:link w:val="Overskrift2Tegn"/>
    <w:uiPriority w:val="9"/>
    <w:qFormat/>
    <w:pPr>
      <w:pageBreakBefore/>
      <w:numPr>
        <w:ilvl w:val="1"/>
        <w:numId w:val="1"/>
      </w:numPr>
      <w:pBdr>
        <w:top w:val="single" w:sz="48" w:space="2" w:color="auto"/>
      </w:pBdr>
      <w:outlineLvl w:val="1"/>
    </w:pPr>
    <w:rPr>
      <w:rFonts w:ascii="Arial" w:hAnsi="Arial"/>
      <w:b/>
      <w:sz w:val="28"/>
    </w:rPr>
  </w:style>
  <w:style w:type="paragraph" w:styleId="Overskrift3">
    <w:name w:val="heading 3"/>
    <w:basedOn w:val="Normal"/>
    <w:link w:val="Overskrift3Tegn"/>
    <w:uiPriority w:val="9"/>
    <w:qFormat/>
    <w:pPr>
      <w:numPr>
        <w:ilvl w:val="2"/>
        <w:numId w:val="1"/>
      </w:numPr>
      <w:pBdr>
        <w:bottom w:val="single" w:sz="24" w:space="2" w:color="auto"/>
      </w:pBdr>
      <w:spacing w:before="120"/>
      <w:outlineLvl w:val="2"/>
    </w:pPr>
    <w:rPr>
      <w:rFonts w:ascii="Arial" w:hAnsi="Arial"/>
      <w:b/>
      <w:sz w:val="24"/>
    </w:rPr>
  </w:style>
  <w:style w:type="paragraph" w:styleId="Overskrift4">
    <w:name w:val="heading 4"/>
    <w:basedOn w:val="Normal"/>
    <w:next w:val="Normal"/>
    <w:link w:val="Overskrift4Tegn"/>
    <w:uiPriority w:val="9"/>
    <w:qFormat/>
    <w:pPr>
      <w:keepNext/>
      <w:numPr>
        <w:ilvl w:val="3"/>
        <w:numId w:val="1"/>
      </w:numPr>
      <w:pBdr>
        <w:bottom w:val="single" w:sz="12" w:space="2" w:color="auto"/>
      </w:pBdr>
      <w:spacing w:before="120"/>
      <w:outlineLvl w:val="3"/>
    </w:pPr>
    <w:rPr>
      <w:rFonts w:ascii="Arial" w:hAnsi="Arial"/>
      <w:b/>
      <w:sz w:val="24"/>
    </w:rPr>
  </w:style>
  <w:style w:type="paragraph" w:styleId="Overskrift5">
    <w:name w:val="heading 5"/>
    <w:basedOn w:val="Normal"/>
    <w:next w:val="Normal"/>
    <w:qFormat/>
    <w:pPr>
      <w:numPr>
        <w:ilvl w:val="4"/>
        <w:numId w:val="1"/>
      </w:numPr>
      <w:spacing w:before="240" w:after="60"/>
      <w:outlineLvl w:val="4"/>
    </w:pPr>
    <w:rPr>
      <w:rFonts w:ascii="Arial" w:hAnsi="Arial"/>
    </w:rPr>
  </w:style>
  <w:style w:type="paragraph" w:styleId="Overskrift6">
    <w:name w:val="heading 6"/>
    <w:basedOn w:val="Normal"/>
    <w:next w:val="Normal"/>
    <w:qFormat/>
    <w:pPr>
      <w:numPr>
        <w:ilvl w:val="5"/>
        <w:numId w:val="1"/>
      </w:numPr>
      <w:spacing w:before="240" w:after="60"/>
      <w:outlineLvl w:val="5"/>
    </w:pPr>
    <w:rPr>
      <w:rFonts w:ascii="Arial" w:hAnsi="Arial"/>
      <w:i/>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i/>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ksempel">
    <w:name w:val="Eksempel"/>
    <w:basedOn w:val="Normal"/>
    <w:pPr>
      <w:pBdr>
        <w:top w:val="single" w:sz="6" w:space="1" w:color="auto"/>
        <w:left w:val="single" w:sz="6" w:space="1" w:color="auto"/>
        <w:bottom w:val="single" w:sz="6" w:space="1" w:color="auto"/>
        <w:right w:val="single" w:sz="6" w:space="1" w:color="auto"/>
      </w:pBdr>
    </w:pPr>
    <w:rPr>
      <w:rFonts w:ascii="Courier New" w:hAnsi="Courier New"/>
      <w:sz w:val="20"/>
    </w:rPr>
  </w:style>
  <w:style w:type="paragraph" w:customStyle="1" w:styleId="Definisjon">
    <w:name w:val="Definisjon"/>
    <w:basedOn w:val="Normal"/>
    <w:pPr>
      <w:pBdr>
        <w:top w:val="double" w:sz="6" w:space="2" w:color="auto"/>
        <w:left w:val="double" w:sz="6" w:space="2" w:color="auto"/>
        <w:bottom w:val="double" w:sz="6" w:space="2" w:color="auto"/>
        <w:right w:val="double" w:sz="6" w:space="2" w:color="auto"/>
      </w:pBdr>
    </w:pPr>
    <w:rPr>
      <w:rFonts w:ascii="Courier New" w:hAnsi="Courier New"/>
      <w:b/>
      <w:sz w:val="20"/>
    </w:rPr>
  </w:style>
  <w:style w:type="paragraph" w:customStyle="1" w:styleId="NotaBene">
    <w:name w:val="Nota Bene"/>
    <w:basedOn w:val="Normal"/>
    <w:pPr>
      <w:ind w:left="1134" w:right="284" w:hanging="1134"/>
    </w:pPr>
    <w:rPr>
      <w:i/>
      <w:sz w:val="20"/>
    </w:rPr>
  </w:style>
  <w:style w:type="paragraph" w:customStyle="1" w:styleId="Bullet1">
    <w:name w:val="Bullet 1"/>
    <w:basedOn w:val="Normal"/>
    <w:pPr>
      <w:ind w:left="2268" w:hanging="283"/>
    </w:pPr>
  </w:style>
  <w:style w:type="paragraph" w:customStyle="1" w:styleId="Absolutt">
    <w:name w:val="Absolutt"/>
    <w:basedOn w:val="Normal"/>
    <w:rPr>
      <w:rFonts w:ascii="Courier New" w:hAnsi="Courier New"/>
      <w:sz w:val="20"/>
    </w:rPr>
  </w:style>
  <w:style w:type="paragraph" w:customStyle="1" w:styleId="Tabell3">
    <w:name w:val="Tabell 3"/>
    <w:basedOn w:val="Normal"/>
    <w:rPr>
      <w:sz w:val="20"/>
    </w:rPr>
  </w:style>
  <w:style w:type="paragraph" w:styleId="Topptekst">
    <w:name w:val="header"/>
    <w:basedOn w:val="Normal"/>
    <w:link w:val="TopptekstTegn"/>
    <w:pPr>
      <w:pBdr>
        <w:bottom w:val="single" w:sz="6" w:space="3" w:color="auto"/>
      </w:pBdr>
      <w:tabs>
        <w:tab w:val="right" w:pos="8306"/>
      </w:tabs>
    </w:pPr>
    <w:rPr>
      <w:rFonts w:ascii="Arial" w:hAnsi="Arial"/>
      <w:b/>
    </w:rPr>
  </w:style>
  <w:style w:type="paragraph" w:styleId="Bunntekst">
    <w:name w:val="footer"/>
    <w:basedOn w:val="Normal"/>
    <w:link w:val="BunntekstTegn"/>
    <w:pPr>
      <w:pBdr>
        <w:top w:val="single" w:sz="6" w:space="3" w:color="auto"/>
      </w:pBdr>
      <w:tabs>
        <w:tab w:val="center" w:pos="4153"/>
        <w:tab w:val="right" w:pos="8306"/>
      </w:tabs>
      <w:jc w:val="center"/>
    </w:pPr>
    <w:rPr>
      <w:rFonts w:ascii="Arial" w:hAnsi="Arial"/>
      <w:sz w:val="20"/>
    </w:rPr>
  </w:style>
  <w:style w:type="character" w:styleId="Sidetall">
    <w:name w:val="page number"/>
    <w:basedOn w:val="Standardskriftforavsnitt"/>
  </w:style>
  <w:style w:type="paragraph" w:customStyle="1" w:styleId="Tabelltekst">
    <w:name w:val="Tabelltekst"/>
    <w:basedOn w:val="Normal"/>
    <w:pPr>
      <w:widowControl w:val="0"/>
    </w:pPr>
    <w:rPr>
      <w:sz w:val="18"/>
    </w:rPr>
  </w:style>
  <w:style w:type="paragraph" w:customStyle="1" w:styleId="Tett">
    <w:name w:val="Tett"/>
    <w:basedOn w:val="Normal"/>
    <w:pPr>
      <w:keepNext/>
      <w:keepLines/>
      <w:widowControl w:val="0"/>
      <w:spacing w:after="120"/>
      <w:ind w:left="3970" w:hanging="1276"/>
    </w:pPr>
    <w:rPr>
      <w:spacing w:val="-10"/>
      <w:sz w:val="20"/>
    </w:rPr>
  </w:style>
  <w:style w:type="paragraph" w:customStyle="1" w:styleId="Tabelltekst2">
    <w:name w:val="Tabelltekst2"/>
    <w:basedOn w:val="Normal"/>
    <w:next w:val="Normal"/>
    <w:rPr>
      <w:sz w:val="16"/>
    </w:rPr>
  </w:style>
  <w:style w:type="paragraph" w:customStyle="1" w:styleId="Eksempel2">
    <w:name w:val="Eksempel 2"/>
    <w:basedOn w:val="Normal"/>
    <w:rPr>
      <w:rFonts w:ascii="Courier New" w:hAnsi="Courier New"/>
      <w:sz w:val="16"/>
    </w:rPr>
  </w:style>
  <w:style w:type="paragraph" w:customStyle="1" w:styleId="termdef">
    <w:name w:val="term_def"/>
    <w:basedOn w:val="Normal"/>
    <w:pPr>
      <w:ind w:left="2098" w:hanging="1418"/>
    </w:pPr>
    <w:rPr>
      <w:sz w:val="20"/>
    </w:rPr>
  </w:style>
  <w:style w:type="paragraph" w:customStyle="1" w:styleId="Blank">
    <w:name w:val="Blank"/>
    <w:basedOn w:val="Normal"/>
    <w:next w:val="Normal"/>
    <w:pPr>
      <w:pageBreakBefore/>
      <w:widowControl w:val="0"/>
      <w:spacing w:before="5670"/>
      <w:jc w:val="center"/>
    </w:pPr>
  </w:style>
  <w:style w:type="paragraph" w:customStyle="1" w:styleId="Begrep">
    <w:name w:val="Begrep"/>
    <w:basedOn w:val="Normal"/>
    <w:pPr>
      <w:ind w:left="2705" w:hanging="720"/>
    </w:pPr>
  </w:style>
  <w:style w:type="paragraph" w:customStyle="1" w:styleId="anormal">
    <w:name w:val="anormal"/>
    <w:basedOn w:val="Normal"/>
    <w:rPr>
      <w:sz w:val="20"/>
    </w:rPr>
  </w:style>
  <w:style w:type="paragraph" w:customStyle="1" w:styleId="tettinn">
    <w:name w:val="tett_inn"/>
    <w:basedOn w:val="Tett"/>
    <w:pPr>
      <w:ind w:left="5529"/>
    </w:pPr>
  </w:style>
  <w:style w:type="paragraph" w:customStyle="1" w:styleId="Overskrift21">
    <w:name w:val="Overskrift 21"/>
    <w:next w:val="Normal"/>
    <w:uiPriority w:val="99"/>
    <w:rsid w:val="003441F7"/>
    <w:pPr>
      <w:widowControl w:val="0"/>
      <w:autoSpaceDE w:val="0"/>
      <w:autoSpaceDN w:val="0"/>
      <w:adjustRightInd w:val="0"/>
      <w:spacing w:before="240" w:after="60"/>
      <w:outlineLvl w:val="1"/>
    </w:pPr>
    <w:rPr>
      <w:rFonts w:ascii="Arial" w:hAnsi="Arial" w:cs="Arial"/>
      <w:b/>
      <w:bCs/>
      <w:color w:val="004080"/>
      <w:sz w:val="28"/>
      <w:szCs w:val="28"/>
      <w:shd w:val="clear" w:color="auto" w:fill="FFFFFF"/>
      <w:lang w:val="en-AU"/>
    </w:rPr>
  </w:style>
  <w:style w:type="paragraph" w:customStyle="1" w:styleId="strekpkt">
    <w:name w:val="strekpkt"/>
    <w:basedOn w:val="anormal"/>
    <w:pPr>
      <w:ind w:left="1077" w:hanging="283"/>
    </w:pPr>
  </w:style>
  <w:style w:type="paragraph" w:customStyle="1" w:styleId="Overskrift31">
    <w:name w:val="Overskrift 31"/>
    <w:next w:val="Normal"/>
    <w:uiPriority w:val="99"/>
    <w:rsid w:val="003441F7"/>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Overskrift">
    <w:name w:val="Overskrift"/>
    <w:basedOn w:val="Topptekst"/>
  </w:style>
  <w:style w:type="character" w:customStyle="1" w:styleId="FieldLabel">
    <w:name w:val="Field Label"/>
    <w:rsid w:val="003441F7"/>
    <w:rPr>
      <w:rFonts w:cs="Arial"/>
      <w:i/>
      <w:iCs/>
      <w:color w:val="004080"/>
      <w:sz w:val="20"/>
      <w:szCs w:val="20"/>
      <w:shd w:val="clear" w:color="auto" w:fill="FFFFFF"/>
    </w:rPr>
  </w:style>
  <w:style w:type="character" w:customStyle="1" w:styleId="SSBookmark">
    <w:name w:val="SSBookmark"/>
    <w:uiPriority w:val="99"/>
    <w:rsid w:val="003441F7"/>
    <w:rPr>
      <w:rFonts w:ascii="Lucida Sans" w:hAnsi="Lucida Sans" w:cs="Lucida Sans"/>
      <w:b/>
      <w:bCs/>
      <w:color w:val="000000"/>
      <w:sz w:val="16"/>
      <w:szCs w:val="16"/>
      <w:shd w:val="clear" w:color="auto" w:fill="FFFF80"/>
    </w:rPr>
  </w:style>
  <w:style w:type="paragraph" w:customStyle="1" w:styleId="ListHeader">
    <w:name w:val="List Header"/>
    <w:next w:val="Normal"/>
    <w:rsid w:val="003441F7"/>
    <w:pPr>
      <w:widowControl w:val="0"/>
      <w:autoSpaceDE w:val="0"/>
      <w:autoSpaceDN w:val="0"/>
      <w:adjustRightInd w:val="0"/>
    </w:pPr>
    <w:rPr>
      <w:rFonts w:ascii="Arial" w:hAnsi="Arial" w:cs="Arial"/>
      <w:b/>
      <w:bCs/>
      <w:i/>
      <w:iCs/>
      <w:color w:val="0000A0"/>
      <w:shd w:val="clear" w:color="auto" w:fill="FFFFFF"/>
      <w:lang w:val="en-AU"/>
    </w:rPr>
  </w:style>
  <w:style w:type="paragraph" w:styleId="Bobletekst">
    <w:name w:val="Balloon Text"/>
    <w:basedOn w:val="Normal"/>
    <w:semiHidden/>
    <w:rsid w:val="00C95E9E"/>
    <w:rPr>
      <w:rFonts w:ascii="Tahoma" w:hAnsi="Tahoma" w:cs="Tahoma"/>
      <w:sz w:val="16"/>
      <w:szCs w:val="16"/>
    </w:rPr>
  </w:style>
  <w:style w:type="table" w:styleId="Tabellrutenett">
    <w:name w:val="Table Grid"/>
    <w:basedOn w:val="Vanligtabell"/>
    <w:rsid w:val="00C9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semiHidden/>
    <w:rsid w:val="00E359F3"/>
    <w:rPr>
      <w:sz w:val="16"/>
      <w:szCs w:val="16"/>
    </w:rPr>
  </w:style>
  <w:style w:type="paragraph" w:styleId="Merknadstekst">
    <w:name w:val="annotation text"/>
    <w:basedOn w:val="Normal"/>
    <w:semiHidden/>
    <w:rsid w:val="00E359F3"/>
    <w:rPr>
      <w:sz w:val="20"/>
    </w:rPr>
  </w:style>
  <w:style w:type="paragraph" w:styleId="Kommentaremne">
    <w:name w:val="annotation subject"/>
    <w:basedOn w:val="Merknadstekst"/>
    <w:next w:val="Merknadstekst"/>
    <w:semiHidden/>
    <w:rsid w:val="00E359F3"/>
    <w:rPr>
      <w:b/>
      <w:bCs/>
    </w:rPr>
  </w:style>
  <w:style w:type="paragraph" w:styleId="Bildetekst">
    <w:name w:val="caption"/>
    <w:basedOn w:val="Normal"/>
    <w:next w:val="Normal"/>
    <w:uiPriority w:val="35"/>
    <w:qFormat/>
    <w:rsid w:val="0010505B"/>
    <w:pPr>
      <w:spacing w:before="120" w:after="120"/>
    </w:pPr>
    <w:rPr>
      <w:b/>
      <w:bCs/>
      <w:sz w:val="20"/>
    </w:rPr>
  </w:style>
  <w:style w:type="character" w:styleId="Hyperkobling">
    <w:name w:val="Hyperlink"/>
    <w:uiPriority w:val="99"/>
    <w:rsid w:val="002362C8"/>
    <w:rPr>
      <w:rFonts w:cs="Arial"/>
      <w:color w:val="0000FF"/>
      <w:sz w:val="20"/>
      <w:szCs w:val="20"/>
      <w:u w:val="single"/>
      <w:shd w:val="clear" w:color="auto" w:fill="FFFFFF"/>
    </w:rPr>
  </w:style>
  <w:style w:type="paragraph" w:styleId="INNH2">
    <w:name w:val="toc 2"/>
    <w:basedOn w:val="Normal"/>
    <w:next w:val="Normal"/>
    <w:autoRedefine/>
    <w:uiPriority w:val="39"/>
    <w:rsid w:val="002362C8"/>
    <w:pPr>
      <w:spacing w:before="120"/>
      <w:ind w:left="220"/>
    </w:pPr>
    <w:rPr>
      <w:b/>
      <w:bCs/>
      <w:szCs w:val="22"/>
    </w:rPr>
  </w:style>
  <w:style w:type="paragraph" w:styleId="INNH3">
    <w:name w:val="toc 3"/>
    <w:basedOn w:val="Normal"/>
    <w:next w:val="Normal"/>
    <w:autoRedefine/>
    <w:uiPriority w:val="39"/>
    <w:rsid w:val="002362C8"/>
    <w:pPr>
      <w:ind w:left="440"/>
    </w:pPr>
    <w:rPr>
      <w:sz w:val="20"/>
    </w:rPr>
  </w:style>
  <w:style w:type="paragraph" w:styleId="INNH4">
    <w:name w:val="toc 4"/>
    <w:basedOn w:val="Normal"/>
    <w:next w:val="Normal"/>
    <w:autoRedefine/>
    <w:uiPriority w:val="39"/>
    <w:rsid w:val="002362C8"/>
    <w:pPr>
      <w:ind w:left="660"/>
    </w:pPr>
    <w:rPr>
      <w:sz w:val="20"/>
    </w:rPr>
  </w:style>
  <w:style w:type="paragraph" w:styleId="INNH5">
    <w:name w:val="toc 5"/>
    <w:basedOn w:val="Normal"/>
    <w:next w:val="Normal"/>
    <w:autoRedefine/>
    <w:uiPriority w:val="39"/>
    <w:rsid w:val="002362C8"/>
    <w:pPr>
      <w:ind w:left="880"/>
    </w:pPr>
    <w:rPr>
      <w:sz w:val="20"/>
    </w:rPr>
  </w:style>
  <w:style w:type="paragraph" w:styleId="Ingenmellomrom">
    <w:name w:val="No Spacing"/>
    <w:uiPriority w:val="1"/>
    <w:qFormat/>
    <w:rsid w:val="00DC72BA"/>
    <w:pPr>
      <w:widowControl w:val="0"/>
      <w:autoSpaceDE w:val="0"/>
      <w:autoSpaceDN w:val="0"/>
      <w:adjustRightInd w:val="0"/>
    </w:pPr>
    <w:rPr>
      <w:rFonts w:ascii="Arial" w:hAnsi="Arial" w:cs="Arial"/>
      <w:color w:val="000000"/>
      <w:shd w:val="clear" w:color="auto" w:fill="FFFFFF"/>
      <w:lang w:val="en-AU"/>
    </w:rPr>
  </w:style>
  <w:style w:type="paragraph" w:styleId="Fotnotetekst">
    <w:name w:val="footnote text"/>
    <w:basedOn w:val="Normal"/>
    <w:link w:val="FotnotetekstTegn"/>
    <w:uiPriority w:val="99"/>
    <w:semiHidden/>
    <w:unhideWhenUsed/>
    <w:rsid w:val="00C01C37"/>
    <w:rPr>
      <w:rFonts w:ascii="Calibri" w:eastAsia="Calibri" w:hAnsi="Calibri"/>
      <w:sz w:val="20"/>
      <w:lang w:val="x-none" w:eastAsia="en-US"/>
    </w:rPr>
  </w:style>
  <w:style w:type="character" w:customStyle="1" w:styleId="FotnotetekstTegn">
    <w:name w:val="Fotnotetekst Tegn"/>
    <w:link w:val="Fotnotetekst"/>
    <w:uiPriority w:val="99"/>
    <w:semiHidden/>
    <w:rsid w:val="00C01C37"/>
    <w:rPr>
      <w:rFonts w:ascii="Calibri" w:eastAsia="Calibri" w:hAnsi="Calibri"/>
      <w:lang w:val="x-none" w:eastAsia="en-US"/>
    </w:rPr>
  </w:style>
  <w:style w:type="character" w:styleId="Fotnotereferanse">
    <w:name w:val="footnote reference"/>
    <w:uiPriority w:val="99"/>
    <w:semiHidden/>
    <w:unhideWhenUsed/>
    <w:rsid w:val="00C01C37"/>
    <w:rPr>
      <w:vertAlign w:val="superscript"/>
    </w:rPr>
  </w:style>
  <w:style w:type="character" w:customStyle="1" w:styleId="Overskrift2Tegn">
    <w:name w:val="Overskrift 2 Tegn"/>
    <w:link w:val="Overskrift2"/>
    <w:uiPriority w:val="9"/>
    <w:rsid w:val="00863FD0"/>
    <w:rPr>
      <w:rFonts w:ascii="Arial" w:hAnsi="Arial"/>
      <w:b/>
      <w:sz w:val="28"/>
    </w:rPr>
  </w:style>
  <w:style w:type="paragraph" w:styleId="Punktliste">
    <w:name w:val="List Bullet"/>
    <w:basedOn w:val="Normal"/>
    <w:uiPriority w:val="99"/>
    <w:unhideWhenUsed/>
    <w:rsid w:val="0078435F"/>
    <w:pPr>
      <w:numPr>
        <w:numId w:val="4"/>
      </w:numPr>
      <w:contextualSpacing/>
    </w:pPr>
  </w:style>
  <w:style w:type="character" w:customStyle="1" w:styleId="Overskrift4Tegn">
    <w:name w:val="Overskrift 4 Tegn"/>
    <w:link w:val="Overskrift4"/>
    <w:uiPriority w:val="9"/>
    <w:rsid w:val="007342B6"/>
    <w:rPr>
      <w:rFonts w:ascii="Arial" w:hAnsi="Arial"/>
      <w:b/>
      <w:sz w:val="24"/>
    </w:rPr>
  </w:style>
  <w:style w:type="paragraph" w:styleId="INNH1">
    <w:name w:val="toc 1"/>
    <w:basedOn w:val="Normal"/>
    <w:next w:val="Normal"/>
    <w:autoRedefine/>
    <w:uiPriority w:val="39"/>
    <w:unhideWhenUsed/>
    <w:rsid w:val="00397AB7"/>
  </w:style>
  <w:style w:type="paragraph" w:styleId="INNH6">
    <w:name w:val="toc 6"/>
    <w:basedOn w:val="Normal"/>
    <w:next w:val="Normal"/>
    <w:autoRedefine/>
    <w:uiPriority w:val="39"/>
    <w:unhideWhenUsed/>
    <w:rsid w:val="00397AB7"/>
    <w:pPr>
      <w:spacing w:after="100" w:line="259" w:lineRule="auto"/>
      <w:ind w:left="1100"/>
    </w:pPr>
    <w:rPr>
      <w:rFonts w:ascii="Calibri" w:hAnsi="Calibri"/>
      <w:szCs w:val="22"/>
    </w:rPr>
  </w:style>
  <w:style w:type="paragraph" w:styleId="INNH7">
    <w:name w:val="toc 7"/>
    <w:basedOn w:val="Normal"/>
    <w:next w:val="Normal"/>
    <w:autoRedefine/>
    <w:uiPriority w:val="39"/>
    <w:unhideWhenUsed/>
    <w:rsid w:val="00397AB7"/>
    <w:pPr>
      <w:spacing w:after="100" w:line="259" w:lineRule="auto"/>
      <w:ind w:left="1320"/>
    </w:pPr>
    <w:rPr>
      <w:rFonts w:ascii="Calibri" w:hAnsi="Calibri"/>
      <w:szCs w:val="22"/>
    </w:rPr>
  </w:style>
  <w:style w:type="paragraph" w:styleId="INNH8">
    <w:name w:val="toc 8"/>
    <w:basedOn w:val="Normal"/>
    <w:next w:val="Normal"/>
    <w:autoRedefine/>
    <w:uiPriority w:val="39"/>
    <w:unhideWhenUsed/>
    <w:rsid w:val="00397AB7"/>
    <w:pPr>
      <w:spacing w:after="100" w:line="259" w:lineRule="auto"/>
      <w:ind w:left="1540"/>
    </w:pPr>
    <w:rPr>
      <w:rFonts w:ascii="Calibri" w:hAnsi="Calibri"/>
      <w:szCs w:val="22"/>
    </w:rPr>
  </w:style>
  <w:style w:type="paragraph" w:styleId="INNH9">
    <w:name w:val="toc 9"/>
    <w:basedOn w:val="Normal"/>
    <w:next w:val="Normal"/>
    <w:autoRedefine/>
    <w:uiPriority w:val="39"/>
    <w:unhideWhenUsed/>
    <w:rsid w:val="00397AB7"/>
    <w:pPr>
      <w:spacing w:after="100" w:line="259" w:lineRule="auto"/>
      <w:ind w:left="1760"/>
    </w:pPr>
    <w:rPr>
      <w:rFonts w:ascii="Calibri" w:hAnsi="Calibri"/>
      <w:szCs w:val="22"/>
    </w:rPr>
  </w:style>
  <w:style w:type="character" w:customStyle="1" w:styleId="Overskrift3Tegn">
    <w:name w:val="Overskrift 3 Tegn"/>
    <w:basedOn w:val="Standardskriftforavsnitt"/>
    <w:link w:val="Overskrift3"/>
    <w:uiPriority w:val="9"/>
    <w:rsid w:val="00CD4CA8"/>
    <w:rPr>
      <w:rFonts w:ascii="Arial" w:hAnsi="Arial"/>
      <w:b/>
      <w:sz w:val="24"/>
    </w:rPr>
  </w:style>
  <w:style w:type="paragraph" w:styleId="Listeavsnitt">
    <w:name w:val="List Paragraph"/>
    <w:basedOn w:val="Normal"/>
    <w:uiPriority w:val="34"/>
    <w:qFormat/>
    <w:rsid w:val="005B247E"/>
    <w:pPr>
      <w:ind w:left="720"/>
      <w:contextualSpacing/>
    </w:pPr>
  </w:style>
  <w:style w:type="character" w:customStyle="1" w:styleId="TopptekstTegn">
    <w:name w:val="Topptekst Tegn"/>
    <w:basedOn w:val="Standardskriftforavsnitt"/>
    <w:link w:val="Topptekst"/>
    <w:rsid w:val="0005629E"/>
    <w:rPr>
      <w:rFonts w:ascii="Arial" w:hAnsi="Arial"/>
      <w:b/>
      <w:sz w:val="22"/>
    </w:rPr>
  </w:style>
  <w:style w:type="character" w:customStyle="1" w:styleId="BunntekstTegn">
    <w:name w:val="Bunntekst Tegn"/>
    <w:basedOn w:val="Standardskriftforavsnitt"/>
    <w:link w:val="Bunntekst"/>
    <w:rsid w:val="0005629E"/>
    <w:rPr>
      <w:rFonts w:ascii="Arial" w:hAnsi="Arial"/>
    </w:rPr>
  </w:style>
  <w:style w:type="paragraph" w:styleId="Brdtekst">
    <w:name w:val="Body Text"/>
    <w:basedOn w:val="Normal"/>
    <w:link w:val="BrdtekstTegn"/>
    <w:uiPriority w:val="99"/>
    <w:semiHidden/>
    <w:unhideWhenUsed/>
    <w:rsid w:val="001A57BF"/>
    <w:pPr>
      <w:spacing w:after="120"/>
    </w:pPr>
  </w:style>
  <w:style w:type="character" w:customStyle="1" w:styleId="BrdtekstTegn">
    <w:name w:val="Brødtekst Tegn"/>
    <w:basedOn w:val="Standardskriftforavsnitt"/>
    <w:link w:val="Brdtekst"/>
    <w:uiPriority w:val="99"/>
    <w:semiHidden/>
    <w:rsid w:val="001A57B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97791">
      <w:bodyDiv w:val="1"/>
      <w:marLeft w:val="0"/>
      <w:marRight w:val="0"/>
      <w:marTop w:val="0"/>
      <w:marBottom w:val="0"/>
      <w:divBdr>
        <w:top w:val="none" w:sz="0" w:space="0" w:color="auto"/>
        <w:left w:val="none" w:sz="0" w:space="0" w:color="auto"/>
        <w:bottom w:val="none" w:sz="0" w:space="0" w:color="auto"/>
        <w:right w:val="none" w:sz="0" w:space="0" w:color="auto"/>
      </w:divBdr>
      <w:divsChild>
        <w:div w:id="1954702924">
          <w:marLeft w:val="0"/>
          <w:marRight w:val="0"/>
          <w:marTop w:val="0"/>
          <w:marBottom w:val="0"/>
          <w:divBdr>
            <w:top w:val="none" w:sz="0" w:space="0" w:color="auto"/>
            <w:left w:val="none" w:sz="0" w:space="0" w:color="auto"/>
            <w:bottom w:val="none" w:sz="0" w:space="0" w:color="auto"/>
            <w:right w:val="none" w:sz="0" w:space="0" w:color="auto"/>
          </w:divBdr>
          <w:divsChild>
            <w:div w:id="7604234">
              <w:marLeft w:val="0"/>
              <w:marRight w:val="0"/>
              <w:marTop w:val="0"/>
              <w:marBottom w:val="0"/>
              <w:divBdr>
                <w:top w:val="none" w:sz="0" w:space="0" w:color="auto"/>
                <w:left w:val="none" w:sz="0" w:space="0" w:color="auto"/>
                <w:bottom w:val="none" w:sz="0" w:space="0" w:color="auto"/>
                <w:right w:val="none" w:sz="0" w:space="0" w:color="auto"/>
              </w:divBdr>
            </w:div>
            <w:div w:id="9528202">
              <w:marLeft w:val="0"/>
              <w:marRight w:val="0"/>
              <w:marTop w:val="0"/>
              <w:marBottom w:val="0"/>
              <w:divBdr>
                <w:top w:val="none" w:sz="0" w:space="0" w:color="auto"/>
                <w:left w:val="none" w:sz="0" w:space="0" w:color="auto"/>
                <w:bottom w:val="none" w:sz="0" w:space="0" w:color="auto"/>
                <w:right w:val="none" w:sz="0" w:space="0" w:color="auto"/>
              </w:divBdr>
            </w:div>
            <w:div w:id="131483772">
              <w:marLeft w:val="0"/>
              <w:marRight w:val="0"/>
              <w:marTop w:val="0"/>
              <w:marBottom w:val="0"/>
              <w:divBdr>
                <w:top w:val="none" w:sz="0" w:space="0" w:color="auto"/>
                <w:left w:val="none" w:sz="0" w:space="0" w:color="auto"/>
                <w:bottom w:val="none" w:sz="0" w:space="0" w:color="auto"/>
                <w:right w:val="none" w:sz="0" w:space="0" w:color="auto"/>
              </w:divBdr>
            </w:div>
            <w:div w:id="509221589">
              <w:marLeft w:val="0"/>
              <w:marRight w:val="0"/>
              <w:marTop w:val="0"/>
              <w:marBottom w:val="0"/>
              <w:divBdr>
                <w:top w:val="none" w:sz="0" w:space="0" w:color="auto"/>
                <w:left w:val="none" w:sz="0" w:space="0" w:color="auto"/>
                <w:bottom w:val="none" w:sz="0" w:space="0" w:color="auto"/>
                <w:right w:val="none" w:sz="0" w:space="0" w:color="auto"/>
              </w:divBdr>
            </w:div>
            <w:div w:id="670303218">
              <w:marLeft w:val="0"/>
              <w:marRight w:val="0"/>
              <w:marTop w:val="0"/>
              <w:marBottom w:val="0"/>
              <w:divBdr>
                <w:top w:val="none" w:sz="0" w:space="0" w:color="auto"/>
                <w:left w:val="none" w:sz="0" w:space="0" w:color="auto"/>
                <w:bottom w:val="none" w:sz="0" w:space="0" w:color="auto"/>
                <w:right w:val="none" w:sz="0" w:space="0" w:color="auto"/>
              </w:divBdr>
            </w:div>
            <w:div w:id="850146355">
              <w:marLeft w:val="0"/>
              <w:marRight w:val="0"/>
              <w:marTop w:val="0"/>
              <w:marBottom w:val="0"/>
              <w:divBdr>
                <w:top w:val="none" w:sz="0" w:space="0" w:color="auto"/>
                <w:left w:val="none" w:sz="0" w:space="0" w:color="auto"/>
                <w:bottom w:val="none" w:sz="0" w:space="0" w:color="auto"/>
                <w:right w:val="none" w:sz="0" w:space="0" w:color="auto"/>
              </w:divBdr>
            </w:div>
            <w:div w:id="1067995780">
              <w:marLeft w:val="0"/>
              <w:marRight w:val="0"/>
              <w:marTop w:val="0"/>
              <w:marBottom w:val="0"/>
              <w:divBdr>
                <w:top w:val="none" w:sz="0" w:space="0" w:color="auto"/>
                <w:left w:val="none" w:sz="0" w:space="0" w:color="auto"/>
                <w:bottom w:val="none" w:sz="0" w:space="0" w:color="auto"/>
                <w:right w:val="none" w:sz="0" w:space="0" w:color="auto"/>
              </w:divBdr>
            </w:div>
            <w:div w:id="1155298148">
              <w:marLeft w:val="0"/>
              <w:marRight w:val="0"/>
              <w:marTop w:val="0"/>
              <w:marBottom w:val="0"/>
              <w:divBdr>
                <w:top w:val="none" w:sz="0" w:space="0" w:color="auto"/>
                <w:left w:val="none" w:sz="0" w:space="0" w:color="auto"/>
                <w:bottom w:val="none" w:sz="0" w:space="0" w:color="auto"/>
                <w:right w:val="none" w:sz="0" w:space="0" w:color="auto"/>
              </w:divBdr>
            </w:div>
            <w:div w:id="1232421918">
              <w:marLeft w:val="0"/>
              <w:marRight w:val="0"/>
              <w:marTop w:val="0"/>
              <w:marBottom w:val="0"/>
              <w:divBdr>
                <w:top w:val="none" w:sz="0" w:space="0" w:color="auto"/>
                <w:left w:val="none" w:sz="0" w:space="0" w:color="auto"/>
                <w:bottom w:val="none" w:sz="0" w:space="0" w:color="auto"/>
                <w:right w:val="none" w:sz="0" w:space="0" w:color="auto"/>
              </w:divBdr>
            </w:div>
            <w:div w:id="1406339820">
              <w:marLeft w:val="0"/>
              <w:marRight w:val="0"/>
              <w:marTop w:val="0"/>
              <w:marBottom w:val="0"/>
              <w:divBdr>
                <w:top w:val="none" w:sz="0" w:space="0" w:color="auto"/>
                <w:left w:val="none" w:sz="0" w:space="0" w:color="auto"/>
                <w:bottom w:val="none" w:sz="0" w:space="0" w:color="auto"/>
                <w:right w:val="none" w:sz="0" w:space="0" w:color="auto"/>
              </w:divBdr>
            </w:div>
            <w:div w:id="1450780449">
              <w:marLeft w:val="0"/>
              <w:marRight w:val="0"/>
              <w:marTop w:val="0"/>
              <w:marBottom w:val="0"/>
              <w:divBdr>
                <w:top w:val="none" w:sz="0" w:space="0" w:color="auto"/>
                <w:left w:val="none" w:sz="0" w:space="0" w:color="auto"/>
                <w:bottom w:val="none" w:sz="0" w:space="0" w:color="auto"/>
                <w:right w:val="none" w:sz="0" w:space="0" w:color="auto"/>
              </w:divBdr>
            </w:div>
            <w:div w:id="1555043642">
              <w:marLeft w:val="0"/>
              <w:marRight w:val="0"/>
              <w:marTop w:val="0"/>
              <w:marBottom w:val="0"/>
              <w:divBdr>
                <w:top w:val="none" w:sz="0" w:space="0" w:color="auto"/>
                <w:left w:val="none" w:sz="0" w:space="0" w:color="auto"/>
                <w:bottom w:val="none" w:sz="0" w:space="0" w:color="auto"/>
                <w:right w:val="none" w:sz="0" w:space="0" w:color="auto"/>
              </w:divBdr>
            </w:div>
            <w:div w:id="1739211317">
              <w:marLeft w:val="0"/>
              <w:marRight w:val="0"/>
              <w:marTop w:val="0"/>
              <w:marBottom w:val="0"/>
              <w:divBdr>
                <w:top w:val="none" w:sz="0" w:space="0" w:color="auto"/>
                <w:left w:val="none" w:sz="0" w:space="0" w:color="auto"/>
                <w:bottom w:val="none" w:sz="0" w:space="0" w:color="auto"/>
                <w:right w:val="none" w:sz="0" w:space="0" w:color="auto"/>
              </w:divBdr>
            </w:div>
            <w:div w:id="1814055950">
              <w:marLeft w:val="0"/>
              <w:marRight w:val="0"/>
              <w:marTop w:val="0"/>
              <w:marBottom w:val="0"/>
              <w:divBdr>
                <w:top w:val="none" w:sz="0" w:space="0" w:color="auto"/>
                <w:left w:val="none" w:sz="0" w:space="0" w:color="auto"/>
                <w:bottom w:val="none" w:sz="0" w:space="0" w:color="auto"/>
                <w:right w:val="none" w:sz="0" w:space="0" w:color="auto"/>
              </w:divBdr>
            </w:div>
            <w:div w:id="1920482619">
              <w:marLeft w:val="0"/>
              <w:marRight w:val="0"/>
              <w:marTop w:val="0"/>
              <w:marBottom w:val="0"/>
              <w:divBdr>
                <w:top w:val="none" w:sz="0" w:space="0" w:color="auto"/>
                <w:left w:val="none" w:sz="0" w:space="0" w:color="auto"/>
                <w:bottom w:val="none" w:sz="0" w:space="0" w:color="auto"/>
                <w:right w:val="none" w:sz="0" w:space="0" w:color="auto"/>
              </w:divBdr>
            </w:div>
            <w:div w:id="1977374252">
              <w:marLeft w:val="0"/>
              <w:marRight w:val="0"/>
              <w:marTop w:val="0"/>
              <w:marBottom w:val="0"/>
              <w:divBdr>
                <w:top w:val="none" w:sz="0" w:space="0" w:color="auto"/>
                <w:left w:val="none" w:sz="0" w:space="0" w:color="auto"/>
                <w:bottom w:val="none" w:sz="0" w:space="0" w:color="auto"/>
                <w:right w:val="none" w:sz="0" w:space="0" w:color="auto"/>
              </w:divBdr>
            </w:div>
            <w:div w:id="1990474507">
              <w:marLeft w:val="0"/>
              <w:marRight w:val="0"/>
              <w:marTop w:val="0"/>
              <w:marBottom w:val="0"/>
              <w:divBdr>
                <w:top w:val="none" w:sz="0" w:space="0" w:color="auto"/>
                <w:left w:val="none" w:sz="0" w:space="0" w:color="auto"/>
                <w:bottom w:val="none" w:sz="0" w:space="0" w:color="auto"/>
                <w:right w:val="none" w:sz="0" w:space="0" w:color="auto"/>
              </w:divBdr>
            </w:div>
            <w:div w:id="1997032086">
              <w:marLeft w:val="0"/>
              <w:marRight w:val="0"/>
              <w:marTop w:val="0"/>
              <w:marBottom w:val="0"/>
              <w:divBdr>
                <w:top w:val="none" w:sz="0" w:space="0" w:color="auto"/>
                <w:left w:val="none" w:sz="0" w:space="0" w:color="auto"/>
                <w:bottom w:val="none" w:sz="0" w:space="0" w:color="auto"/>
                <w:right w:val="none" w:sz="0" w:space="0" w:color="auto"/>
              </w:divBdr>
            </w:div>
            <w:div w:id="2024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601">
      <w:bodyDiv w:val="1"/>
      <w:marLeft w:val="0"/>
      <w:marRight w:val="0"/>
      <w:marTop w:val="0"/>
      <w:marBottom w:val="0"/>
      <w:divBdr>
        <w:top w:val="none" w:sz="0" w:space="0" w:color="auto"/>
        <w:left w:val="none" w:sz="0" w:space="0" w:color="auto"/>
        <w:bottom w:val="none" w:sz="0" w:space="0" w:color="auto"/>
        <w:right w:val="none" w:sz="0" w:space="0" w:color="auto"/>
      </w:divBdr>
    </w:div>
    <w:div w:id="1559241067">
      <w:bodyDiv w:val="1"/>
      <w:marLeft w:val="0"/>
      <w:marRight w:val="0"/>
      <w:marTop w:val="0"/>
      <w:marBottom w:val="0"/>
      <w:divBdr>
        <w:top w:val="none" w:sz="0" w:space="0" w:color="auto"/>
        <w:left w:val="none" w:sz="0" w:space="0" w:color="auto"/>
        <w:bottom w:val="none" w:sz="0" w:space="0" w:color="auto"/>
        <w:right w:val="none" w:sz="0" w:space="0" w:color="auto"/>
      </w:divBdr>
      <w:divsChild>
        <w:div w:id="1494492495">
          <w:marLeft w:val="0"/>
          <w:marRight w:val="0"/>
          <w:marTop w:val="0"/>
          <w:marBottom w:val="0"/>
          <w:divBdr>
            <w:top w:val="none" w:sz="0" w:space="0" w:color="auto"/>
            <w:left w:val="none" w:sz="0" w:space="0" w:color="auto"/>
            <w:bottom w:val="none" w:sz="0" w:space="0" w:color="auto"/>
            <w:right w:val="none" w:sz="0" w:space="0" w:color="auto"/>
          </w:divBdr>
          <w:divsChild>
            <w:div w:id="83108969">
              <w:marLeft w:val="0"/>
              <w:marRight w:val="0"/>
              <w:marTop w:val="0"/>
              <w:marBottom w:val="0"/>
              <w:divBdr>
                <w:top w:val="none" w:sz="0" w:space="0" w:color="auto"/>
                <w:left w:val="none" w:sz="0" w:space="0" w:color="auto"/>
                <w:bottom w:val="none" w:sz="0" w:space="0" w:color="auto"/>
                <w:right w:val="none" w:sz="0" w:space="0" w:color="auto"/>
              </w:divBdr>
            </w:div>
            <w:div w:id="122306466">
              <w:marLeft w:val="0"/>
              <w:marRight w:val="0"/>
              <w:marTop w:val="0"/>
              <w:marBottom w:val="0"/>
              <w:divBdr>
                <w:top w:val="none" w:sz="0" w:space="0" w:color="auto"/>
                <w:left w:val="none" w:sz="0" w:space="0" w:color="auto"/>
                <w:bottom w:val="none" w:sz="0" w:space="0" w:color="auto"/>
                <w:right w:val="none" w:sz="0" w:space="0" w:color="auto"/>
              </w:divBdr>
            </w:div>
            <w:div w:id="164710775">
              <w:marLeft w:val="0"/>
              <w:marRight w:val="0"/>
              <w:marTop w:val="0"/>
              <w:marBottom w:val="0"/>
              <w:divBdr>
                <w:top w:val="none" w:sz="0" w:space="0" w:color="auto"/>
                <w:left w:val="none" w:sz="0" w:space="0" w:color="auto"/>
                <w:bottom w:val="none" w:sz="0" w:space="0" w:color="auto"/>
                <w:right w:val="none" w:sz="0" w:space="0" w:color="auto"/>
              </w:divBdr>
            </w:div>
            <w:div w:id="532501298">
              <w:marLeft w:val="0"/>
              <w:marRight w:val="0"/>
              <w:marTop w:val="0"/>
              <w:marBottom w:val="0"/>
              <w:divBdr>
                <w:top w:val="none" w:sz="0" w:space="0" w:color="auto"/>
                <w:left w:val="none" w:sz="0" w:space="0" w:color="auto"/>
                <w:bottom w:val="none" w:sz="0" w:space="0" w:color="auto"/>
                <w:right w:val="none" w:sz="0" w:space="0" w:color="auto"/>
              </w:divBdr>
            </w:div>
            <w:div w:id="584607532">
              <w:marLeft w:val="0"/>
              <w:marRight w:val="0"/>
              <w:marTop w:val="0"/>
              <w:marBottom w:val="0"/>
              <w:divBdr>
                <w:top w:val="none" w:sz="0" w:space="0" w:color="auto"/>
                <w:left w:val="none" w:sz="0" w:space="0" w:color="auto"/>
                <w:bottom w:val="none" w:sz="0" w:space="0" w:color="auto"/>
                <w:right w:val="none" w:sz="0" w:space="0" w:color="auto"/>
              </w:divBdr>
            </w:div>
            <w:div w:id="608120519">
              <w:marLeft w:val="0"/>
              <w:marRight w:val="0"/>
              <w:marTop w:val="0"/>
              <w:marBottom w:val="0"/>
              <w:divBdr>
                <w:top w:val="none" w:sz="0" w:space="0" w:color="auto"/>
                <w:left w:val="none" w:sz="0" w:space="0" w:color="auto"/>
                <w:bottom w:val="none" w:sz="0" w:space="0" w:color="auto"/>
                <w:right w:val="none" w:sz="0" w:space="0" w:color="auto"/>
              </w:divBdr>
            </w:div>
            <w:div w:id="646475701">
              <w:marLeft w:val="0"/>
              <w:marRight w:val="0"/>
              <w:marTop w:val="0"/>
              <w:marBottom w:val="0"/>
              <w:divBdr>
                <w:top w:val="none" w:sz="0" w:space="0" w:color="auto"/>
                <w:left w:val="none" w:sz="0" w:space="0" w:color="auto"/>
                <w:bottom w:val="none" w:sz="0" w:space="0" w:color="auto"/>
                <w:right w:val="none" w:sz="0" w:space="0" w:color="auto"/>
              </w:divBdr>
            </w:div>
            <w:div w:id="658849504">
              <w:marLeft w:val="0"/>
              <w:marRight w:val="0"/>
              <w:marTop w:val="0"/>
              <w:marBottom w:val="0"/>
              <w:divBdr>
                <w:top w:val="none" w:sz="0" w:space="0" w:color="auto"/>
                <w:left w:val="none" w:sz="0" w:space="0" w:color="auto"/>
                <w:bottom w:val="none" w:sz="0" w:space="0" w:color="auto"/>
                <w:right w:val="none" w:sz="0" w:space="0" w:color="auto"/>
              </w:divBdr>
            </w:div>
            <w:div w:id="881600359">
              <w:marLeft w:val="0"/>
              <w:marRight w:val="0"/>
              <w:marTop w:val="0"/>
              <w:marBottom w:val="0"/>
              <w:divBdr>
                <w:top w:val="none" w:sz="0" w:space="0" w:color="auto"/>
                <w:left w:val="none" w:sz="0" w:space="0" w:color="auto"/>
                <w:bottom w:val="none" w:sz="0" w:space="0" w:color="auto"/>
                <w:right w:val="none" w:sz="0" w:space="0" w:color="auto"/>
              </w:divBdr>
            </w:div>
            <w:div w:id="889344730">
              <w:marLeft w:val="0"/>
              <w:marRight w:val="0"/>
              <w:marTop w:val="0"/>
              <w:marBottom w:val="0"/>
              <w:divBdr>
                <w:top w:val="none" w:sz="0" w:space="0" w:color="auto"/>
                <w:left w:val="none" w:sz="0" w:space="0" w:color="auto"/>
                <w:bottom w:val="none" w:sz="0" w:space="0" w:color="auto"/>
                <w:right w:val="none" w:sz="0" w:space="0" w:color="auto"/>
              </w:divBdr>
            </w:div>
            <w:div w:id="1449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273">
      <w:bodyDiv w:val="1"/>
      <w:marLeft w:val="0"/>
      <w:marRight w:val="0"/>
      <w:marTop w:val="0"/>
      <w:marBottom w:val="0"/>
      <w:divBdr>
        <w:top w:val="none" w:sz="0" w:space="0" w:color="auto"/>
        <w:left w:val="none" w:sz="0" w:space="0" w:color="auto"/>
        <w:bottom w:val="none" w:sz="0" w:space="0" w:color="auto"/>
        <w:right w:val="none" w:sz="0" w:space="0" w:color="auto"/>
      </w:divBdr>
      <w:divsChild>
        <w:div w:id="597179882">
          <w:marLeft w:val="0"/>
          <w:marRight w:val="0"/>
          <w:marTop w:val="0"/>
          <w:marBottom w:val="0"/>
          <w:divBdr>
            <w:top w:val="none" w:sz="0" w:space="0" w:color="auto"/>
            <w:left w:val="none" w:sz="0" w:space="0" w:color="auto"/>
            <w:bottom w:val="none" w:sz="0" w:space="0" w:color="auto"/>
            <w:right w:val="none" w:sz="0" w:space="0" w:color="auto"/>
          </w:divBdr>
          <w:divsChild>
            <w:div w:id="194077619">
              <w:marLeft w:val="0"/>
              <w:marRight w:val="0"/>
              <w:marTop w:val="0"/>
              <w:marBottom w:val="0"/>
              <w:divBdr>
                <w:top w:val="none" w:sz="0" w:space="0" w:color="auto"/>
                <w:left w:val="none" w:sz="0" w:space="0" w:color="auto"/>
                <w:bottom w:val="none" w:sz="0" w:space="0" w:color="auto"/>
                <w:right w:val="none" w:sz="0" w:space="0" w:color="auto"/>
              </w:divBdr>
            </w:div>
            <w:div w:id="276764407">
              <w:marLeft w:val="0"/>
              <w:marRight w:val="0"/>
              <w:marTop w:val="0"/>
              <w:marBottom w:val="0"/>
              <w:divBdr>
                <w:top w:val="none" w:sz="0" w:space="0" w:color="auto"/>
                <w:left w:val="none" w:sz="0" w:space="0" w:color="auto"/>
                <w:bottom w:val="none" w:sz="0" w:space="0" w:color="auto"/>
                <w:right w:val="none" w:sz="0" w:space="0" w:color="auto"/>
              </w:divBdr>
            </w:div>
            <w:div w:id="359168591">
              <w:marLeft w:val="0"/>
              <w:marRight w:val="0"/>
              <w:marTop w:val="0"/>
              <w:marBottom w:val="0"/>
              <w:divBdr>
                <w:top w:val="none" w:sz="0" w:space="0" w:color="auto"/>
                <w:left w:val="none" w:sz="0" w:space="0" w:color="auto"/>
                <w:bottom w:val="none" w:sz="0" w:space="0" w:color="auto"/>
                <w:right w:val="none" w:sz="0" w:space="0" w:color="auto"/>
              </w:divBdr>
            </w:div>
            <w:div w:id="364209902">
              <w:marLeft w:val="0"/>
              <w:marRight w:val="0"/>
              <w:marTop w:val="0"/>
              <w:marBottom w:val="0"/>
              <w:divBdr>
                <w:top w:val="none" w:sz="0" w:space="0" w:color="auto"/>
                <w:left w:val="none" w:sz="0" w:space="0" w:color="auto"/>
                <w:bottom w:val="none" w:sz="0" w:space="0" w:color="auto"/>
                <w:right w:val="none" w:sz="0" w:space="0" w:color="auto"/>
              </w:divBdr>
            </w:div>
            <w:div w:id="423890031">
              <w:marLeft w:val="0"/>
              <w:marRight w:val="0"/>
              <w:marTop w:val="0"/>
              <w:marBottom w:val="0"/>
              <w:divBdr>
                <w:top w:val="none" w:sz="0" w:space="0" w:color="auto"/>
                <w:left w:val="none" w:sz="0" w:space="0" w:color="auto"/>
                <w:bottom w:val="none" w:sz="0" w:space="0" w:color="auto"/>
                <w:right w:val="none" w:sz="0" w:space="0" w:color="auto"/>
              </w:divBdr>
            </w:div>
            <w:div w:id="795411789">
              <w:marLeft w:val="0"/>
              <w:marRight w:val="0"/>
              <w:marTop w:val="0"/>
              <w:marBottom w:val="0"/>
              <w:divBdr>
                <w:top w:val="none" w:sz="0" w:space="0" w:color="auto"/>
                <w:left w:val="none" w:sz="0" w:space="0" w:color="auto"/>
                <w:bottom w:val="none" w:sz="0" w:space="0" w:color="auto"/>
                <w:right w:val="none" w:sz="0" w:space="0" w:color="auto"/>
              </w:divBdr>
            </w:div>
            <w:div w:id="1153719159">
              <w:marLeft w:val="0"/>
              <w:marRight w:val="0"/>
              <w:marTop w:val="0"/>
              <w:marBottom w:val="0"/>
              <w:divBdr>
                <w:top w:val="none" w:sz="0" w:space="0" w:color="auto"/>
                <w:left w:val="none" w:sz="0" w:space="0" w:color="auto"/>
                <w:bottom w:val="none" w:sz="0" w:space="0" w:color="auto"/>
                <w:right w:val="none" w:sz="0" w:space="0" w:color="auto"/>
              </w:divBdr>
            </w:div>
            <w:div w:id="127764250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1736974182">
              <w:marLeft w:val="0"/>
              <w:marRight w:val="0"/>
              <w:marTop w:val="0"/>
              <w:marBottom w:val="0"/>
              <w:divBdr>
                <w:top w:val="none" w:sz="0" w:space="0" w:color="auto"/>
                <w:left w:val="none" w:sz="0" w:space="0" w:color="auto"/>
                <w:bottom w:val="none" w:sz="0" w:space="0" w:color="auto"/>
                <w:right w:val="none" w:sz="0" w:space="0" w:color="auto"/>
              </w:divBdr>
            </w:div>
            <w:div w:id="1894611187">
              <w:marLeft w:val="0"/>
              <w:marRight w:val="0"/>
              <w:marTop w:val="0"/>
              <w:marBottom w:val="0"/>
              <w:divBdr>
                <w:top w:val="none" w:sz="0" w:space="0" w:color="auto"/>
                <w:left w:val="none" w:sz="0" w:space="0" w:color="auto"/>
                <w:bottom w:val="none" w:sz="0" w:space="0" w:color="auto"/>
                <w:right w:val="none" w:sz="0" w:space="0" w:color="auto"/>
              </w:divBdr>
            </w:div>
            <w:div w:id="20281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serl\AppData\Roaming\Microsoft\Maler\sosiv43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31FD-F4CC-4F89-B9DC-78E4F20A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sosiv43a</Template>
  <TotalTime>751</TotalTime>
  <Pages>32</Pages>
  <Words>5127</Words>
  <Characters>27176</Characters>
  <Application>Microsoft Office Word</Application>
  <DocSecurity>0</DocSecurity>
  <Lines>226</Lines>
  <Paragraphs>64</Paragraphs>
  <ScaleCrop>false</ScaleCrop>
  <HeadingPairs>
    <vt:vector size="2" baseType="variant">
      <vt:variant>
        <vt:lpstr>Tittel</vt:lpstr>
      </vt:variant>
      <vt:variant>
        <vt:i4>1</vt:i4>
      </vt:variant>
    </vt:vector>
  </HeadingPairs>
  <TitlesOfParts>
    <vt:vector size="1" baseType="lpstr">
      <vt:lpstr> </vt:lpstr>
    </vt:vector>
  </TitlesOfParts>
  <Company>Statens kartverk</Company>
  <LinksUpToDate>false</LinksUpToDate>
  <CharactersWithSpaces>32239</CharactersWithSpaces>
  <SharedDoc>false</SharedDoc>
  <HLinks>
    <vt:vector size="144" baseType="variant">
      <vt:variant>
        <vt:i4>1835062</vt:i4>
      </vt:variant>
      <vt:variant>
        <vt:i4>140</vt:i4>
      </vt:variant>
      <vt:variant>
        <vt:i4>0</vt:i4>
      </vt:variant>
      <vt:variant>
        <vt:i4>5</vt:i4>
      </vt:variant>
      <vt:variant>
        <vt:lpwstr/>
      </vt:variant>
      <vt:variant>
        <vt:lpwstr>_Toc431238029</vt:lpwstr>
      </vt:variant>
      <vt:variant>
        <vt:i4>1835062</vt:i4>
      </vt:variant>
      <vt:variant>
        <vt:i4>134</vt:i4>
      </vt:variant>
      <vt:variant>
        <vt:i4>0</vt:i4>
      </vt:variant>
      <vt:variant>
        <vt:i4>5</vt:i4>
      </vt:variant>
      <vt:variant>
        <vt:lpwstr/>
      </vt:variant>
      <vt:variant>
        <vt:lpwstr>_Toc431238028</vt:lpwstr>
      </vt:variant>
      <vt:variant>
        <vt:i4>1835062</vt:i4>
      </vt:variant>
      <vt:variant>
        <vt:i4>128</vt:i4>
      </vt:variant>
      <vt:variant>
        <vt:i4>0</vt:i4>
      </vt:variant>
      <vt:variant>
        <vt:i4>5</vt:i4>
      </vt:variant>
      <vt:variant>
        <vt:lpwstr/>
      </vt:variant>
      <vt:variant>
        <vt:lpwstr>_Toc431238027</vt:lpwstr>
      </vt:variant>
      <vt:variant>
        <vt:i4>1835062</vt:i4>
      </vt:variant>
      <vt:variant>
        <vt:i4>122</vt:i4>
      </vt:variant>
      <vt:variant>
        <vt:i4>0</vt:i4>
      </vt:variant>
      <vt:variant>
        <vt:i4>5</vt:i4>
      </vt:variant>
      <vt:variant>
        <vt:lpwstr/>
      </vt:variant>
      <vt:variant>
        <vt:lpwstr>_Toc431238026</vt:lpwstr>
      </vt:variant>
      <vt:variant>
        <vt:i4>1835062</vt:i4>
      </vt:variant>
      <vt:variant>
        <vt:i4>116</vt:i4>
      </vt:variant>
      <vt:variant>
        <vt:i4>0</vt:i4>
      </vt:variant>
      <vt:variant>
        <vt:i4>5</vt:i4>
      </vt:variant>
      <vt:variant>
        <vt:lpwstr/>
      </vt:variant>
      <vt:variant>
        <vt:lpwstr>_Toc431238025</vt:lpwstr>
      </vt:variant>
      <vt:variant>
        <vt:i4>1835062</vt:i4>
      </vt:variant>
      <vt:variant>
        <vt:i4>110</vt:i4>
      </vt:variant>
      <vt:variant>
        <vt:i4>0</vt:i4>
      </vt:variant>
      <vt:variant>
        <vt:i4>5</vt:i4>
      </vt:variant>
      <vt:variant>
        <vt:lpwstr/>
      </vt:variant>
      <vt:variant>
        <vt:lpwstr>_Toc431238024</vt:lpwstr>
      </vt:variant>
      <vt:variant>
        <vt:i4>1835062</vt:i4>
      </vt:variant>
      <vt:variant>
        <vt:i4>104</vt:i4>
      </vt:variant>
      <vt:variant>
        <vt:i4>0</vt:i4>
      </vt:variant>
      <vt:variant>
        <vt:i4>5</vt:i4>
      </vt:variant>
      <vt:variant>
        <vt:lpwstr/>
      </vt:variant>
      <vt:variant>
        <vt:lpwstr>_Toc431238023</vt:lpwstr>
      </vt:variant>
      <vt:variant>
        <vt:i4>1835062</vt:i4>
      </vt:variant>
      <vt:variant>
        <vt:i4>98</vt:i4>
      </vt:variant>
      <vt:variant>
        <vt:i4>0</vt:i4>
      </vt:variant>
      <vt:variant>
        <vt:i4>5</vt:i4>
      </vt:variant>
      <vt:variant>
        <vt:lpwstr/>
      </vt:variant>
      <vt:variant>
        <vt:lpwstr>_Toc431238022</vt:lpwstr>
      </vt:variant>
      <vt:variant>
        <vt:i4>1835062</vt:i4>
      </vt:variant>
      <vt:variant>
        <vt:i4>92</vt:i4>
      </vt:variant>
      <vt:variant>
        <vt:i4>0</vt:i4>
      </vt:variant>
      <vt:variant>
        <vt:i4>5</vt:i4>
      </vt:variant>
      <vt:variant>
        <vt:lpwstr/>
      </vt:variant>
      <vt:variant>
        <vt:lpwstr>_Toc431238021</vt:lpwstr>
      </vt:variant>
      <vt:variant>
        <vt:i4>1835062</vt:i4>
      </vt:variant>
      <vt:variant>
        <vt:i4>86</vt:i4>
      </vt:variant>
      <vt:variant>
        <vt:i4>0</vt:i4>
      </vt:variant>
      <vt:variant>
        <vt:i4>5</vt:i4>
      </vt:variant>
      <vt:variant>
        <vt:lpwstr/>
      </vt:variant>
      <vt:variant>
        <vt:lpwstr>_Toc431238020</vt:lpwstr>
      </vt:variant>
      <vt:variant>
        <vt:i4>2031670</vt:i4>
      </vt:variant>
      <vt:variant>
        <vt:i4>80</vt:i4>
      </vt:variant>
      <vt:variant>
        <vt:i4>0</vt:i4>
      </vt:variant>
      <vt:variant>
        <vt:i4>5</vt:i4>
      </vt:variant>
      <vt:variant>
        <vt:lpwstr/>
      </vt:variant>
      <vt:variant>
        <vt:lpwstr>_Toc431238019</vt:lpwstr>
      </vt:variant>
      <vt:variant>
        <vt:i4>2031670</vt:i4>
      </vt:variant>
      <vt:variant>
        <vt:i4>74</vt:i4>
      </vt:variant>
      <vt:variant>
        <vt:i4>0</vt:i4>
      </vt:variant>
      <vt:variant>
        <vt:i4>5</vt:i4>
      </vt:variant>
      <vt:variant>
        <vt:lpwstr/>
      </vt:variant>
      <vt:variant>
        <vt:lpwstr>_Toc431238018</vt:lpwstr>
      </vt:variant>
      <vt:variant>
        <vt:i4>2031670</vt:i4>
      </vt:variant>
      <vt:variant>
        <vt:i4>68</vt:i4>
      </vt:variant>
      <vt:variant>
        <vt:i4>0</vt:i4>
      </vt:variant>
      <vt:variant>
        <vt:i4>5</vt:i4>
      </vt:variant>
      <vt:variant>
        <vt:lpwstr/>
      </vt:variant>
      <vt:variant>
        <vt:lpwstr>_Toc431238017</vt:lpwstr>
      </vt:variant>
      <vt:variant>
        <vt:i4>2031670</vt:i4>
      </vt:variant>
      <vt:variant>
        <vt:i4>62</vt:i4>
      </vt:variant>
      <vt:variant>
        <vt:i4>0</vt:i4>
      </vt:variant>
      <vt:variant>
        <vt:i4>5</vt:i4>
      </vt:variant>
      <vt:variant>
        <vt:lpwstr/>
      </vt:variant>
      <vt:variant>
        <vt:lpwstr>_Toc431238016</vt:lpwstr>
      </vt:variant>
      <vt:variant>
        <vt:i4>2031670</vt:i4>
      </vt:variant>
      <vt:variant>
        <vt:i4>56</vt:i4>
      </vt:variant>
      <vt:variant>
        <vt:i4>0</vt:i4>
      </vt:variant>
      <vt:variant>
        <vt:i4>5</vt:i4>
      </vt:variant>
      <vt:variant>
        <vt:lpwstr/>
      </vt:variant>
      <vt:variant>
        <vt:lpwstr>_Toc431238015</vt:lpwstr>
      </vt:variant>
      <vt:variant>
        <vt:i4>2031670</vt:i4>
      </vt:variant>
      <vt:variant>
        <vt:i4>50</vt:i4>
      </vt:variant>
      <vt:variant>
        <vt:i4>0</vt:i4>
      </vt:variant>
      <vt:variant>
        <vt:i4>5</vt:i4>
      </vt:variant>
      <vt:variant>
        <vt:lpwstr/>
      </vt:variant>
      <vt:variant>
        <vt:lpwstr>_Toc431238014</vt:lpwstr>
      </vt:variant>
      <vt:variant>
        <vt:i4>2031670</vt:i4>
      </vt:variant>
      <vt:variant>
        <vt:i4>44</vt:i4>
      </vt:variant>
      <vt:variant>
        <vt:i4>0</vt:i4>
      </vt:variant>
      <vt:variant>
        <vt:i4>5</vt:i4>
      </vt:variant>
      <vt:variant>
        <vt:lpwstr/>
      </vt:variant>
      <vt:variant>
        <vt:lpwstr>_Toc431238013</vt:lpwstr>
      </vt:variant>
      <vt:variant>
        <vt:i4>2031670</vt:i4>
      </vt:variant>
      <vt:variant>
        <vt:i4>38</vt:i4>
      </vt:variant>
      <vt:variant>
        <vt:i4>0</vt:i4>
      </vt:variant>
      <vt:variant>
        <vt:i4>5</vt:i4>
      </vt:variant>
      <vt:variant>
        <vt:lpwstr/>
      </vt:variant>
      <vt:variant>
        <vt:lpwstr>_Toc431238012</vt:lpwstr>
      </vt:variant>
      <vt:variant>
        <vt:i4>2031670</vt:i4>
      </vt:variant>
      <vt:variant>
        <vt:i4>32</vt:i4>
      </vt:variant>
      <vt:variant>
        <vt:i4>0</vt:i4>
      </vt:variant>
      <vt:variant>
        <vt:i4>5</vt:i4>
      </vt:variant>
      <vt:variant>
        <vt:lpwstr/>
      </vt:variant>
      <vt:variant>
        <vt:lpwstr>_Toc431238011</vt:lpwstr>
      </vt:variant>
      <vt:variant>
        <vt:i4>2031670</vt:i4>
      </vt:variant>
      <vt:variant>
        <vt:i4>26</vt:i4>
      </vt:variant>
      <vt:variant>
        <vt:i4>0</vt:i4>
      </vt:variant>
      <vt:variant>
        <vt:i4>5</vt:i4>
      </vt:variant>
      <vt:variant>
        <vt:lpwstr/>
      </vt:variant>
      <vt:variant>
        <vt:lpwstr>_Toc431238010</vt:lpwstr>
      </vt:variant>
      <vt:variant>
        <vt:i4>1966134</vt:i4>
      </vt:variant>
      <vt:variant>
        <vt:i4>20</vt:i4>
      </vt:variant>
      <vt:variant>
        <vt:i4>0</vt:i4>
      </vt:variant>
      <vt:variant>
        <vt:i4>5</vt:i4>
      </vt:variant>
      <vt:variant>
        <vt:lpwstr/>
      </vt:variant>
      <vt:variant>
        <vt:lpwstr>_Toc431238009</vt:lpwstr>
      </vt:variant>
      <vt:variant>
        <vt:i4>1966134</vt:i4>
      </vt:variant>
      <vt:variant>
        <vt:i4>14</vt:i4>
      </vt:variant>
      <vt:variant>
        <vt:i4>0</vt:i4>
      </vt:variant>
      <vt:variant>
        <vt:i4>5</vt:i4>
      </vt:variant>
      <vt:variant>
        <vt:lpwstr/>
      </vt:variant>
      <vt:variant>
        <vt:lpwstr>_Toc431238008</vt:lpwstr>
      </vt:variant>
      <vt:variant>
        <vt:i4>1966134</vt:i4>
      </vt:variant>
      <vt:variant>
        <vt:i4>8</vt:i4>
      </vt:variant>
      <vt:variant>
        <vt:i4>0</vt:i4>
      </vt:variant>
      <vt:variant>
        <vt:i4>5</vt:i4>
      </vt:variant>
      <vt:variant>
        <vt:lpwstr/>
      </vt:variant>
      <vt:variant>
        <vt:lpwstr>_Toc431238007</vt:lpwstr>
      </vt:variant>
      <vt:variant>
        <vt:i4>1966134</vt:i4>
      </vt:variant>
      <vt:variant>
        <vt:i4>2</vt:i4>
      </vt:variant>
      <vt:variant>
        <vt:i4>0</vt:i4>
      </vt:variant>
      <vt:variant>
        <vt:i4>5</vt:i4>
      </vt:variant>
      <vt:variant>
        <vt:lpwstr/>
      </vt:variant>
      <vt:variant>
        <vt:lpwstr>_Toc431238006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onserl;knjetl</dc:creator>
  <cp:keywords/>
  <dc:description/>
  <cp:lastModifiedBy>Jetlund Knut</cp:lastModifiedBy>
  <cp:revision>40</cp:revision>
  <cp:lastPrinted>2015-10-16T11:30:00Z</cp:lastPrinted>
  <dcterms:created xsi:type="dcterms:W3CDTF">2015-10-15T10:51:00Z</dcterms:created>
  <dcterms:modified xsi:type="dcterms:W3CDTF">2015-10-19T07:30:00Z</dcterms:modified>
</cp:coreProperties>
</file>