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2713" w14:textId="77777777" w:rsidR="003441F7" w:rsidRDefault="003441F7">
      <w:pPr>
        <w:tabs>
          <w:tab w:val="left" w:pos="9360"/>
          <w:tab w:val="left" w:pos="9450"/>
        </w:tabs>
        <w:rPr>
          <w:szCs w:val="24"/>
        </w:rPr>
      </w:pPr>
    </w:p>
    <w:p w14:paraId="6626C3F7" w14:textId="77777777" w:rsidR="003441F7" w:rsidRDefault="003441F7">
      <w:pPr>
        <w:rPr>
          <w:szCs w:val="24"/>
        </w:rPr>
      </w:pPr>
    </w:p>
    <w:p w14:paraId="7838C02E" w14:textId="77777777" w:rsidR="003441F7" w:rsidRDefault="003441F7">
      <w:pPr>
        <w:rPr>
          <w:szCs w:val="24"/>
        </w:rPr>
      </w:pPr>
    </w:p>
    <w:p w14:paraId="3431A2AB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6F3A3AA2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27E841C1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142F47FB" w14:textId="77777777" w:rsidR="003441F7" w:rsidRPr="002943CA" w:rsidRDefault="003441F7" w:rsidP="003441F7">
      <w:pPr>
        <w:jc w:val="center"/>
        <w:rPr>
          <w:b/>
          <w:sz w:val="72"/>
          <w:szCs w:val="96"/>
          <w:lang w:val="nn-NO"/>
        </w:rPr>
      </w:pPr>
      <w:r w:rsidRPr="002943CA">
        <w:rPr>
          <w:b/>
          <w:sz w:val="72"/>
          <w:szCs w:val="96"/>
          <w:lang w:val="nn-NO"/>
        </w:rPr>
        <w:t>SOSI Del 1</w:t>
      </w:r>
      <w:r w:rsidR="00D649DB" w:rsidRPr="002943CA">
        <w:rPr>
          <w:b/>
          <w:sz w:val="72"/>
          <w:szCs w:val="96"/>
          <w:lang w:val="nn-NO"/>
        </w:rPr>
        <w:t>:</w:t>
      </w:r>
    </w:p>
    <w:p w14:paraId="74E92ADE" w14:textId="3817872C" w:rsidR="001F4AE2" w:rsidRPr="002943CA" w:rsidRDefault="003441F7" w:rsidP="003441F7">
      <w:pPr>
        <w:jc w:val="center"/>
        <w:rPr>
          <w:b/>
          <w:sz w:val="72"/>
          <w:szCs w:val="96"/>
          <w:lang w:val="nn-NO"/>
        </w:rPr>
      </w:pPr>
      <w:r w:rsidRPr="002943CA">
        <w:rPr>
          <w:b/>
          <w:sz w:val="72"/>
          <w:szCs w:val="96"/>
          <w:lang w:val="nn-NO"/>
        </w:rPr>
        <w:t xml:space="preserve">SOSI </w:t>
      </w:r>
      <w:r w:rsidR="00135FD6" w:rsidRPr="002943CA">
        <w:rPr>
          <w:b/>
          <w:sz w:val="72"/>
          <w:szCs w:val="96"/>
          <w:lang w:val="nn-NO"/>
        </w:rPr>
        <w:t xml:space="preserve">Nettverk og </w:t>
      </w:r>
      <w:r w:rsidR="008F7681" w:rsidRPr="002943CA">
        <w:rPr>
          <w:b/>
          <w:sz w:val="72"/>
          <w:szCs w:val="96"/>
          <w:lang w:val="nn-NO"/>
        </w:rPr>
        <w:t xml:space="preserve">Lineære </w:t>
      </w:r>
      <w:proofErr w:type="spellStart"/>
      <w:r w:rsidR="008F7681" w:rsidRPr="002943CA">
        <w:rPr>
          <w:b/>
          <w:sz w:val="72"/>
          <w:szCs w:val="96"/>
          <w:lang w:val="nn-NO"/>
        </w:rPr>
        <w:t>referanser</w:t>
      </w:r>
      <w:proofErr w:type="spellEnd"/>
      <w:r w:rsidRPr="002943CA">
        <w:rPr>
          <w:b/>
          <w:sz w:val="72"/>
          <w:szCs w:val="96"/>
          <w:lang w:val="nn-NO"/>
        </w:rPr>
        <w:t xml:space="preserve"> </w:t>
      </w:r>
    </w:p>
    <w:p w14:paraId="301E79D1" w14:textId="4B3C4BC8" w:rsidR="003441F7" w:rsidRPr="005B19CB" w:rsidRDefault="00EC249A" w:rsidP="003441F7">
      <w:pPr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5.0</w:t>
      </w:r>
    </w:p>
    <w:p w14:paraId="1C340173" w14:textId="77777777" w:rsidR="003441F7" w:rsidRDefault="003441F7">
      <w:pPr>
        <w:rPr>
          <w:szCs w:val="24"/>
        </w:rPr>
      </w:pPr>
    </w:p>
    <w:p w14:paraId="122846F0" w14:textId="77777777" w:rsidR="003441F7" w:rsidRDefault="003441F7">
      <w:pPr>
        <w:rPr>
          <w:szCs w:val="24"/>
        </w:rPr>
      </w:pPr>
    </w:p>
    <w:p w14:paraId="2E361478" w14:textId="77777777" w:rsidR="003441F7" w:rsidRPr="001E7A09" w:rsidRDefault="003441F7">
      <w:pPr>
        <w:rPr>
          <w:szCs w:val="24"/>
        </w:rPr>
      </w:pPr>
    </w:p>
    <w:p w14:paraId="65016984" w14:textId="205D527E" w:rsidR="00863FD0" w:rsidRDefault="00863FD0" w:rsidP="00DB5D2E">
      <w:pPr>
        <w:pStyle w:val="Overskrift2"/>
        <w:rPr>
          <w:u w:color="000000"/>
        </w:rPr>
      </w:pPr>
      <w:bookmarkStart w:id="0" w:name="SOSI_Nettverk_generell_4_1"/>
      <w:bookmarkStart w:id="1" w:name="BKM_9F31502F_23B0_49e2_B172_C8CBB6883AAF"/>
      <w:r>
        <w:rPr>
          <w:i/>
          <w:sz w:val="40"/>
          <w:szCs w:val="40"/>
        </w:rPr>
        <w:lastRenderedPageBreak/>
        <w:br w:type="page"/>
      </w:r>
      <w:bookmarkStart w:id="2" w:name="_Toc432510893"/>
      <w:r>
        <w:rPr>
          <w:u w:color="000000"/>
        </w:rPr>
        <w:lastRenderedPageBreak/>
        <w:t>Orientering og introduksjon</w:t>
      </w:r>
      <w:bookmarkEnd w:id="2"/>
    </w:p>
    <w:p w14:paraId="0C2AF410" w14:textId="66E1B665" w:rsidR="001F3851" w:rsidRDefault="00863FD0" w:rsidP="001F3851">
      <w:pPr>
        <w:rPr>
          <w:u w:color="000000"/>
        </w:rPr>
      </w:pPr>
      <w:r w:rsidRPr="00863FD0">
        <w:rPr>
          <w:u w:color="000000"/>
        </w:rPr>
        <w:t xml:space="preserve">Dette dokumentet </w:t>
      </w:r>
      <w:r w:rsidR="001F3851">
        <w:rPr>
          <w:u w:color="000000"/>
        </w:rPr>
        <w:t xml:space="preserve">beskriver en generell modell for nettverk og </w:t>
      </w:r>
      <w:proofErr w:type="spellStart"/>
      <w:r w:rsidR="001F3851">
        <w:rPr>
          <w:u w:color="000000"/>
        </w:rPr>
        <w:t>stedfesting</w:t>
      </w:r>
      <w:proofErr w:type="spellEnd"/>
      <w:r w:rsidR="001F3851">
        <w:rPr>
          <w:u w:color="000000"/>
        </w:rPr>
        <w:t xml:space="preserve"> med lineære referanser, til bruk innen fagområder der det er behov for slike mekanismer. </w:t>
      </w:r>
    </w:p>
    <w:p w14:paraId="002FAD08" w14:textId="432EA241" w:rsidR="00863FD0" w:rsidRPr="00863FD0" w:rsidRDefault="00863FD0" w:rsidP="00DB5D2E">
      <w:pPr>
        <w:tabs>
          <w:tab w:val="left" w:pos="9360"/>
          <w:tab w:val="left" w:pos="9450"/>
        </w:tabs>
        <w:rPr>
          <w:u w:color="000000"/>
        </w:rPr>
      </w:pPr>
    </w:p>
    <w:p w14:paraId="68FB6C36" w14:textId="77777777" w:rsidR="002362C8" w:rsidRDefault="002362C8" w:rsidP="00E37222">
      <w:pPr>
        <w:pStyle w:val="anormal"/>
        <w:rPr>
          <w:b/>
        </w:rPr>
      </w:pPr>
      <w:bookmarkStart w:id="3" w:name="_GoBack"/>
      <w:bookmarkEnd w:id="3"/>
      <w:r>
        <w:rPr>
          <w:szCs w:val="24"/>
        </w:rPr>
        <w:br w:type="page"/>
      </w:r>
      <w:r w:rsidRPr="00086969">
        <w:rPr>
          <w:b/>
        </w:rPr>
        <w:lastRenderedPageBreak/>
        <w:t>INNHOLDSFORTEGNELSE</w:t>
      </w:r>
    </w:p>
    <w:p w14:paraId="51277068" w14:textId="77777777" w:rsidR="00166EC3" w:rsidRDefault="002362C8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2510893" w:history="1">
        <w:r w:rsidR="00166EC3" w:rsidRPr="00AB00D7">
          <w:rPr>
            <w:rStyle w:val="Hyperkobling"/>
            <w:noProof/>
            <w:u w:color="000000"/>
          </w:rPr>
          <w:t>1</w:t>
        </w:r>
        <w:r w:rsidR="00166EC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66EC3" w:rsidRPr="00AB00D7">
          <w:rPr>
            <w:rStyle w:val="Hyperkobling"/>
            <w:noProof/>
            <w:u w:color="000000"/>
          </w:rPr>
          <w:t>Orientering og introduksjon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_Toc432510893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2</w:t>
        </w:r>
        <w:r w:rsidR="00166EC3">
          <w:rPr>
            <w:noProof/>
            <w:webHidden/>
          </w:rPr>
          <w:fldChar w:fldCharType="end"/>
        </w:r>
      </w:hyperlink>
    </w:p>
    <w:p w14:paraId="71102889" w14:textId="77777777" w:rsidR="00166EC3" w:rsidRDefault="002C38F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2510894" w:history="1">
        <w:r w:rsidR="00166EC3" w:rsidRPr="00AB00D7">
          <w:rPr>
            <w:rStyle w:val="Hyperkobling"/>
            <w:noProof/>
            <w:u w:color="000000"/>
          </w:rPr>
          <w:t>2</w:t>
        </w:r>
        <w:r w:rsidR="00166EC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66EC3" w:rsidRPr="00AB00D7">
          <w:rPr>
            <w:rStyle w:val="Hyperkobling"/>
            <w:noProof/>
            <w:u w:color="000000"/>
          </w:rPr>
          <w:t>Historikk og endringslogg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_Toc432510894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4</w:t>
        </w:r>
        <w:r w:rsidR="00166EC3">
          <w:rPr>
            <w:noProof/>
            <w:webHidden/>
          </w:rPr>
          <w:fldChar w:fldCharType="end"/>
        </w:r>
      </w:hyperlink>
    </w:p>
    <w:p w14:paraId="13EFF90C" w14:textId="77777777" w:rsidR="00166EC3" w:rsidRDefault="002C38F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2510895" w:history="1">
        <w:r w:rsidR="00166EC3" w:rsidRPr="00AB00D7">
          <w:rPr>
            <w:rStyle w:val="Hyperkobling"/>
            <w:noProof/>
            <w:u w:color="000000"/>
          </w:rPr>
          <w:t>3</w:t>
        </w:r>
        <w:r w:rsidR="00166EC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66EC3" w:rsidRPr="00AB00D7">
          <w:rPr>
            <w:rStyle w:val="Hyperkobling"/>
            <w:noProof/>
            <w:u w:color="000000"/>
          </w:rPr>
          <w:t>Omfang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_Toc432510895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5</w:t>
        </w:r>
        <w:r w:rsidR="00166EC3">
          <w:rPr>
            <w:noProof/>
            <w:webHidden/>
          </w:rPr>
          <w:fldChar w:fldCharType="end"/>
        </w:r>
      </w:hyperlink>
    </w:p>
    <w:p w14:paraId="7831FCC6" w14:textId="77777777" w:rsidR="00166EC3" w:rsidRDefault="002C38F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896" w:history="1">
        <w:r w:rsidR="00166EC3" w:rsidRPr="00AB00D7">
          <w:rPr>
            <w:rStyle w:val="Hyperkobling"/>
            <w:bCs/>
            <w:noProof/>
            <w:u w:color="000000"/>
          </w:rPr>
          <w:t>3.1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bCs/>
            <w:noProof/>
            <w:u w:color="000000"/>
          </w:rPr>
          <w:t>Omfatter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_Toc432510896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5</w:t>
        </w:r>
        <w:r w:rsidR="00166EC3">
          <w:rPr>
            <w:noProof/>
            <w:webHidden/>
          </w:rPr>
          <w:fldChar w:fldCharType="end"/>
        </w:r>
      </w:hyperlink>
    </w:p>
    <w:p w14:paraId="30BB39B5" w14:textId="77777777" w:rsidR="00166EC3" w:rsidRDefault="002C38F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897" w:history="1">
        <w:r w:rsidR="00166EC3" w:rsidRPr="00AB00D7">
          <w:rPr>
            <w:rStyle w:val="Hyperkobling"/>
            <w:bCs/>
            <w:noProof/>
            <w:u w:color="000000"/>
          </w:rPr>
          <w:t>3.2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bCs/>
            <w:noProof/>
            <w:u w:color="000000"/>
          </w:rPr>
          <w:t>Målsetting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_Toc432510897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5</w:t>
        </w:r>
        <w:r w:rsidR="00166EC3">
          <w:rPr>
            <w:noProof/>
            <w:webHidden/>
          </w:rPr>
          <w:fldChar w:fldCharType="end"/>
        </w:r>
      </w:hyperlink>
    </w:p>
    <w:p w14:paraId="19A19F4F" w14:textId="77777777" w:rsidR="00166EC3" w:rsidRDefault="002C38F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898" w:history="1">
        <w:r w:rsidR="00166EC3" w:rsidRPr="00AB00D7">
          <w:rPr>
            <w:rStyle w:val="Hyperkobling"/>
            <w:bCs/>
            <w:noProof/>
            <w:u w:color="000000"/>
          </w:rPr>
          <w:t>3.3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bCs/>
            <w:noProof/>
            <w:u w:color="000000"/>
          </w:rPr>
          <w:t>Bruksområde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_Toc432510898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5</w:t>
        </w:r>
        <w:r w:rsidR="00166EC3">
          <w:rPr>
            <w:noProof/>
            <w:webHidden/>
          </w:rPr>
          <w:fldChar w:fldCharType="end"/>
        </w:r>
      </w:hyperlink>
    </w:p>
    <w:p w14:paraId="68696945" w14:textId="77777777" w:rsidR="00166EC3" w:rsidRDefault="002C38F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2510899" w:history="1">
        <w:r w:rsidR="00166EC3" w:rsidRPr="00AB00D7">
          <w:rPr>
            <w:rStyle w:val="Hyperkobling"/>
            <w:noProof/>
            <w:u w:color="000000"/>
          </w:rPr>
          <w:t>4</w:t>
        </w:r>
        <w:r w:rsidR="00166EC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66EC3" w:rsidRPr="00AB00D7">
          <w:rPr>
            <w:rStyle w:val="Hyperkobling"/>
            <w:noProof/>
            <w:u w:color="000000"/>
          </w:rPr>
          <w:t>Normative referanser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_Toc432510899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6</w:t>
        </w:r>
        <w:r w:rsidR="00166EC3">
          <w:rPr>
            <w:noProof/>
            <w:webHidden/>
          </w:rPr>
          <w:fldChar w:fldCharType="end"/>
        </w:r>
      </w:hyperlink>
    </w:p>
    <w:p w14:paraId="2EF87886" w14:textId="77777777" w:rsidR="00166EC3" w:rsidRDefault="002C38F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2510900" w:history="1">
        <w:r w:rsidR="00166EC3" w:rsidRPr="00AB00D7">
          <w:rPr>
            <w:rStyle w:val="Hyperkobling"/>
            <w:noProof/>
            <w:u w:color="000000"/>
          </w:rPr>
          <w:t>5</w:t>
        </w:r>
        <w:r w:rsidR="00166EC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66EC3" w:rsidRPr="00AB00D7">
          <w:rPr>
            <w:rStyle w:val="Hyperkobling"/>
            <w:noProof/>
            <w:u w:color="000000"/>
          </w:rPr>
          <w:t>Definisjoner og forkortelser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_Toc432510900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7</w:t>
        </w:r>
        <w:r w:rsidR="00166EC3">
          <w:rPr>
            <w:noProof/>
            <w:webHidden/>
          </w:rPr>
          <w:fldChar w:fldCharType="end"/>
        </w:r>
      </w:hyperlink>
    </w:p>
    <w:p w14:paraId="0D347B35" w14:textId="77777777" w:rsidR="00166EC3" w:rsidRDefault="002C38F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2510901" w:history="1">
        <w:r w:rsidR="00166EC3" w:rsidRPr="00AB00D7">
          <w:rPr>
            <w:rStyle w:val="Hyperkobling"/>
            <w:noProof/>
            <w:u w:color="000000"/>
          </w:rPr>
          <w:t>6</w:t>
        </w:r>
        <w:r w:rsidR="00166EC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66EC3" w:rsidRPr="00AB00D7">
          <w:rPr>
            <w:rStyle w:val="Hyperkobling"/>
            <w:noProof/>
            <w:u w:color="000000"/>
          </w:rPr>
          <w:t>Stedfesting ved hjelp av lineære referanser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_Toc432510901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8</w:t>
        </w:r>
        <w:r w:rsidR="00166EC3">
          <w:rPr>
            <w:noProof/>
            <w:webHidden/>
          </w:rPr>
          <w:fldChar w:fldCharType="end"/>
        </w:r>
      </w:hyperlink>
    </w:p>
    <w:p w14:paraId="31676185" w14:textId="77777777" w:rsidR="00166EC3" w:rsidRDefault="002C38F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02" w:history="1">
        <w:r w:rsidR="00166EC3" w:rsidRPr="00AB00D7">
          <w:rPr>
            <w:rStyle w:val="Hyperkobling"/>
            <w:noProof/>
            <w:u w:color="000000"/>
          </w:rPr>
          <w:t>6.1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noProof/>
            <w:u w:color="000000"/>
          </w:rPr>
          <w:t>Nettverk basert på referanselenker og lenkesekvenser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_Toc432510902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8</w:t>
        </w:r>
        <w:r w:rsidR="00166EC3">
          <w:rPr>
            <w:noProof/>
            <w:webHidden/>
          </w:rPr>
          <w:fldChar w:fldCharType="end"/>
        </w:r>
      </w:hyperlink>
    </w:p>
    <w:p w14:paraId="6614E6CF" w14:textId="77777777" w:rsidR="00166EC3" w:rsidRDefault="002C38F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03" w:history="1">
        <w:r w:rsidR="00166EC3" w:rsidRPr="00AB00D7">
          <w:rPr>
            <w:rStyle w:val="Hyperkobling"/>
            <w:noProof/>
            <w:u w:color="000000"/>
          </w:rPr>
          <w:t>6.2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noProof/>
            <w:u w:color="000000"/>
          </w:rPr>
          <w:t>Lineære posisjoner i nettverket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_Toc432510903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8</w:t>
        </w:r>
        <w:r w:rsidR="00166EC3">
          <w:rPr>
            <w:noProof/>
            <w:webHidden/>
          </w:rPr>
          <w:fldChar w:fldCharType="end"/>
        </w:r>
      </w:hyperlink>
    </w:p>
    <w:p w14:paraId="4AE77594" w14:textId="77777777" w:rsidR="00166EC3" w:rsidRDefault="002C38F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2510904" w:history="1">
        <w:r w:rsidR="00166EC3" w:rsidRPr="00AB00D7">
          <w:rPr>
            <w:rStyle w:val="Hyperkobling"/>
            <w:noProof/>
            <w:u w:color="000000"/>
          </w:rPr>
          <w:t>7</w:t>
        </w:r>
        <w:r w:rsidR="00166EC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66EC3" w:rsidRPr="00AB00D7">
          <w:rPr>
            <w:rStyle w:val="Hyperkobling"/>
            <w:noProof/>
          </w:rPr>
          <w:t>Modell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_Toc432510904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10</w:t>
        </w:r>
        <w:r w:rsidR="00166EC3">
          <w:rPr>
            <w:noProof/>
            <w:webHidden/>
          </w:rPr>
          <w:fldChar w:fldCharType="end"/>
        </w:r>
      </w:hyperlink>
    </w:p>
    <w:p w14:paraId="2C969B90" w14:textId="77777777" w:rsidR="00166EC3" w:rsidRDefault="002C38F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05" w:history="1">
        <w:r w:rsidR="00166EC3" w:rsidRPr="00AB00D7">
          <w:rPr>
            <w:rStyle w:val="Hyperkobling"/>
            <w:noProof/>
            <w:u w:color="000000"/>
          </w:rPr>
          <w:t>7.1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noProof/>
            <w:u w:color="000000"/>
          </w:rPr>
          <w:t>UML-Modell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_Toc432510905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10</w:t>
        </w:r>
        <w:r w:rsidR="00166EC3">
          <w:rPr>
            <w:noProof/>
            <w:webHidden/>
          </w:rPr>
          <w:fldChar w:fldCharType="end"/>
        </w:r>
      </w:hyperlink>
    </w:p>
    <w:p w14:paraId="28DAB343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06" w:history="1">
        <w:r w:rsidR="00166EC3" w:rsidRPr="00AB00D7">
          <w:rPr>
            <w:rStyle w:val="Hyperkobling"/>
            <w:noProof/>
          </w:rPr>
          <w:t>7.1.1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noProof/>
          </w:rPr>
          <w:t>Pakkeavhengighet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_Toc432510906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10</w:t>
        </w:r>
        <w:r w:rsidR="00166EC3">
          <w:rPr>
            <w:noProof/>
            <w:webHidden/>
          </w:rPr>
          <w:fldChar w:fldCharType="end"/>
        </w:r>
      </w:hyperlink>
    </w:p>
    <w:p w14:paraId="691BE3E9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07" w:history="1">
        <w:r w:rsidR="00166EC3" w:rsidRPr="00AB00D7">
          <w:rPr>
            <w:rStyle w:val="Hyperkobling"/>
            <w:noProof/>
          </w:rPr>
          <w:t>7.1.2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noProof/>
          </w:rPr>
          <w:t>Forholdet til ISO19148:2012 og INSPIRE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_Toc432510907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11</w:t>
        </w:r>
        <w:r w:rsidR="00166EC3">
          <w:rPr>
            <w:noProof/>
            <w:webHidden/>
          </w:rPr>
          <w:fldChar w:fldCharType="end"/>
        </w:r>
      </w:hyperlink>
    </w:p>
    <w:p w14:paraId="6E0341ED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08" w:history="1">
        <w:r w:rsidR="00166EC3" w:rsidRPr="00AB00D7">
          <w:rPr>
            <w:rStyle w:val="Hyperkobling"/>
            <w:noProof/>
          </w:rPr>
          <w:t>7.1.3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noProof/>
          </w:rPr>
          <w:t>Hovedskjema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_Toc432510908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13</w:t>
        </w:r>
        <w:r w:rsidR="00166EC3">
          <w:rPr>
            <w:noProof/>
            <w:webHidden/>
          </w:rPr>
          <w:fldChar w:fldCharType="end"/>
        </w:r>
      </w:hyperlink>
    </w:p>
    <w:p w14:paraId="0E050A9A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09" w:history="1">
        <w:r w:rsidR="00166EC3" w:rsidRPr="00AB00D7">
          <w:rPr>
            <w:rStyle w:val="Hyperkobling"/>
            <w:noProof/>
          </w:rPr>
          <w:t>7.1.4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noProof/>
          </w:rPr>
          <w:t>Lenker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_Toc432510909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14</w:t>
        </w:r>
        <w:r w:rsidR="00166EC3">
          <w:rPr>
            <w:noProof/>
            <w:webHidden/>
          </w:rPr>
          <w:fldChar w:fldCharType="end"/>
        </w:r>
      </w:hyperlink>
    </w:p>
    <w:p w14:paraId="72745FD4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10" w:history="1">
        <w:r w:rsidR="00166EC3" w:rsidRPr="00AB00D7">
          <w:rPr>
            <w:rStyle w:val="Hyperkobling"/>
            <w:noProof/>
          </w:rPr>
          <w:t>7.1.5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noProof/>
          </w:rPr>
          <w:t>Lineær posisjon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_Toc432510910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15</w:t>
        </w:r>
        <w:r w:rsidR="00166EC3">
          <w:rPr>
            <w:noProof/>
            <w:webHidden/>
          </w:rPr>
          <w:fldChar w:fldCharType="end"/>
        </w:r>
      </w:hyperlink>
    </w:p>
    <w:p w14:paraId="758D3675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11" w:history="1">
        <w:r w:rsidR="00166EC3" w:rsidRPr="00AB00D7">
          <w:rPr>
            <w:rStyle w:val="Hyperkobling"/>
            <w:bCs/>
            <w:noProof/>
            <w:u w:color="000000"/>
          </w:rPr>
          <w:t>7.1.6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bCs/>
            <w:noProof/>
            <w:u w:color="000000"/>
          </w:rPr>
          <w:t>Node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_Toc432510911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17</w:t>
        </w:r>
        <w:r w:rsidR="00166EC3">
          <w:rPr>
            <w:noProof/>
            <w:webHidden/>
          </w:rPr>
          <w:fldChar w:fldCharType="end"/>
        </w:r>
      </w:hyperlink>
    </w:p>
    <w:p w14:paraId="456F1CD1" w14:textId="77777777" w:rsidR="00166EC3" w:rsidRDefault="002C38F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12" w:history="1">
        <w:r w:rsidR="00166EC3" w:rsidRPr="00AB00D7">
          <w:rPr>
            <w:rStyle w:val="Hyperkobling"/>
            <w:noProof/>
            <w:u w:color="000000"/>
          </w:rPr>
          <w:t>7.2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noProof/>
            <w:u w:color="000000"/>
          </w:rPr>
          <w:t>Tekstlig beskrivelse av modellen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_Toc432510912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18</w:t>
        </w:r>
        <w:r w:rsidR="00166EC3">
          <w:rPr>
            <w:noProof/>
            <w:webHidden/>
          </w:rPr>
          <w:fldChar w:fldCharType="end"/>
        </w:r>
      </w:hyperlink>
    </w:p>
    <w:p w14:paraId="52B15092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13" w:history="1">
        <w:r w:rsidR="00166EC3" w:rsidRPr="00AB00D7">
          <w:rPr>
            <w:rStyle w:val="Hyperkobling"/>
            <w:noProof/>
          </w:rPr>
          <w:t>7.2.1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«featureType» Nettverk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_Toc432510913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18</w:t>
        </w:r>
        <w:r w:rsidR="00166EC3">
          <w:rPr>
            <w:noProof/>
            <w:webHidden/>
          </w:rPr>
          <w:fldChar w:fldCharType="end"/>
        </w:r>
      </w:hyperlink>
    </w:p>
    <w:p w14:paraId="776CD84A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14" w:history="1">
        <w:r w:rsidR="00166EC3" w:rsidRPr="00AB00D7">
          <w:rPr>
            <w:rStyle w:val="Hyperkobling"/>
            <w:noProof/>
          </w:rPr>
          <w:t>7.2.2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«featureType» Nettverkselement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_Toc432510914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18</w:t>
        </w:r>
        <w:r w:rsidR="00166EC3">
          <w:rPr>
            <w:noProof/>
            <w:webHidden/>
          </w:rPr>
          <w:fldChar w:fldCharType="end"/>
        </w:r>
      </w:hyperlink>
    </w:p>
    <w:p w14:paraId="25B27443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15" w:history="1">
        <w:r w:rsidR="00166EC3" w:rsidRPr="00AB00D7">
          <w:rPr>
            <w:rStyle w:val="Hyperkobling"/>
            <w:noProof/>
          </w:rPr>
          <w:t>7.2.3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«featureType» GeneralisertLenke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_Toc432510915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19</w:t>
        </w:r>
        <w:r w:rsidR="00166EC3">
          <w:rPr>
            <w:noProof/>
            <w:webHidden/>
          </w:rPr>
          <w:fldChar w:fldCharType="end"/>
        </w:r>
      </w:hyperlink>
    </w:p>
    <w:p w14:paraId="4A22FF0A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16" w:history="1">
        <w:r w:rsidR="00166EC3" w:rsidRPr="00AB00D7">
          <w:rPr>
            <w:rStyle w:val="Hyperkobling"/>
            <w:noProof/>
          </w:rPr>
          <w:t>7.2.4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«featureType» Lenke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_Toc432510916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20</w:t>
        </w:r>
        <w:r w:rsidR="00166EC3">
          <w:rPr>
            <w:noProof/>
            <w:webHidden/>
          </w:rPr>
          <w:fldChar w:fldCharType="end"/>
        </w:r>
      </w:hyperlink>
    </w:p>
    <w:p w14:paraId="3B9EEE29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17" w:history="1">
        <w:r w:rsidR="00166EC3" w:rsidRPr="00AB00D7">
          <w:rPr>
            <w:rStyle w:val="Hyperkobling"/>
            <w:noProof/>
          </w:rPr>
          <w:t>7.2.5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«featureType» Lenkesekvens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_Toc432510917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21</w:t>
        </w:r>
        <w:r w:rsidR="00166EC3">
          <w:rPr>
            <w:noProof/>
            <w:webHidden/>
          </w:rPr>
          <w:fldChar w:fldCharType="end"/>
        </w:r>
      </w:hyperlink>
    </w:p>
    <w:p w14:paraId="5B237854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18" w:history="1">
        <w:r w:rsidR="00166EC3" w:rsidRPr="00AB00D7">
          <w:rPr>
            <w:rStyle w:val="Hyperkobling"/>
            <w:noProof/>
          </w:rPr>
          <w:t>7.2.6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«featureType» Lenkesett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_Toc432510918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21</w:t>
        </w:r>
        <w:r w:rsidR="00166EC3">
          <w:rPr>
            <w:noProof/>
            <w:webHidden/>
          </w:rPr>
          <w:fldChar w:fldCharType="end"/>
        </w:r>
      </w:hyperlink>
    </w:p>
    <w:p w14:paraId="7ACC1BC2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19" w:history="1">
        <w:r w:rsidR="00166EC3" w:rsidRPr="00AB00D7">
          <w:rPr>
            <w:rStyle w:val="Hyperkobling"/>
            <w:noProof/>
          </w:rPr>
          <w:t>7.2.7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«featureType» Node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_Toc432510919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22</w:t>
        </w:r>
        <w:r w:rsidR="00166EC3">
          <w:rPr>
            <w:noProof/>
            <w:webHidden/>
          </w:rPr>
          <w:fldChar w:fldCharType="end"/>
        </w:r>
      </w:hyperlink>
    </w:p>
    <w:p w14:paraId="0351DB3D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20" w:history="1">
        <w:r w:rsidR="00166EC3" w:rsidRPr="00AB00D7">
          <w:rPr>
            <w:rStyle w:val="Hyperkobling"/>
            <w:noProof/>
          </w:rPr>
          <w:t>7.2.8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«dataType» LineærPosisjon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_Toc432510920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22</w:t>
        </w:r>
        <w:r w:rsidR="00166EC3">
          <w:rPr>
            <w:noProof/>
            <w:webHidden/>
          </w:rPr>
          <w:fldChar w:fldCharType="end"/>
        </w:r>
      </w:hyperlink>
    </w:p>
    <w:p w14:paraId="76546D14" w14:textId="77777777" w:rsidR="00166EC3" w:rsidRDefault="002C38F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21" w:history="1">
        <w:r w:rsidR="00166EC3" w:rsidRPr="00AB00D7">
          <w:rPr>
            <w:rStyle w:val="Hyperkobling"/>
            <w:noProof/>
          </w:rPr>
          <w:t>7.2.9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«dataType» LineærPosisjonPunkt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_Toc432510921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23</w:t>
        </w:r>
        <w:r w:rsidR="00166EC3">
          <w:rPr>
            <w:noProof/>
            <w:webHidden/>
          </w:rPr>
          <w:fldChar w:fldCharType="end"/>
        </w:r>
      </w:hyperlink>
    </w:p>
    <w:p w14:paraId="1FE981C5" w14:textId="77777777" w:rsidR="00166EC3" w:rsidRDefault="002C38F3">
      <w:pPr>
        <w:pStyle w:val="INNH4"/>
        <w:tabs>
          <w:tab w:val="left" w:pos="154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22" w:history="1">
        <w:r w:rsidR="00166EC3" w:rsidRPr="00AB00D7">
          <w:rPr>
            <w:rStyle w:val="Hyperkobling"/>
            <w:noProof/>
          </w:rPr>
          <w:t>7.2.10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«dataType» LineærPosisjonStrekning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_Toc432510922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24</w:t>
        </w:r>
        <w:r w:rsidR="00166EC3">
          <w:rPr>
            <w:noProof/>
            <w:webHidden/>
          </w:rPr>
          <w:fldChar w:fldCharType="end"/>
        </w:r>
      </w:hyperlink>
    </w:p>
    <w:p w14:paraId="5C242387" w14:textId="77777777" w:rsidR="00166EC3" w:rsidRDefault="002C38F3">
      <w:pPr>
        <w:pStyle w:val="INNH4"/>
        <w:tabs>
          <w:tab w:val="left" w:pos="154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510923" w:history="1">
        <w:r w:rsidR="00166EC3" w:rsidRPr="00AB00D7">
          <w:rPr>
            <w:rStyle w:val="Hyperkobling"/>
            <w:noProof/>
          </w:rPr>
          <w:t>7.2.11</w:t>
        </w:r>
        <w:r w:rsidR="00166E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6EC3" w:rsidRPr="00AB00D7">
          <w:rPr>
            <w:rStyle w:val="Hyperkobling"/>
            <w:rFonts w:eastAsia="Arial"/>
            <w:noProof/>
          </w:rPr>
          <w:t>«codeList» LineærReferanseMetode</w:t>
        </w:r>
        <w:r w:rsidR="00166EC3">
          <w:rPr>
            <w:noProof/>
            <w:webHidden/>
          </w:rPr>
          <w:tab/>
        </w:r>
        <w:r w:rsidR="00166EC3">
          <w:rPr>
            <w:noProof/>
            <w:webHidden/>
          </w:rPr>
          <w:fldChar w:fldCharType="begin"/>
        </w:r>
        <w:r w:rsidR="00166EC3">
          <w:rPr>
            <w:noProof/>
            <w:webHidden/>
          </w:rPr>
          <w:instrText xml:space="preserve"> PAGEREF _Toc432510923 \h </w:instrText>
        </w:r>
        <w:r w:rsidR="00166EC3">
          <w:rPr>
            <w:noProof/>
            <w:webHidden/>
          </w:rPr>
        </w:r>
        <w:r w:rsidR="00166EC3">
          <w:rPr>
            <w:noProof/>
            <w:webHidden/>
          </w:rPr>
          <w:fldChar w:fldCharType="separate"/>
        </w:r>
        <w:r w:rsidR="00166EC3">
          <w:rPr>
            <w:noProof/>
            <w:webHidden/>
          </w:rPr>
          <w:t>25</w:t>
        </w:r>
        <w:r w:rsidR="00166EC3">
          <w:rPr>
            <w:noProof/>
            <w:webHidden/>
          </w:rPr>
          <w:fldChar w:fldCharType="end"/>
        </w:r>
      </w:hyperlink>
    </w:p>
    <w:p w14:paraId="279D40CE" w14:textId="77777777" w:rsidR="003441F7" w:rsidRPr="001E7A09" w:rsidRDefault="002362C8" w:rsidP="002362C8">
      <w:pPr>
        <w:rPr>
          <w:szCs w:val="24"/>
        </w:rPr>
      </w:pPr>
      <w:r>
        <w:fldChar w:fldCharType="end"/>
      </w:r>
    </w:p>
    <w:p w14:paraId="56CBE305" w14:textId="77777777" w:rsidR="00B75DF7" w:rsidRDefault="00B75DF7" w:rsidP="003441F7">
      <w:pPr>
        <w:pStyle w:val="Overskrift2"/>
        <w:rPr>
          <w:u w:color="000000"/>
        </w:rPr>
      </w:pPr>
      <w:bookmarkStart w:id="4" w:name="_Toc432510894"/>
      <w:r>
        <w:rPr>
          <w:u w:color="000000"/>
        </w:rPr>
        <w:lastRenderedPageBreak/>
        <w:t>Historikk og endringslogg</w:t>
      </w:r>
      <w:bookmarkEnd w:id="4"/>
    </w:p>
    <w:p w14:paraId="66D11BE5" w14:textId="77777777" w:rsidR="00B75DF7" w:rsidRDefault="00B75DF7" w:rsidP="00B75DF7">
      <w:pPr>
        <w:rPr>
          <w:u w:color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336"/>
        <w:gridCol w:w="2857"/>
        <w:gridCol w:w="4980"/>
      </w:tblGrid>
      <w:tr w:rsidR="00C95E9E" w:rsidRPr="00952E8C" w14:paraId="69855E64" w14:textId="77777777">
        <w:tc>
          <w:tcPr>
            <w:tcW w:w="1023" w:type="dxa"/>
          </w:tcPr>
          <w:p w14:paraId="7F27FB4D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Versjon</w:t>
            </w:r>
          </w:p>
        </w:tc>
        <w:tc>
          <w:tcPr>
            <w:tcW w:w="1353" w:type="dxa"/>
          </w:tcPr>
          <w:p w14:paraId="3BE0B461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Dato</w:t>
            </w:r>
          </w:p>
        </w:tc>
        <w:tc>
          <w:tcPr>
            <w:tcW w:w="2893" w:type="dxa"/>
          </w:tcPr>
          <w:p w14:paraId="3674CD5F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Utført av</w:t>
            </w:r>
          </w:p>
        </w:tc>
        <w:tc>
          <w:tcPr>
            <w:tcW w:w="5069" w:type="dxa"/>
          </w:tcPr>
          <w:p w14:paraId="39F79113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Grunnlag for endringen</w:t>
            </w:r>
          </w:p>
        </w:tc>
      </w:tr>
      <w:tr w:rsidR="00C95E9E" w:rsidRPr="00952E8C" w14:paraId="3A186B96" w14:textId="77777777">
        <w:tc>
          <w:tcPr>
            <w:tcW w:w="1023" w:type="dxa"/>
          </w:tcPr>
          <w:p w14:paraId="3C8310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0B0A8D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2011-04</w:t>
            </w:r>
            <w:r w:rsidR="00F961B8" w:rsidRPr="00952E8C">
              <w:rPr>
                <w:u w:color="000000"/>
              </w:rPr>
              <w:t>-05</w:t>
            </w:r>
          </w:p>
        </w:tc>
        <w:tc>
          <w:tcPr>
            <w:tcW w:w="2893" w:type="dxa"/>
          </w:tcPr>
          <w:p w14:paraId="2ED0E6AA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SOSI Prosjektgruppe vegnett</w:t>
            </w:r>
          </w:p>
        </w:tc>
        <w:tc>
          <w:tcPr>
            <w:tcW w:w="5069" w:type="dxa"/>
          </w:tcPr>
          <w:p w14:paraId="1F2DC62D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 xml:space="preserve">Første versjon </w:t>
            </w:r>
          </w:p>
        </w:tc>
      </w:tr>
      <w:tr w:rsidR="00DC72BA" w:rsidRPr="00952E8C" w14:paraId="276CA7A8" w14:textId="77777777">
        <w:tc>
          <w:tcPr>
            <w:tcW w:w="1023" w:type="dxa"/>
          </w:tcPr>
          <w:p w14:paraId="55E43F0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30528161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2011-04-12</w:t>
            </w:r>
          </w:p>
        </w:tc>
        <w:tc>
          <w:tcPr>
            <w:tcW w:w="2893" w:type="dxa"/>
          </w:tcPr>
          <w:p w14:paraId="683A228E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SOSI Ag7a</w:t>
            </w:r>
          </w:p>
        </w:tc>
        <w:tc>
          <w:tcPr>
            <w:tcW w:w="5069" w:type="dxa"/>
          </w:tcPr>
          <w:p w14:paraId="194C83E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Vedtatt som grunnlag for SOSI Del 2 Vegnett 4.1</w:t>
            </w:r>
          </w:p>
        </w:tc>
      </w:tr>
      <w:tr w:rsidR="00180747" w:rsidRPr="00952E8C" w14:paraId="46C06667" w14:textId="77777777">
        <w:tc>
          <w:tcPr>
            <w:tcW w:w="1023" w:type="dxa"/>
          </w:tcPr>
          <w:p w14:paraId="0E68AC1B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4.5</w:t>
            </w:r>
          </w:p>
        </w:tc>
        <w:tc>
          <w:tcPr>
            <w:tcW w:w="1353" w:type="dxa"/>
          </w:tcPr>
          <w:p w14:paraId="609F33A4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2012-04-26</w:t>
            </w:r>
          </w:p>
          <w:p w14:paraId="568CFE62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2013-09-02</w:t>
            </w:r>
          </w:p>
        </w:tc>
        <w:tc>
          <w:tcPr>
            <w:tcW w:w="2893" w:type="dxa"/>
          </w:tcPr>
          <w:p w14:paraId="7A07CD57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SOSI Ag1</w:t>
            </w:r>
          </w:p>
          <w:p w14:paraId="185D7759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STU</w:t>
            </w:r>
          </w:p>
        </w:tc>
        <w:tc>
          <w:tcPr>
            <w:tcW w:w="5069" w:type="dxa"/>
          </w:tcPr>
          <w:p w14:paraId="54B844CF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 xml:space="preserve">Tilpasset bl.a. SOSI </w:t>
            </w:r>
            <w:proofErr w:type="spellStart"/>
            <w:r>
              <w:rPr>
                <w:u w:color="000000"/>
              </w:rPr>
              <w:t>Ident</w:t>
            </w:r>
            <w:proofErr w:type="spellEnd"/>
          </w:p>
          <w:p w14:paraId="3C348ADF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Kopiert inn eksempler fra Vegnett 4.5</w:t>
            </w:r>
          </w:p>
        </w:tc>
      </w:tr>
      <w:tr w:rsidR="00EC249A" w:rsidRPr="00952E8C" w14:paraId="2CF6927B" w14:textId="77777777">
        <w:tc>
          <w:tcPr>
            <w:tcW w:w="1023" w:type="dxa"/>
          </w:tcPr>
          <w:p w14:paraId="5E254BA4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5.0</w:t>
            </w:r>
          </w:p>
        </w:tc>
        <w:tc>
          <w:tcPr>
            <w:tcW w:w="1353" w:type="dxa"/>
          </w:tcPr>
          <w:p w14:paraId="57D3C4B1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2015-09-28</w:t>
            </w:r>
          </w:p>
        </w:tc>
        <w:tc>
          <w:tcPr>
            <w:tcW w:w="2893" w:type="dxa"/>
          </w:tcPr>
          <w:p w14:paraId="722DACA3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SOSI Del 1 Prosjektgruppe</w:t>
            </w:r>
          </w:p>
        </w:tc>
        <w:tc>
          <w:tcPr>
            <w:tcW w:w="5069" w:type="dxa"/>
          </w:tcPr>
          <w:p w14:paraId="5D44F075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Tilpasninger til ny dokumentstruktur for SOSI Del 1</w:t>
            </w:r>
            <w:r w:rsidR="00317AEE">
              <w:rPr>
                <w:u w:color="000000"/>
              </w:rPr>
              <w:t>.</w:t>
            </w:r>
          </w:p>
          <w:p w14:paraId="3593B794" w14:textId="77777777" w:rsidR="00317AEE" w:rsidRDefault="00317AEE" w:rsidP="00B75DF7">
            <w:pPr>
              <w:rPr>
                <w:u w:color="000000"/>
              </w:rPr>
            </w:pPr>
            <w:r>
              <w:rPr>
                <w:u w:color="000000"/>
              </w:rPr>
              <w:t>Justeringer for å håndtere sekvenser av lenker.</w:t>
            </w:r>
          </w:p>
          <w:p w14:paraId="38C9B376" w14:textId="7EF67F3B" w:rsidR="003555B3" w:rsidRDefault="003555B3" w:rsidP="00B75DF7">
            <w:pPr>
              <w:rPr>
                <w:u w:color="000000"/>
              </w:rPr>
            </w:pPr>
            <w:r>
              <w:rPr>
                <w:u w:color="000000"/>
              </w:rPr>
              <w:t>Harmonisering mot INSPIRE</w:t>
            </w:r>
          </w:p>
        </w:tc>
      </w:tr>
    </w:tbl>
    <w:p w14:paraId="0A5E3FA5" w14:textId="77777777" w:rsidR="00C95E9E" w:rsidRDefault="00C95E9E" w:rsidP="00B75DF7">
      <w:pPr>
        <w:rPr>
          <w:u w:color="000000"/>
        </w:rPr>
      </w:pPr>
    </w:p>
    <w:p w14:paraId="5CBC50F1" w14:textId="77777777" w:rsidR="00B75DF7" w:rsidRDefault="00074046" w:rsidP="00B75DF7">
      <w:pPr>
        <w:rPr>
          <w:u w:color="000000"/>
        </w:rPr>
      </w:pPr>
      <w:r>
        <w:rPr>
          <w:u w:color="000000"/>
        </w:rPr>
        <w:t>Versjon 4.1 var</w:t>
      </w:r>
      <w:r w:rsidR="00B75DF7">
        <w:rPr>
          <w:u w:color="000000"/>
        </w:rPr>
        <w:t xml:space="preserve"> første versjonen av SOSI </w:t>
      </w:r>
      <w:r w:rsidR="008F7681">
        <w:rPr>
          <w:u w:color="000000"/>
        </w:rPr>
        <w:t>Lineære referanser</w:t>
      </w:r>
      <w:r w:rsidR="00F961B8">
        <w:rPr>
          <w:u w:color="000000"/>
        </w:rPr>
        <w:t xml:space="preserve">, men nummereres </w:t>
      </w:r>
      <w:proofErr w:type="spellStart"/>
      <w:r w:rsidR="00F961B8">
        <w:rPr>
          <w:u w:color="000000"/>
        </w:rPr>
        <w:t>ihht</w:t>
      </w:r>
      <w:proofErr w:type="spellEnd"/>
      <w:r w:rsidR="00F961B8">
        <w:rPr>
          <w:u w:color="000000"/>
        </w:rPr>
        <w:t xml:space="preserve"> øvrig </w:t>
      </w:r>
      <w:proofErr w:type="spellStart"/>
      <w:r w:rsidR="00F961B8">
        <w:rPr>
          <w:u w:color="000000"/>
        </w:rPr>
        <w:t>versjonering</w:t>
      </w:r>
      <w:proofErr w:type="spellEnd"/>
      <w:r w:rsidR="00F961B8">
        <w:rPr>
          <w:u w:color="000000"/>
        </w:rPr>
        <w:t xml:space="preserve"> i SOSI</w:t>
      </w:r>
      <w:r w:rsidR="00281CB1">
        <w:rPr>
          <w:u w:color="000000"/>
        </w:rPr>
        <w:t>.</w:t>
      </w:r>
    </w:p>
    <w:p w14:paraId="3F7A09A3" w14:textId="77777777" w:rsidR="008A6E7F" w:rsidRPr="008A6E7F" w:rsidRDefault="008A6E7F" w:rsidP="008A6E7F">
      <w:pPr>
        <w:rPr>
          <w:u w:color="000000"/>
        </w:rPr>
      </w:pPr>
      <w:r w:rsidRPr="008A6E7F">
        <w:rPr>
          <w:u w:color="000000"/>
        </w:rPr>
        <w:t>Første versjonen av SOSI Lineære refera</w:t>
      </w:r>
      <w:r>
        <w:rPr>
          <w:u w:color="000000"/>
        </w:rPr>
        <w:t xml:space="preserve">nser ble </w:t>
      </w:r>
      <w:r w:rsidRPr="008A6E7F">
        <w:rPr>
          <w:u w:color="000000"/>
        </w:rPr>
        <w:t>beskrevet i sammenheng med oppdatering av SOSI Vegnett til versjon 4.1.</w:t>
      </w:r>
    </w:p>
    <w:p w14:paraId="47D0951F" w14:textId="77777777" w:rsidR="00180747" w:rsidRDefault="00180747" w:rsidP="00B75DF7">
      <w:pPr>
        <w:rPr>
          <w:u w:color="000000"/>
        </w:rPr>
      </w:pPr>
    </w:p>
    <w:p w14:paraId="24B613C7" w14:textId="77777777" w:rsidR="008A6E7F" w:rsidRDefault="008A6E7F" w:rsidP="008A6E7F">
      <w:pPr>
        <w:rPr>
          <w:u w:color="000000"/>
        </w:rPr>
      </w:pPr>
    </w:p>
    <w:p w14:paraId="782185A4" w14:textId="77777777" w:rsidR="003441F7" w:rsidRDefault="007562F0" w:rsidP="003441F7">
      <w:pPr>
        <w:pStyle w:val="Overskrift2"/>
        <w:rPr>
          <w:u w:color="000000"/>
        </w:rPr>
      </w:pPr>
      <w:bookmarkStart w:id="5" w:name="_Toc432510895"/>
      <w:r>
        <w:rPr>
          <w:u w:color="000000"/>
        </w:rPr>
        <w:lastRenderedPageBreak/>
        <w:t>Omfang</w:t>
      </w:r>
      <w:bookmarkEnd w:id="5"/>
    </w:p>
    <w:p w14:paraId="3910E84E" w14:textId="77777777" w:rsidR="003441F7" w:rsidRDefault="003441F7" w:rsidP="003441F7">
      <w:pPr>
        <w:rPr>
          <w:u w:color="000000"/>
        </w:rPr>
      </w:pPr>
    </w:p>
    <w:p w14:paraId="58ACB866" w14:textId="77777777" w:rsidR="00C95E9E" w:rsidRPr="00E90238" w:rsidRDefault="00C95E9E" w:rsidP="00C95E9E">
      <w:pPr>
        <w:pStyle w:val="Overskrift3"/>
        <w:rPr>
          <w:bCs/>
          <w:szCs w:val="24"/>
          <w:u w:color="000000"/>
        </w:rPr>
      </w:pPr>
      <w:bookmarkStart w:id="6" w:name="_Toc432510896"/>
      <w:r w:rsidRPr="00E90238">
        <w:rPr>
          <w:bCs/>
          <w:szCs w:val="24"/>
          <w:u w:color="000000"/>
        </w:rPr>
        <w:t>Omfatter</w:t>
      </w:r>
      <w:bookmarkEnd w:id="6"/>
    </w:p>
    <w:p w14:paraId="752B0681" w14:textId="57003AB9" w:rsidR="008E792E" w:rsidRDefault="00C95E9E" w:rsidP="00C95E9E">
      <w:pPr>
        <w:rPr>
          <w:u w:color="000000"/>
        </w:rPr>
      </w:pPr>
      <w:r>
        <w:rPr>
          <w:u w:color="000000"/>
        </w:rPr>
        <w:t>Dette dokumentet beskr</w:t>
      </w:r>
      <w:r w:rsidR="008A6E7F">
        <w:rPr>
          <w:u w:color="000000"/>
        </w:rPr>
        <w:t xml:space="preserve">iver </w:t>
      </w:r>
      <w:r w:rsidR="00135FD6">
        <w:rPr>
          <w:u w:color="000000"/>
        </w:rPr>
        <w:t xml:space="preserve">nettverksmodell og </w:t>
      </w:r>
      <w:proofErr w:type="spellStart"/>
      <w:r w:rsidR="008A6E7F">
        <w:rPr>
          <w:u w:color="000000"/>
        </w:rPr>
        <w:t>stedfesting</w:t>
      </w:r>
      <w:proofErr w:type="spellEnd"/>
      <w:r w:rsidR="008A6E7F">
        <w:rPr>
          <w:u w:color="000000"/>
        </w:rPr>
        <w:t xml:space="preserve"> </w:t>
      </w:r>
      <w:r w:rsidR="007768A5">
        <w:rPr>
          <w:u w:color="000000"/>
        </w:rPr>
        <w:t>ved hjelp av lineære referanser. L</w:t>
      </w:r>
      <w:r w:rsidR="00A214DF">
        <w:rPr>
          <w:u w:color="000000"/>
        </w:rPr>
        <w:t>ineær</w:t>
      </w:r>
      <w:r w:rsidR="007768A5">
        <w:rPr>
          <w:u w:color="000000"/>
        </w:rPr>
        <w:t>e</w:t>
      </w:r>
      <w:r w:rsidR="00A214DF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="00A214DF">
        <w:rPr>
          <w:u w:color="000000"/>
        </w:rPr>
        <w:t xml:space="preserve"> benyttes for å </w:t>
      </w:r>
      <w:r w:rsidR="007768A5">
        <w:rPr>
          <w:u w:color="000000"/>
        </w:rPr>
        <w:t xml:space="preserve">stedfeste </w:t>
      </w:r>
      <w:r w:rsidR="00747DF9">
        <w:rPr>
          <w:u w:color="000000"/>
        </w:rPr>
        <w:t>fenomener (</w:t>
      </w:r>
      <w:r w:rsidR="00A214DF">
        <w:rPr>
          <w:u w:color="000000"/>
        </w:rPr>
        <w:t>objekter</w:t>
      </w:r>
      <w:r w:rsidR="007562F0">
        <w:rPr>
          <w:u w:color="000000"/>
        </w:rPr>
        <w:t>, egenskaper</w:t>
      </w:r>
      <w:r w:rsidR="00A214DF">
        <w:rPr>
          <w:u w:color="000000"/>
        </w:rPr>
        <w:t xml:space="preserve"> eller hendelser</w:t>
      </w:r>
      <w:r w:rsidR="00747DF9">
        <w:rPr>
          <w:u w:color="000000"/>
        </w:rPr>
        <w:t>)</w:t>
      </w:r>
      <w:r w:rsidR="007562F0">
        <w:rPr>
          <w:u w:color="000000"/>
        </w:rPr>
        <w:t xml:space="preserve"> </w:t>
      </w:r>
      <w:r w:rsidR="00170ACA">
        <w:rPr>
          <w:u w:color="000000"/>
        </w:rPr>
        <w:t xml:space="preserve">i </w:t>
      </w:r>
      <w:r w:rsidR="000F37BB">
        <w:rPr>
          <w:u w:color="000000"/>
        </w:rPr>
        <w:t xml:space="preserve">et </w:t>
      </w:r>
      <w:r w:rsidR="00170ACA">
        <w:rPr>
          <w:u w:color="000000"/>
        </w:rPr>
        <w:t xml:space="preserve">nettverk </w:t>
      </w:r>
      <w:r w:rsidR="007562F0">
        <w:rPr>
          <w:u w:color="000000"/>
        </w:rPr>
        <w:t xml:space="preserve">ved å angi posisjoner </w:t>
      </w:r>
      <w:r w:rsidR="00EC249A">
        <w:rPr>
          <w:u w:color="000000"/>
        </w:rPr>
        <w:t>på</w:t>
      </w:r>
      <w:r w:rsidR="007562F0">
        <w:rPr>
          <w:u w:color="000000"/>
        </w:rPr>
        <w:t xml:space="preserve"> </w:t>
      </w:r>
      <w:r w:rsidR="000F37BB">
        <w:rPr>
          <w:u w:color="000000"/>
        </w:rPr>
        <w:t>et nettverkselement</w:t>
      </w:r>
      <w:r w:rsidR="00114C68">
        <w:rPr>
          <w:u w:color="000000"/>
        </w:rPr>
        <w:t xml:space="preserve">. </w:t>
      </w:r>
    </w:p>
    <w:p w14:paraId="7E4BB8CD" w14:textId="77777777" w:rsidR="00E359F3" w:rsidRDefault="00E359F3" w:rsidP="00C95E9E">
      <w:pPr>
        <w:rPr>
          <w:u w:color="000000"/>
        </w:rPr>
      </w:pPr>
    </w:p>
    <w:p w14:paraId="39FD795F" w14:textId="0700EEA4" w:rsidR="00E359F3" w:rsidRDefault="000F37BB" w:rsidP="00C95E9E">
      <w:pPr>
        <w:rPr>
          <w:u w:color="000000"/>
        </w:rPr>
      </w:pPr>
      <w:r>
        <w:rPr>
          <w:u w:color="000000"/>
        </w:rPr>
        <w:t xml:space="preserve">Nettverksmodellen er basert på en realisering av INSPIRE </w:t>
      </w:r>
      <w:proofErr w:type="spellStart"/>
      <w:r>
        <w:rPr>
          <w:u w:color="000000"/>
        </w:rPr>
        <w:t>Generic</w:t>
      </w:r>
      <w:proofErr w:type="spellEnd"/>
      <w:r>
        <w:rPr>
          <w:u w:color="000000"/>
        </w:rPr>
        <w:t xml:space="preserve"> Network Model, mens </w:t>
      </w:r>
      <w:r w:rsidR="00E359F3">
        <w:rPr>
          <w:u w:color="000000"/>
        </w:rPr>
        <w:t xml:space="preserve">lineære referanser bygger på </w:t>
      </w:r>
      <w:r>
        <w:rPr>
          <w:u w:color="000000"/>
        </w:rPr>
        <w:t xml:space="preserve">en realisering av </w:t>
      </w:r>
      <w:r w:rsidR="00E359F3">
        <w:rPr>
          <w:u w:color="000000"/>
        </w:rPr>
        <w:t>ISO</w:t>
      </w:r>
      <w:r w:rsidR="008E792E">
        <w:rPr>
          <w:u w:color="000000"/>
        </w:rPr>
        <w:t xml:space="preserve"> </w:t>
      </w:r>
      <w:r w:rsidR="00E359F3">
        <w:rPr>
          <w:u w:color="000000"/>
        </w:rPr>
        <w:t>19148</w:t>
      </w:r>
      <w:r w:rsidR="00863FD0">
        <w:rPr>
          <w:u w:color="000000"/>
        </w:rPr>
        <w:t>:2012</w:t>
      </w:r>
      <w:r w:rsidR="00E359F3">
        <w:rPr>
          <w:u w:color="000000"/>
        </w:rPr>
        <w:t xml:space="preserve">, </w:t>
      </w:r>
      <w:proofErr w:type="spellStart"/>
      <w:r w:rsidR="00E359F3">
        <w:rPr>
          <w:u w:color="000000"/>
        </w:rPr>
        <w:t>Geographic</w:t>
      </w:r>
      <w:proofErr w:type="spellEnd"/>
      <w:r w:rsidR="00E359F3">
        <w:rPr>
          <w:u w:color="000000"/>
        </w:rPr>
        <w:t xml:space="preserve"> </w:t>
      </w:r>
      <w:proofErr w:type="spellStart"/>
      <w:r w:rsidR="00E359F3">
        <w:rPr>
          <w:u w:color="000000"/>
        </w:rPr>
        <w:t>information</w:t>
      </w:r>
      <w:proofErr w:type="spellEnd"/>
      <w:r w:rsidR="00E359F3">
        <w:rPr>
          <w:u w:color="000000"/>
        </w:rPr>
        <w:t xml:space="preserve"> –</w:t>
      </w:r>
      <w:r>
        <w:rPr>
          <w:u w:color="000000"/>
        </w:rPr>
        <w:t xml:space="preserve"> </w:t>
      </w:r>
      <w:r w:rsidR="00E359F3">
        <w:rPr>
          <w:u w:color="000000"/>
        </w:rPr>
        <w:t xml:space="preserve">Linear </w:t>
      </w:r>
      <w:proofErr w:type="spellStart"/>
      <w:r w:rsidR="00E359F3">
        <w:rPr>
          <w:u w:color="000000"/>
        </w:rPr>
        <w:t>referencing</w:t>
      </w:r>
      <w:proofErr w:type="spellEnd"/>
      <w:r>
        <w:rPr>
          <w:u w:color="000000"/>
        </w:rPr>
        <w:t xml:space="preserve">. Modellene er </w:t>
      </w:r>
      <w:r w:rsidR="00E359F3">
        <w:rPr>
          <w:u w:color="000000"/>
        </w:rPr>
        <w:t>tilpasset SOSI og norske forhold</w:t>
      </w:r>
      <w:r>
        <w:rPr>
          <w:u w:color="000000"/>
        </w:rPr>
        <w:t xml:space="preserve">, men gjør det mulig å kode </w:t>
      </w:r>
      <w:r w:rsidR="00E359F3">
        <w:rPr>
          <w:u w:color="000000"/>
        </w:rPr>
        <w:t xml:space="preserve">data om til strukturen i </w:t>
      </w:r>
      <w:r w:rsidR="008E792E">
        <w:rPr>
          <w:u w:color="000000"/>
        </w:rPr>
        <w:t xml:space="preserve">ISO </w:t>
      </w:r>
      <w:r w:rsidR="00E359F3">
        <w:rPr>
          <w:u w:color="000000"/>
        </w:rPr>
        <w:t>19148</w:t>
      </w:r>
      <w:r>
        <w:rPr>
          <w:u w:color="000000"/>
        </w:rPr>
        <w:t>:2012 og INSPIRE GNM</w:t>
      </w:r>
      <w:r w:rsidR="00E359F3">
        <w:rPr>
          <w:u w:color="000000"/>
        </w:rPr>
        <w:t>.</w:t>
      </w:r>
    </w:p>
    <w:p w14:paraId="4C2616BD" w14:textId="77777777" w:rsidR="007562F0" w:rsidRDefault="007562F0" w:rsidP="00C95E9E">
      <w:pPr>
        <w:rPr>
          <w:u w:color="000000"/>
        </w:rPr>
      </w:pPr>
    </w:p>
    <w:p w14:paraId="6C4339B5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7" w:name="_Toc432510897"/>
      <w:r w:rsidRPr="00E85976">
        <w:rPr>
          <w:bCs/>
          <w:szCs w:val="24"/>
          <w:u w:color="000000"/>
        </w:rPr>
        <w:t>Målsetting</w:t>
      </w:r>
      <w:bookmarkEnd w:id="7"/>
    </w:p>
    <w:p w14:paraId="6A09C7EB" w14:textId="310BB89C" w:rsidR="00C95E9E" w:rsidRDefault="008E792E" w:rsidP="00E37222">
      <w:pPr>
        <w:rPr>
          <w:u w:color="000000"/>
        </w:rPr>
      </w:pPr>
      <w:r>
        <w:rPr>
          <w:u w:color="000000"/>
        </w:rPr>
        <w:t>Dokumentet beskriver en generell modell for</w:t>
      </w:r>
      <w:r w:rsidR="00135FD6">
        <w:rPr>
          <w:u w:color="000000"/>
        </w:rPr>
        <w:t xml:space="preserve"> nettverk og </w:t>
      </w:r>
      <w:proofErr w:type="spellStart"/>
      <w:r w:rsidR="00135FD6">
        <w:rPr>
          <w:u w:color="000000"/>
        </w:rPr>
        <w:t>stedfesting</w:t>
      </w:r>
      <w:proofErr w:type="spellEnd"/>
      <w:r w:rsidR="00135FD6">
        <w:rPr>
          <w:u w:color="000000"/>
        </w:rPr>
        <w:t xml:space="preserve"> med </w:t>
      </w:r>
      <w:r>
        <w:rPr>
          <w:u w:color="000000"/>
        </w:rPr>
        <w:t>lineære referanser, til bruk innen</w:t>
      </w:r>
      <w:r w:rsidR="00C95E9E">
        <w:rPr>
          <w:u w:color="000000"/>
        </w:rPr>
        <w:t xml:space="preserve"> fagområder </w:t>
      </w:r>
      <w:r>
        <w:rPr>
          <w:u w:color="000000"/>
        </w:rPr>
        <w:t xml:space="preserve">der </w:t>
      </w:r>
      <w:r w:rsidR="0089079A">
        <w:rPr>
          <w:u w:color="000000"/>
        </w:rPr>
        <w:t>det er behov for slike mekanismer</w:t>
      </w:r>
      <w:r w:rsidR="00C95E9E">
        <w:rPr>
          <w:u w:color="000000"/>
        </w:rPr>
        <w:t xml:space="preserve">. </w:t>
      </w:r>
    </w:p>
    <w:p w14:paraId="14476342" w14:textId="77777777" w:rsidR="001C093A" w:rsidRDefault="001C093A" w:rsidP="00C95E9E">
      <w:pPr>
        <w:rPr>
          <w:u w:color="000000"/>
        </w:rPr>
      </w:pPr>
    </w:p>
    <w:p w14:paraId="11B78923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8" w:name="_Toc432510898"/>
      <w:r w:rsidRPr="00E85976">
        <w:rPr>
          <w:bCs/>
          <w:szCs w:val="24"/>
          <w:u w:color="000000"/>
        </w:rPr>
        <w:t>Bruksområde</w:t>
      </w:r>
      <w:bookmarkEnd w:id="8"/>
    </w:p>
    <w:p w14:paraId="241A6C81" w14:textId="65C706E7" w:rsidR="009731DD" w:rsidRDefault="009731DD" w:rsidP="003441F7">
      <w:pPr>
        <w:rPr>
          <w:u w:color="000000"/>
        </w:rPr>
      </w:pPr>
      <w:r>
        <w:rPr>
          <w:u w:color="000000"/>
        </w:rPr>
        <w:t xml:space="preserve">Nettverksmodellen </w:t>
      </w:r>
      <w:r w:rsidR="002B577E">
        <w:rPr>
          <w:u w:color="000000"/>
        </w:rPr>
        <w:t xml:space="preserve">er en generisk modell </w:t>
      </w:r>
      <w:r>
        <w:rPr>
          <w:u w:color="000000"/>
        </w:rPr>
        <w:t xml:space="preserve">som </w:t>
      </w:r>
      <w:r w:rsidR="002B577E">
        <w:rPr>
          <w:u w:color="000000"/>
        </w:rPr>
        <w:t xml:space="preserve">skal benyttes som </w:t>
      </w:r>
      <w:r>
        <w:rPr>
          <w:u w:color="000000"/>
        </w:rPr>
        <w:t xml:space="preserve">grunnlag </w:t>
      </w:r>
      <w:r w:rsidR="002B577E">
        <w:rPr>
          <w:u w:color="000000"/>
        </w:rPr>
        <w:t xml:space="preserve">nettverksmodeller i </w:t>
      </w:r>
      <w:r>
        <w:rPr>
          <w:u w:color="000000"/>
        </w:rPr>
        <w:t>fagstandarder, for eksempel for veg, jernbane eller ledninger. Modellen beskriver lenker, noder og samlinger av lenker, og sammenhenger mellom de ulike objekttypene i et nettverk.</w:t>
      </w:r>
    </w:p>
    <w:p w14:paraId="1F60B68B" w14:textId="77777777" w:rsidR="002B577E" w:rsidRDefault="002B577E" w:rsidP="003441F7">
      <w:pPr>
        <w:rPr>
          <w:u w:color="000000"/>
        </w:rPr>
      </w:pPr>
    </w:p>
    <w:p w14:paraId="03648C35" w14:textId="63C3B8CB" w:rsidR="00B75DF7" w:rsidRDefault="008E792E" w:rsidP="003441F7">
      <w:pPr>
        <w:rPr>
          <w:u w:color="000000"/>
        </w:rPr>
      </w:pPr>
      <w:r>
        <w:rPr>
          <w:u w:color="000000"/>
        </w:rPr>
        <w:t xml:space="preserve">Lineære referanser brukes for å stedfeste </w:t>
      </w:r>
      <w:r w:rsidR="00747DF9">
        <w:rPr>
          <w:u w:color="000000"/>
        </w:rPr>
        <w:t xml:space="preserve">fenomener </w:t>
      </w:r>
      <w:r w:rsidR="002B577E">
        <w:rPr>
          <w:u w:color="000000"/>
        </w:rPr>
        <w:t xml:space="preserve">i et nettverk, i stedet for </w:t>
      </w:r>
      <w:r>
        <w:rPr>
          <w:u w:color="000000"/>
        </w:rPr>
        <w:t xml:space="preserve">å segmentere nettverket eller duplisere nettverkets geometri. </w:t>
      </w:r>
      <w:r w:rsidR="00A214DF">
        <w:rPr>
          <w:u w:color="000000"/>
        </w:rPr>
        <w:t xml:space="preserve">Dette kan for eksempel </w:t>
      </w:r>
      <w:r w:rsidR="00F961B8">
        <w:rPr>
          <w:u w:color="000000"/>
        </w:rPr>
        <w:t xml:space="preserve">være </w:t>
      </w:r>
      <w:r>
        <w:rPr>
          <w:u w:color="000000"/>
        </w:rPr>
        <w:t xml:space="preserve">posisjoner på </w:t>
      </w:r>
      <w:r w:rsidR="00A214DF">
        <w:rPr>
          <w:u w:color="000000"/>
        </w:rPr>
        <w:t xml:space="preserve">referanselenker som representerer en vegstrekning, en jernbanestrekning eller </w:t>
      </w:r>
      <w:r w:rsidR="00D73CFE">
        <w:rPr>
          <w:u w:color="000000"/>
        </w:rPr>
        <w:t>en kabel</w:t>
      </w:r>
      <w:r w:rsidR="00A214DF">
        <w:rPr>
          <w:u w:color="000000"/>
        </w:rPr>
        <w:t xml:space="preserve">. Lineære referanser kan angis både for punktobjekter og for strekningsobjekter. </w:t>
      </w:r>
    </w:p>
    <w:p w14:paraId="4363780A" w14:textId="77777777" w:rsidR="00B76D61" w:rsidRDefault="00B76D61" w:rsidP="003441F7">
      <w:pPr>
        <w:rPr>
          <w:u w:color="000000"/>
        </w:rPr>
      </w:pPr>
    </w:p>
    <w:p w14:paraId="5A00E69B" w14:textId="77777777" w:rsidR="00D035CA" w:rsidRDefault="00D035CA" w:rsidP="003441F7">
      <w:pPr>
        <w:rPr>
          <w:u w:color="000000"/>
        </w:rPr>
      </w:pPr>
    </w:p>
    <w:p w14:paraId="6F9BB361" w14:textId="44E09ACE" w:rsidR="00E359F3" w:rsidRDefault="00E77062" w:rsidP="003441F7">
      <w:pPr>
        <w:rPr>
          <w:u w:color="000000"/>
        </w:rPr>
      </w:pPr>
      <w:r>
        <w:rPr>
          <w:noProof/>
          <w:u w:color="000000"/>
        </w:rPr>
        <mc:AlternateContent>
          <mc:Choice Requires="wpc">
            <w:drawing>
              <wp:inline distT="0" distB="0" distL="0" distR="0" wp14:anchorId="6CAA9BC7" wp14:editId="4254A8E8">
                <wp:extent cx="6146800" cy="2857500"/>
                <wp:effectExtent l="0" t="0" r="0" b="4445"/>
                <wp:docPr id="25" name="Lerret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292" y="0"/>
                            <a:ext cx="5797550" cy="268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276BD" w14:textId="77777777" w:rsidR="0034612D" w:rsidRDefault="0034612D" w:rsidP="00D035CA">
                              <w:pPr>
                                <w:keepNext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B301F3" wp14:editId="50FEE0A0">
                                    <wp:extent cx="5594985" cy="1697990"/>
                                    <wp:effectExtent l="0" t="0" r="5715" b="0"/>
                                    <wp:docPr id="15" name="Bilde 15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94985" cy="1697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5D21A03" w14:textId="77777777" w:rsidR="0034612D" w:rsidRPr="00E415C8" w:rsidRDefault="0034612D" w:rsidP="00D035CA">
                              <w:pPr>
                                <w:pStyle w:val="Bildetekst"/>
                                <w:rPr>
                                  <w:b w:val="0"/>
                                </w:rPr>
                              </w:pPr>
                              <w:bookmarkStart w:id="9" w:name="_Ref295130535"/>
                              <w:bookmarkStart w:id="10" w:name="_Ref295130545"/>
                              <w:r>
                                <w:t xml:space="preserve">Figur </w:t>
                              </w:r>
                              <w:r w:rsidR="002C38F3">
                                <w:fldChar w:fldCharType="begin"/>
                              </w:r>
                              <w:r w:rsidR="002C38F3">
                                <w:instrText xml:space="preserve"> SEQ Figur \* ARABIC </w:instrText>
                              </w:r>
                              <w:r w:rsidR="002C38F3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2C38F3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9"/>
                              <w:r>
                                <w:t xml:space="preserve"> </w:t>
                              </w:r>
                              <w:r w:rsidRPr="00E415C8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      </w:r>
                              <w:r>
                                <w:rPr>
                                  <w:b w:val="0"/>
                                </w:rPr>
                                <w:t xml:space="preserve"> på den aktuelle lenken</w:t>
                              </w:r>
                              <w:r w:rsidRPr="00E415C8">
                                <w:rPr>
                                  <w:b w:val="0"/>
                                </w:rPr>
                                <w:t xml:space="preserve"> er fartsgrensen 50, mens fra posisjon 80-517 er fartsgrensen 80.</w:t>
                              </w:r>
                              <w:bookmarkEnd w:id="10"/>
                            </w:p>
                            <w:p w14:paraId="683CA78D" w14:textId="77777777" w:rsidR="0034612D" w:rsidRDefault="0034612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A9BC7" id="Lerret 5" o:spid="_x0000_s1026" editas="canvas" style="width:484pt;height:225pt;mso-position-horizontal-relative:char;mso-position-vertical-relative:line" coordsize="61468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68;height:2857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392;width:57976;height:2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Wh8MA&#10;AADbAAAADwAAAGRycy9kb3ducmV2LnhtbESPzWrDMBCE74W+g9hCbrUcQ0xxo4QQKJTiQ53m0ONi&#10;bS3X1sq1lNh9+ygQyHGYn49Zb2fbizONvnWsYJmkIIhrp1tuFBy/3p5fQPiArLF3TAr+ycN28/iw&#10;xkK7iSs6H0Ij4gj7AhWYEIZCSl8bsugTNxBH78eNFkOUYyP1iFMct73M0jSXFluOBIMD7Q3V3eFk&#10;I6T09alyf7/LspPfpstx9Wk+lFo8zbtXEIHmcA/f2u9aQZbB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Wh8MAAADbAAAADwAAAAAAAAAAAAAAAACYAgAAZHJzL2Rv&#10;d25yZXYueG1sUEsFBgAAAAAEAAQA9QAAAIgDAAAAAA==&#10;" stroked="f">
                  <v:textbox style="mso-fit-shape-to-text:t">
                    <w:txbxContent>
                      <w:p w14:paraId="794276BD" w14:textId="77777777" w:rsidR="0034612D" w:rsidRDefault="0034612D" w:rsidP="00D035CA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B301F3" wp14:editId="50FEE0A0">
                              <wp:extent cx="5594985" cy="1697990"/>
                              <wp:effectExtent l="0" t="0" r="5715" b="0"/>
                              <wp:docPr id="15" name="Bilde 15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94985" cy="16979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5D21A03" w14:textId="77777777" w:rsidR="0034612D" w:rsidRPr="00E415C8" w:rsidRDefault="0034612D" w:rsidP="00D035CA">
                        <w:pPr>
                          <w:pStyle w:val="Bildetekst"/>
                          <w:rPr>
                            <w:b w:val="0"/>
                          </w:rPr>
                        </w:pPr>
                        <w:bookmarkStart w:id="10" w:name="_Ref295130535"/>
                        <w:bookmarkStart w:id="11" w:name="_Ref295130545"/>
                        <w:r>
                          <w:t xml:space="preserve">Figur </w:t>
                        </w:r>
                        <w:fldSimple w:instr=" SEQ Figur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0"/>
                        <w:r>
                          <w:t xml:space="preserve"> </w:t>
                        </w:r>
                        <w:r w:rsidRPr="00E415C8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</w:r>
                        <w:r>
                          <w:rPr>
                            <w:b w:val="0"/>
                          </w:rPr>
                          <w:t xml:space="preserve"> på den aktuelle lenken</w:t>
                        </w:r>
                        <w:r w:rsidRPr="00E415C8">
                          <w:rPr>
                            <w:b w:val="0"/>
                          </w:rPr>
                          <w:t xml:space="preserve"> er fartsgrensen 50, mens fra posisjon 80-517 er fartsgrensen 80.</w:t>
                        </w:r>
                        <w:bookmarkEnd w:id="11"/>
                      </w:p>
                      <w:p w14:paraId="683CA78D" w14:textId="77777777" w:rsidR="0034612D" w:rsidRDefault="0034612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D7FBB" w14:textId="77777777" w:rsidR="00863FD0" w:rsidRDefault="00863FD0" w:rsidP="004271ED">
      <w:pPr>
        <w:pStyle w:val="Overskrift2"/>
        <w:rPr>
          <w:u w:color="000000"/>
        </w:rPr>
      </w:pPr>
      <w:bookmarkStart w:id="11" w:name="_Toc432510899"/>
      <w:r>
        <w:rPr>
          <w:u w:color="000000"/>
        </w:rPr>
        <w:lastRenderedPageBreak/>
        <w:t>Normative referanser</w:t>
      </w:r>
      <w:bookmarkEnd w:id="11"/>
    </w:p>
    <w:p w14:paraId="295A0D90" w14:textId="77777777" w:rsidR="00863FD0" w:rsidRDefault="00863FD0" w:rsidP="00DB5D2E">
      <w:pPr>
        <w:rPr>
          <w:u w:color="000000"/>
        </w:rPr>
      </w:pPr>
      <w:r>
        <w:rPr>
          <w:u w:color="000000"/>
        </w:rPr>
        <w:t xml:space="preserve">ISO 19148:2012 – </w:t>
      </w:r>
      <w:proofErr w:type="spellStart"/>
      <w:r>
        <w:rPr>
          <w:u w:color="000000"/>
        </w:rPr>
        <w:t>Geographic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information</w:t>
      </w:r>
      <w:proofErr w:type="spellEnd"/>
      <w:r>
        <w:rPr>
          <w:u w:color="000000"/>
        </w:rPr>
        <w:t xml:space="preserve"> – Linear </w:t>
      </w:r>
      <w:proofErr w:type="spellStart"/>
      <w:r>
        <w:rPr>
          <w:u w:color="000000"/>
        </w:rPr>
        <w:t>referencing</w:t>
      </w:r>
      <w:proofErr w:type="spellEnd"/>
    </w:p>
    <w:p w14:paraId="7EC724FA" w14:textId="77777777" w:rsidR="00BA432A" w:rsidRPr="00DB5D2E" w:rsidRDefault="00BA432A" w:rsidP="00DB5D2E">
      <w:pPr>
        <w:rPr>
          <w:u w:color="000000"/>
          <w:lang w:val="en-GB"/>
        </w:rPr>
      </w:pPr>
      <w:r w:rsidRPr="00DB5D2E">
        <w:rPr>
          <w:u w:color="000000"/>
          <w:lang w:val="en-GB"/>
        </w:rPr>
        <w:t>INSPIRE Data Specifications – Base Models – Generic Network Model</w:t>
      </w:r>
    </w:p>
    <w:p w14:paraId="38E27897" w14:textId="77777777" w:rsidR="00863FD0" w:rsidRDefault="00863FD0" w:rsidP="004271ED">
      <w:pPr>
        <w:pStyle w:val="Overskrift2"/>
        <w:rPr>
          <w:u w:color="000000"/>
        </w:rPr>
      </w:pPr>
      <w:bookmarkStart w:id="12" w:name="_Toc432510900"/>
      <w:r>
        <w:rPr>
          <w:u w:color="000000"/>
        </w:rPr>
        <w:lastRenderedPageBreak/>
        <w:t>Definisjoner og forkortelser</w:t>
      </w:r>
      <w:bookmarkEnd w:id="12"/>
    </w:p>
    <w:p w14:paraId="633916BD" w14:textId="7918329B" w:rsidR="004271ED" w:rsidRDefault="00937D78" w:rsidP="004271ED">
      <w:pPr>
        <w:pStyle w:val="Overskrift2"/>
        <w:rPr>
          <w:u w:color="000000"/>
        </w:rPr>
      </w:pPr>
      <w:r>
        <w:rPr>
          <w:u w:color="000000"/>
        </w:rPr>
        <w:lastRenderedPageBreak/>
        <w:t>Generelt om modellen</w:t>
      </w:r>
    </w:p>
    <w:p w14:paraId="202A415B" w14:textId="77777777" w:rsidR="00AF31FE" w:rsidRDefault="00AF31FE" w:rsidP="004271ED">
      <w:pPr>
        <w:rPr>
          <w:u w:color="000000"/>
        </w:rPr>
      </w:pPr>
    </w:p>
    <w:p w14:paraId="22E8FB99" w14:textId="73C5F737" w:rsidR="00937D78" w:rsidRDefault="00937D78" w:rsidP="00516844">
      <w:pPr>
        <w:pStyle w:val="Overskrift3"/>
        <w:rPr>
          <w:u w:color="000000"/>
        </w:rPr>
      </w:pPr>
      <w:bookmarkStart w:id="13" w:name="_Toc432510902"/>
      <w:r>
        <w:rPr>
          <w:u w:color="000000"/>
        </w:rPr>
        <w:t>Nettverkselement</w:t>
      </w:r>
    </w:p>
    <w:p w14:paraId="5F08E855" w14:textId="77777777" w:rsidR="00937D78" w:rsidRDefault="00937D78" w:rsidP="00937D78">
      <w:pPr>
        <w:rPr>
          <w:u w:color="000000"/>
        </w:rPr>
      </w:pPr>
    </w:p>
    <w:p w14:paraId="1019FABB" w14:textId="77777777" w:rsidR="00516844" w:rsidRDefault="00516844" w:rsidP="00516844">
      <w:pPr>
        <w:pStyle w:val="Overskrift3"/>
        <w:rPr>
          <w:u w:color="000000"/>
        </w:rPr>
      </w:pPr>
      <w:r>
        <w:rPr>
          <w:u w:color="000000"/>
        </w:rPr>
        <w:t>Nettverk basert på referanselenker</w:t>
      </w:r>
      <w:r w:rsidR="00FC4A90">
        <w:rPr>
          <w:u w:color="000000"/>
        </w:rPr>
        <w:t xml:space="preserve"> og lenkesekvenser</w:t>
      </w:r>
      <w:bookmarkEnd w:id="13"/>
    </w:p>
    <w:p w14:paraId="4FB49407" w14:textId="46616EEB" w:rsidR="0078435F" w:rsidRDefault="004271ED" w:rsidP="00D93D53">
      <w:pPr>
        <w:rPr>
          <w:u w:color="000000"/>
        </w:rPr>
      </w:pPr>
      <w:r>
        <w:rPr>
          <w:u w:color="000000"/>
        </w:rPr>
        <w:t>Bruk av lineære referanser baseres på at et nettverk</w:t>
      </w:r>
      <w:r w:rsidR="00B76D61">
        <w:rPr>
          <w:u w:color="000000"/>
        </w:rPr>
        <w:t>, for eksempel</w:t>
      </w:r>
      <w:r>
        <w:rPr>
          <w:u w:color="000000"/>
        </w:rPr>
        <w:t xml:space="preserve"> ve</w:t>
      </w:r>
      <w:r w:rsidR="00B76D61">
        <w:rPr>
          <w:u w:color="000000"/>
        </w:rPr>
        <w:t>g</w:t>
      </w:r>
      <w:r>
        <w:rPr>
          <w:u w:color="000000"/>
        </w:rPr>
        <w:t>er</w:t>
      </w:r>
      <w:r w:rsidR="00863FD0">
        <w:rPr>
          <w:u w:color="000000"/>
        </w:rPr>
        <w:t>, jernbane eller kabler</w:t>
      </w:r>
      <w:r w:rsidR="00B76D61">
        <w:rPr>
          <w:u w:color="000000"/>
        </w:rPr>
        <w:t>,</w:t>
      </w:r>
      <w:r>
        <w:rPr>
          <w:u w:color="000000"/>
        </w:rPr>
        <w:t xml:space="preserve"> er </w:t>
      </w:r>
      <w:r w:rsidR="0068393F">
        <w:rPr>
          <w:u w:color="000000"/>
        </w:rPr>
        <w:t xml:space="preserve">bygd </w:t>
      </w:r>
      <w:r>
        <w:rPr>
          <w:u w:color="000000"/>
        </w:rPr>
        <w:t xml:space="preserve">opp av et sett med </w:t>
      </w:r>
      <w:r w:rsidR="00F55303" w:rsidRPr="00DB5D2E">
        <w:rPr>
          <w:u w:val="single" w:color="000000"/>
        </w:rPr>
        <w:t>referanse</w:t>
      </w:r>
      <w:r w:rsidRPr="00DB5D2E">
        <w:rPr>
          <w:u w:val="single" w:color="000000"/>
        </w:rPr>
        <w:t>lenker</w:t>
      </w:r>
      <w:r w:rsidR="00937D78">
        <w:rPr>
          <w:u w:color="000000"/>
        </w:rPr>
        <w:t xml:space="preserve">. </w:t>
      </w:r>
      <w:r w:rsidR="0078435F">
        <w:rPr>
          <w:u w:color="000000"/>
        </w:rPr>
        <w:t>Referanselenkene kan videre inngå i sekvenser, der de har sin angitte posisjon.</w:t>
      </w:r>
      <w:r w:rsidR="001A4424">
        <w:rPr>
          <w:u w:color="000000"/>
        </w:rPr>
        <w:t xml:space="preserve"> </w:t>
      </w:r>
      <w:r w:rsidR="00D93D53">
        <w:rPr>
          <w:u w:color="000000"/>
        </w:rPr>
        <w:t xml:space="preserve">Lenkene går for eksempel gjerne fra node til node, mens en </w:t>
      </w:r>
      <w:r w:rsidR="001A4424">
        <w:rPr>
          <w:u w:color="000000"/>
        </w:rPr>
        <w:t xml:space="preserve">sekvens kan være </w:t>
      </w:r>
      <w:r w:rsidR="00D93D53">
        <w:rPr>
          <w:u w:color="000000"/>
        </w:rPr>
        <w:t>en lengre strekning</w:t>
      </w:r>
      <w:r w:rsidR="001A4424">
        <w:rPr>
          <w:u w:color="000000"/>
        </w:rPr>
        <w:t xml:space="preserve">, bestående av flere lenker. </w:t>
      </w:r>
    </w:p>
    <w:p w14:paraId="5D9F9DF1" w14:textId="77777777" w:rsidR="0078435F" w:rsidRDefault="0078435F" w:rsidP="00516844">
      <w:pPr>
        <w:rPr>
          <w:u w:color="000000"/>
        </w:rPr>
      </w:pPr>
    </w:p>
    <w:p w14:paraId="4F7B18BE" w14:textId="1A6B645F" w:rsidR="0078435F" w:rsidRDefault="00516844" w:rsidP="00516844">
      <w:pPr>
        <w:rPr>
          <w:u w:color="000000"/>
        </w:rPr>
      </w:pPr>
      <w:r>
        <w:rPr>
          <w:u w:color="000000"/>
        </w:rPr>
        <w:t xml:space="preserve">I SOSI-modellen </w:t>
      </w:r>
      <w:r w:rsidR="0078435F">
        <w:rPr>
          <w:u w:color="000000"/>
        </w:rPr>
        <w:t xml:space="preserve">er det definert abstrakte objekttyper for </w:t>
      </w:r>
      <w:r w:rsidR="003555B3">
        <w:rPr>
          <w:u w:color="000000"/>
        </w:rPr>
        <w:t>nettverkslenker</w:t>
      </w:r>
      <w:r w:rsidR="0078435F">
        <w:rPr>
          <w:u w:color="000000"/>
        </w:rPr>
        <w:t xml:space="preserve"> og sekvenser av disse, og objekttyper som skal brukes som referanselenker i lineære referansesystemer skal være </w:t>
      </w:r>
      <w:proofErr w:type="spellStart"/>
      <w:r w:rsidR="0078435F">
        <w:rPr>
          <w:u w:color="000000"/>
        </w:rPr>
        <w:t>subtype</w:t>
      </w:r>
      <w:proofErr w:type="spellEnd"/>
      <w:r w:rsidR="0078435F">
        <w:rPr>
          <w:u w:color="000000"/>
        </w:rPr>
        <w:t xml:space="preserve"> av en av disse.</w:t>
      </w:r>
    </w:p>
    <w:p w14:paraId="407103F8" w14:textId="77777777" w:rsidR="0078435F" w:rsidRDefault="0078435F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09994744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1DDB" w14:textId="7A1E3514" w:rsidR="0078435F" w:rsidRDefault="0078435F" w:rsidP="0034612D">
            <w:pPr>
              <w:ind w:left="45"/>
            </w:pPr>
            <w:r>
              <w:rPr>
                <w:b/>
              </w:rPr>
              <w:t>/krav/</w:t>
            </w:r>
            <w:r w:rsidR="0034612D">
              <w:rPr>
                <w:b/>
              </w:rPr>
              <w:t>Nettverkselement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2F74" w14:textId="3985397D" w:rsidR="0078435F" w:rsidRPr="004353FF" w:rsidRDefault="0034612D" w:rsidP="0034612D">
            <w:pPr>
              <w:ind w:left="45"/>
            </w:pPr>
            <w:r>
              <w:t xml:space="preserve">Objekttyper som skal være referanseobjekter </w:t>
            </w:r>
            <w:r w:rsidR="0078435F">
              <w:t xml:space="preserve">for lineære referansesystem skal være </w:t>
            </w:r>
            <w:proofErr w:type="spellStart"/>
            <w:r w:rsidR="0078435F">
              <w:t>subtype</w:t>
            </w:r>
            <w:proofErr w:type="spellEnd"/>
            <w:r w:rsidR="0078435F">
              <w:t xml:space="preserve"> av </w:t>
            </w:r>
            <w:r w:rsidR="00110C85">
              <w:t xml:space="preserve">en av </w:t>
            </w:r>
            <w:proofErr w:type="spellStart"/>
            <w:r w:rsidR="00110C85">
              <w:t>subtypene</w:t>
            </w:r>
            <w:proofErr w:type="spellEnd"/>
            <w:r w:rsidR="00110C85">
              <w:t xml:space="preserve"> under </w:t>
            </w:r>
            <w:r w:rsidR="0078435F">
              <w:t xml:space="preserve">objekttypen </w:t>
            </w:r>
            <w:r>
              <w:rPr>
                <w:i/>
              </w:rPr>
              <w:t>Nettverkselement.</w:t>
            </w:r>
          </w:p>
        </w:tc>
      </w:tr>
    </w:tbl>
    <w:p w14:paraId="584FB22D" w14:textId="5533FB2F" w:rsidR="0078435F" w:rsidRDefault="0078435F" w:rsidP="00516844">
      <w:pPr>
        <w:rPr>
          <w:u w:color="000000"/>
        </w:rPr>
      </w:pPr>
    </w:p>
    <w:p w14:paraId="04734437" w14:textId="60988F1D" w:rsidR="0078435F" w:rsidRDefault="0078435F" w:rsidP="00516844">
      <w:pPr>
        <w:rPr>
          <w:u w:color="000000"/>
        </w:rPr>
      </w:pPr>
      <w:r>
        <w:rPr>
          <w:u w:color="000000"/>
        </w:rPr>
        <w:t xml:space="preserve">For å </w:t>
      </w:r>
      <w:r w:rsidR="00A51A8C">
        <w:rPr>
          <w:u w:color="000000"/>
        </w:rPr>
        <w:t xml:space="preserve">muliggjøre omregning av </w:t>
      </w:r>
      <w:r w:rsidR="00516844">
        <w:rPr>
          <w:u w:color="000000"/>
        </w:rPr>
        <w:t xml:space="preserve">de lineære posisjonene til tradisjonell geometri </w:t>
      </w:r>
      <w:r>
        <w:rPr>
          <w:u w:color="000000"/>
        </w:rPr>
        <w:t>(</w:t>
      </w:r>
      <w:r w:rsidR="00516844">
        <w:rPr>
          <w:u w:color="000000"/>
        </w:rPr>
        <w:t>for presentasjon</w:t>
      </w:r>
      <w:r>
        <w:rPr>
          <w:u w:color="000000"/>
        </w:rPr>
        <w:t>)</w:t>
      </w:r>
      <w:r w:rsidR="001A4424">
        <w:rPr>
          <w:u w:color="000000"/>
        </w:rPr>
        <w:t>,</w:t>
      </w:r>
      <w:r>
        <w:rPr>
          <w:u w:color="000000"/>
        </w:rPr>
        <w:t xml:space="preserve"> skal </w:t>
      </w:r>
      <w:r w:rsidR="003555B3">
        <w:rPr>
          <w:u w:color="000000"/>
        </w:rPr>
        <w:t xml:space="preserve">lenkene </w:t>
      </w:r>
      <w:r>
        <w:rPr>
          <w:u w:color="000000"/>
        </w:rPr>
        <w:t>ha kurvegeometri</w:t>
      </w:r>
      <w:r w:rsidR="00516844">
        <w:rPr>
          <w:u w:color="000000"/>
        </w:rPr>
        <w:t>.</w:t>
      </w:r>
      <w:r>
        <w:rPr>
          <w:u w:color="000000"/>
        </w:rPr>
        <w:t xml:space="preserve"> </w:t>
      </w:r>
      <w:r w:rsidR="001A4424">
        <w:rPr>
          <w:u w:color="000000"/>
        </w:rPr>
        <w:t xml:space="preserve">Dette kan enten være i form av kurvegeometri på selve </w:t>
      </w:r>
      <w:r w:rsidR="003555B3">
        <w:rPr>
          <w:u w:color="000000"/>
        </w:rPr>
        <w:t>lenken</w:t>
      </w:r>
      <w:r w:rsidR="001A4424">
        <w:rPr>
          <w:u w:color="000000"/>
        </w:rPr>
        <w:t xml:space="preserve">, eller i form av kurvegeometri på sekvensdeler i en </w:t>
      </w:r>
      <w:r w:rsidR="003555B3">
        <w:rPr>
          <w:u w:color="000000"/>
        </w:rPr>
        <w:t>lenke</w:t>
      </w:r>
      <w:r w:rsidR="001A4424">
        <w:rPr>
          <w:u w:color="000000"/>
        </w:rPr>
        <w:t>sekvens.</w:t>
      </w:r>
    </w:p>
    <w:p w14:paraId="550C999E" w14:textId="77777777" w:rsidR="00516844" w:rsidRDefault="00516844" w:rsidP="00516844">
      <w:pPr>
        <w:rPr>
          <w:u w:color="000000"/>
        </w:rPr>
      </w:pPr>
      <w:r>
        <w:rPr>
          <w:u w:color="000000"/>
        </w:rPr>
        <w:t xml:space="preserve"> </w:t>
      </w: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33055ED9" w14:textId="77777777" w:rsidTr="00DB5D2E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1F9C" w14:textId="38226536" w:rsidR="0078435F" w:rsidRPr="0078435F" w:rsidRDefault="0078435F" w:rsidP="00966EF1">
            <w:pPr>
              <w:rPr>
                <w:b/>
              </w:rPr>
            </w:pPr>
            <w:r>
              <w:rPr>
                <w:b/>
              </w:rPr>
              <w:t>/krav/</w:t>
            </w:r>
            <w:r w:rsidR="00966EF1">
              <w:rPr>
                <w:b/>
              </w:rPr>
              <w:t>Lenkegeometri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7C04" w14:textId="2D462A51" w:rsidR="0078435F" w:rsidRPr="004353FF" w:rsidRDefault="001A4424" w:rsidP="00E3546C">
            <w:proofErr w:type="spellStart"/>
            <w:r>
              <w:t>Subtyper</w:t>
            </w:r>
            <w:proofErr w:type="spellEnd"/>
            <w:r>
              <w:t xml:space="preserve"> av den abstrakte objekttypen </w:t>
            </w:r>
            <w:r w:rsidR="003555B3">
              <w:rPr>
                <w:i/>
              </w:rPr>
              <w:t>Lenke</w:t>
            </w:r>
            <w:r w:rsidR="003555B3">
              <w:t xml:space="preserve"> </w:t>
            </w:r>
            <w:r>
              <w:t>skal ha kurvegeometri</w:t>
            </w:r>
          </w:p>
        </w:tc>
      </w:tr>
    </w:tbl>
    <w:p w14:paraId="5EDC2127" w14:textId="77777777" w:rsidR="00881F9E" w:rsidRDefault="00881F9E" w:rsidP="00516844">
      <w:pPr>
        <w:rPr>
          <w:u w:color="000000"/>
        </w:rPr>
      </w:pPr>
    </w:p>
    <w:p w14:paraId="3DF0B71A" w14:textId="1CF52DAA" w:rsidR="00E37222" w:rsidRDefault="00881F9E" w:rsidP="00516844">
      <w:pPr>
        <w:rPr>
          <w:u w:color="000000"/>
        </w:rPr>
      </w:pPr>
      <w:r>
        <w:rPr>
          <w:u w:color="000000"/>
        </w:rPr>
        <w:t xml:space="preserve">Modellen </w:t>
      </w:r>
      <w:r w:rsidR="00CD4733">
        <w:rPr>
          <w:u w:color="000000"/>
        </w:rPr>
        <w:t xml:space="preserve">gir </w:t>
      </w:r>
      <w:r>
        <w:rPr>
          <w:u w:color="000000"/>
        </w:rPr>
        <w:t xml:space="preserve">mulighet for å angi </w:t>
      </w:r>
      <w:r w:rsidR="00434313">
        <w:rPr>
          <w:u w:color="000000"/>
        </w:rPr>
        <w:t xml:space="preserve">posisjon </w:t>
      </w:r>
      <w:r w:rsidR="001A4424">
        <w:rPr>
          <w:u w:color="000000"/>
        </w:rPr>
        <w:t xml:space="preserve">for </w:t>
      </w:r>
      <w:r w:rsidR="003555B3">
        <w:rPr>
          <w:u w:color="000000"/>
        </w:rPr>
        <w:t>lenkene</w:t>
      </w:r>
      <w:r w:rsidR="001A4424">
        <w:rPr>
          <w:u w:color="000000"/>
        </w:rPr>
        <w:t xml:space="preserve"> innenfor en </w:t>
      </w:r>
      <w:r w:rsidR="003555B3">
        <w:rPr>
          <w:u w:color="000000"/>
        </w:rPr>
        <w:t>lenke</w:t>
      </w:r>
      <w:r w:rsidR="001A4424">
        <w:rPr>
          <w:u w:color="000000"/>
        </w:rPr>
        <w:t xml:space="preserve">sekvens, </w:t>
      </w:r>
      <w:r w:rsidR="00E37222">
        <w:rPr>
          <w:u w:color="000000"/>
        </w:rPr>
        <w:t xml:space="preserve">i form av start- og </w:t>
      </w:r>
      <w:r w:rsidR="00E83694">
        <w:rPr>
          <w:u w:color="000000"/>
        </w:rPr>
        <w:t>sluttposisjon</w:t>
      </w:r>
      <w:r w:rsidR="00E37222">
        <w:rPr>
          <w:u w:color="000000"/>
        </w:rPr>
        <w:t>er.</w:t>
      </w:r>
      <w:r w:rsidR="00FC4A90">
        <w:rPr>
          <w:u w:color="000000"/>
        </w:rPr>
        <w:t xml:space="preserve"> </w:t>
      </w:r>
      <w:r w:rsidR="001A4424">
        <w:rPr>
          <w:u w:color="000000"/>
        </w:rPr>
        <w:t>Disse verdiene styrer både rekkefølge og faktisk posisjon innenfor sekvensen.</w:t>
      </w:r>
    </w:p>
    <w:p w14:paraId="56AD236E" w14:textId="77777777" w:rsidR="001A4424" w:rsidRDefault="001A4424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A4424" w:rsidRPr="004353FF" w14:paraId="6557D92E" w14:textId="77777777" w:rsidTr="004C1B08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BA3" w14:textId="57F442AF" w:rsidR="001A4424" w:rsidRPr="0078435F" w:rsidRDefault="001A4424" w:rsidP="00D93D53">
            <w:pPr>
              <w:rPr>
                <w:b/>
              </w:rPr>
            </w:pPr>
            <w:r>
              <w:rPr>
                <w:b/>
              </w:rPr>
              <w:t>/</w:t>
            </w:r>
            <w:r w:rsidR="00D93D53">
              <w:rPr>
                <w:b/>
              </w:rPr>
              <w:t>anbefaling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SekvensPosisjon</w:t>
            </w:r>
            <w:proofErr w:type="spellEnd"/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0C8A" w14:textId="1D3BC4FA" w:rsidR="001A4424" w:rsidRPr="004353FF" w:rsidRDefault="003555B3" w:rsidP="00D93D53">
            <w:r>
              <w:t>Lenker</w:t>
            </w:r>
            <w:r w:rsidR="001A4424">
              <w:t xml:space="preserve"> som inngår i en </w:t>
            </w:r>
            <w:r>
              <w:t>lenke</w:t>
            </w:r>
            <w:r w:rsidR="001A4424">
              <w:t xml:space="preserve">sekvens </w:t>
            </w:r>
            <w:r w:rsidR="00D93D53">
              <w:t xml:space="preserve">bør </w:t>
            </w:r>
            <w:r w:rsidR="001A4424">
              <w:t>ha angitt posisjon i sekvensen</w:t>
            </w:r>
            <w:r w:rsidR="00030E71">
              <w:t xml:space="preserve"> (</w:t>
            </w:r>
            <w:r w:rsidR="00E83694">
              <w:t>startposisjon</w:t>
            </w:r>
            <w:r w:rsidR="00030E71">
              <w:t xml:space="preserve"> og </w:t>
            </w:r>
            <w:r w:rsidR="00E83694">
              <w:t>sluttposisjon</w:t>
            </w:r>
            <w:r w:rsidR="00030E71">
              <w:t>)</w:t>
            </w:r>
            <w:r w:rsidR="001A4424">
              <w:t>.</w:t>
            </w:r>
          </w:p>
        </w:tc>
      </w:tr>
    </w:tbl>
    <w:p w14:paraId="7633ABC0" w14:textId="77777777" w:rsidR="001A4424" w:rsidRDefault="001A4424" w:rsidP="00516844">
      <w:pPr>
        <w:rPr>
          <w:u w:color="000000"/>
        </w:rPr>
      </w:pPr>
    </w:p>
    <w:p w14:paraId="3750D020" w14:textId="77777777" w:rsidR="00434313" w:rsidRDefault="00E37222" w:rsidP="00A76C10">
      <w:pPr>
        <w:rPr>
          <w:u w:color="000000"/>
        </w:rPr>
      </w:pPr>
      <w:r>
        <w:rPr>
          <w:u w:color="000000"/>
        </w:rPr>
        <w:t xml:space="preserve">Det kan også angis en </w:t>
      </w:r>
      <w:r w:rsidR="00434313">
        <w:rPr>
          <w:u w:color="000000"/>
        </w:rPr>
        <w:t>målt lengde for hver lenke</w:t>
      </w:r>
      <w:r>
        <w:rPr>
          <w:u w:color="000000"/>
        </w:rPr>
        <w:t>, innenfor det lineære referansesystemet</w:t>
      </w:r>
      <w:r w:rsidR="00434313">
        <w:rPr>
          <w:u w:color="000000"/>
        </w:rPr>
        <w:t xml:space="preserve">. </w:t>
      </w:r>
      <w:r>
        <w:rPr>
          <w:u w:color="000000"/>
        </w:rPr>
        <w:t>Dette kan for eksempel være en markmålt lengde i hele meter, og brukes for å skalere de lineære posisjonene i forhold til lenkenes geometri ved omregning fra lineære posisjoner til geometri, og omvendt.</w:t>
      </w:r>
      <w:r w:rsidR="00030E71">
        <w:rPr>
          <w:u w:color="000000"/>
        </w:rPr>
        <w:t xml:space="preserve"> Den målte </w:t>
      </w:r>
      <w:r>
        <w:rPr>
          <w:u w:color="000000"/>
        </w:rPr>
        <w:t>lengde</w:t>
      </w:r>
      <w:r w:rsidR="00030E71">
        <w:rPr>
          <w:u w:color="000000"/>
        </w:rPr>
        <w:t>n</w:t>
      </w:r>
      <w:r>
        <w:rPr>
          <w:u w:color="000000"/>
        </w:rPr>
        <w:t xml:space="preserve"> kan angis på flere alternative måter:</w:t>
      </w:r>
    </w:p>
    <w:p w14:paraId="52F856B8" w14:textId="3DB6AD78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 xml:space="preserve">Kun </w:t>
      </w:r>
      <w:r w:rsidR="00E83694">
        <w:rPr>
          <w:szCs w:val="24"/>
          <w:u w:val="single"/>
        </w:rPr>
        <w:t>startposisjon</w:t>
      </w:r>
      <w:r>
        <w:rPr>
          <w:szCs w:val="24"/>
        </w:rPr>
        <w:t xml:space="preserve">. </w:t>
      </w:r>
      <w:r w:rsidR="00030E71">
        <w:rPr>
          <w:szCs w:val="24"/>
        </w:rPr>
        <w:t>Målt l</w:t>
      </w:r>
      <w:r>
        <w:rPr>
          <w:szCs w:val="24"/>
        </w:rPr>
        <w:t xml:space="preserve">engde </w:t>
      </w:r>
      <w:r w:rsidR="00E37222">
        <w:rPr>
          <w:szCs w:val="24"/>
        </w:rPr>
        <w:t xml:space="preserve">er lik </w:t>
      </w:r>
      <w:r>
        <w:rPr>
          <w:szCs w:val="24"/>
        </w:rPr>
        <w:t>geometrilengde</w:t>
      </w:r>
      <w:r w:rsidR="00E37222">
        <w:rPr>
          <w:szCs w:val="24"/>
        </w:rPr>
        <w:t>n.</w:t>
      </w:r>
    </w:p>
    <w:p w14:paraId="1C23A5E4" w14:textId="0CB2737F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 xml:space="preserve">Kombinasjonen </w:t>
      </w:r>
      <w:r w:rsidR="00E83694">
        <w:rPr>
          <w:szCs w:val="24"/>
          <w:u w:val="single"/>
        </w:rPr>
        <w:t>startposisjon</w:t>
      </w:r>
      <w:r w:rsidRPr="00DB5D2E">
        <w:rPr>
          <w:szCs w:val="24"/>
          <w:u w:val="single"/>
        </w:rPr>
        <w:t>-</w:t>
      </w:r>
      <w:r w:rsidR="00E83694">
        <w:rPr>
          <w:szCs w:val="24"/>
          <w:u w:val="single"/>
        </w:rPr>
        <w:t>sluttposisjon</w:t>
      </w:r>
      <w:r>
        <w:rPr>
          <w:szCs w:val="24"/>
        </w:rPr>
        <w:t xml:space="preserve">. </w:t>
      </w:r>
      <w:r w:rsidR="00E37222">
        <w:rPr>
          <w:szCs w:val="24"/>
        </w:rPr>
        <w:t xml:space="preserve">Målt lengde er lik </w:t>
      </w:r>
      <w:r>
        <w:rPr>
          <w:szCs w:val="24"/>
        </w:rPr>
        <w:t>differansen mellom disse egenskapene</w:t>
      </w:r>
      <w:r w:rsidR="00E37222">
        <w:rPr>
          <w:szCs w:val="24"/>
        </w:rPr>
        <w:t>.</w:t>
      </w:r>
    </w:p>
    <w:p w14:paraId="1E9FD586" w14:textId="77777777" w:rsidR="00434313" w:rsidRDefault="00030E71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>
        <w:rPr>
          <w:szCs w:val="24"/>
          <w:u w:val="single"/>
        </w:rPr>
        <w:t>M</w:t>
      </w:r>
      <w:r w:rsidR="00434313" w:rsidRPr="00DB5D2E">
        <w:rPr>
          <w:szCs w:val="24"/>
          <w:u w:val="single"/>
        </w:rPr>
        <w:t>ålt</w:t>
      </w:r>
      <w:r w:rsidR="00E37222" w:rsidRPr="00DB5D2E">
        <w:rPr>
          <w:szCs w:val="24"/>
          <w:u w:val="single"/>
        </w:rPr>
        <w:t xml:space="preserve"> l</w:t>
      </w:r>
      <w:r w:rsidR="00434313" w:rsidRPr="00DB5D2E">
        <w:rPr>
          <w:szCs w:val="24"/>
          <w:u w:val="single"/>
        </w:rPr>
        <w:t>engde</w:t>
      </w:r>
      <w:r w:rsidR="00434313">
        <w:rPr>
          <w:szCs w:val="24"/>
        </w:rPr>
        <w:t xml:space="preserve">. </w:t>
      </w:r>
    </w:p>
    <w:p w14:paraId="74CF4A45" w14:textId="77777777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Ingen av egenskapene angitt</w:t>
      </w:r>
      <w:r>
        <w:rPr>
          <w:szCs w:val="24"/>
        </w:rPr>
        <w:t>. Kun geometrien benyttes for beregning av posisjoner.</w:t>
      </w:r>
    </w:p>
    <w:p w14:paraId="4F613C0A" w14:textId="77777777" w:rsidR="00CB1382" w:rsidRDefault="00CB1382" w:rsidP="00CB1382">
      <w:pPr>
        <w:rPr>
          <w:u w:color="000000"/>
        </w:rPr>
      </w:pP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CB1382" w:rsidRPr="004353FF" w14:paraId="41B7D973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38F4" w14:textId="77777777" w:rsidR="00CB1382" w:rsidRPr="001B3D1A" w:rsidRDefault="00CB1382" w:rsidP="00A76C10">
            <w:pPr>
              <w:ind w:left="45"/>
              <w:rPr>
                <w:b/>
              </w:rPr>
            </w:pPr>
            <w:r>
              <w:rPr>
                <w:b/>
              </w:rPr>
              <w:t>/anbefaling/</w:t>
            </w:r>
            <w:proofErr w:type="spellStart"/>
            <w:r w:rsidR="007342B6">
              <w:rPr>
                <w:b/>
              </w:rPr>
              <w:t>MåltLengde</w:t>
            </w:r>
            <w:proofErr w:type="spellEnd"/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C300" w14:textId="24A4C13A" w:rsidR="00CB1382" w:rsidRPr="004353FF" w:rsidRDefault="00CB1382" w:rsidP="00E3546C">
            <w:pPr>
              <w:ind w:left="45"/>
            </w:pPr>
            <w:r>
              <w:t xml:space="preserve">I et applikasjonsskjema bør det spesifiseres hvilke egenskaper </w:t>
            </w:r>
            <w:r w:rsidR="00120F14">
              <w:t xml:space="preserve">som skal benyttes </w:t>
            </w:r>
            <w:r>
              <w:t xml:space="preserve">for </w:t>
            </w:r>
            <w:r w:rsidR="003555B3">
              <w:t>lenkene</w:t>
            </w:r>
            <w:r w:rsidR="00120F14">
              <w:t xml:space="preserve"> sin </w:t>
            </w:r>
            <w:r w:rsidR="00030E71">
              <w:t xml:space="preserve">målte </w:t>
            </w:r>
            <w:r>
              <w:t>lengde</w:t>
            </w:r>
            <w:r w:rsidR="00120F14">
              <w:t>.</w:t>
            </w:r>
            <w:r>
              <w:t xml:space="preserve"> </w:t>
            </w:r>
          </w:p>
        </w:tc>
      </w:tr>
    </w:tbl>
    <w:p w14:paraId="451DF3C2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291D314B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5FF8DF96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687A13DD" w14:textId="77777777" w:rsidR="00CD4733" w:rsidRDefault="00CD4733" w:rsidP="00516844">
      <w:pPr>
        <w:rPr>
          <w:u w:color="000000"/>
        </w:rPr>
      </w:pPr>
    </w:p>
    <w:p w14:paraId="1C1B5536" w14:textId="36C24F2B" w:rsidR="00170ACA" w:rsidRDefault="00170ACA" w:rsidP="00881F9E">
      <w:pPr>
        <w:pStyle w:val="Overskrift3"/>
        <w:rPr>
          <w:u w:color="000000"/>
        </w:rPr>
      </w:pPr>
      <w:bookmarkStart w:id="14" w:name="_Toc432510903"/>
      <w:r>
        <w:rPr>
          <w:u w:color="000000"/>
        </w:rPr>
        <w:t>Lenkesett</w:t>
      </w:r>
    </w:p>
    <w:p w14:paraId="2E58E485" w14:textId="52B73571" w:rsidR="00881F9E" w:rsidRDefault="00881F9E" w:rsidP="00881F9E">
      <w:pPr>
        <w:pStyle w:val="Overskrift3"/>
        <w:rPr>
          <w:u w:color="000000"/>
        </w:rPr>
      </w:pPr>
      <w:r>
        <w:rPr>
          <w:u w:color="000000"/>
        </w:rPr>
        <w:t>Lineære posisjoner i nettverket</w:t>
      </w:r>
      <w:bookmarkEnd w:id="14"/>
    </w:p>
    <w:p w14:paraId="234396FD" w14:textId="7BE4EC2C" w:rsidR="00881F9E" w:rsidRDefault="00881F9E" w:rsidP="00881F9E">
      <w:pPr>
        <w:rPr>
          <w:u w:color="000000"/>
        </w:rPr>
      </w:pPr>
      <w:r>
        <w:rPr>
          <w:u w:color="000000"/>
        </w:rPr>
        <w:t xml:space="preserve">Fenomener (objekter, hendelser eller egenskaper) i nettverket stedfestes ved hjelp av lineære posisjoner på </w:t>
      </w:r>
      <w:r w:rsidR="00120F14">
        <w:rPr>
          <w:u w:color="000000"/>
        </w:rPr>
        <w:t>lenkene</w:t>
      </w:r>
      <w:r>
        <w:rPr>
          <w:u w:color="000000"/>
        </w:rPr>
        <w:t xml:space="preserve">. Lineære posisjoner angis ved en referanse til en lenke, og en posisjon langs lenken. Posisjonen kan være et punkt eller en strekning (fra- og til-posisjon). I SOSI-modellen benyttes datatypen </w:t>
      </w:r>
      <w:proofErr w:type="spellStart"/>
      <w:r>
        <w:rPr>
          <w:u w:color="000000"/>
        </w:rPr>
        <w:t>LineærPosisjon</w:t>
      </w:r>
      <w:proofErr w:type="spellEnd"/>
      <w:r>
        <w:rPr>
          <w:u w:color="000000"/>
        </w:rPr>
        <w:t xml:space="preserve">, med </w:t>
      </w:r>
      <w:proofErr w:type="spellStart"/>
      <w:r>
        <w:rPr>
          <w:u w:color="000000"/>
        </w:rPr>
        <w:t>subtyper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LineærPosisjonPunkt</w:t>
      </w:r>
      <w:proofErr w:type="spellEnd"/>
      <w:r>
        <w:rPr>
          <w:u w:color="000000"/>
        </w:rPr>
        <w:t xml:space="preserve"> og </w:t>
      </w:r>
      <w:proofErr w:type="spellStart"/>
      <w:r>
        <w:rPr>
          <w:u w:color="000000"/>
        </w:rPr>
        <w:t>LineærPosisjonStrekning</w:t>
      </w:r>
      <w:proofErr w:type="spellEnd"/>
      <w:r>
        <w:rPr>
          <w:u w:color="000000"/>
        </w:rPr>
        <w:t>.</w:t>
      </w:r>
    </w:p>
    <w:p w14:paraId="73042520" w14:textId="77777777" w:rsidR="00881F9E" w:rsidRDefault="00881F9E" w:rsidP="00881F9E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881F9E" w:rsidRPr="004353FF" w14:paraId="2E00D6E5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25D4" w14:textId="77777777" w:rsidR="00881F9E" w:rsidRDefault="00881F9E" w:rsidP="00E37222">
            <w:pPr>
              <w:ind w:left="45"/>
            </w:pPr>
            <w:r>
              <w:rPr>
                <w:b/>
              </w:rPr>
              <w:lastRenderedPageBreak/>
              <w:t>/krav/</w:t>
            </w:r>
            <w:proofErr w:type="spellStart"/>
            <w:r>
              <w:rPr>
                <w:b/>
              </w:rPr>
              <w:t>LineærePosisjoner</w:t>
            </w:r>
            <w:proofErr w:type="spellEnd"/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EA65" w14:textId="43B3B030" w:rsidR="00881F9E" w:rsidRPr="004353FF" w:rsidRDefault="00881F9E" w:rsidP="00A76C10">
            <w:pPr>
              <w:ind w:left="45"/>
            </w:pPr>
            <w:r>
              <w:t xml:space="preserve">Objekttyper som skal </w:t>
            </w:r>
            <w:r w:rsidR="00747DF9">
              <w:t>kunne stedfestes med lineære referanser</w:t>
            </w:r>
            <w:r>
              <w:t xml:space="preserve"> skal ha minst en egenskap med datatype </w:t>
            </w:r>
            <w:proofErr w:type="spellStart"/>
            <w:r w:rsidRPr="00DB5D2E">
              <w:rPr>
                <w:i/>
                <w:u w:color="000000"/>
              </w:rPr>
              <w:t>LineærPosisjonPunkt</w:t>
            </w:r>
            <w:proofErr w:type="spellEnd"/>
            <w:r>
              <w:rPr>
                <w:u w:color="000000"/>
              </w:rPr>
              <w:t xml:space="preserve"> eller </w:t>
            </w:r>
            <w:proofErr w:type="spellStart"/>
            <w:r w:rsidRPr="00DB5D2E">
              <w:rPr>
                <w:i/>
                <w:u w:color="000000"/>
              </w:rPr>
              <w:t>LineærPosisjonStrekning</w:t>
            </w:r>
            <w:proofErr w:type="spellEnd"/>
            <w:r>
              <w:rPr>
                <w:u w:color="000000"/>
              </w:rPr>
              <w:t>.</w:t>
            </w:r>
          </w:p>
        </w:tc>
      </w:tr>
    </w:tbl>
    <w:p w14:paraId="7140E8FE" w14:textId="77777777" w:rsidR="00881F9E" w:rsidRDefault="00881F9E" w:rsidP="00881F9E">
      <w:pPr>
        <w:rPr>
          <w:u w:color="000000"/>
        </w:rPr>
      </w:pPr>
    </w:p>
    <w:p w14:paraId="623739A4" w14:textId="5F7B0D42" w:rsidR="00881F9E" w:rsidRDefault="00881F9E" w:rsidP="00881F9E">
      <w:pPr>
        <w:rPr>
          <w:u w:color="000000"/>
        </w:rPr>
      </w:pPr>
      <w:r>
        <w:rPr>
          <w:u w:color="000000"/>
        </w:rPr>
        <w:t xml:space="preserve">I kodelista </w:t>
      </w:r>
      <w:proofErr w:type="spellStart"/>
      <w:r>
        <w:rPr>
          <w:u w:color="000000"/>
        </w:rPr>
        <w:t>LineæreReferanseMetode</w:t>
      </w:r>
      <w:proofErr w:type="spellEnd"/>
      <w:r>
        <w:rPr>
          <w:u w:color="000000"/>
        </w:rPr>
        <w:t xml:space="preserve"> er det angitt 4 ulike metoder for å angi den lineære posisjonen:</w:t>
      </w:r>
    </w:p>
    <w:p w14:paraId="7BAB373E" w14:textId="77777777" w:rsidR="00881F9E" w:rsidRDefault="00881F9E" w:rsidP="00881F9E">
      <w:pPr>
        <w:rPr>
          <w:u w:color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559"/>
        <w:gridCol w:w="6062"/>
      </w:tblGrid>
      <w:tr w:rsidR="00881F9E" w:rsidRPr="00DB5D2E" w14:paraId="2F713582" w14:textId="77777777" w:rsidTr="00DB5D2E">
        <w:tc>
          <w:tcPr>
            <w:tcW w:w="1168" w:type="dxa"/>
          </w:tcPr>
          <w:p w14:paraId="72735096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Kodeverdi</w:t>
            </w:r>
          </w:p>
        </w:tc>
        <w:tc>
          <w:tcPr>
            <w:tcW w:w="1559" w:type="dxa"/>
          </w:tcPr>
          <w:p w14:paraId="4CE78F7D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Kodenavn</w:t>
            </w:r>
          </w:p>
        </w:tc>
        <w:tc>
          <w:tcPr>
            <w:tcW w:w="6062" w:type="dxa"/>
          </w:tcPr>
          <w:p w14:paraId="6A789822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Forklaring</w:t>
            </w:r>
          </w:p>
        </w:tc>
      </w:tr>
      <w:tr w:rsidR="00881F9E" w:rsidRPr="00AF31FE" w14:paraId="4330806C" w14:textId="77777777" w:rsidTr="00DB5D2E">
        <w:tc>
          <w:tcPr>
            <w:tcW w:w="1168" w:type="dxa"/>
          </w:tcPr>
          <w:p w14:paraId="251E77F2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1</w:t>
            </w:r>
          </w:p>
        </w:tc>
        <w:tc>
          <w:tcPr>
            <w:tcW w:w="1559" w:type="dxa"/>
          </w:tcPr>
          <w:p w14:paraId="1CEC4FD7" w14:textId="77777777" w:rsidR="00881F9E" w:rsidRPr="00AF31FE" w:rsidRDefault="00881F9E" w:rsidP="00A51A8C">
            <w:pPr>
              <w:rPr>
                <w:u w:color="000000"/>
              </w:rPr>
            </w:pPr>
            <w:proofErr w:type="spellStart"/>
            <w:r w:rsidRPr="00AF31FE">
              <w:rPr>
                <w:u w:color="000000"/>
              </w:rPr>
              <w:t>Metrering</w:t>
            </w:r>
            <w:proofErr w:type="spellEnd"/>
          </w:p>
        </w:tc>
        <w:tc>
          <w:tcPr>
            <w:tcW w:w="6062" w:type="dxa"/>
          </w:tcPr>
          <w:p w14:paraId="30BFA52D" w14:textId="35059259" w:rsidR="00881F9E" w:rsidRPr="00AF31FE" w:rsidRDefault="00881F9E" w:rsidP="00A51A8C">
            <w:pPr>
              <w:rPr>
                <w:u w:color="000000"/>
              </w:rPr>
            </w:pPr>
            <w:r>
              <w:rPr>
                <w:szCs w:val="24"/>
              </w:rPr>
              <w:t xml:space="preserve">Posisjoner angitt i meter langs lenkene. Kan ha nullpunkt i starten av lenkene, eller lenkene kan ha en angitt </w:t>
            </w:r>
            <w:r w:rsidR="00E83694">
              <w:rPr>
                <w:szCs w:val="24"/>
              </w:rPr>
              <w:t>startposisjon</w:t>
            </w:r>
            <w:r>
              <w:rPr>
                <w:szCs w:val="24"/>
              </w:rPr>
              <w:t>.</w:t>
            </w:r>
          </w:p>
        </w:tc>
      </w:tr>
      <w:tr w:rsidR="00881F9E" w:rsidRPr="00AF31FE" w14:paraId="38A430B7" w14:textId="77777777" w:rsidTr="00DB5D2E">
        <w:tc>
          <w:tcPr>
            <w:tcW w:w="1168" w:type="dxa"/>
          </w:tcPr>
          <w:p w14:paraId="36BB773E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2</w:t>
            </w:r>
          </w:p>
        </w:tc>
        <w:tc>
          <w:tcPr>
            <w:tcW w:w="1559" w:type="dxa"/>
          </w:tcPr>
          <w:p w14:paraId="50DA4E5A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Normalisert</w:t>
            </w:r>
          </w:p>
        </w:tc>
        <w:tc>
          <w:tcPr>
            <w:tcW w:w="6062" w:type="dxa"/>
          </w:tcPr>
          <w:p w14:paraId="61FCC1D0" w14:textId="77777777" w:rsidR="00881F9E" w:rsidRPr="006606CB" w:rsidRDefault="00881F9E" w:rsidP="00A51A8C">
            <w:pPr>
              <w:rPr>
                <w:szCs w:val="24"/>
              </w:rPr>
            </w:pPr>
            <w:r>
              <w:rPr>
                <w:szCs w:val="24"/>
              </w:rPr>
              <w:t>Posisjoner på lenkene angitt med et tall mellom 0 og 1, der 0 er start av lenken og 1 er slutten.</w:t>
            </w:r>
          </w:p>
        </w:tc>
      </w:tr>
      <w:tr w:rsidR="00881F9E" w:rsidRPr="00AF31FE" w14:paraId="028C8558" w14:textId="77777777" w:rsidTr="00DB5D2E">
        <w:tc>
          <w:tcPr>
            <w:tcW w:w="1168" w:type="dxa"/>
          </w:tcPr>
          <w:p w14:paraId="0DEDA264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3</w:t>
            </w:r>
          </w:p>
        </w:tc>
        <w:tc>
          <w:tcPr>
            <w:tcW w:w="1559" w:type="dxa"/>
          </w:tcPr>
          <w:p w14:paraId="707B9BD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Prosent</w:t>
            </w:r>
          </w:p>
        </w:tc>
        <w:tc>
          <w:tcPr>
            <w:tcW w:w="6062" w:type="dxa"/>
          </w:tcPr>
          <w:p w14:paraId="51173657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Posisjoner på lenkene angitt med antall prosent av lenkens totale lengde</w:t>
            </w:r>
          </w:p>
        </w:tc>
      </w:tr>
      <w:tr w:rsidR="00881F9E" w:rsidRPr="00AF31FE" w14:paraId="307D1241" w14:textId="77777777" w:rsidTr="00DB5D2E">
        <w:tc>
          <w:tcPr>
            <w:tcW w:w="1168" w:type="dxa"/>
          </w:tcPr>
          <w:p w14:paraId="63E43D5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5</w:t>
            </w:r>
          </w:p>
        </w:tc>
        <w:tc>
          <w:tcPr>
            <w:tcW w:w="1559" w:type="dxa"/>
          </w:tcPr>
          <w:p w14:paraId="4612DBB3" w14:textId="77777777" w:rsidR="00881F9E" w:rsidRPr="00AF31FE" w:rsidRDefault="00881F9E" w:rsidP="00A51A8C">
            <w:pPr>
              <w:rPr>
                <w:u w:color="000000"/>
              </w:rPr>
            </w:pPr>
            <w:proofErr w:type="spellStart"/>
            <w:r w:rsidRPr="00AF31FE">
              <w:rPr>
                <w:u w:color="000000"/>
              </w:rPr>
              <w:t>Kilometrering</w:t>
            </w:r>
            <w:proofErr w:type="spellEnd"/>
          </w:p>
        </w:tc>
        <w:tc>
          <w:tcPr>
            <w:tcW w:w="6062" w:type="dxa"/>
          </w:tcPr>
          <w:p w14:paraId="5C83345F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 xml:space="preserve">Tilsvarende som </w:t>
            </w:r>
            <w:proofErr w:type="spellStart"/>
            <w:r>
              <w:rPr>
                <w:u w:color="000000"/>
              </w:rPr>
              <w:t>metrering</w:t>
            </w:r>
            <w:proofErr w:type="spellEnd"/>
            <w:r>
              <w:rPr>
                <w:u w:color="000000"/>
              </w:rPr>
              <w:t>, men med måleenhet kilometer.</w:t>
            </w:r>
          </w:p>
        </w:tc>
      </w:tr>
    </w:tbl>
    <w:p w14:paraId="4932171D" w14:textId="77777777" w:rsidR="00881F9E" w:rsidRDefault="00881F9E" w:rsidP="00881F9E">
      <w:pPr>
        <w:rPr>
          <w:u w:color="000000"/>
        </w:rPr>
      </w:pPr>
    </w:p>
    <w:p w14:paraId="56B72563" w14:textId="77777777" w:rsidR="00EC6C51" w:rsidRDefault="00EC6C51" w:rsidP="00E37222">
      <w:pPr>
        <w:rPr>
          <w:u w:color="000000"/>
        </w:rPr>
      </w:pPr>
      <w:r>
        <w:rPr>
          <w:u w:color="000000"/>
        </w:rPr>
        <w:t xml:space="preserve">Hvilken metode som er brukt avgjør hvordan lineære referanser regnes om til vanlige posisjoner. </w:t>
      </w:r>
    </w:p>
    <w:p w14:paraId="4B2224B3" w14:textId="5A4FBA04" w:rsidR="00A51A8C" w:rsidRDefault="00A51A8C" w:rsidP="00A76C10">
      <w:pPr>
        <w:rPr>
          <w:u w:color="000000"/>
        </w:rPr>
      </w:pPr>
      <w:r>
        <w:rPr>
          <w:u w:color="000000"/>
        </w:rPr>
        <w:t xml:space="preserve">Lineær referansemetode kan angis som standard for </w:t>
      </w:r>
      <w:r w:rsidR="003555B3">
        <w:rPr>
          <w:u w:color="000000"/>
        </w:rPr>
        <w:t xml:space="preserve">den enkelte </w:t>
      </w:r>
      <w:r>
        <w:rPr>
          <w:u w:color="000000"/>
        </w:rPr>
        <w:t>lenke</w:t>
      </w:r>
      <w:r w:rsidR="00120F14">
        <w:rPr>
          <w:u w:color="000000"/>
        </w:rPr>
        <w:t>n</w:t>
      </w:r>
      <w:r>
        <w:rPr>
          <w:u w:color="000000"/>
        </w:rPr>
        <w:t xml:space="preserve">, og kan i tillegg angis spesifikt for den enkelte posisjonen. Lineær referansemetode på den enkelte posisjon overstyrer </w:t>
      </w:r>
      <w:r w:rsidR="001B3D1A">
        <w:rPr>
          <w:u w:color="000000"/>
        </w:rPr>
        <w:t>eventuell standardverdi</w:t>
      </w:r>
      <w:r>
        <w:rPr>
          <w:u w:color="000000"/>
        </w:rPr>
        <w:t xml:space="preserve"> på referert lenke.</w:t>
      </w:r>
      <w:r w:rsidR="001B3D1A">
        <w:rPr>
          <w:u w:color="000000"/>
        </w:rPr>
        <w:t xml:space="preserve"> Minst en av disse må være angitt. </w:t>
      </w: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A51A8C" w:rsidRPr="004353FF" w14:paraId="54C31A3E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C9C8" w14:textId="77777777" w:rsidR="00A51A8C" w:rsidRDefault="00A51A8C" w:rsidP="00DB5D2E">
            <w:pPr>
              <w:ind w:left="45"/>
            </w:pPr>
            <w:r>
              <w:rPr>
                <w:b/>
              </w:rPr>
              <w:t>/krav/</w:t>
            </w:r>
            <w:proofErr w:type="spellStart"/>
            <w:r>
              <w:rPr>
                <w:b/>
              </w:rPr>
              <w:t>LineæreReferansemetode</w:t>
            </w:r>
            <w:proofErr w:type="spellEnd"/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6EE" w14:textId="77777777" w:rsidR="00A51A8C" w:rsidRPr="004353FF" w:rsidRDefault="00A51A8C" w:rsidP="00DB5D2E">
            <w:pPr>
              <w:ind w:left="45"/>
            </w:pPr>
            <w:r>
              <w:t xml:space="preserve">Lineær referansemetode skal </w:t>
            </w:r>
            <w:r w:rsidR="001B3D1A">
              <w:t xml:space="preserve">være </w:t>
            </w:r>
            <w:r>
              <w:t xml:space="preserve">angitt </w:t>
            </w:r>
            <w:r w:rsidR="001B3D1A">
              <w:t>for en lineær posisjon, enten som standardverdi på den refererte lenken, eller også som en del av posisjonen.</w:t>
            </w:r>
          </w:p>
        </w:tc>
      </w:tr>
    </w:tbl>
    <w:p w14:paraId="5BD29802" w14:textId="77777777" w:rsidR="001B3D1A" w:rsidRDefault="001B3D1A" w:rsidP="001B3D1A">
      <w:pPr>
        <w:rPr>
          <w:u w:color="000000"/>
        </w:rPr>
      </w:pPr>
    </w:p>
    <w:p w14:paraId="391E7C9D" w14:textId="3D846287" w:rsidR="001B3D1A" w:rsidRDefault="001B3D1A" w:rsidP="001B3D1A">
      <w:pPr>
        <w:rPr>
          <w:u w:color="000000"/>
        </w:rPr>
      </w:pPr>
      <w:r>
        <w:rPr>
          <w:u w:color="000000"/>
        </w:rPr>
        <w:t xml:space="preserve">Normalt vil samme lineære referansemetode benyttes for alle posisjoner innen et applikasjonsskjema. </w:t>
      </w: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B3D1A" w:rsidRPr="004353FF" w14:paraId="15B2FDBF" w14:textId="77777777" w:rsidTr="00DB5D2E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5E7C" w14:textId="77777777" w:rsidR="001B3D1A" w:rsidRPr="001B3D1A" w:rsidRDefault="001B3D1A" w:rsidP="00DB5D2E">
            <w:pPr>
              <w:ind w:left="45"/>
              <w:rPr>
                <w:b/>
              </w:rPr>
            </w:pPr>
            <w:r>
              <w:rPr>
                <w:b/>
              </w:rPr>
              <w:t>/anbefaling/</w:t>
            </w:r>
            <w:proofErr w:type="spellStart"/>
            <w:r>
              <w:rPr>
                <w:b/>
              </w:rPr>
              <w:t>LineæreReferansemetode</w:t>
            </w:r>
            <w:proofErr w:type="spellEnd"/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B7E1" w14:textId="77777777" w:rsidR="001B3D1A" w:rsidRPr="004353FF" w:rsidRDefault="001B3D1A" w:rsidP="00DB5D2E">
            <w:pPr>
              <w:ind w:left="45"/>
            </w:pPr>
            <w:r>
              <w:t>I et applikasjonsskjema bør det spesifiseres</w:t>
            </w:r>
            <w:r w:rsidR="00387133">
              <w:t xml:space="preserve"> standard</w:t>
            </w:r>
            <w:r>
              <w:t xml:space="preserve"> lineær referansemetode, og om denne informasjonen skal følge lenkene eller de enkelte posisjonene. </w:t>
            </w:r>
          </w:p>
        </w:tc>
      </w:tr>
    </w:tbl>
    <w:p w14:paraId="1F0AFBED" w14:textId="77777777" w:rsidR="00E359F3" w:rsidRDefault="00E359F3" w:rsidP="003441F7">
      <w:pPr>
        <w:rPr>
          <w:u w:color="000000"/>
        </w:rPr>
        <w:sectPr w:rsidR="00E359F3" w:rsidSect="00B75DF7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851" w:header="397" w:footer="340" w:gutter="0"/>
          <w:paperSrc w:first="15" w:other="15"/>
          <w:pgNumType w:start="0"/>
          <w:cols w:space="708"/>
          <w:titlePg/>
          <w:docGrid w:linePitch="299"/>
        </w:sectPr>
      </w:pPr>
    </w:p>
    <w:p w14:paraId="5E5F218A" w14:textId="02968B32" w:rsidR="00170ACA" w:rsidRDefault="00170ACA" w:rsidP="00180747">
      <w:pPr>
        <w:pStyle w:val="Overskrift2"/>
        <w:rPr>
          <w:u w:color="000000"/>
        </w:rPr>
      </w:pPr>
      <w:bookmarkStart w:id="15" w:name="_Toc432510904"/>
      <w:bookmarkStart w:id="16" w:name="SOSI_Lineære_referanser_4_5"/>
      <w:bookmarkStart w:id="17" w:name="BKM_B578D9B4_BF81_44b0_9858_14C2F5857AE8"/>
      <w:r>
        <w:rPr>
          <w:u w:color="000000"/>
        </w:rPr>
        <w:lastRenderedPageBreak/>
        <w:t xml:space="preserve">Forholdet til INSPIRE </w:t>
      </w:r>
      <w:proofErr w:type="spellStart"/>
      <w:r>
        <w:rPr>
          <w:u w:color="000000"/>
        </w:rPr>
        <w:t>Generic</w:t>
      </w:r>
      <w:proofErr w:type="spellEnd"/>
      <w:r>
        <w:rPr>
          <w:u w:color="000000"/>
        </w:rPr>
        <w:t xml:space="preserve"> Network Model</w:t>
      </w:r>
    </w:p>
    <w:p w14:paraId="6466AB65" w14:textId="51CA1E4E" w:rsidR="00170ACA" w:rsidRDefault="00170ACA" w:rsidP="00170ACA">
      <w:pPr>
        <w:rPr>
          <w:u w:color="000000"/>
        </w:rPr>
      </w:pPr>
      <w:r>
        <w:rPr>
          <w:u w:color="000000"/>
        </w:rPr>
        <w:t xml:space="preserve">Her eller under </w:t>
      </w:r>
      <w:proofErr w:type="spellStart"/>
      <w:r>
        <w:rPr>
          <w:u w:color="000000"/>
        </w:rPr>
        <w:t>kap</w:t>
      </w:r>
      <w:proofErr w:type="spellEnd"/>
      <w:r>
        <w:rPr>
          <w:u w:color="000000"/>
        </w:rPr>
        <w:t xml:space="preserve"> 8.1.2?</w:t>
      </w:r>
    </w:p>
    <w:p w14:paraId="51F9744C" w14:textId="77777777" w:rsidR="00170ACA" w:rsidRDefault="00170ACA" w:rsidP="00170ACA">
      <w:pPr>
        <w:rPr>
          <w:u w:color="000000"/>
        </w:rPr>
      </w:pPr>
    </w:p>
    <w:p w14:paraId="69EF58E8" w14:textId="1E329932" w:rsidR="00170ACA" w:rsidRPr="00170ACA" w:rsidRDefault="00170ACA" w:rsidP="00170ACA">
      <w:pPr>
        <w:rPr>
          <w:u w:color="000000"/>
        </w:rPr>
      </w:pPr>
      <w:proofErr w:type="spellStart"/>
      <w:r>
        <w:rPr>
          <w:u w:color="000000"/>
        </w:rPr>
        <w:t>Mapping</w:t>
      </w:r>
      <w:proofErr w:type="spellEnd"/>
    </w:p>
    <w:p w14:paraId="036F696D" w14:textId="790DD13C" w:rsidR="00180747" w:rsidRPr="00DB5D2E" w:rsidRDefault="00C40300" w:rsidP="00180747">
      <w:pPr>
        <w:pStyle w:val="Overskrift2"/>
        <w:rPr>
          <w:u w:color="000000"/>
        </w:rPr>
      </w:pPr>
      <w:r>
        <w:rPr>
          <w:bCs/>
          <w:szCs w:val="24"/>
        </w:rPr>
        <w:lastRenderedPageBreak/>
        <w:t>Modell</w:t>
      </w:r>
      <w:bookmarkEnd w:id="15"/>
    </w:p>
    <w:p w14:paraId="642C2228" w14:textId="77777777" w:rsidR="00CD25DF" w:rsidRDefault="00CD25DF" w:rsidP="00DB5D2E">
      <w:pPr>
        <w:pStyle w:val="Overskrift3"/>
        <w:rPr>
          <w:u w:color="000000"/>
        </w:rPr>
      </w:pPr>
      <w:bookmarkStart w:id="18" w:name="_Toc432510905"/>
      <w:r>
        <w:rPr>
          <w:u w:color="000000"/>
        </w:rPr>
        <w:t>UML-Modell</w:t>
      </w:r>
      <w:bookmarkEnd w:id="18"/>
    </w:p>
    <w:p w14:paraId="0C275524" w14:textId="77777777" w:rsidR="007342B6" w:rsidRPr="00DB5D2E" w:rsidRDefault="007342B6" w:rsidP="00DB5D2E">
      <w:pPr>
        <w:pStyle w:val="Overskrift4"/>
        <w:numPr>
          <w:ilvl w:val="3"/>
          <w:numId w:val="29"/>
        </w:numPr>
      </w:pPr>
      <w:bookmarkStart w:id="19" w:name="_Toc432510906"/>
      <w:r>
        <w:t>Pakkeavhengighet</w:t>
      </w:r>
      <w:bookmarkEnd w:id="19"/>
    </w:p>
    <w:p w14:paraId="5BF9FC2D" w14:textId="77777777" w:rsidR="00180747" w:rsidRDefault="00180747">
      <w:pPr>
        <w:ind w:left="1440" w:hanging="1440"/>
        <w:rPr>
          <w:szCs w:val="24"/>
        </w:rPr>
      </w:pPr>
    </w:p>
    <w:p w14:paraId="204C29BC" w14:textId="77777777" w:rsidR="00180747" w:rsidRDefault="00180747">
      <w:pPr>
        <w:ind w:left="1440" w:hanging="1440"/>
        <w:rPr>
          <w:szCs w:val="24"/>
        </w:rPr>
      </w:pPr>
    </w:p>
    <w:p w14:paraId="24E9CD8B" w14:textId="2220E947" w:rsidR="00180747" w:rsidRDefault="00E77062" w:rsidP="00E37222">
      <w:pPr>
        <w:keepNext/>
        <w:jc w:val="center"/>
      </w:pPr>
      <w:bookmarkStart w:id="20" w:name="BKM_4432253F_3259_4c36_AADA_2CB60C915FA8"/>
      <w:r>
        <w:rPr>
          <w:noProof/>
          <w:szCs w:val="24"/>
        </w:rPr>
        <w:drawing>
          <wp:inline distT="0" distB="0" distL="0" distR="0" wp14:anchorId="5044DB3D" wp14:editId="10D00037">
            <wp:extent cx="3429000" cy="28289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 2 Pakkeavhengigh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0279" w14:textId="77777777" w:rsidR="007342B6" w:rsidRDefault="00180747" w:rsidP="00180747">
      <w:pPr>
        <w:pStyle w:val="Bildetekst"/>
        <w:jc w:val="center"/>
      </w:pPr>
      <w:r>
        <w:t xml:space="preserve">Figur </w:t>
      </w:r>
      <w:r w:rsidR="002C38F3">
        <w:fldChar w:fldCharType="begin"/>
      </w:r>
      <w:r w:rsidR="002C38F3">
        <w:instrText xml:space="preserve"> SEQ Figur \* ARABIC </w:instrText>
      </w:r>
      <w:r w:rsidR="002C38F3">
        <w:fldChar w:fldCharType="separate"/>
      </w:r>
      <w:r w:rsidR="00A3101C">
        <w:rPr>
          <w:noProof/>
        </w:rPr>
        <w:t>2</w:t>
      </w:r>
      <w:r w:rsidR="002C38F3">
        <w:rPr>
          <w:noProof/>
        </w:rPr>
        <w:fldChar w:fldCharType="end"/>
      </w:r>
      <w:r>
        <w:t xml:space="preserve"> </w:t>
      </w:r>
      <w:r w:rsidRPr="008152F9">
        <w:t>Pakkeavhengighet</w:t>
      </w:r>
    </w:p>
    <w:p w14:paraId="7B8E9F8A" w14:textId="77777777" w:rsidR="00180747" w:rsidRDefault="007342B6" w:rsidP="00180747">
      <w:pPr>
        <w:pStyle w:val="Bildetekst"/>
        <w:jc w:val="center"/>
        <w:rPr>
          <w:szCs w:val="24"/>
        </w:rPr>
      </w:pPr>
      <w:r>
        <w:br w:type="page"/>
      </w:r>
    </w:p>
    <w:p w14:paraId="298B6B31" w14:textId="77777777" w:rsidR="007342B6" w:rsidRPr="006D3705" w:rsidRDefault="007342B6" w:rsidP="007342B6">
      <w:pPr>
        <w:pStyle w:val="Overskrift4"/>
        <w:numPr>
          <w:ilvl w:val="3"/>
          <w:numId w:val="29"/>
        </w:numPr>
      </w:pPr>
      <w:bookmarkStart w:id="21" w:name="_Toc432510907"/>
      <w:bookmarkEnd w:id="20"/>
      <w:r>
        <w:lastRenderedPageBreak/>
        <w:t>Forholdet til ISO19148:2012</w:t>
      </w:r>
      <w:r w:rsidR="005366C5">
        <w:t xml:space="preserve"> og INSPIRE</w:t>
      </w:r>
      <w:bookmarkEnd w:id="21"/>
    </w:p>
    <w:p w14:paraId="649C0C97" w14:textId="77777777" w:rsidR="00180747" w:rsidRPr="00601670" w:rsidRDefault="00180747">
      <w:pPr>
        <w:rPr>
          <w:szCs w:val="24"/>
        </w:rPr>
      </w:pPr>
    </w:p>
    <w:p w14:paraId="519BFC3C" w14:textId="3F9FFEC6" w:rsidR="00180747" w:rsidRDefault="003555B3" w:rsidP="00180747">
      <w:pPr>
        <w:keepNext/>
        <w:jc w:val="center"/>
      </w:pPr>
      <w:bookmarkStart w:id="22" w:name="BKM_E6797CA8_00E8_40e4_8774_A37CBAE60FE8"/>
      <w:r>
        <w:rPr>
          <w:noProof/>
          <w:szCs w:val="24"/>
        </w:rPr>
        <w:drawing>
          <wp:inline distT="0" distB="0" distL="0" distR="0" wp14:anchorId="0F59AA08" wp14:editId="17C4DA02">
            <wp:extent cx="8672400" cy="5501845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 3 Forholdet til ISO 19148 - Linear referencing syst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400" cy="55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B8B" w14:textId="1D8E9DF0" w:rsidR="00180747" w:rsidRDefault="00180747" w:rsidP="00180747">
      <w:pPr>
        <w:pStyle w:val="Bildetekst"/>
        <w:jc w:val="center"/>
      </w:pPr>
      <w:r>
        <w:t xml:space="preserve">Figur </w:t>
      </w:r>
      <w:r w:rsidR="002C38F3">
        <w:fldChar w:fldCharType="begin"/>
      </w:r>
      <w:r w:rsidR="002C38F3">
        <w:instrText xml:space="preserve"> SEQ Figur \* ARABIC </w:instrText>
      </w:r>
      <w:r w:rsidR="002C38F3">
        <w:fldChar w:fldCharType="separate"/>
      </w:r>
      <w:r w:rsidR="00A3101C">
        <w:rPr>
          <w:noProof/>
        </w:rPr>
        <w:t>3</w:t>
      </w:r>
      <w:r w:rsidR="002C38F3">
        <w:rPr>
          <w:noProof/>
        </w:rPr>
        <w:fldChar w:fldCharType="end"/>
      </w:r>
      <w:r>
        <w:t xml:space="preserve"> </w:t>
      </w:r>
      <w:r w:rsidRPr="00E4136A">
        <w:t>Forholdet til ISO 19148</w:t>
      </w:r>
      <w:r w:rsidR="004A2FCC">
        <w:t>:2012</w:t>
      </w:r>
      <w:r w:rsidRPr="00E4136A">
        <w:t xml:space="preserve"> - Linear </w:t>
      </w:r>
      <w:proofErr w:type="spellStart"/>
      <w:r w:rsidR="004A2FCC">
        <w:t>referencing</w:t>
      </w:r>
      <w:proofErr w:type="spellEnd"/>
    </w:p>
    <w:p w14:paraId="6F4CC3DA" w14:textId="77777777" w:rsidR="005366C5" w:rsidRPr="00A76C10" w:rsidRDefault="005366C5" w:rsidP="00DB5D2E"/>
    <w:bookmarkEnd w:id="22"/>
    <w:p w14:paraId="6F0272A9" w14:textId="77777777" w:rsidR="00655B44" w:rsidRDefault="00655B44" w:rsidP="00DB5D2E">
      <w:pPr>
        <w:jc w:val="center"/>
        <w:rPr>
          <w:szCs w:val="24"/>
        </w:rPr>
      </w:pPr>
    </w:p>
    <w:p w14:paraId="4BF5AFF6" w14:textId="77777777" w:rsidR="00655B44" w:rsidRDefault="00655B44" w:rsidP="00DB5D2E">
      <w:pPr>
        <w:jc w:val="center"/>
        <w:rPr>
          <w:szCs w:val="24"/>
        </w:rPr>
      </w:pPr>
    </w:p>
    <w:p w14:paraId="2B6C3FDE" w14:textId="0534C7A6" w:rsidR="00655B44" w:rsidRDefault="00E77062" w:rsidP="00DB5D2E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173E150C" wp14:editId="7980385A">
            <wp:extent cx="9012315" cy="4462791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 4 Forholdet til INSPIRE Generic Network Mode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315" cy="44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F6C5" w14:textId="77777777" w:rsidR="006E1607" w:rsidRDefault="00655B44" w:rsidP="00655B44">
      <w:pPr>
        <w:pStyle w:val="Bildetekst"/>
        <w:jc w:val="center"/>
      </w:pPr>
      <w:r>
        <w:t xml:space="preserve">Figur </w:t>
      </w:r>
      <w:r w:rsidR="002C38F3">
        <w:fldChar w:fldCharType="begin"/>
      </w:r>
      <w:r w:rsidR="002C38F3">
        <w:instrText xml:space="preserve"> SEQ Figur \* ARABIC </w:instrText>
      </w:r>
      <w:r w:rsidR="002C38F3">
        <w:fldChar w:fldCharType="separate"/>
      </w:r>
      <w:r w:rsidR="00A3101C">
        <w:rPr>
          <w:noProof/>
        </w:rPr>
        <w:t>4</w:t>
      </w:r>
      <w:r w:rsidR="002C38F3">
        <w:rPr>
          <w:noProof/>
        </w:rPr>
        <w:fldChar w:fldCharType="end"/>
      </w:r>
      <w:r>
        <w:t xml:space="preserve"> Forholdet til INSPIRE </w:t>
      </w:r>
      <w:proofErr w:type="spellStart"/>
      <w:r>
        <w:t>Generic</w:t>
      </w:r>
      <w:proofErr w:type="spellEnd"/>
      <w:r>
        <w:t xml:space="preserve"> Network Model</w:t>
      </w:r>
    </w:p>
    <w:p w14:paraId="5539DC93" w14:textId="77777777" w:rsidR="00180747" w:rsidRDefault="006E1607" w:rsidP="00DB5D2E">
      <w:pPr>
        <w:pStyle w:val="Bildetekst"/>
        <w:jc w:val="center"/>
      </w:pPr>
      <w:r>
        <w:br w:type="page"/>
      </w:r>
    </w:p>
    <w:p w14:paraId="27CFDABB" w14:textId="77777777" w:rsidR="006E1607" w:rsidRDefault="006E1607" w:rsidP="006E1607">
      <w:pPr>
        <w:pStyle w:val="Overskrift4"/>
        <w:numPr>
          <w:ilvl w:val="3"/>
          <w:numId w:val="29"/>
        </w:numPr>
      </w:pPr>
      <w:bookmarkStart w:id="23" w:name="_Toc432510908"/>
      <w:r>
        <w:lastRenderedPageBreak/>
        <w:t>Hovedskjema</w:t>
      </w:r>
      <w:bookmarkEnd w:id="23"/>
    </w:p>
    <w:p w14:paraId="6C06FDEA" w14:textId="77777777" w:rsidR="006E1607" w:rsidRPr="00A76C10" w:rsidRDefault="006E1607" w:rsidP="00DB5D2E"/>
    <w:p w14:paraId="6347ECDF" w14:textId="77777777" w:rsidR="006E1607" w:rsidRPr="00DB5D2E" w:rsidRDefault="006E1607" w:rsidP="00A76C10"/>
    <w:p w14:paraId="59571262" w14:textId="5B398128" w:rsidR="00180747" w:rsidRDefault="00E77062" w:rsidP="00180747">
      <w:pPr>
        <w:keepNext/>
        <w:jc w:val="center"/>
      </w:pPr>
      <w:bookmarkStart w:id="24" w:name="BKM_A23341A7_39A7_4f3c_9FB9_220A784C801D"/>
      <w:r>
        <w:rPr>
          <w:noProof/>
          <w:szCs w:val="24"/>
        </w:rPr>
        <w:drawing>
          <wp:inline distT="0" distB="0" distL="0" distR="0" wp14:anchorId="14AF3248" wp14:editId="638C8AEB">
            <wp:extent cx="8139600" cy="493920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 5 Hovedskjem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9600" cy="49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F473" w14:textId="77FDCB2B" w:rsidR="00180747" w:rsidRPr="00601670" w:rsidRDefault="00180747" w:rsidP="00E3546C">
      <w:pPr>
        <w:pStyle w:val="Bildetekst"/>
        <w:jc w:val="center"/>
        <w:rPr>
          <w:szCs w:val="24"/>
        </w:rPr>
      </w:pPr>
      <w:r>
        <w:t xml:space="preserve">Figur </w:t>
      </w:r>
      <w:r w:rsidR="002C38F3">
        <w:fldChar w:fldCharType="begin"/>
      </w:r>
      <w:r w:rsidR="002C38F3">
        <w:instrText xml:space="preserve"> SEQ Figur \* ARABIC </w:instrText>
      </w:r>
      <w:r w:rsidR="002C38F3">
        <w:fldChar w:fldCharType="separate"/>
      </w:r>
      <w:r w:rsidR="00A3101C">
        <w:rPr>
          <w:noProof/>
        </w:rPr>
        <w:t>5</w:t>
      </w:r>
      <w:r w:rsidR="002C38F3">
        <w:rPr>
          <w:noProof/>
        </w:rPr>
        <w:fldChar w:fldCharType="end"/>
      </w:r>
      <w:r>
        <w:t xml:space="preserve"> </w:t>
      </w:r>
      <w:r w:rsidRPr="008D53FB">
        <w:t>Hovedskjema</w:t>
      </w:r>
      <w:bookmarkEnd w:id="24"/>
    </w:p>
    <w:p w14:paraId="017368FA" w14:textId="77777777" w:rsidR="00474B64" w:rsidRDefault="00FA6A76" w:rsidP="00FA6A76">
      <w:pPr>
        <w:keepNext/>
        <w:jc w:val="center"/>
        <w:sectPr w:rsidR="00474B64" w:rsidSect="00F16E5D"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  <w:bookmarkStart w:id="25" w:name="BKM_41F85369_1820_490c_90FE_33A6C0FBB65A"/>
      <w:r>
        <w:br w:type="page"/>
      </w:r>
    </w:p>
    <w:p w14:paraId="438EF19F" w14:textId="77777777" w:rsidR="0075361D" w:rsidRDefault="0075361D" w:rsidP="00FA6A76">
      <w:pPr>
        <w:keepNext/>
        <w:jc w:val="center"/>
        <w:sectPr w:rsidR="0075361D" w:rsidSect="00A76C10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</w:p>
    <w:p w14:paraId="5DD84072" w14:textId="2D2210D2" w:rsidR="00474B64" w:rsidRDefault="0034612D" w:rsidP="00DB5D2E">
      <w:pPr>
        <w:pStyle w:val="Overskrift4"/>
        <w:numPr>
          <w:ilvl w:val="3"/>
          <w:numId w:val="29"/>
        </w:numPr>
      </w:pPr>
      <w:bookmarkStart w:id="26" w:name="_Toc432510909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2E349F" wp14:editId="371D1A06">
            <wp:simplePos x="0" y="0"/>
            <wp:positionH relativeFrom="margin">
              <wp:posOffset>20320</wp:posOffset>
            </wp:positionH>
            <wp:positionV relativeFrom="paragraph">
              <wp:posOffset>1417320</wp:posOffset>
            </wp:positionV>
            <wp:extent cx="5256000" cy="3963600"/>
            <wp:effectExtent l="0" t="0" r="1905" b="0"/>
            <wp:wrapTopAndBottom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gur 6 Lineært objek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3CA">
        <w:rPr>
          <w:noProof/>
        </w:rPr>
        <w:drawing>
          <wp:anchor distT="0" distB="0" distL="114300" distR="114300" simplePos="0" relativeHeight="251659264" behindDoc="0" locked="0" layoutInCell="1" allowOverlap="1" wp14:anchorId="64F53CE6" wp14:editId="0EEC1DA3">
            <wp:simplePos x="0" y="0"/>
            <wp:positionH relativeFrom="margin">
              <wp:posOffset>6351905</wp:posOffset>
            </wp:positionH>
            <wp:positionV relativeFrom="margin">
              <wp:posOffset>652780</wp:posOffset>
            </wp:positionV>
            <wp:extent cx="2220595" cy="5250180"/>
            <wp:effectExtent l="0" t="0" r="8255" b="7620"/>
            <wp:wrapTopAndBottom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gur 7 Lineært objekt med eksempe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70F">
        <w:t>Lenker</w:t>
      </w:r>
      <w:bookmarkEnd w:id="26"/>
    </w:p>
    <w:p w14:paraId="78353933" w14:textId="77777777" w:rsidR="0093670F" w:rsidRPr="00E3546C" w:rsidRDefault="0093670F" w:rsidP="00E3546C">
      <w:pPr>
        <w:sectPr w:rsidR="0093670F" w:rsidRPr="00E3546C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2F3C59F4" w14:textId="65B23AC8" w:rsidR="00FA6A76" w:rsidRDefault="00022DB0" w:rsidP="00135FD6">
      <w:pPr>
        <w:pStyle w:val="Bildetekst"/>
        <w:ind w:left="2160" w:firstLine="720"/>
      </w:pPr>
      <w:r>
        <w:t xml:space="preserve">Figur </w:t>
      </w:r>
      <w:r w:rsidR="0032742E">
        <w:rPr>
          <w:b w:val="0"/>
          <w:bCs w:val="0"/>
        </w:rPr>
        <w:fldChar w:fldCharType="begin"/>
      </w:r>
      <w:r w:rsidR="0032742E">
        <w:rPr>
          <w:b w:val="0"/>
          <w:bCs w:val="0"/>
        </w:rPr>
        <w:instrText xml:space="preserve"> SEQ Figur \* ARABIC </w:instrText>
      </w:r>
      <w:r w:rsidR="0032742E">
        <w:rPr>
          <w:b w:val="0"/>
          <w:bCs w:val="0"/>
        </w:rPr>
        <w:fldChar w:fldCharType="separate"/>
      </w:r>
      <w:r w:rsidR="00A3101C">
        <w:rPr>
          <w:b w:val="0"/>
          <w:bCs w:val="0"/>
          <w:noProof/>
        </w:rPr>
        <w:t>6</w:t>
      </w:r>
      <w:r w:rsidR="0032742E">
        <w:rPr>
          <w:b w:val="0"/>
          <w:bCs w:val="0"/>
          <w:noProof/>
          <w:sz w:val="22"/>
        </w:rPr>
        <w:fldChar w:fldCharType="end"/>
      </w:r>
      <w:r>
        <w:t xml:space="preserve"> </w:t>
      </w:r>
      <w:r w:rsidR="0093670F">
        <w:t>Lenke</w:t>
      </w:r>
      <w:r w:rsidR="002943CA">
        <w:t>typer</w:t>
      </w:r>
      <w:r w:rsidR="00A27ECC">
        <w:t xml:space="preserve"> </w:t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>
        <w:t xml:space="preserve">Figur </w:t>
      </w:r>
      <w:r w:rsidR="002C38F3">
        <w:fldChar w:fldCharType="begin"/>
      </w:r>
      <w:r w:rsidR="002C38F3">
        <w:instrText xml:space="preserve"> SEQ Figur \* ARABIC </w:instrText>
      </w:r>
      <w:r w:rsidR="002C38F3">
        <w:fldChar w:fldCharType="separate"/>
      </w:r>
      <w:r w:rsidR="00A3101C">
        <w:rPr>
          <w:noProof/>
        </w:rPr>
        <w:t>7</w:t>
      </w:r>
      <w:r w:rsidR="002C38F3">
        <w:rPr>
          <w:noProof/>
        </w:rPr>
        <w:fldChar w:fldCharType="end"/>
      </w:r>
      <w:r>
        <w:t xml:space="preserve"> </w:t>
      </w:r>
      <w:r w:rsidR="0093670F">
        <w:t>Lenke</w:t>
      </w:r>
      <w:r w:rsidRPr="007C0448">
        <w:t xml:space="preserve"> med eksempel</w:t>
      </w:r>
      <w:r w:rsidR="0075361D">
        <w:br w:type="page"/>
      </w:r>
    </w:p>
    <w:p w14:paraId="3953A3FB" w14:textId="338AF38D" w:rsidR="006E1607" w:rsidRDefault="006E1607" w:rsidP="00DB5D2E">
      <w:pPr>
        <w:pStyle w:val="Overskrift4"/>
        <w:numPr>
          <w:ilvl w:val="3"/>
          <w:numId w:val="29"/>
        </w:numPr>
        <w:pBdr>
          <w:bottom w:val="single" w:sz="12" w:space="4" w:color="auto"/>
        </w:pBdr>
      </w:pPr>
      <w:bookmarkStart w:id="27" w:name="_Toc432510910"/>
      <w:r>
        <w:lastRenderedPageBreak/>
        <w:t>Lineær posisjon</w:t>
      </w:r>
      <w:bookmarkEnd w:id="27"/>
    </w:p>
    <w:p w14:paraId="58C6B2D1" w14:textId="77777777" w:rsidR="00FA6A76" w:rsidRDefault="00FA6A76" w:rsidP="00DB5D2E">
      <w:pPr>
        <w:pStyle w:val="Bildetekst"/>
      </w:pPr>
      <w:r>
        <w:t xml:space="preserve">  </w:t>
      </w:r>
      <w:r>
        <w:tab/>
      </w:r>
      <w:r>
        <w:tab/>
      </w:r>
      <w:r>
        <w:tab/>
      </w:r>
      <w:r>
        <w:tab/>
      </w:r>
    </w:p>
    <w:bookmarkEnd w:id="25"/>
    <w:p w14:paraId="47B69DB1" w14:textId="77777777" w:rsidR="00180747" w:rsidRPr="00396576" w:rsidRDefault="00180747">
      <w:pPr>
        <w:rPr>
          <w:szCs w:val="24"/>
        </w:rPr>
      </w:pPr>
    </w:p>
    <w:p w14:paraId="129FCAA0" w14:textId="77777777" w:rsidR="00180747" w:rsidRPr="00180747" w:rsidRDefault="00180747">
      <w:pPr>
        <w:rPr>
          <w:szCs w:val="24"/>
        </w:rPr>
      </w:pPr>
    </w:p>
    <w:p w14:paraId="172D1CB7" w14:textId="155E4FC1" w:rsidR="00180747" w:rsidRDefault="00E77062" w:rsidP="00180747">
      <w:pPr>
        <w:keepNext/>
        <w:jc w:val="center"/>
      </w:pPr>
      <w:bookmarkStart w:id="28" w:name="BKM_F085012B_FEC2_4124_8948_CB5E1ACDD236"/>
      <w:r>
        <w:rPr>
          <w:noProof/>
          <w:szCs w:val="24"/>
        </w:rPr>
        <w:drawing>
          <wp:inline distT="0" distB="0" distL="0" distR="0" wp14:anchorId="384627DB" wp14:editId="2AE53B35">
            <wp:extent cx="6685200" cy="3445200"/>
            <wp:effectExtent l="0" t="0" r="1905" b="317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 8 Lineær posisj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00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61FC" w14:textId="00BF4B13" w:rsidR="00180747" w:rsidRDefault="00180747" w:rsidP="00180747">
      <w:pPr>
        <w:pStyle w:val="Bildetekst"/>
        <w:jc w:val="center"/>
        <w:rPr>
          <w:szCs w:val="24"/>
        </w:rPr>
      </w:pPr>
      <w:r>
        <w:t xml:space="preserve">Figur </w:t>
      </w:r>
      <w:r w:rsidR="002C38F3">
        <w:fldChar w:fldCharType="begin"/>
      </w:r>
      <w:r w:rsidR="002C38F3">
        <w:instrText xml:space="preserve"> SEQ Figur \* ARABIC </w:instrText>
      </w:r>
      <w:r w:rsidR="002C38F3">
        <w:fldChar w:fldCharType="separate"/>
      </w:r>
      <w:r w:rsidR="00A3101C">
        <w:rPr>
          <w:noProof/>
        </w:rPr>
        <w:t>8</w:t>
      </w:r>
      <w:r w:rsidR="002C38F3">
        <w:rPr>
          <w:noProof/>
        </w:rPr>
        <w:fldChar w:fldCharType="end"/>
      </w:r>
      <w:r>
        <w:t xml:space="preserve"> </w:t>
      </w:r>
      <w:r w:rsidRPr="00726648">
        <w:t>Lineær posisjon</w:t>
      </w:r>
    </w:p>
    <w:bookmarkEnd w:id="28"/>
    <w:p w14:paraId="54C2E1A7" w14:textId="77777777" w:rsidR="00180747" w:rsidRPr="00601670" w:rsidRDefault="00180747">
      <w:pPr>
        <w:rPr>
          <w:szCs w:val="24"/>
        </w:rPr>
      </w:pPr>
    </w:p>
    <w:p w14:paraId="5357AD17" w14:textId="01261BEE" w:rsidR="00396576" w:rsidRDefault="00E77062" w:rsidP="00396576">
      <w:pPr>
        <w:keepNext/>
        <w:jc w:val="center"/>
      </w:pPr>
      <w:bookmarkStart w:id="29" w:name="BKM_984992FB_5C46_421e_92FD_C5A776423272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73BE45" wp14:editId="30349423">
            <wp:simplePos x="0" y="0"/>
            <wp:positionH relativeFrom="column">
              <wp:posOffset>1455420</wp:posOffset>
            </wp:positionH>
            <wp:positionV relativeFrom="paragraph">
              <wp:posOffset>316230</wp:posOffset>
            </wp:positionV>
            <wp:extent cx="5805805" cy="4801235"/>
            <wp:effectExtent l="0" t="0" r="4445" b="0"/>
            <wp:wrapTopAndBottom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gur 9 Lineær posisjon med eksempel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83AFF" w14:textId="54C46361" w:rsidR="00D5725C" w:rsidRDefault="00396576" w:rsidP="00396576">
      <w:pPr>
        <w:pStyle w:val="Bildetekst"/>
        <w:jc w:val="center"/>
      </w:pPr>
      <w:r>
        <w:t xml:space="preserve">Figur </w:t>
      </w:r>
      <w:r w:rsidR="002C38F3">
        <w:fldChar w:fldCharType="begin"/>
      </w:r>
      <w:r w:rsidR="002C38F3">
        <w:instrText xml:space="preserve"> SEQ Figur \* ARABIC </w:instrText>
      </w:r>
      <w:r w:rsidR="002C38F3">
        <w:fldChar w:fldCharType="separate"/>
      </w:r>
      <w:r w:rsidR="00A3101C">
        <w:rPr>
          <w:noProof/>
        </w:rPr>
        <w:t>9</w:t>
      </w:r>
      <w:r w:rsidR="002C38F3">
        <w:rPr>
          <w:noProof/>
        </w:rPr>
        <w:fldChar w:fldCharType="end"/>
      </w:r>
      <w:r>
        <w:t xml:space="preserve"> </w:t>
      </w:r>
      <w:r w:rsidRPr="00E36A88">
        <w:t>Lineær posisjon med eksempel</w:t>
      </w:r>
    </w:p>
    <w:p w14:paraId="7D0AE797" w14:textId="77777777" w:rsidR="00A3101C" w:rsidRPr="002943CA" w:rsidRDefault="00A3101C" w:rsidP="002943CA"/>
    <w:p w14:paraId="21652C40" w14:textId="352F00A6" w:rsidR="00A3101C" w:rsidRDefault="00D5725C" w:rsidP="00A3101C">
      <w:pPr>
        <w:pStyle w:val="Overskrift4"/>
        <w:pBdr>
          <w:bottom w:val="single" w:sz="12" w:space="4" w:color="auto"/>
        </w:pBdr>
        <w:rPr>
          <w:bCs/>
          <w:u w:color="000000"/>
        </w:rPr>
      </w:pPr>
      <w:r>
        <w:br w:type="page"/>
      </w:r>
      <w:bookmarkStart w:id="30" w:name="_Toc432510911"/>
      <w:r w:rsidR="00A3101C">
        <w:rPr>
          <w:bCs/>
          <w:u w:color="000000"/>
        </w:rPr>
        <w:lastRenderedPageBreak/>
        <w:t>Node</w:t>
      </w:r>
      <w:bookmarkEnd w:id="30"/>
    </w:p>
    <w:p w14:paraId="74B9368F" w14:textId="77777777" w:rsidR="00A3101C" w:rsidRPr="002943CA" w:rsidRDefault="00A3101C" w:rsidP="002943CA"/>
    <w:p w14:paraId="1E508C62" w14:textId="77777777" w:rsidR="00A3101C" w:rsidRDefault="00A3101C" w:rsidP="002943CA">
      <w:pPr>
        <w:keepNext/>
        <w:jc w:val="center"/>
      </w:pPr>
      <w:r>
        <w:rPr>
          <w:noProof/>
        </w:rPr>
        <w:drawing>
          <wp:inline distT="0" distB="0" distL="0" distR="0" wp14:anchorId="49E5A7DC" wp14:editId="458F7B70">
            <wp:extent cx="4356000" cy="3204000"/>
            <wp:effectExtent l="0" t="0" r="698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4F81" w14:textId="54992567" w:rsidR="00A3101C" w:rsidRPr="002943CA" w:rsidRDefault="00A3101C" w:rsidP="002943CA">
      <w:pPr>
        <w:pStyle w:val="Bildetekst"/>
        <w:jc w:val="center"/>
        <w:rPr>
          <w:bCs w:val="0"/>
        </w:rPr>
      </w:pPr>
      <w:r>
        <w:t xml:space="preserve">Figur </w:t>
      </w:r>
      <w:r w:rsidR="002C38F3">
        <w:fldChar w:fldCharType="begin"/>
      </w:r>
      <w:r w:rsidR="002C38F3">
        <w:instrText xml:space="preserve"> SEQ Figur \* ARABIC </w:instrText>
      </w:r>
      <w:r w:rsidR="002C38F3">
        <w:fldChar w:fldCharType="separate"/>
      </w:r>
      <w:r>
        <w:rPr>
          <w:noProof/>
        </w:rPr>
        <w:t>10</w:t>
      </w:r>
      <w:r w:rsidR="002C38F3">
        <w:rPr>
          <w:noProof/>
        </w:rPr>
        <w:fldChar w:fldCharType="end"/>
      </w:r>
      <w:r>
        <w:t xml:space="preserve"> Node</w:t>
      </w:r>
    </w:p>
    <w:p w14:paraId="1C1C3B34" w14:textId="77777777" w:rsidR="00180747" w:rsidRDefault="00180747" w:rsidP="00DB5D2E">
      <w:pPr>
        <w:rPr>
          <w:szCs w:val="24"/>
        </w:rPr>
      </w:pPr>
    </w:p>
    <w:bookmarkEnd w:id="29"/>
    <w:p w14:paraId="02180952" w14:textId="77777777" w:rsidR="00180747" w:rsidRPr="00392351" w:rsidRDefault="00180747">
      <w:pPr>
        <w:rPr>
          <w:szCs w:val="24"/>
        </w:rPr>
      </w:pPr>
    </w:p>
    <w:p w14:paraId="0761FD5A" w14:textId="77777777" w:rsidR="00A3101C" w:rsidRDefault="00A3101C">
      <w:pPr>
        <w:rPr>
          <w:rFonts w:ascii="Arial" w:hAnsi="Arial"/>
          <w:b/>
          <w:sz w:val="24"/>
          <w:u w:color="000000"/>
        </w:rPr>
      </w:pPr>
      <w:bookmarkStart w:id="31" w:name="BKM_9D36BBC4_559B_45c4_8CC0_F02C01B08A89"/>
      <w:r>
        <w:rPr>
          <w:u w:color="000000"/>
        </w:rPr>
        <w:br w:type="page"/>
      </w:r>
    </w:p>
    <w:p w14:paraId="6F2A3094" w14:textId="2FCDDB47" w:rsidR="00434313" w:rsidRDefault="00434313" w:rsidP="00180747">
      <w:pPr>
        <w:pStyle w:val="Overskrift3"/>
        <w:rPr>
          <w:u w:color="000000"/>
        </w:rPr>
      </w:pPr>
      <w:bookmarkStart w:id="32" w:name="_Toc432510912"/>
      <w:r>
        <w:rPr>
          <w:u w:color="000000"/>
        </w:rPr>
        <w:lastRenderedPageBreak/>
        <w:t>Tekstlig beskrivelse av modellen</w:t>
      </w:r>
      <w:bookmarkEnd w:id="32"/>
    </w:p>
    <w:p w14:paraId="27310A7B" w14:textId="77777777" w:rsidR="00A3101C" w:rsidRDefault="00A3101C" w:rsidP="002943CA">
      <w:pPr>
        <w:rPr>
          <w:u w:color="000000"/>
        </w:rPr>
      </w:pPr>
    </w:p>
    <w:p w14:paraId="18800F21" w14:textId="77777777" w:rsidR="00166EC3" w:rsidRDefault="00166EC3" w:rsidP="00166EC3">
      <w:pPr>
        <w:pStyle w:val="Overskrift4"/>
      </w:pPr>
      <w:bookmarkStart w:id="33" w:name="_Toc431466223"/>
      <w:bookmarkStart w:id="34" w:name="_Toc431466273"/>
      <w:bookmarkStart w:id="35" w:name="_Toc431466325"/>
      <w:bookmarkStart w:id="36" w:name="_Toc431466236"/>
      <w:bookmarkStart w:id="37" w:name="_Toc431466286"/>
      <w:bookmarkStart w:id="38" w:name="_Toc431466338"/>
      <w:bookmarkStart w:id="39" w:name="BKM_6C460FD9_C67B_4429_9B44_1B7923CB385D"/>
      <w:bookmarkStart w:id="40" w:name="BKM_E80E69F8_AC32_42fe_8E5D_779D7091BBB3"/>
      <w:bookmarkStart w:id="41" w:name="BKM_2C02F74F_BEF4_411d_9D11_FA42675048E5"/>
      <w:bookmarkStart w:id="42" w:name="BKM_3EB8EDB4_2E19_4dfd_8E24_866D6DCD09B5"/>
      <w:bookmarkStart w:id="43" w:name="BKM_BA2B71F7_3F16_4727_87E4_2D52F394322C"/>
      <w:bookmarkStart w:id="44" w:name="_Toc432510913"/>
      <w:bookmarkEnd w:id="0"/>
      <w:bookmarkEnd w:id="1"/>
      <w:bookmarkEnd w:id="16"/>
      <w:bookmarkEnd w:id="17"/>
      <w:bookmarkEnd w:id="31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featureType</w:t>
      </w:r>
      <w:proofErr w:type="spellEnd"/>
      <w:proofErr w:type="gramEnd"/>
      <w:r>
        <w:rPr>
          <w:rFonts w:eastAsia="Arial"/>
        </w:rPr>
        <w:t>» Nettverk</w:t>
      </w:r>
      <w:bookmarkEnd w:id="44"/>
    </w:p>
    <w:p w14:paraId="03D12FB2" w14:textId="77777777" w:rsidR="00166EC3" w:rsidRDefault="00166EC3" w:rsidP="00166EC3">
      <w:pPr>
        <w:ind w:left="1440" w:hanging="1440"/>
        <w:rPr>
          <w:sz w:val="20"/>
        </w:rPr>
      </w:pPr>
      <w:r>
        <w:rPr>
          <w:sz w:val="20"/>
        </w:rPr>
        <w:t>Objekttype som beskriver et nettverk, for eksempel NVDB</w:t>
      </w:r>
    </w:p>
    <w:p w14:paraId="0B1F76D1" w14:textId="77777777" w:rsidR="00166EC3" w:rsidRDefault="00166EC3" w:rsidP="00166EC3">
      <w:pPr>
        <w:rPr>
          <w:color w:val="000000"/>
          <w:sz w:val="20"/>
        </w:rPr>
      </w:pPr>
    </w:p>
    <w:p w14:paraId="511DD76A" w14:textId="77777777" w:rsidR="00166EC3" w:rsidRDefault="00166EC3" w:rsidP="00166EC3">
      <w:pPr>
        <w:pStyle w:val="ListHeader"/>
        <w:rPr>
          <w:u w:val="single"/>
        </w:rPr>
      </w:pPr>
      <w:bookmarkStart w:id="45" w:name="BKM_FD0BF98B_B75C_4A33_BAE7_91C040CD5736"/>
      <w:bookmarkEnd w:id="45"/>
      <w:proofErr w:type="spellStart"/>
      <w:r>
        <w:rPr>
          <w:rFonts w:eastAsia="Arial"/>
        </w:rPr>
        <w:t>Attributter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330"/>
        <w:gridCol w:w="6120"/>
        <w:gridCol w:w="900"/>
        <w:gridCol w:w="720"/>
        <w:gridCol w:w="2520"/>
      </w:tblGrid>
      <w:tr w:rsidR="00166EC3" w14:paraId="7BE0792E" w14:textId="77777777" w:rsidTr="0034612D">
        <w:trPr>
          <w:trHeight w:val="215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DDCCC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05F53D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E042B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12D737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Multipl</w:t>
            </w:r>
            <w:proofErr w:type="spellEnd"/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71A8A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221DD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6D56E28C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95C801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6B697" w14:textId="77777777" w:rsidR="00166EC3" w:rsidRDefault="00166EC3" w:rsidP="0034612D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nettverksnavn</w:t>
            </w:r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378BCF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Navn på nettverket.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FB4C95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5B570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FE6433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CharacterString</w:t>
            </w:r>
            <w:proofErr w:type="spellEnd"/>
          </w:p>
        </w:tc>
      </w:tr>
    </w:tbl>
    <w:p w14:paraId="393E15E3" w14:textId="77777777" w:rsidR="00166EC3" w:rsidRDefault="00166EC3" w:rsidP="00166EC3">
      <w:pPr>
        <w:rPr>
          <w:color w:val="000000"/>
          <w:sz w:val="20"/>
        </w:rPr>
      </w:pPr>
    </w:p>
    <w:p w14:paraId="1DDA7737" w14:textId="77777777" w:rsidR="00166EC3" w:rsidRDefault="00166EC3" w:rsidP="00166EC3">
      <w:pPr>
        <w:rPr>
          <w:color w:val="000000"/>
          <w:sz w:val="20"/>
        </w:rPr>
      </w:pPr>
    </w:p>
    <w:p w14:paraId="611C32F9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7C5DC654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DC6AED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FED23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D3C386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00DE52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61B4FB93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8E7CDA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58863E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22EA91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8D81AF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Network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048A23FB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2430E8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7533CF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16C09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1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nettverk</w:t>
            </w:r>
            <w:r>
              <w:rPr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AA54F5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*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</w:tbl>
    <w:p w14:paraId="42931A04" w14:textId="77777777" w:rsidR="00166EC3" w:rsidRDefault="00166EC3" w:rsidP="00166EC3">
      <w:pPr>
        <w:rPr>
          <w:color w:val="000000"/>
          <w:sz w:val="20"/>
        </w:rPr>
      </w:pPr>
      <w:bookmarkStart w:id="46" w:name="BKM_CD166901_1AC3_434E_A788_D71224A7DB9C"/>
      <w:bookmarkEnd w:id="46"/>
    </w:p>
    <w:p w14:paraId="2059F062" w14:textId="77777777" w:rsidR="00166EC3" w:rsidRDefault="00166EC3" w:rsidP="00166EC3">
      <w:pPr>
        <w:pStyle w:val="Overskrift4"/>
      </w:pPr>
      <w:bookmarkStart w:id="47" w:name="_Toc432510914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featureType</w:t>
      </w:r>
      <w:proofErr w:type="spellEnd"/>
      <w:proofErr w:type="gramEnd"/>
      <w:r>
        <w:rPr>
          <w:rFonts w:eastAsia="Arial"/>
        </w:rPr>
        <w:t>» Nettverkselement</w:t>
      </w:r>
      <w:bookmarkEnd w:id="47"/>
    </w:p>
    <w:p w14:paraId="3567ACC7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 xml:space="preserve">Abstrakt objekttype som representerer et element i et nettverk. </w:t>
      </w:r>
    </w:p>
    <w:p w14:paraId="655C2B94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i/>
          <w:color w:val="000000"/>
          <w:sz w:val="20"/>
        </w:rPr>
        <w:t xml:space="preserve">Realisering av INSPIRE </w:t>
      </w:r>
      <w:proofErr w:type="spellStart"/>
      <w:proofErr w:type="gramStart"/>
      <w:r>
        <w:rPr>
          <w:i/>
          <w:color w:val="000000"/>
          <w:sz w:val="20"/>
        </w:rPr>
        <w:t>Network:NetworkElement</w:t>
      </w:r>
      <w:proofErr w:type="spellEnd"/>
      <w:proofErr w:type="gramEnd"/>
    </w:p>
    <w:p w14:paraId="1C00AC14" w14:textId="77777777" w:rsidR="00166EC3" w:rsidRDefault="00166EC3" w:rsidP="00166EC3">
      <w:pPr>
        <w:ind w:left="1440" w:hanging="1440"/>
        <w:rPr>
          <w:sz w:val="20"/>
        </w:rPr>
      </w:pPr>
    </w:p>
    <w:p w14:paraId="60D6308A" w14:textId="77777777" w:rsidR="00166EC3" w:rsidRDefault="00166EC3" w:rsidP="00166EC3">
      <w:pPr>
        <w:rPr>
          <w:color w:val="000000"/>
          <w:sz w:val="20"/>
        </w:rPr>
      </w:pPr>
    </w:p>
    <w:p w14:paraId="1410FD98" w14:textId="77777777" w:rsidR="00166EC3" w:rsidRDefault="00166EC3" w:rsidP="00166EC3">
      <w:pPr>
        <w:pStyle w:val="ListHeader"/>
        <w:rPr>
          <w:u w:val="single"/>
        </w:rPr>
      </w:pPr>
      <w:proofErr w:type="spellStart"/>
      <w:r>
        <w:rPr>
          <w:rFonts w:eastAsia="Arial"/>
        </w:rPr>
        <w:t>Attributter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330"/>
        <w:gridCol w:w="6120"/>
        <w:gridCol w:w="900"/>
        <w:gridCol w:w="720"/>
        <w:gridCol w:w="2520"/>
      </w:tblGrid>
      <w:tr w:rsidR="00166EC3" w14:paraId="1A647D5D" w14:textId="77777777" w:rsidTr="0034612D">
        <w:trPr>
          <w:trHeight w:val="215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D736D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21A2D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D31AAD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B308A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Multipl</w:t>
            </w:r>
            <w:proofErr w:type="spellEnd"/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FFC82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6F226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774A5205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A1F4C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FF572A" w14:textId="77777777" w:rsidR="00166EC3" w:rsidRDefault="00166EC3" w:rsidP="0034612D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identifikasjon</w:t>
            </w:r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FB4B5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Unik identifikasjon av nettverkselementet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846469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0CF620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4AE544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Identifikasjon</w:t>
            </w:r>
          </w:p>
        </w:tc>
      </w:tr>
    </w:tbl>
    <w:p w14:paraId="79396E71" w14:textId="77777777" w:rsidR="00166EC3" w:rsidRDefault="00166EC3" w:rsidP="00166EC3">
      <w:pPr>
        <w:rPr>
          <w:color w:val="000000"/>
          <w:sz w:val="20"/>
        </w:rPr>
      </w:pPr>
    </w:p>
    <w:p w14:paraId="2B4EE328" w14:textId="77777777" w:rsidR="00166EC3" w:rsidRDefault="00166EC3" w:rsidP="00166EC3">
      <w:pPr>
        <w:rPr>
          <w:color w:val="000000"/>
          <w:sz w:val="20"/>
        </w:rPr>
      </w:pPr>
    </w:p>
    <w:p w14:paraId="0C6D43FC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39B27A2D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D5D4D7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532215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4F61A2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1742B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7ABE0CBC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05E10C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754E2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A065E7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215DF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LR_Feature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60017B35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B8AE5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0C641C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6955BF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B567B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NetworkElement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1E527030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E087E1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C9A49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C3D9A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940360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Fellesegenskaper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3A3B29DF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6B402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49103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4BE33A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8F851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  <w:tr w:rsidR="00166EC3" w14:paraId="27BE743B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C21FD0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B3332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EDB0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1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nettverk</w:t>
            </w:r>
            <w:r>
              <w:rPr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661B0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*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  <w:tr w:rsidR="00166EC3" w14:paraId="2C972C6B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DC65C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lastRenderedPageBreak/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2FA9D7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935E98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GeneralisertLenke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A0BD9E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06D71541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8FCC6E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A25D59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E3DA73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Node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4053AD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196D3F8C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570654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9A8256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86CB19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Lenkesett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2A5E36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</w:tbl>
    <w:p w14:paraId="0F2B8FFD" w14:textId="77777777" w:rsidR="00166EC3" w:rsidRDefault="00166EC3" w:rsidP="00166EC3">
      <w:pPr>
        <w:rPr>
          <w:color w:val="000000"/>
          <w:sz w:val="20"/>
        </w:rPr>
      </w:pPr>
    </w:p>
    <w:p w14:paraId="153FA43F" w14:textId="77777777" w:rsidR="00166EC3" w:rsidRDefault="00166EC3" w:rsidP="00166EC3">
      <w:pPr>
        <w:pStyle w:val="Overskrift4"/>
      </w:pPr>
      <w:bookmarkStart w:id="48" w:name="_Toc432510915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featureType</w:t>
      </w:r>
      <w:proofErr w:type="spellEnd"/>
      <w:proofErr w:type="gramEnd"/>
      <w:r>
        <w:rPr>
          <w:rFonts w:eastAsia="Arial"/>
        </w:rPr>
        <w:t xml:space="preserve">» </w:t>
      </w:r>
      <w:proofErr w:type="spellStart"/>
      <w:r>
        <w:rPr>
          <w:rFonts w:eastAsia="Arial"/>
        </w:rPr>
        <w:t>GeneralisertLenke</w:t>
      </w:r>
      <w:bookmarkEnd w:id="48"/>
      <w:proofErr w:type="spellEnd"/>
    </w:p>
    <w:p w14:paraId="458CB55E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>Abstrakt, generalisert objekttype for nettverkslenker, med generelle egenskaper som muliggjør lineære referanser til lenkene</w:t>
      </w:r>
    </w:p>
    <w:p w14:paraId="42169EA1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i/>
          <w:color w:val="000000"/>
          <w:sz w:val="20"/>
        </w:rPr>
        <w:t xml:space="preserve">Realisering av INSPIRE </w:t>
      </w:r>
      <w:proofErr w:type="spellStart"/>
      <w:proofErr w:type="gramStart"/>
      <w:r>
        <w:rPr>
          <w:i/>
          <w:color w:val="000000"/>
          <w:sz w:val="20"/>
        </w:rPr>
        <w:t>Network:GeneralisedLink</w:t>
      </w:r>
      <w:proofErr w:type="spellEnd"/>
      <w:proofErr w:type="gramEnd"/>
      <w:r>
        <w:rPr>
          <w:i/>
          <w:color w:val="000000"/>
          <w:sz w:val="20"/>
        </w:rPr>
        <w:t xml:space="preserve"> og ISO19148 </w:t>
      </w:r>
      <w:proofErr w:type="spellStart"/>
      <w:r>
        <w:rPr>
          <w:i/>
          <w:color w:val="000000"/>
          <w:sz w:val="20"/>
        </w:rPr>
        <w:t>LR_Feature</w:t>
      </w:r>
      <w:proofErr w:type="spellEnd"/>
      <w:r>
        <w:rPr>
          <w:i/>
          <w:color w:val="000000"/>
          <w:sz w:val="20"/>
        </w:rPr>
        <w:t>.</w:t>
      </w:r>
    </w:p>
    <w:p w14:paraId="78D06B44" w14:textId="77777777" w:rsidR="00166EC3" w:rsidRDefault="00166EC3" w:rsidP="00166EC3">
      <w:pPr>
        <w:ind w:left="1440" w:hanging="1440"/>
        <w:rPr>
          <w:sz w:val="20"/>
        </w:rPr>
      </w:pPr>
    </w:p>
    <w:p w14:paraId="6EAFF54E" w14:textId="77777777" w:rsidR="00166EC3" w:rsidRDefault="00166EC3" w:rsidP="00166EC3">
      <w:pPr>
        <w:rPr>
          <w:color w:val="000000"/>
          <w:sz w:val="20"/>
        </w:rPr>
      </w:pPr>
    </w:p>
    <w:p w14:paraId="6F6296DC" w14:textId="77777777" w:rsidR="00166EC3" w:rsidRDefault="00166EC3" w:rsidP="00166EC3">
      <w:pPr>
        <w:pStyle w:val="ListHeader"/>
        <w:rPr>
          <w:u w:val="single"/>
        </w:rPr>
      </w:pPr>
      <w:proofErr w:type="spellStart"/>
      <w:r>
        <w:rPr>
          <w:rFonts w:eastAsia="Arial"/>
        </w:rPr>
        <w:t>Attributter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330"/>
        <w:gridCol w:w="6120"/>
        <w:gridCol w:w="900"/>
        <w:gridCol w:w="720"/>
        <w:gridCol w:w="2520"/>
      </w:tblGrid>
      <w:tr w:rsidR="00166EC3" w14:paraId="39197E92" w14:textId="77777777" w:rsidTr="0034612D">
        <w:trPr>
          <w:trHeight w:val="215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27AEC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727318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644DF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7D013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Multipl</w:t>
            </w:r>
            <w:proofErr w:type="spellEnd"/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A58663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2135CA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151D106F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196801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B7B459" w14:textId="77777777" w:rsidR="00166EC3" w:rsidRDefault="00166EC3" w:rsidP="0034612D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standardLRM</w:t>
            </w:r>
            <w:proofErr w:type="spellEnd"/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8E86D5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Standard metode som brukes for å angi lineære referanser til lenken</w:t>
            </w:r>
          </w:p>
          <w:p w14:paraId="6BD784AD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4609BEE2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Merknad: Kan overstyres for den enkelte posisjonsangivelse. </w:t>
            </w:r>
          </w:p>
          <w:p w14:paraId="7EECBC70" w14:textId="77777777" w:rsidR="00166EC3" w:rsidRDefault="00166EC3" w:rsidP="0034612D">
            <w:pPr>
              <w:rPr>
                <w:color w:val="0F0F0F"/>
                <w:sz w:val="20"/>
              </w:rPr>
            </w:pPr>
          </w:p>
          <w:p w14:paraId="5B061ACF" w14:textId="77777777" w:rsidR="00166EC3" w:rsidRPr="00166EC3" w:rsidRDefault="00166EC3" w:rsidP="0034612D">
            <w:pPr>
              <w:rPr>
                <w:color w:val="000000"/>
                <w:sz w:val="20"/>
                <w:lang w:val="en-GB"/>
              </w:rPr>
            </w:pPr>
            <w:r w:rsidRPr="00166EC3">
              <w:rPr>
                <w:i/>
                <w:color w:val="0F0F0F"/>
                <w:sz w:val="20"/>
                <w:lang w:val="en-GB"/>
              </w:rPr>
              <w:t xml:space="preserve">ISO19148: </w:t>
            </w:r>
            <w:proofErr w:type="spellStart"/>
            <w:r w:rsidRPr="00166EC3">
              <w:rPr>
                <w:i/>
                <w:color w:val="0F0F0F"/>
                <w:sz w:val="20"/>
                <w:lang w:val="en-GB"/>
              </w:rPr>
              <w:t>LR_ILinearElement</w:t>
            </w:r>
            <w:proofErr w:type="spellEnd"/>
            <w:r w:rsidRPr="00166EC3">
              <w:rPr>
                <w:i/>
                <w:color w:val="0F0F0F"/>
                <w:sz w:val="20"/>
                <w:lang w:val="en-GB"/>
              </w:rPr>
              <w:t xml:space="preserve"> ::</w:t>
            </w:r>
            <w:proofErr w:type="spellStart"/>
            <w:r w:rsidRPr="00166EC3">
              <w:rPr>
                <w:i/>
                <w:color w:val="0F0F0F"/>
                <w:sz w:val="20"/>
                <w:lang w:val="en-GB"/>
              </w:rPr>
              <w:t>defaultLRM</w:t>
            </w:r>
            <w:proofErr w:type="spellEnd"/>
            <w:r w:rsidRPr="00166EC3">
              <w:rPr>
                <w:i/>
                <w:color w:val="0F0F0F"/>
                <w:sz w:val="20"/>
                <w:lang w:val="en-GB"/>
              </w:rPr>
              <w:t xml:space="preserve">() : </w:t>
            </w:r>
            <w:proofErr w:type="spellStart"/>
            <w:r w:rsidRPr="00166EC3">
              <w:rPr>
                <w:i/>
                <w:color w:val="0F0F0F"/>
                <w:sz w:val="20"/>
                <w:lang w:val="en-GB"/>
              </w:rPr>
              <w:t>LR_LinearReferencingMethod</w:t>
            </w:r>
            <w:proofErr w:type="spellEnd"/>
          </w:p>
          <w:p w14:paraId="143F5670" w14:textId="77777777" w:rsidR="00166EC3" w:rsidRPr="00166EC3" w:rsidRDefault="00166EC3" w:rsidP="0034612D">
            <w:pPr>
              <w:rPr>
                <w:sz w:val="20"/>
                <w:lang w:val="en-GB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E3B4FE" w14:textId="77777777" w:rsidR="00166EC3" w:rsidRDefault="00166EC3" w:rsidP="0034612D">
            <w:pPr>
              <w:rPr>
                <w:sz w:val="20"/>
              </w:rPr>
            </w:pPr>
            <w:r w:rsidRPr="00166EC3">
              <w:rPr>
                <w:color w:val="000000"/>
                <w:sz w:val="20"/>
                <w:lang w:val="en-GB"/>
              </w:rPr>
              <w:t xml:space="preserve"> </w:t>
            </w:r>
            <w:r>
              <w:rPr>
                <w:color w:val="000000"/>
                <w:sz w:val="20"/>
              </w:rPr>
              <w:t>[0..1]</w:t>
            </w: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A357DB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6E2F65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LineærReferanseMetode</w:t>
            </w:r>
            <w:proofErr w:type="spellEnd"/>
          </w:p>
        </w:tc>
      </w:tr>
      <w:tr w:rsidR="00166EC3" w14:paraId="44810A96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0C2487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E21D58" w14:textId="77777777" w:rsidR="00166EC3" w:rsidRDefault="00166EC3" w:rsidP="0034612D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måltLengde</w:t>
            </w:r>
            <w:proofErr w:type="spellEnd"/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8C8BB0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Målt lengde for lenken, innenfor lenkens lineære referansesystem</w:t>
            </w:r>
          </w:p>
          <w:p w14:paraId="52D7CD28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3BE658CA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Merknad: Målt lengde overstyrer geometrilengde. </w:t>
            </w:r>
          </w:p>
          <w:p w14:paraId="0EE90E62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1DD986A4" w14:textId="77777777" w:rsidR="00166EC3" w:rsidRPr="001F3851" w:rsidRDefault="00166EC3" w:rsidP="0034612D">
            <w:pPr>
              <w:rPr>
                <w:color w:val="000000"/>
                <w:sz w:val="20"/>
                <w:lang w:val="en-GB"/>
              </w:rPr>
            </w:pPr>
            <w:r w:rsidRPr="001F3851">
              <w:rPr>
                <w:i/>
                <w:color w:val="0F0F0F"/>
                <w:sz w:val="20"/>
                <w:lang w:val="en-GB"/>
              </w:rPr>
              <w:t xml:space="preserve">ISO19148: </w:t>
            </w:r>
            <w:proofErr w:type="spellStart"/>
            <w:r w:rsidRPr="001F3851">
              <w:rPr>
                <w:i/>
                <w:color w:val="0F0F0F"/>
                <w:sz w:val="20"/>
                <w:lang w:val="en-GB"/>
              </w:rPr>
              <w:t>LR_ILinearElement</w:t>
            </w:r>
            <w:proofErr w:type="spellEnd"/>
            <w:r w:rsidRPr="001F3851">
              <w:rPr>
                <w:i/>
                <w:color w:val="0F0F0F"/>
                <w:sz w:val="20"/>
                <w:lang w:val="en-GB"/>
              </w:rPr>
              <w:t xml:space="preserve"> ::measure(</w:t>
            </w:r>
            <w:proofErr w:type="spellStart"/>
            <w:r w:rsidRPr="001F3851">
              <w:rPr>
                <w:i/>
                <w:color w:val="0F0F0F"/>
                <w:sz w:val="20"/>
                <w:lang w:val="en-GB"/>
              </w:rPr>
              <w:t>measureAttribute</w:t>
            </w:r>
            <w:proofErr w:type="spellEnd"/>
            <w:r w:rsidRPr="001F3851">
              <w:rPr>
                <w:i/>
                <w:color w:val="0F0F0F"/>
                <w:sz w:val="20"/>
                <w:lang w:val="en-GB"/>
              </w:rPr>
              <w:t xml:space="preserve"> : </w:t>
            </w:r>
            <w:proofErr w:type="spellStart"/>
            <w:r w:rsidRPr="001F3851">
              <w:rPr>
                <w:i/>
                <w:color w:val="0F0F0F"/>
                <w:sz w:val="20"/>
                <w:lang w:val="en-GB"/>
              </w:rPr>
              <w:t>CharacterString</w:t>
            </w:r>
            <w:proofErr w:type="spellEnd"/>
            <w:r w:rsidRPr="001F3851">
              <w:rPr>
                <w:i/>
                <w:color w:val="0F0F0F"/>
                <w:sz w:val="20"/>
                <w:lang w:val="en-GB"/>
              </w:rPr>
              <w:t xml:space="preserve"> = </w:t>
            </w:r>
            <w:proofErr w:type="spellStart"/>
            <w:r w:rsidRPr="001F3851">
              <w:rPr>
                <w:i/>
                <w:color w:val="0F0F0F"/>
                <w:sz w:val="20"/>
                <w:lang w:val="en-GB"/>
              </w:rPr>
              <w:t>defaultLength</w:t>
            </w:r>
            <w:proofErr w:type="spellEnd"/>
            <w:r w:rsidRPr="001F3851">
              <w:rPr>
                <w:i/>
                <w:color w:val="0F0F0F"/>
                <w:sz w:val="20"/>
                <w:lang w:val="en-GB"/>
              </w:rPr>
              <w:t>) : Measure</w:t>
            </w:r>
          </w:p>
          <w:p w14:paraId="3D0F0E88" w14:textId="77777777" w:rsidR="00166EC3" w:rsidRPr="001F3851" w:rsidRDefault="00166EC3" w:rsidP="0034612D">
            <w:pPr>
              <w:rPr>
                <w:sz w:val="20"/>
                <w:lang w:val="en-GB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AD3FCA" w14:textId="77777777" w:rsidR="00166EC3" w:rsidRDefault="00166EC3" w:rsidP="0034612D">
            <w:pPr>
              <w:rPr>
                <w:sz w:val="20"/>
              </w:rPr>
            </w:pPr>
            <w:r w:rsidRPr="001F3851">
              <w:rPr>
                <w:color w:val="000000"/>
                <w:sz w:val="20"/>
                <w:lang w:val="en-GB"/>
              </w:rPr>
              <w:t xml:space="preserve"> </w:t>
            </w:r>
            <w:r>
              <w:rPr>
                <w:color w:val="000000"/>
                <w:sz w:val="20"/>
              </w:rPr>
              <w:t>[0..1]</w:t>
            </w: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74EDB1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CF79D1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</w:tr>
    </w:tbl>
    <w:p w14:paraId="257FF728" w14:textId="77777777" w:rsidR="00166EC3" w:rsidRDefault="00166EC3" w:rsidP="00166EC3">
      <w:pPr>
        <w:rPr>
          <w:color w:val="000000"/>
          <w:sz w:val="20"/>
        </w:rPr>
      </w:pPr>
    </w:p>
    <w:p w14:paraId="39398B21" w14:textId="77777777" w:rsidR="00166EC3" w:rsidRDefault="00166EC3" w:rsidP="00166EC3">
      <w:pPr>
        <w:rPr>
          <w:color w:val="000000"/>
          <w:sz w:val="20"/>
        </w:rPr>
      </w:pPr>
    </w:p>
    <w:p w14:paraId="6F9B4368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6EF21B79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75E57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F1DE3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E72D8A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CAD24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6E338290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14F2CE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B3C0CD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82487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GeneralisertLenke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9E47C0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GeneralisedLink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754AC943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4CB25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921599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3492D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GeneralisertLenke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2B1ED6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4CC4B589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180128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F13213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1AD4DF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Lenkesett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656447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*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GeneralisertLenke</w:t>
            </w:r>
            <w:proofErr w:type="spellEnd"/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  <w:tr w:rsidR="00166EC3" w14:paraId="031404DF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51606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DAB074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B04EE6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CF91AA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GeneralisertLenke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0584D7C2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0B97E2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lastRenderedPageBreak/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CE8DC7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21B926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Lenkesekvens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8C6F0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GeneralisertLenke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</w:tbl>
    <w:p w14:paraId="5455D689" w14:textId="77777777" w:rsidR="00166EC3" w:rsidRDefault="00166EC3" w:rsidP="00166EC3">
      <w:pPr>
        <w:rPr>
          <w:color w:val="000000"/>
          <w:sz w:val="20"/>
        </w:rPr>
      </w:pPr>
    </w:p>
    <w:p w14:paraId="7C143449" w14:textId="77777777" w:rsidR="00166EC3" w:rsidRDefault="00166EC3" w:rsidP="00166EC3">
      <w:pPr>
        <w:pStyle w:val="Overskrift4"/>
      </w:pPr>
      <w:bookmarkStart w:id="49" w:name="_Toc432510916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featureType</w:t>
      </w:r>
      <w:proofErr w:type="spellEnd"/>
      <w:proofErr w:type="gramEnd"/>
      <w:r>
        <w:rPr>
          <w:rFonts w:eastAsia="Arial"/>
        </w:rPr>
        <w:t>» Lenke</w:t>
      </w:r>
      <w:bookmarkEnd w:id="49"/>
    </w:p>
    <w:p w14:paraId="2E26D1A7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>Abstrakt objekttype for nettverkslenker, med mulighet for å angi tilhørighet til og posisjon i en sekvens av lenker.</w:t>
      </w:r>
    </w:p>
    <w:p w14:paraId="2245B455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6723F15A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>Merknad: Lenkens posisjon i et nettverk og skalering av lengde i forhold til geometrilengde kan angis på flere alternative måter:</w:t>
      </w:r>
    </w:p>
    <w:p w14:paraId="68EEE6AE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30148B03" w14:textId="77777777" w:rsidR="00166EC3" w:rsidRDefault="00166EC3" w:rsidP="00166EC3">
      <w:pPr>
        <w:numPr>
          <w:ilvl w:val="0"/>
          <w:numId w:val="62"/>
        </w:numPr>
        <w:ind w:left="1800" w:hanging="1800"/>
        <w:rPr>
          <w:color w:val="000000"/>
          <w:sz w:val="20"/>
        </w:rPr>
      </w:pPr>
      <w:r>
        <w:rPr>
          <w:color w:val="000000"/>
          <w:sz w:val="20"/>
        </w:rPr>
        <w:t xml:space="preserve">Kun </w:t>
      </w:r>
      <w:proofErr w:type="spellStart"/>
      <w:r>
        <w:rPr>
          <w:color w:val="000000"/>
          <w:sz w:val="20"/>
        </w:rPr>
        <w:t>startVerdi</w:t>
      </w:r>
      <w:proofErr w:type="spellEnd"/>
      <w:r>
        <w:rPr>
          <w:color w:val="000000"/>
          <w:sz w:val="20"/>
        </w:rPr>
        <w:t xml:space="preserve">. Målt lengde og sluttverdi er lik geometrilengde </w:t>
      </w:r>
    </w:p>
    <w:p w14:paraId="1F25B7DA" w14:textId="77777777" w:rsidR="00166EC3" w:rsidRDefault="00166EC3" w:rsidP="00166EC3">
      <w:pPr>
        <w:numPr>
          <w:ilvl w:val="0"/>
          <w:numId w:val="63"/>
        </w:numPr>
        <w:ind w:left="1800" w:hanging="1800"/>
        <w:rPr>
          <w:color w:val="000000"/>
          <w:sz w:val="20"/>
        </w:rPr>
      </w:pPr>
      <w:r>
        <w:rPr>
          <w:color w:val="000000"/>
          <w:sz w:val="20"/>
        </w:rPr>
        <w:t xml:space="preserve">Kombinasjonen </w:t>
      </w:r>
      <w:proofErr w:type="spellStart"/>
      <w:r>
        <w:rPr>
          <w:color w:val="000000"/>
          <w:sz w:val="20"/>
        </w:rPr>
        <w:t>startVerdi-sluttVerdi</w:t>
      </w:r>
      <w:proofErr w:type="spellEnd"/>
      <w:r>
        <w:rPr>
          <w:color w:val="000000"/>
          <w:sz w:val="20"/>
        </w:rPr>
        <w:t xml:space="preserve">. Målt lengde er lik differansen mellom disse egenskapene. </w:t>
      </w:r>
    </w:p>
    <w:p w14:paraId="050ADDCC" w14:textId="77777777" w:rsidR="00166EC3" w:rsidRDefault="00166EC3" w:rsidP="00166EC3">
      <w:pPr>
        <w:numPr>
          <w:ilvl w:val="0"/>
          <w:numId w:val="63"/>
        </w:numPr>
        <w:ind w:left="1800" w:hanging="1800"/>
        <w:rPr>
          <w:color w:val="000000"/>
          <w:sz w:val="20"/>
        </w:rPr>
      </w:pPr>
      <w:r>
        <w:rPr>
          <w:color w:val="000000"/>
          <w:sz w:val="20"/>
        </w:rPr>
        <w:t xml:space="preserve">Kombinasjonen </w:t>
      </w:r>
      <w:proofErr w:type="spellStart"/>
      <w:r>
        <w:rPr>
          <w:color w:val="000000"/>
          <w:sz w:val="20"/>
        </w:rPr>
        <w:t>startVerdi-måltLengde</w:t>
      </w:r>
      <w:proofErr w:type="spellEnd"/>
      <w:r>
        <w:rPr>
          <w:color w:val="000000"/>
          <w:sz w:val="20"/>
        </w:rPr>
        <w:t xml:space="preserve">. Sluttverdi er lik summen av disse egenskapene. </w:t>
      </w:r>
    </w:p>
    <w:p w14:paraId="0CEB860C" w14:textId="77777777" w:rsidR="00166EC3" w:rsidRDefault="00166EC3" w:rsidP="00166EC3">
      <w:pPr>
        <w:numPr>
          <w:ilvl w:val="0"/>
          <w:numId w:val="63"/>
        </w:numPr>
        <w:ind w:left="1800" w:hanging="1800"/>
        <w:rPr>
          <w:color w:val="000000"/>
          <w:sz w:val="20"/>
        </w:rPr>
      </w:pPr>
      <w:r>
        <w:rPr>
          <w:color w:val="000000"/>
          <w:sz w:val="20"/>
        </w:rPr>
        <w:t xml:space="preserve">Kun </w:t>
      </w:r>
      <w:proofErr w:type="spellStart"/>
      <w:r>
        <w:rPr>
          <w:color w:val="000000"/>
          <w:sz w:val="20"/>
        </w:rPr>
        <w:t>måltLengde</w:t>
      </w:r>
      <w:proofErr w:type="spellEnd"/>
      <w:r>
        <w:rPr>
          <w:color w:val="000000"/>
          <w:sz w:val="20"/>
        </w:rPr>
        <w:t xml:space="preserve">. </w:t>
      </w:r>
      <w:proofErr w:type="gramStart"/>
      <w:r>
        <w:rPr>
          <w:color w:val="000000"/>
          <w:sz w:val="20"/>
        </w:rPr>
        <w:t>startverdi</w:t>
      </w:r>
      <w:proofErr w:type="gramEnd"/>
      <w:r>
        <w:rPr>
          <w:color w:val="000000"/>
          <w:sz w:val="20"/>
        </w:rPr>
        <w:t xml:space="preserve"> er lik 0, og sluttverdi er lik målt lengde </w:t>
      </w:r>
    </w:p>
    <w:p w14:paraId="428230E8" w14:textId="77777777" w:rsidR="00166EC3" w:rsidRDefault="00166EC3" w:rsidP="00166EC3">
      <w:pPr>
        <w:numPr>
          <w:ilvl w:val="0"/>
          <w:numId w:val="63"/>
        </w:numPr>
        <w:ind w:left="1800" w:hanging="1800"/>
        <w:rPr>
          <w:color w:val="000000"/>
          <w:sz w:val="20"/>
        </w:rPr>
      </w:pPr>
      <w:r>
        <w:rPr>
          <w:color w:val="000000"/>
          <w:sz w:val="20"/>
        </w:rPr>
        <w:t xml:space="preserve">Ingen av egenskapene angitt. Kun geometrien benyttes for beregning av posisjoner. </w:t>
      </w:r>
    </w:p>
    <w:p w14:paraId="179B171D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33D27D6A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i/>
          <w:color w:val="000000"/>
          <w:sz w:val="20"/>
        </w:rPr>
        <w:t xml:space="preserve">Realisering av INSPIRE </w:t>
      </w:r>
      <w:proofErr w:type="spellStart"/>
      <w:proofErr w:type="gramStart"/>
      <w:r>
        <w:rPr>
          <w:i/>
          <w:color w:val="000000"/>
          <w:sz w:val="20"/>
        </w:rPr>
        <w:t>Network:Link</w:t>
      </w:r>
      <w:proofErr w:type="spellEnd"/>
      <w:proofErr w:type="gramEnd"/>
      <w:r>
        <w:rPr>
          <w:i/>
          <w:color w:val="000000"/>
          <w:sz w:val="20"/>
        </w:rPr>
        <w:t>.</w:t>
      </w:r>
    </w:p>
    <w:p w14:paraId="2D222918" w14:textId="77777777" w:rsidR="00166EC3" w:rsidRDefault="00166EC3" w:rsidP="00166EC3">
      <w:pPr>
        <w:ind w:left="1440" w:hanging="1440"/>
        <w:rPr>
          <w:sz w:val="20"/>
        </w:rPr>
      </w:pPr>
    </w:p>
    <w:p w14:paraId="128F528A" w14:textId="77777777" w:rsidR="00166EC3" w:rsidRDefault="00166EC3" w:rsidP="00166EC3">
      <w:pPr>
        <w:rPr>
          <w:color w:val="000000"/>
          <w:sz w:val="20"/>
        </w:rPr>
      </w:pPr>
    </w:p>
    <w:p w14:paraId="1F5E434A" w14:textId="77777777" w:rsidR="00166EC3" w:rsidRDefault="00166EC3" w:rsidP="00166EC3">
      <w:pPr>
        <w:pStyle w:val="ListHeader"/>
        <w:rPr>
          <w:u w:val="single"/>
        </w:rPr>
      </w:pPr>
      <w:proofErr w:type="spellStart"/>
      <w:r>
        <w:rPr>
          <w:rFonts w:eastAsia="Arial"/>
        </w:rPr>
        <w:t>Attributter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330"/>
        <w:gridCol w:w="6120"/>
        <w:gridCol w:w="900"/>
        <w:gridCol w:w="720"/>
        <w:gridCol w:w="2520"/>
      </w:tblGrid>
      <w:tr w:rsidR="00166EC3" w14:paraId="74193045" w14:textId="77777777" w:rsidTr="0034612D">
        <w:trPr>
          <w:trHeight w:val="215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8287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45ABCF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DCF5CC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CE6588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Multipl</w:t>
            </w:r>
            <w:proofErr w:type="spellEnd"/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19E4C1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698B7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1991059A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5DBC8F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17663B" w14:textId="77777777" w:rsidR="00166EC3" w:rsidRDefault="00166EC3" w:rsidP="0034612D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startposisjon</w:t>
            </w:r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B9CCB0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F0F0F"/>
                <w:sz w:val="20"/>
              </w:rPr>
              <w:t>startposisjon</w:t>
            </w:r>
            <w:proofErr w:type="gramEnd"/>
            <w:r>
              <w:rPr>
                <w:color w:val="0F0F0F"/>
                <w:sz w:val="20"/>
              </w:rPr>
              <w:t xml:space="preserve"> for lenken i et lineært referansesystem</w:t>
            </w:r>
          </w:p>
          <w:p w14:paraId="56EE3B1A" w14:textId="77777777" w:rsidR="00166EC3" w:rsidRDefault="00166EC3" w:rsidP="0034612D">
            <w:pPr>
              <w:rPr>
                <w:color w:val="0F0F0F"/>
                <w:sz w:val="20"/>
              </w:rPr>
            </w:pPr>
          </w:p>
          <w:p w14:paraId="0C5E3302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Merknad: For en </w:t>
            </w:r>
            <w:proofErr w:type="spellStart"/>
            <w:r>
              <w:rPr>
                <w:color w:val="0F0F0F"/>
                <w:sz w:val="20"/>
              </w:rPr>
              <w:t>veglenke</w:t>
            </w:r>
            <w:proofErr w:type="spellEnd"/>
            <w:r>
              <w:rPr>
                <w:color w:val="0F0F0F"/>
                <w:sz w:val="20"/>
              </w:rPr>
              <w:t xml:space="preserve"> med </w:t>
            </w:r>
            <w:proofErr w:type="spellStart"/>
            <w:r>
              <w:rPr>
                <w:color w:val="0F0F0F"/>
                <w:sz w:val="20"/>
              </w:rPr>
              <w:t>vegreferanse</w:t>
            </w:r>
            <w:proofErr w:type="spellEnd"/>
            <w:r>
              <w:rPr>
                <w:color w:val="0F0F0F"/>
                <w:sz w:val="20"/>
              </w:rPr>
              <w:t xml:space="preserve"> er dette den verdien vi tidligere har kjent som FRAMETER. </w:t>
            </w:r>
          </w:p>
          <w:p w14:paraId="14D7900C" w14:textId="77777777" w:rsidR="00166EC3" w:rsidRPr="001C1A5A" w:rsidRDefault="00166EC3" w:rsidP="0034612D">
            <w:pPr>
              <w:rPr>
                <w:color w:val="000000"/>
                <w:sz w:val="20"/>
                <w:lang w:val="en-GB"/>
              </w:rPr>
            </w:pPr>
            <w:r w:rsidRPr="001C1A5A">
              <w:rPr>
                <w:i/>
                <w:color w:val="0F0F0F"/>
                <w:sz w:val="20"/>
                <w:lang w:val="en-GB"/>
              </w:rPr>
              <w:t xml:space="preserve">ISO19148: </w:t>
            </w:r>
          </w:p>
          <w:p w14:paraId="2CBDD84E" w14:textId="77777777" w:rsidR="00166EC3" w:rsidRPr="001C1A5A" w:rsidRDefault="00166EC3" w:rsidP="0034612D">
            <w:pPr>
              <w:rPr>
                <w:color w:val="000000"/>
                <w:sz w:val="20"/>
                <w:lang w:val="en-GB"/>
              </w:rPr>
            </w:pPr>
            <w:proofErr w:type="spellStart"/>
            <w:r w:rsidRPr="001C1A5A">
              <w:rPr>
                <w:i/>
                <w:color w:val="0F0F0F"/>
                <w:sz w:val="20"/>
                <w:lang w:val="en-GB"/>
              </w:rPr>
              <w:t>LR_ILinearElement</w:t>
            </w:r>
            <w:proofErr w:type="spellEnd"/>
            <w:r w:rsidRPr="001C1A5A">
              <w:rPr>
                <w:i/>
                <w:color w:val="0F0F0F"/>
                <w:sz w:val="20"/>
                <w:lang w:val="en-GB"/>
              </w:rPr>
              <w:t xml:space="preserve"> ::</w:t>
            </w:r>
          </w:p>
          <w:p w14:paraId="0A1FE7CE" w14:textId="77777777" w:rsidR="00166EC3" w:rsidRPr="001C1A5A" w:rsidRDefault="00166EC3" w:rsidP="0034612D">
            <w:pPr>
              <w:rPr>
                <w:color w:val="000000"/>
                <w:sz w:val="20"/>
                <w:lang w:val="en-GB"/>
              </w:rPr>
            </w:pPr>
            <w:proofErr w:type="spellStart"/>
            <w:r w:rsidRPr="001C1A5A">
              <w:rPr>
                <w:i/>
                <w:color w:val="0F0F0F"/>
                <w:sz w:val="20"/>
                <w:lang w:val="en-GB"/>
              </w:rPr>
              <w:t>startValue</w:t>
            </w:r>
            <w:proofErr w:type="spellEnd"/>
            <w:r w:rsidRPr="001C1A5A">
              <w:rPr>
                <w:i/>
                <w:color w:val="0F0F0F"/>
                <w:sz w:val="20"/>
                <w:lang w:val="en-GB"/>
              </w:rPr>
              <w:t xml:space="preserve">(LRM : </w:t>
            </w:r>
            <w:proofErr w:type="spellStart"/>
            <w:r w:rsidRPr="001C1A5A">
              <w:rPr>
                <w:i/>
                <w:color w:val="0F0F0F"/>
                <w:sz w:val="20"/>
                <w:lang w:val="en-GB"/>
              </w:rPr>
              <w:t>LinearReferencingMethod</w:t>
            </w:r>
            <w:proofErr w:type="spellEnd"/>
            <w:r w:rsidRPr="001C1A5A">
              <w:rPr>
                <w:i/>
                <w:color w:val="0F0F0F"/>
                <w:sz w:val="20"/>
                <w:lang w:val="en-GB"/>
              </w:rPr>
              <w:t>) : Measure</w:t>
            </w:r>
            <w:r w:rsidRPr="001C1A5A">
              <w:rPr>
                <w:color w:val="0F0F0F"/>
                <w:sz w:val="20"/>
                <w:lang w:val="en-GB"/>
              </w:rPr>
              <w:t xml:space="preserve"> </w:t>
            </w:r>
          </w:p>
          <w:p w14:paraId="050C778C" w14:textId="77777777" w:rsidR="00166EC3" w:rsidRPr="001C1A5A" w:rsidRDefault="00166EC3" w:rsidP="0034612D">
            <w:pPr>
              <w:rPr>
                <w:sz w:val="20"/>
                <w:lang w:val="en-GB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52E1B1" w14:textId="77777777" w:rsidR="00166EC3" w:rsidRDefault="00166EC3" w:rsidP="0034612D">
            <w:pPr>
              <w:rPr>
                <w:sz w:val="20"/>
              </w:rPr>
            </w:pPr>
            <w:r w:rsidRPr="001C1A5A">
              <w:rPr>
                <w:color w:val="000000"/>
                <w:sz w:val="20"/>
                <w:lang w:val="en-GB"/>
              </w:rPr>
              <w:t xml:space="preserve"> </w:t>
            </w:r>
            <w:r>
              <w:rPr>
                <w:color w:val="000000"/>
                <w:sz w:val="20"/>
              </w:rPr>
              <w:t>[0..1]</w:t>
            </w: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A9271A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4E0E8D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</w:tr>
      <w:tr w:rsidR="00166EC3" w14:paraId="572C686B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909845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2E792B" w14:textId="77777777" w:rsidR="00166EC3" w:rsidRDefault="00166EC3" w:rsidP="0034612D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sluttposisjon</w:t>
            </w:r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B21E5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F0F0F"/>
                <w:sz w:val="20"/>
              </w:rPr>
              <w:t>sluttposisjon</w:t>
            </w:r>
            <w:proofErr w:type="gramEnd"/>
            <w:r>
              <w:rPr>
                <w:color w:val="0F0F0F"/>
                <w:sz w:val="20"/>
              </w:rPr>
              <w:t xml:space="preserve"> for lenken i et lineært referansesystem</w:t>
            </w:r>
          </w:p>
          <w:p w14:paraId="117FF54F" w14:textId="77777777" w:rsidR="00166EC3" w:rsidRDefault="00166EC3" w:rsidP="0034612D">
            <w:pPr>
              <w:rPr>
                <w:color w:val="0F0F0F"/>
                <w:sz w:val="20"/>
              </w:rPr>
            </w:pPr>
          </w:p>
          <w:p w14:paraId="74F28422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Merknad: For en </w:t>
            </w:r>
            <w:proofErr w:type="spellStart"/>
            <w:r>
              <w:rPr>
                <w:color w:val="0F0F0F"/>
                <w:sz w:val="20"/>
              </w:rPr>
              <w:t>veglenke</w:t>
            </w:r>
            <w:proofErr w:type="spellEnd"/>
            <w:r>
              <w:rPr>
                <w:color w:val="0F0F0F"/>
                <w:sz w:val="20"/>
              </w:rPr>
              <w:t xml:space="preserve"> med </w:t>
            </w:r>
            <w:proofErr w:type="spellStart"/>
            <w:r>
              <w:rPr>
                <w:color w:val="0F0F0F"/>
                <w:sz w:val="20"/>
              </w:rPr>
              <w:t>vegreferanse</w:t>
            </w:r>
            <w:proofErr w:type="spellEnd"/>
            <w:r>
              <w:rPr>
                <w:color w:val="0F0F0F"/>
                <w:sz w:val="20"/>
              </w:rPr>
              <w:t xml:space="preserve"> er dette den verdien vi tidligere har kjent som TILMETER. </w:t>
            </w:r>
          </w:p>
          <w:p w14:paraId="16C3F22F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Finnes ikke</w:t>
            </w:r>
            <w:r>
              <w:rPr>
                <w:color w:val="0F0F0F"/>
                <w:sz w:val="20"/>
              </w:rPr>
              <w:t xml:space="preserve"> </w:t>
            </w:r>
          </w:p>
          <w:p w14:paraId="762EA2DA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2A84B8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328D0A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9EC3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</w:tr>
    </w:tbl>
    <w:p w14:paraId="5DAEB8F2" w14:textId="77777777" w:rsidR="00166EC3" w:rsidRDefault="00166EC3" w:rsidP="00166EC3">
      <w:pPr>
        <w:rPr>
          <w:color w:val="000000"/>
          <w:sz w:val="20"/>
        </w:rPr>
      </w:pPr>
    </w:p>
    <w:p w14:paraId="12FA0138" w14:textId="77777777" w:rsidR="00166EC3" w:rsidRDefault="00166EC3" w:rsidP="00166EC3">
      <w:pPr>
        <w:pStyle w:val="ListHeader"/>
      </w:pPr>
      <w:proofErr w:type="spellStart"/>
      <w:r>
        <w:rPr>
          <w:rFonts w:eastAsia="Arial"/>
        </w:rPr>
        <w:t>Restriksjoner</w:t>
      </w:r>
      <w:proofErr w:type="spellEnd"/>
    </w:p>
    <w:tbl>
      <w:tblPr>
        <w:tblW w:w="13948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420"/>
        <w:gridCol w:w="6501"/>
        <w:gridCol w:w="3487"/>
      </w:tblGrid>
      <w:tr w:rsidR="00166EC3" w14:paraId="4E8A315E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0D8B00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9A47A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BCBF65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74FB8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38B77BF0" w14:textId="77777777" w:rsidTr="0034612D">
        <w:trPr>
          <w:trHeight w:val="230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94AFBA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263E79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Subtyper</w:t>
            </w:r>
            <w:proofErr w:type="spellEnd"/>
            <w:r>
              <w:rPr>
                <w:color w:val="000000"/>
                <w:sz w:val="20"/>
              </w:rPr>
              <w:t xml:space="preserve"> skal ha kurvegeometri</w:t>
            </w:r>
          </w:p>
        </w:tc>
        <w:tc>
          <w:tcPr>
            <w:tcW w:w="650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3781E0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E20A7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</w:tr>
      <w:tr w:rsidR="00166EC3" w14:paraId="3B9E53EF" w14:textId="77777777" w:rsidTr="0034612D">
        <w:trPr>
          <w:trHeight w:val="230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1A74C9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F319C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startposisjon</w:t>
            </w:r>
            <w:proofErr w:type="gramEnd"/>
            <w:r>
              <w:rPr>
                <w:color w:val="000000"/>
                <w:sz w:val="20"/>
              </w:rPr>
              <w:t xml:space="preserve"> og sluttposisjon er påkrevd i sekvenser</w:t>
            </w:r>
          </w:p>
        </w:tc>
        <w:tc>
          <w:tcPr>
            <w:tcW w:w="650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F31C6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C53566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</w:tr>
    </w:tbl>
    <w:p w14:paraId="4406D569" w14:textId="77777777" w:rsidR="00166EC3" w:rsidRDefault="00166EC3" w:rsidP="00166EC3">
      <w:pPr>
        <w:rPr>
          <w:color w:val="000000"/>
          <w:sz w:val="20"/>
        </w:rPr>
      </w:pPr>
    </w:p>
    <w:p w14:paraId="5535F1F6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lastRenderedPageBreak/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4A372992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905BE3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21CE0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EAF0F0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29F8B6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106680CA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429C82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7AF23B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AB9475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6B09DE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GeneralisertLenke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2D5C0C26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677184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7AAE44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7C5454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*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. Rolle: </w:t>
            </w:r>
            <w:proofErr w:type="spellStart"/>
            <w:r>
              <w:rPr>
                <w:sz w:val="20"/>
              </w:rPr>
              <w:t>sluttnodeFor</w:t>
            </w:r>
            <w:proofErr w:type="spellEnd"/>
            <w:r>
              <w:rPr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BBC407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1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Node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sluttnode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  <w:tr w:rsidR="00166EC3" w14:paraId="13B6B183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4ACBD8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7B069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B8C8FE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36E98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Link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048913DE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49E78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003E0F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597E79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*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sekvensdel</w:t>
            </w:r>
            <w:r>
              <w:rPr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5A434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1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Lenkesekvens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sekvens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  <w:tr w:rsidR="00166EC3" w14:paraId="3BA03828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CBEF3D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A5A47E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A44B7E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*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. Rolle: </w:t>
            </w:r>
            <w:proofErr w:type="spellStart"/>
            <w:r>
              <w:rPr>
                <w:sz w:val="20"/>
              </w:rPr>
              <w:t>startnodeFor</w:t>
            </w:r>
            <w:proofErr w:type="spellEnd"/>
            <w:r>
              <w:rPr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F0F2D2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1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Node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startnode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  <w:tr w:rsidR="00166EC3" w14:paraId="7F1E0183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973685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133395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AE9580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Veglenke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AA1616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</w:tbl>
    <w:p w14:paraId="3D2CEF48" w14:textId="77777777" w:rsidR="00166EC3" w:rsidRDefault="00166EC3" w:rsidP="00166EC3">
      <w:pPr>
        <w:rPr>
          <w:color w:val="000000"/>
          <w:sz w:val="20"/>
        </w:rPr>
      </w:pPr>
    </w:p>
    <w:p w14:paraId="7FE47E2F" w14:textId="77777777" w:rsidR="00166EC3" w:rsidRDefault="00166EC3" w:rsidP="00166EC3">
      <w:pPr>
        <w:pStyle w:val="Overskrift4"/>
      </w:pPr>
      <w:bookmarkStart w:id="50" w:name="_Toc432510917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featureType</w:t>
      </w:r>
      <w:proofErr w:type="spellEnd"/>
      <w:proofErr w:type="gramEnd"/>
      <w:r>
        <w:rPr>
          <w:rFonts w:eastAsia="Arial"/>
        </w:rPr>
        <w:t>» Lenkesekvens</w:t>
      </w:r>
      <w:bookmarkEnd w:id="50"/>
    </w:p>
    <w:p w14:paraId="7BC9D9E4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>Abstrakt objekttype for sekvenser av lenker.</w:t>
      </w:r>
    </w:p>
    <w:p w14:paraId="09B8F3BF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 xml:space="preserve">Eksempel: En sammenhengende rute bestående av flere dellenker </w:t>
      </w:r>
    </w:p>
    <w:p w14:paraId="176B99DE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i/>
          <w:color w:val="000000"/>
          <w:sz w:val="20"/>
        </w:rPr>
        <w:t xml:space="preserve">Realisering av INSPIRE </w:t>
      </w:r>
      <w:proofErr w:type="spellStart"/>
      <w:proofErr w:type="gramStart"/>
      <w:r>
        <w:rPr>
          <w:i/>
          <w:color w:val="000000"/>
          <w:sz w:val="20"/>
        </w:rPr>
        <w:t>Network:LinkSequence</w:t>
      </w:r>
      <w:proofErr w:type="spellEnd"/>
      <w:proofErr w:type="gramEnd"/>
    </w:p>
    <w:p w14:paraId="15FA84F6" w14:textId="77777777" w:rsidR="00166EC3" w:rsidRDefault="00166EC3" w:rsidP="00166EC3">
      <w:pPr>
        <w:ind w:left="1440" w:hanging="1440"/>
        <w:rPr>
          <w:sz w:val="20"/>
        </w:rPr>
      </w:pPr>
    </w:p>
    <w:p w14:paraId="46CB8465" w14:textId="77777777" w:rsidR="00166EC3" w:rsidRDefault="00166EC3" w:rsidP="00166EC3">
      <w:pPr>
        <w:rPr>
          <w:color w:val="000000"/>
          <w:sz w:val="20"/>
        </w:rPr>
      </w:pPr>
    </w:p>
    <w:p w14:paraId="08A2E4EC" w14:textId="77777777" w:rsidR="00166EC3" w:rsidRDefault="00166EC3" w:rsidP="00166EC3">
      <w:pPr>
        <w:rPr>
          <w:color w:val="000000"/>
          <w:sz w:val="20"/>
        </w:rPr>
      </w:pPr>
    </w:p>
    <w:p w14:paraId="6C34D71F" w14:textId="77777777" w:rsidR="00166EC3" w:rsidRDefault="00166EC3" w:rsidP="00166EC3">
      <w:pPr>
        <w:rPr>
          <w:color w:val="000000"/>
          <w:sz w:val="20"/>
        </w:rPr>
      </w:pPr>
    </w:p>
    <w:p w14:paraId="422DB29A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5AD8B000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99EFA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4BF47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AD45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E10DBC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5081910C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E4CD83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CE870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5E0654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Lenkesekvens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257EE4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LinkSequence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5AE95C95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A65740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6DED3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2554E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Lenkesekvens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F9AFB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GeneralisertLenke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66574097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91B252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2C6BD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3EF70F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Veglenkesekvens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98CF59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Lenkesekvens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1A4B9F85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55CC57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8D01EB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8F65D2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*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sekvensdel</w:t>
            </w:r>
            <w:r>
              <w:rPr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41EDC6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1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Lenkesekvens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sekvens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</w:tbl>
    <w:p w14:paraId="62337BF1" w14:textId="77777777" w:rsidR="00166EC3" w:rsidRDefault="00166EC3" w:rsidP="00166EC3">
      <w:pPr>
        <w:rPr>
          <w:color w:val="000000"/>
          <w:sz w:val="20"/>
        </w:rPr>
      </w:pPr>
    </w:p>
    <w:p w14:paraId="6C26C974" w14:textId="77777777" w:rsidR="00166EC3" w:rsidRDefault="00166EC3" w:rsidP="00166EC3">
      <w:pPr>
        <w:pStyle w:val="Overskrift4"/>
      </w:pPr>
      <w:bookmarkStart w:id="51" w:name="_Toc432510918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featureType</w:t>
      </w:r>
      <w:proofErr w:type="spellEnd"/>
      <w:proofErr w:type="gramEnd"/>
      <w:r>
        <w:rPr>
          <w:rFonts w:eastAsia="Arial"/>
        </w:rPr>
        <w:t>» Lenkesett</w:t>
      </w:r>
      <w:bookmarkEnd w:id="51"/>
    </w:p>
    <w:p w14:paraId="270B5F7A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>Abstrakt klasse for et sett av lenker som hører sammen, både sekvenser og enkeltlenker. For eksempel en rute (E6)</w:t>
      </w:r>
    </w:p>
    <w:p w14:paraId="7A5A9A5E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 xml:space="preserve">Realisering av INSPIRE </w:t>
      </w:r>
      <w:proofErr w:type="spellStart"/>
      <w:proofErr w:type="gramStart"/>
      <w:r>
        <w:rPr>
          <w:color w:val="000000"/>
          <w:sz w:val="20"/>
        </w:rPr>
        <w:t>Network:LinkSet</w:t>
      </w:r>
      <w:proofErr w:type="spellEnd"/>
      <w:proofErr w:type="gramEnd"/>
    </w:p>
    <w:p w14:paraId="00E0FA32" w14:textId="77777777" w:rsidR="00166EC3" w:rsidRDefault="00166EC3" w:rsidP="00166EC3">
      <w:pPr>
        <w:ind w:left="1440" w:hanging="1440"/>
        <w:rPr>
          <w:sz w:val="20"/>
        </w:rPr>
      </w:pPr>
    </w:p>
    <w:p w14:paraId="51EAEEF5" w14:textId="77777777" w:rsidR="00166EC3" w:rsidRDefault="00166EC3" w:rsidP="00166EC3">
      <w:pPr>
        <w:rPr>
          <w:color w:val="000000"/>
          <w:sz w:val="20"/>
        </w:rPr>
      </w:pPr>
    </w:p>
    <w:p w14:paraId="3CDE1FF2" w14:textId="77777777" w:rsidR="00166EC3" w:rsidRPr="00166EC3" w:rsidRDefault="00166EC3" w:rsidP="00166EC3">
      <w:pPr>
        <w:pStyle w:val="ListHeader"/>
        <w:rPr>
          <w:u w:val="single"/>
          <w:lang w:val="nb-NO"/>
        </w:rPr>
      </w:pPr>
      <w:r w:rsidRPr="00166EC3">
        <w:rPr>
          <w:rFonts w:eastAsia="Arial"/>
          <w:lang w:val="nb-NO"/>
        </w:rPr>
        <w:t>Attributter</w:t>
      </w:r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330"/>
        <w:gridCol w:w="6120"/>
        <w:gridCol w:w="900"/>
        <w:gridCol w:w="720"/>
        <w:gridCol w:w="2520"/>
      </w:tblGrid>
      <w:tr w:rsidR="00166EC3" w14:paraId="1773F00A" w14:textId="77777777" w:rsidTr="0034612D">
        <w:trPr>
          <w:trHeight w:val="215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7C5E48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9C20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D65B04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6E90AD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Multipl</w:t>
            </w:r>
            <w:proofErr w:type="spellEnd"/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B1302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9183A4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2BA9D41A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CC71B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381A1" w14:textId="77777777" w:rsidR="00166EC3" w:rsidRDefault="00166EC3" w:rsidP="0034612D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navn</w:t>
            </w:r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00B28A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Navn på lenkesettet, for eksempel "Europaveg 6"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E22B0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158984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493CB0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CharacterString</w:t>
            </w:r>
            <w:proofErr w:type="spellEnd"/>
          </w:p>
        </w:tc>
      </w:tr>
    </w:tbl>
    <w:p w14:paraId="2D3AAAB6" w14:textId="77777777" w:rsidR="00166EC3" w:rsidRDefault="00166EC3" w:rsidP="00166EC3">
      <w:pPr>
        <w:rPr>
          <w:color w:val="000000"/>
          <w:sz w:val="20"/>
        </w:rPr>
      </w:pPr>
    </w:p>
    <w:p w14:paraId="3EB3DA9D" w14:textId="77777777" w:rsidR="00166EC3" w:rsidRDefault="00166EC3" w:rsidP="00166EC3">
      <w:pPr>
        <w:rPr>
          <w:color w:val="000000"/>
          <w:sz w:val="20"/>
        </w:rPr>
      </w:pPr>
    </w:p>
    <w:p w14:paraId="14D6925A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75529A08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B94DF5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F05984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A6E88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3473F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4D87C3F7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C1F09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6F9F79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459A89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Lenkesett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46285F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LinkSet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368A90AC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75B385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74D885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35309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Lenkesett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B56FB0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*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GeneralisertLenke</w:t>
            </w:r>
            <w:proofErr w:type="spellEnd"/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  <w:tr w:rsidR="00166EC3" w14:paraId="74506E42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DCF93D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52826F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2BE1B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Lenkesett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23ED38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5E564F1B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2CFEA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0F1A41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6EE5B6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Veglenkesett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6F5681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Lenkesett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</w:tbl>
    <w:p w14:paraId="30259A26" w14:textId="77777777" w:rsidR="00166EC3" w:rsidRDefault="00166EC3" w:rsidP="00166EC3">
      <w:pPr>
        <w:rPr>
          <w:color w:val="000000"/>
          <w:sz w:val="20"/>
        </w:rPr>
      </w:pPr>
    </w:p>
    <w:p w14:paraId="2D976764" w14:textId="77777777" w:rsidR="00166EC3" w:rsidRDefault="00166EC3" w:rsidP="00166EC3">
      <w:pPr>
        <w:pStyle w:val="Overskrift4"/>
      </w:pPr>
      <w:bookmarkStart w:id="52" w:name="_Toc432510919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featureType</w:t>
      </w:r>
      <w:proofErr w:type="spellEnd"/>
      <w:proofErr w:type="gramEnd"/>
      <w:r>
        <w:rPr>
          <w:rFonts w:eastAsia="Arial"/>
        </w:rPr>
        <w:t>» Node</w:t>
      </w:r>
      <w:bookmarkEnd w:id="52"/>
    </w:p>
    <w:p w14:paraId="24663B06" w14:textId="77777777" w:rsidR="00166EC3" w:rsidRDefault="00166EC3" w:rsidP="00166EC3">
      <w:pPr>
        <w:ind w:left="1440" w:hanging="1440"/>
        <w:rPr>
          <w:sz w:val="20"/>
        </w:rPr>
      </w:pPr>
      <w:r>
        <w:rPr>
          <w:sz w:val="20"/>
        </w:rPr>
        <w:t>Abstrakt objekttype for noder i et nettverk</w:t>
      </w:r>
    </w:p>
    <w:p w14:paraId="00F32AE7" w14:textId="77777777" w:rsidR="00166EC3" w:rsidRDefault="00166EC3" w:rsidP="00166EC3">
      <w:pPr>
        <w:rPr>
          <w:color w:val="000000"/>
          <w:sz w:val="20"/>
        </w:rPr>
      </w:pPr>
    </w:p>
    <w:p w14:paraId="0BC18B9B" w14:textId="77777777" w:rsidR="00166EC3" w:rsidRDefault="00166EC3" w:rsidP="00166EC3">
      <w:pPr>
        <w:rPr>
          <w:color w:val="000000"/>
          <w:sz w:val="20"/>
        </w:rPr>
      </w:pPr>
    </w:p>
    <w:p w14:paraId="1B1568D1" w14:textId="77777777" w:rsidR="00166EC3" w:rsidRDefault="00166EC3" w:rsidP="00166EC3">
      <w:pPr>
        <w:rPr>
          <w:color w:val="000000"/>
          <w:sz w:val="20"/>
        </w:rPr>
      </w:pPr>
    </w:p>
    <w:p w14:paraId="1F62DF0D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57C04DD3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13ABA3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AC4700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2C7E5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89030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6CACD821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768BAF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D9634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C2AF86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Node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D496DF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Node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7DEFD1D3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C5237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1AD4EF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79D34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Node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06BF90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1EA92E4F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5175AC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C4895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197B21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Vegnode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959CB1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Node</w:t>
            </w:r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4606A70A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257DA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D12727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D7DEA9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*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. Rolle: </w:t>
            </w:r>
            <w:proofErr w:type="spellStart"/>
            <w:r>
              <w:rPr>
                <w:sz w:val="20"/>
              </w:rPr>
              <w:t>sluttnodeFor</w:t>
            </w:r>
            <w:proofErr w:type="spellEnd"/>
            <w:r>
              <w:rPr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5A48D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1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Node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sluttnode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  <w:tr w:rsidR="00166EC3" w14:paraId="52942F12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430CB8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4B996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48E4D9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*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Lenke</w:t>
            </w:r>
            <w:r>
              <w:rPr>
                <w:color w:val="000000"/>
                <w:sz w:val="20"/>
              </w:rPr>
              <w:t xml:space="preserve">. Rolle: </w:t>
            </w:r>
            <w:proofErr w:type="spellStart"/>
            <w:r>
              <w:rPr>
                <w:sz w:val="20"/>
              </w:rPr>
              <w:t>startnodeFor</w:t>
            </w:r>
            <w:proofErr w:type="spellEnd"/>
            <w:r>
              <w:rPr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805045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0..</w:t>
            </w:r>
            <w:proofErr w:type="gramEnd"/>
            <w:r>
              <w:rPr>
                <w:sz w:val="20"/>
              </w:rPr>
              <w:t>1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Node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startnode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</w:tbl>
    <w:p w14:paraId="19DEB4BC" w14:textId="77777777" w:rsidR="00166EC3" w:rsidRDefault="00166EC3" w:rsidP="00166EC3">
      <w:pPr>
        <w:rPr>
          <w:color w:val="000000"/>
          <w:sz w:val="20"/>
        </w:rPr>
      </w:pPr>
    </w:p>
    <w:p w14:paraId="0FC8590E" w14:textId="77777777" w:rsidR="00166EC3" w:rsidRDefault="00166EC3" w:rsidP="00166EC3">
      <w:pPr>
        <w:pStyle w:val="Overskrift4"/>
      </w:pPr>
      <w:bookmarkStart w:id="53" w:name="_Toc432510920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dataType</w:t>
      </w:r>
      <w:proofErr w:type="spellEnd"/>
      <w:proofErr w:type="gramEnd"/>
      <w:r>
        <w:rPr>
          <w:rFonts w:eastAsia="Arial"/>
        </w:rPr>
        <w:t xml:space="preserve">» </w:t>
      </w:r>
      <w:proofErr w:type="spellStart"/>
      <w:r>
        <w:rPr>
          <w:rFonts w:eastAsia="Arial"/>
        </w:rPr>
        <w:t>LineærPosisjon</w:t>
      </w:r>
      <w:bookmarkEnd w:id="53"/>
      <w:proofErr w:type="spellEnd"/>
    </w:p>
    <w:p w14:paraId="140D2FE0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>Angivelse av en posisjon langs et nettverkselement</w:t>
      </w:r>
    </w:p>
    <w:p w14:paraId="58F26A48" w14:textId="77777777" w:rsidR="00166EC3" w:rsidRDefault="00166EC3" w:rsidP="00166EC3">
      <w:pPr>
        <w:ind w:left="1440" w:hanging="1440"/>
        <w:rPr>
          <w:i/>
          <w:color w:val="FF0000"/>
          <w:sz w:val="20"/>
        </w:rPr>
      </w:pPr>
    </w:p>
    <w:p w14:paraId="66E4380D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i/>
          <w:color w:val="0F0F0F"/>
          <w:sz w:val="20"/>
        </w:rPr>
        <w:t xml:space="preserve">Realisering av ISO19148: </w:t>
      </w:r>
      <w:proofErr w:type="spellStart"/>
      <w:r>
        <w:rPr>
          <w:i/>
          <w:color w:val="0F0F0F"/>
          <w:sz w:val="20"/>
        </w:rPr>
        <w:t>LE_EventLocation</w:t>
      </w:r>
      <w:proofErr w:type="spellEnd"/>
    </w:p>
    <w:p w14:paraId="5C473A24" w14:textId="77777777" w:rsidR="00166EC3" w:rsidRDefault="00166EC3" w:rsidP="00166EC3">
      <w:pPr>
        <w:ind w:left="1440" w:hanging="1440"/>
        <w:rPr>
          <w:sz w:val="20"/>
        </w:rPr>
      </w:pPr>
    </w:p>
    <w:p w14:paraId="338E54BD" w14:textId="77777777" w:rsidR="00166EC3" w:rsidRDefault="00166EC3" w:rsidP="00166EC3">
      <w:pPr>
        <w:rPr>
          <w:color w:val="000000"/>
          <w:sz w:val="20"/>
        </w:rPr>
      </w:pPr>
    </w:p>
    <w:p w14:paraId="7655B272" w14:textId="77777777" w:rsidR="00166EC3" w:rsidRDefault="00166EC3" w:rsidP="00166EC3">
      <w:pPr>
        <w:pStyle w:val="ListHeader"/>
        <w:rPr>
          <w:u w:val="single"/>
        </w:rPr>
      </w:pPr>
      <w:proofErr w:type="spellStart"/>
      <w:r>
        <w:rPr>
          <w:rFonts w:eastAsia="Arial"/>
        </w:rPr>
        <w:t>Attributter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330"/>
        <w:gridCol w:w="6120"/>
        <w:gridCol w:w="900"/>
        <w:gridCol w:w="720"/>
        <w:gridCol w:w="2520"/>
      </w:tblGrid>
      <w:tr w:rsidR="00166EC3" w14:paraId="6006B7E8" w14:textId="77777777" w:rsidTr="0034612D">
        <w:trPr>
          <w:trHeight w:val="215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ABACCF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116287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FDD35F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A2C6CB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Multipl</w:t>
            </w:r>
            <w:proofErr w:type="spellEnd"/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B12713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34C8C4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02E3B812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CA1BAA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944789" w14:textId="77777777" w:rsidR="00166EC3" w:rsidRDefault="00166EC3" w:rsidP="0034612D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lineærReferanseMetode</w:t>
            </w:r>
            <w:proofErr w:type="spellEnd"/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893980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metode</w:t>
            </w:r>
            <w:proofErr w:type="gramEnd"/>
            <w:r>
              <w:rPr>
                <w:color w:val="000000"/>
                <w:sz w:val="20"/>
              </w:rPr>
              <w:t xml:space="preserve"> som er brukt for å angi lineære referanser</w:t>
            </w:r>
          </w:p>
          <w:p w14:paraId="426F982D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4E2DC46C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Merknad: Dersom verdi er angitt overstyrer denne standard metode for det refererte nettverkselementet. </w:t>
            </w:r>
          </w:p>
          <w:p w14:paraId="4CD5476A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2D2181BB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 xml:space="preserve">ISO19148: </w:t>
            </w:r>
            <w:proofErr w:type="spellStart"/>
            <w:r>
              <w:rPr>
                <w:i/>
                <w:color w:val="0F0F0F"/>
                <w:sz w:val="20"/>
              </w:rPr>
              <w:t>overridingLRM</w:t>
            </w:r>
            <w:proofErr w:type="spellEnd"/>
          </w:p>
          <w:p w14:paraId="797A9CB3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A80F3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 xml:space="preserve"> [0..1]</w:t>
            </w: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91E94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AF447F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LineærReferanseMetode</w:t>
            </w:r>
            <w:proofErr w:type="spellEnd"/>
          </w:p>
        </w:tc>
      </w:tr>
      <w:tr w:rsidR="00166EC3" w14:paraId="2D6F3B02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194ECC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F0D428" w14:textId="77777777" w:rsidR="00166EC3" w:rsidRDefault="00166EC3" w:rsidP="0034612D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felt</w:t>
            </w:r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07F09A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Tekststreng som brukes dersom referansen gjelder bestemte kjørefelt</w:t>
            </w:r>
          </w:p>
          <w:p w14:paraId="0BA61745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Finnes ikke</w:t>
            </w:r>
            <w:r>
              <w:rPr>
                <w:color w:val="0F0F0F"/>
                <w:sz w:val="20"/>
              </w:rPr>
              <w:t xml:space="preserve"> </w:t>
            </w:r>
          </w:p>
          <w:p w14:paraId="7DD764F0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485834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C9709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EB0D70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CharacterString</w:t>
            </w:r>
            <w:proofErr w:type="spellEnd"/>
          </w:p>
        </w:tc>
      </w:tr>
      <w:tr w:rsidR="00166EC3" w14:paraId="4288F128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793D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2F9053" w14:textId="77777777" w:rsidR="00166EC3" w:rsidRDefault="00166EC3" w:rsidP="0034612D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avstandSide</w:t>
            </w:r>
            <w:proofErr w:type="spellEnd"/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C0853C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Forskyvning til side for nettverkselementet. Positivt tall betyr høyre side, negativt tall betyr venstre side.</w:t>
            </w:r>
          </w:p>
          <w:p w14:paraId="25C43AC5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 xml:space="preserve">ISO19148: </w:t>
            </w:r>
            <w:proofErr w:type="spellStart"/>
            <w:r>
              <w:rPr>
                <w:i/>
                <w:color w:val="0F0F0F"/>
                <w:sz w:val="20"/>
              </w:rPr>
              <w:t>offsetLateralDistance</w:t>
            </w:r>
            <w:proofErr w:type="spellEnd"/>
            <w:r>
              <w:rPr>
                <w:color w:val="0F0F0F"/>
                <w:sz w:val="20"/>
              </w:rPr>
              <w:t xml:space="preserve"> </w:t>
            </w:r>
          </w:p>
          <w:p w14:paraId="740F6796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05E566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E2FEE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C187F0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</w:tr>
    </w:tbl>
    <w:p w14:paraId="1A9865BF" w14:textId="77777777" w:rsidR="00166EC3" w:rsidRDefault="00166EC3" w:rsidP="00166EC3">
      <w:pPr>
        <w:rPr>
          <w:color w:val="000000"/>
          <w:sz w:val="20"/>
        </w:rPr>
      </w:pPr>
    </w:p>
    <w:p w14:paraId="63841E89" w14:textId="77777777" w:rsidR="00166EC3" w:rsidRDefault="00166EC3" w:rsidP="00166EC3">
      <w:pPr>
        <w:pStyle w:val="ListHeader"/>
      </w:pPr>
      <w:proofErr w:type="spellStart"/>
      <w:r>
        <w:rPr>
          <w:rFonts w:eastAsia="Arial"/>
        </w:rPr>
        <w:t>Restriksjoner</w:t>
      </w:r>
      <w:proofErr w:type="spellEnd"/>
    </w:p>
    <w:tbl>
      <w:tblPr>
        <w:tblW w:w="13948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420"/>
        <w:gridCol w:w="6501"/>
        <w:gridCol w:w="3487"/>
      </w:tblGrid>
      <w:tr w:rsidR="00166EC3" w14:paraId="5CD4DF4B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9458EA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23FF77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0C7F1B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74E07C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47164D8A" w14:textId="77777777" w:rsidTr="0034612D">
        <w:trPr>
          <w:trHeight w:val="230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72FD0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422A28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</w:rPr>
              <w:t>lineærReferanseMetode</w:t>
            </w:r>
            <w:proofErr w:type="spellEnd"/>
            <w:proofErr w:type="gramEnd"/>
            <w:r>
              <w:rPr>
                <w:color w:val="000000"/>
                <w:sz w:val="20"/>
              </w:rPr>
              <w:t xml:space="preserve"> er påkrevd dersom ikke angitt på nettverkselement</w:t>
            </w:r>
          </w:p>
        </w:tc>
        <w:tc>
          <w:tcPr>
            <w:tcW w:w="650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583A70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6C8E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</w:tr>
    </w:tbl>
    <w:p w14:paraId="3DA97821" w14:textId="77777777" w:rsidR="00166EC3" w:rsidRDefault="00166EC3" w:rsidP="00166EC3">
      <w:pPr>
        <w:rPr>
          <w:color w:val="000000"/>
          <w:sz w:val="20"/>
        </w:rPr>
      </w:pPr>
    </w:p>
    <w:p w14:paraId="29727164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1BFA3E36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4D648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4D508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178372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1A60A3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7593328E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314DCB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25D16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9BD88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28C826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. Rolle: </w:t>
            </w:r>
            <w:r>
              <w:rPr>
                <w:sz w:val="20"/>
              </w:rPr>
              <w:t>nettverkselement</w:t>
            </w:r>
            <w:r>
              <w:rPr>
                <w:color w:val="000000"/>
                <w:sz w:val="20"/>
              </w:rPr>
              <w:t xml:space="preserve"> ...</w:t>
            </w:r>
          </w:p>
        </w:tc>
      </w:tr>
      <w:tr w:rsidR="00166EC3" w14:paraId="3FD432B5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076487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A85B1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BB8F92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FA470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NetworkReference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37431FB4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A114F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66EF71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FCC9E4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LineærPosisjonPunkt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DA3C2C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4FDDD4B2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240D51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F967E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DD5736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LineærPosisjonStrekning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77AC6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</w:tbl>
    <w:p w14:paraId="0C35978B" w14:textId="77777777" w:rsidR="00166EC3" w:rsidRDefault="00166EC3" w:rsidP="00166EC3">
      <w:pPr>
        <w:rPr>
          <w:color w:val="000000"/>
          <w:sz w:val="20"/>
        </w:rPr>
      </w:pPr>
    </w:p>
    <w:p w14:paraId="7F037207" w14:textId="77777777" w:rsidR="00166EC3" w:rsidRDefault="00166EC3" w:rsidP="00166EC3">
      <w:pPr>
        <w:pStyle w:val="Overskrift4"/>
      </w:pPr>
      <w:bookmarkStart w:id="54" w:name="_Toc432510921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dataType</w:t>
      </w:r>
      <w:proofErr w:type="spellEnd"/>
      <w:proofErr w:type="gramEnd"/>
      <w:r>
        <w:rPr>
          <w:rFonts w:eastAsia="Arial"/>
        </w:rPr>
        <w:t xml:space="preserve">» </w:t>
      </w:r>
      <w:proofErr w:type="spellStart"/>
      <w:r>
        <w:rPr>
          <w:rFonts w:eastAsia="Arial"/>
        </w:rPr>
        <w:t>LineærPosisjonPunkt</w:t>
      </w:r>
      <w:bookmarkEnd w:id="54"/>
      <w:proofErr w:type="spellEnd"/>
    </w:p>
    <w:p w14:paraId="423A8222" w14:textId="77777777" w:rsidR="00166EC3" w:rsidRDefault="00166EC3" w:rsidP="00166EC3">
      <w:pPr>
        <w:ind w:left="1440" w:hanging="1440"/>
        <w:rPr>
          <w:color w:val="000000"/>
          <w:sz w:val="20"/>
        </w:rPr>
      </w:pPr>
      <w:proofErr w:type="gramStart"/>
      <w:r>
        <w:rPr>
          <w:color w:val="000000"/>
          <w:sz w:val="20"/>
        </w:rPr>
        <w:t>lineær</w:t>
      </w:r>
      <w:proofErr w:type="gramEnd"/>
      <w:r>
        <w:rPr>
          <w:color w:val="000000"/>
          <w:sz w:val="20"/>
        </w:rPr>
        <w:t xml:space="preserve"> posisjon som et punkt</w:t>
      </w:r>
    </w:p>
    <w:p w14:paraId="599F3B7A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4CB98B17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>Merknad:</w:t>
      </w:r>
    </w:p>
    <w:p w14:paraId="0519CE0C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 xml:space="preserve">Dette er en forenkling i forhold til ISO19148, der posisjonsangivelsene er en egen datatype </w:t>
      </w:r>
      <w:proofErr w:type="spellStart"/>
      <w:r>
        <w:rPr>
          <w:color w:val="000000"/>
          <w:sz w:val="20"/>
        </w:rPr>
        <w:t>LR_DistanceExpression</w:t>
      </w:r>
      <w:proofErr w:type="spellEnd"/>
      <w:r>
        <w:rPr>
          <w:color w:val="000000"/>
          <w:sz w:val="20"/>
        </w:rPr>
        <w:t xml:space="preserve"> som har igjen egenskapen </w:t>
      </w:r>
      <w:proofErr w:type="spellStart"/>
      <w:r>
        <w:rPr>
          <w:color w:val="000000"/>
          <w:sz w:val="20"/>
        </w:rPr>
        <w:t>DistanceAlong</w:t>
      </w:r>
      <w:proofErr w:type="spellEnd"/>
      <w:r>
        <w:rPr>
          <w:color w:val="000000"/>
          <w:sz w:val="20"/>
        </w:rPr>
        <w:t>.</w:t>
      </w:r>
    </w:p>
    <w:p w14:paraId="4A0249EC" w14:textId="77777777" w:rsidR="00166EC3" w:rsidRDefault="00166EC3" w:rsidP="00166EC3">
      <w:pPr>
        <w:ind w:left="1440" w:hanging="1440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LR_DistanceExpression</w:t>
      </w:r>
      <w:proofErr w:type="spellEnd"/>
      <w:r>
        <w:rPr>
          <w:color w:val="000000"/>
          <w:sz w:val="20"/>
        </w:rPr>
        <w:t xml:space="preserve"> har også en </w:t>
      </w:r>
      <w:proofErr w:type="spellStart"/>
      <w:r>
        <w:rPr>
          <w:color w:val="000000"/>
          <w:sz w:val="20"/>
        </w:rPr>
        <w:t>subtype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LRO_LateralOffsetDistanceExpression</w:t>
      </w:r>
      <w:proofErr w:type="spellEnd"/>
      <w:r>
        <w:rPr>
          <w:color w:val="000000"/>
          <w:sz w:val="20"/>
        </w:rPr>
        <w:t xml:space="preserve">, som inneholder egenskapen </w:t>
      </w:r>
      <w:proofErr w:type="spellStart"/>
      <w:r>
        <w:rPr>
          <w:color w:val="000000"/>
          <w:sz w:val="20"/>
        </w:rPr>
        <w:t>offsetLateralDistance</w:t>
      </w:r>
      <w:proofErr w:type="spellEnd"/>
      <w:r>
        <w:rPr>
          <w:color w:val="000000"/>
          <w:sz w:val="20"/>
        </w:rPr>
        <w:t xml:space="preserve"> (</w:t>
      </w:r>
      <w:proofErr w:type="spellStart"/>
      <w:r>
        <w:rPr>
          <w:color w:val="000000"/>
          <w:sz w:val="20"/>
        </w:rPr>
        <w:t>avstandSide</w:t>
      </w:r>
      <w:proofErr w:type="spellEnd"/>
      <w:r>
        <w:rPr>
          <w:color w:val="000000"/>
          <w:sz w:val="20"/>
        </w:rPr>
        <w:t>).</w:t>
      </w:r>
    </w:p>
    <w:p w14:paraId="54DAB8FA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65F72B48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i/>
          <w:color w:val="000000"/>
          <w:sz w:val="20"/>
        </w:rPr>
        <w:t xml:space="preserve">Realisering av ISO19148: </w:t>
      </w:r>
      <w:proofErr w:type="spellStart"/>
      <w:r>
        <w:rPr>
          <w:i/>
          <w:color w:val="000000"/>
          <w:sz w:val="20"/>
        </w:rPr>
        <w:t>LE_AtLocation</w:t>
      </w:r>
      <w:proofErr w:type="spellEnd"/>
    </w:p>
    <w:p w14:paraId="5644488A" w14:textId="77777777" w:rsidR="00166EC3" w:rsidRDefault="00166EC3" w:rsidP="00166EC3">
      <w:pPr>
        <w:ind w:left="1440" w:hanging="1440"/>
        <w:rPr>
          <w:sz w:val="20"/>
        </w:rPr>
      </w:pPr>
    </w:p>
    <w:p w14:paraId="149FB8BE" w14:textId="77777777" w:rsidR="00166EC3" w:rsidRDefault="00166EC3" w:rsidP="00166EC3">
      <w:pPr>
        <w:rPr>
          <w:color w:val="000000"/>
          <w:sz w:val="20"/>
        </w:rPr>
      </w:pPr>
    </w:p>
    <w:p w14:paraId="4E7F05FF" w14:textId="77777777" w:rsidR="00166EC3" w:rsidRDefault="00166EC3" w:rsidP="00166EC3">
      <w:pPr>
        <w:pStyle w:val="ListHeader"/>
        <w:rPr>
          <w:u w:val="single"/>
        </w:rPr>
      </w:pPr>
      <w:proofErr w:type="spellStart"/>
      <w:r>
        <w:rPr>
          <w:rFonts w:eastAsia="Arial"/>
        </w:rPr>
        <w:t>Attributter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330"/>
        <w:gridCol w:w="6120"/>
        <w:gridCol w:w="900"/>
        <w:gridCol w:w="720"/>
        <w:gridCol w:w="2520"/>
      </w:tblGrid>
      <w:tr w:rsidR="00166EC3" w14:paraId="209965E4" w14:textId="77777777" w:rsidTr="0034612D">
        <w:trPr>
          <w:trHeight w:val="215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15F195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E1DB30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2963C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6A2E73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Multipl</w:t>
            </w:r>
            <w:proofErr w:type="spellEnd"/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84C385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4DCC0B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5D05624C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E68F8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1D2020" w14:textId="77777777" w:rsidR="00166EC3" w:rsidRDefault="00166EC3" w:rsidP="0034612D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posisjon</w:t>
            </w:r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620FA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posisjon</w:t>
            </w:r>
            <w:proofErr w:type="gramEnd"/>
            <w:r>
              <w:rPr>
                <w:color w:val="000000"/>
                <w:sz w:val="20"/>
              </w:rPr>
              <w:t xml:space="preserve"> langs nettverkselementet, i henhold til referansemetoden </w:t>
            </w:r>
          </w:p>
          <w:p w14:paraId="7C0BD6E1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6D3F818D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Merknad: </w:t>
            </w:r>
            <w:proofErr w:type="spellStart"/>
            <w:r>
              <w:rPr>
                <w:color w:val="000000"/>
                <w:sz w:val="20"/>
              </w:rPr>
              <w:t>Ref</w:t>
            </w:r>
            <w:proofErr w:type="spellEnd"/>
            <w:r>
              <w:rPr>
                <w:color w:val="0F0F0F"/>
                <w:sz w:val="20"/>
              </w:rPr>
              <w:t xml:space="preserve"> </w:t>
            </w:r>
            <w:r>
              <w:rPr>
                <w:i/>
                <w:color w:val="0F0F0F"/>
                <w:sz w:val="20"/>
              </w:rPr>
              <w:t xml:space="preserve">ISO19148: </w:t>
            </w:r>
            <w:proofErr w:type="spellStart"/>
            <w:r>
              <w:rPr>
                <w:i/>
                <w:color w:val="0F0F0F"/>
                <w:sz w:val="20"/>
              </w:rPr>
              <w:t>atPosition</w:t>
            </w:r>
            <w:proofErr w:type="spellEnd"/>
            <w:r>
              <w:rPr>
                <w:i/>
                <w:color w:val="0F0F0F"/>
                <w:sz w:val="20"/>
              </w:rPr>
              <w:t xml:space="preserve"> - </w:t>
            </w:r>
            <w:proofErr w:type="spellStart"/>
            <w:r>
              <w:rPr>
                <w:i/>
                <w:color w:val="0F0F0F"/>
                <w:sz w:val="20"/>
              </w:rPr>
              <w:t>distanceAlong</w:t>
            </w:r>
            <w:proofErr w:type="spellEnd"/>
            <w:r>
              <w:rPr>
                <w:color w:val="0F0F0F"/>
                <w:sz w:val="20"/>
              </w:rPr>
              <w:t xml:space="preserve"> </w:t>
            </w:r>
          </w:p>
          <w:p w14:paraId="3859FC54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31F0F7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F61463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790018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</w:tr>
    </w:tbl>
    <w:p w14:paraId="3298E5B0" w14:textId="77777777" w:rsidR="00166EC3" w:rsidRDefault="00166EC3" w:rsidP="00166EC3">
      <w:pPr>
        <w:rPr>
          <w:color w:val="000000"/>
          <w:sz w:val="20"/>
        </w:rPr>
      </w:pPr>
    </w:p>
    <w:p w14:paraId="2EB04FE1" w14:textId="77777777" w:rsidR="00166EC3" w:rsidRDefault="00166EC3" w:rsidP="00166EC3">
      <w:pPr>
        <w:rPr>
          <w:color w:val="000000"/>
          <w:sz w:val="20"/>
        </w:rPr>
      </w:pPr>
    </w:p>
    <w:p w14:paraId="3CF53465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0518AE3C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E7CF60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0B50B2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2386B1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31FD3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1DE1CE5E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E0D957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FE9228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39E12B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LineærPosisjonPunkt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802A41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SimplePointReference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37233122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B69BF3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89B522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F6BCEF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LineærPosisjonPunkt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ADFA9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LE_AtLocation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29EECF6E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20BDEA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22AEAB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3CF35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LineærPosisjonPunkt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80EC1C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</w:tbl>
    <w:p w14:paraId="49987FF5" w14:textId="77777777" w:rsidR="00166EC3" w:rsidRDefault="00166EC3" w:rsidP="00166EC3">
      <w:pPr>
        <w:rPr>
          <w:color w:val="000000"/>
          <w:sz w:val="20"/>
        </w:rPr>
      </w:pPr>
    </w:p>
    <w:p w14:paraId="7A71C167" w14:textId="77777777" w:rsidR="00166EC3" w:rsidRDefault="00166EC3" w:rsidP="00166EC3">
      <w:pPr>
        <w:pStyle w:val="Overskrift4"/>
      </w:pPr>
      <w:bookmarkStart w:id="55" w:name="_Toc432510922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dataType</w:t>
      </w:r>
      <w:proofErr w:type="spellEnd"/>
      <w:proofErr w:type="gramEnd"/>
      <w:r>
        <w:rPr>
          <w:rFonts w:eastAsia="Arial"/>
        </w:rPr>
        <w:t xml:space="preserve">» </w:t>
      </w:r>
      <w:proofErr w:type="spellStart"/>
      <w:r>
        <w:rPr>
          <w:rFonts w:eastAsia="Arial"/>
        </w:rPr>
        <w:t>LineærPosisjonStrekning</w:t>
      </w:r>
      <w:bookmarkEnd w:id="55"/>
      <w:proofErr w:type="spellEnd"/>
    </w:p>
    <w:p w14:paraId="79157FBB" w14:textId="77777777" w:rsidR="00166EC3" w:rsidRDefault="00166EC3" w:rsidP="00166EC3">
      <w:pPr>
        <w:ind w:left="1440" w:hanging="1440"/>
        <w:rPr>
          <w:color w:val="000000"/>
          <w:sz w:val="20"/>
        </w:rPr>
      </w:pPr>
      <w:proofErr w:type="gramStart"/>
      <w:r>
        <w:rPr>
          <w:color w:val="000000"/>
          <w:sz w:val="20"/>
        </w:rPr>
        <w:t>lineær</w:t>
      </w:r>
      <w:proofErr w:type="gramEnd"/>
      <w:r>
        <w:rPr>
          <w:color w:val="000000"/>
          <w:sz w:val="20"/>
        </w:rPr>
        <w:t xml:space="preserve"> posisjon som en strekning</w:t>
      </w:r>
    </w:p>
    <w:p w14:paraId="48D217C1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3EE61377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 xml:space="preserve">Merknad: </w:t>
      </w:r>
    </w:p>
    <w:p w14:paraId="1B859998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 xml:space="preserve">Dette er en forenkling i forhold til ISO19148, der posisjonsangivelsene er en egen datatype </w:t>
      </w:r>
      <w:proofErr w:type="spellStart"/>
      <w:r>
        <w:rPr>
          <w:color w:val="000000"/>
          <w:sz w:val="20"/>
        </w:rPr>
        <w:t>LR_DistanceExpression</w:t>
      </w:r>
      <w:proofErr w:type="spellEnd"/>
      <w:r>
        <w:rPr>
          <w:color w:val="000000"/>
          <w:sz w:val="20"/>
        </w:rPr>
        <w:t xml:space="preserve"> som har igjen egenskapen </w:t>
      </w:r>
      <w:proofErr w:type="spellStart"/>
      <w:r>
        <w:rPr>
          <w:color w:val="000000"/>
          <w:sz w:val="20"/>
        </w:rPr>
        <w:t>DistanceAlong</w:t>
      </w:r>
      <w:proofErr w:type="spellEnd"/>
      <w:r>
        <w:rPr>
          <w:color w:val="000000"/>
          <w:sz w:val="20"/>
        </w:rPr>
        <w:t>.</w:t>
      </w:r>
    </w:p>
    <w:p w14:paraId="6F621C21" w14:textId="77777777" w:rsidR="00166EC3" w:rsidRDefault="00166EC3" w:rsidP="00166EC3">
      <w:pPr>
        <w:ind w:left="1440" w:hanging="1440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LR_DistanceExpression</w:t>
      </w:r>
      <w:proofErr w:type="spellEnd"/>
      <w:r>
        <w:rPr>
          <w:color w:val="000000"/>
          <w:sz w:val="20"/>
        </w:rPr>
        <w:t xml:space="preserve"> har også en </w:t>
      </w:r>
      <w:proofErr w:type="spellStart"/>
      <w:r>
        <w:rPr>
          <w:color w:val="000000"/>
          <w:sz w:val="20"/>
        </w:rPr>
        <w:t>subtype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LRO_LateralOffsetDistanceExpression</w:t>
      </w:r>
      <w:proofErr w:type="spellEnd"/>
      <w:r>
        <w:rPr>
          <w:color w:val="000000"/>
          <w:sz w:val="20"/>
        </w:rPr>
        <w:t xml:space="preserve">, som inneholder egenskapen </w:t>
      </w:r>
      <w:proofErr w:type="spellStart"/>
      <w:r>
        <w:rPr>
          <w:color w:val="000000"/>
          <w:sz w:val="20"/>
        </w:rPr>
        <w:t>offsetLateralDistance</w:t>
      </w:r>
      <w:proofErr w:type="spellEnd"/>
      <w:r>
        <w:rPr>
          <w:color w:val="000000"/>
          <w:sz w:val="20"/>
        </w:rPr>
        <w:t xml:space="preserve"> (</w:t>
      </w:r>
      <w:proofErr w:type="spellStart"/>
      <w:r>
        <w:rPr>
          <w:color w:val="000000"/>
          <w:sz w:val="20"/>
        </w:rPr>
        <w:t>avstandSide</w:t>
      </w:r>
      <w:proofErr w:type="spellEnd"/>
      <w:r>
        <w:rPr>
          <w:color w:val="000000"/>
          <w:sz w:val="20"/>
        </w:rPr>
        <w:t>).</w:t>
      </w:r>
    </w:p>
    <w:p w14:paraId="21DE1BDF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60DFF37B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i/>
          <w:color w:val="000000"/>
          <w:sz w:val="20"/>
        </w:rPr>
        <w:t xml:space="preserve">Realisering av ISO19148: </w:t>
      </w:r>
      <w:proofErr w:type="spellStart"/>
      <w:r>
        <w:rPr>
          <w:i/>
          <w:color w:val="000000"/>
          <w:sz w:val="20"/>
        </w:rPr>
        <w:t>LE_FromToLocation</w:t>
      </w:r>
      <w:proofErr w:type="spellEnd"/>
    </w:p>
    <w:p w14:paraId="0A8C9BBD" w14:textId="77777777" w:rsidR="00166EC3" w:rsidRDefault="00166EC3" w:rsidP="00166EC3">
      <w:pPr>
        <w:ind w:left="1440" w:hanging="1440"/>
        <w:rPr>
          <w:sz w:val="20"/>
        </w:rPr>
      </w:pPr>
    </w:p>
    <w:p w14:paraId="4F3F6445" w14:textId="77777777" w:rsidR="00166EC3" w:rsidRDefault="00166EC3" w:rsidP="00166EC3">
      <w:pPr>
        <w:rPr>
          <w:color w:val="000000"/>
          <w:sz w:val="20"/>
        </w:rPr>
      </w:pPr>
    </w:p>
    <w:p w14:paraId="4DF69743" w14:textId="77777777" w:rsidR="00166EC3" w:rsidRDefault="00166EC3" w:rsidP="00166EC3">
      <w:pPr>
        <w:pStyle w:val="ListHeader"/>
        <w:rPr>
          <w:u w:val="single"/>
        </w:rPr>
      </w:pPr>
      <w:proofErr w:type="spellStart"/>
      <w:r>
        <w:rPr>
          <w:rFonts w:eastAsia="Arial"/>
        </w:rPr>
        <w:t>Attributter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330"/>
        <w:gridCol w:w="6120"/>
        <w:gridCol w:w="900"/>
        <w:gridCol w:w="720"/>
        <w:gridCol w:w="2520"/>
      </w:tblGrid>
      <w:tr w:rsidR="00166EC3" w14:paraId="442D2A99" w14:textId="77777777" w:rsidTr="0034612D">
        <w:trPr>
          <w:trHeight w:val="215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5CA46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D863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13D5D0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FE4583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Multipl</w:t>
            </w:r>
            <w:proofErr w:type="spellEnd"/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BD67D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4668B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30239A15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C806CD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B9AA6E" w14:textId="77777777" w:rsidR="00166EC3" w:rsidRDefault="00166EC3" w:rsidP="0034612D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fraPosisjon</w:t>
            </w:r>
            <w:proofErr w:type="spellEnd"/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CC3480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F0F0F"/>
                <w:sz w:val="20"/>
              </w:rPr>
              <w:t>startposisjon</w:t>
            </w:r>
            <w:proofErr w:type="gramEnd"/>
            <w:r>
              <w:rPr>
                <w:color w:val="0F0F0F"/>
                <w:sz w:val="20"/>
              </w:rPr>
              <w:t xml:space="preserve"> langs </w:t>
            </w:r>
            <w:r>
              <w:rPr>
                <w:color w:val="000000"/>
                <w:sz w:val="20"/>
              </w:rPr>
              <w:t>nettverkselementet,</w:t>
            </w:r>
            <w:r>
              <w:rPr>
                <w:color w:val="0F0F0F"/>
                <w:sz w:val="20"/>
              </w:rPr>
              <w:t xml:space="preserve"> i henhold til referansemetoden </w:t>
            </w:r>
          </w:p>
          <w:p w14:paraId="6106D3C3" w14:textId="77777777" w:rsidR="00166EC3" w:rsidRDefault="00166EC3" w:rsidP="0034612D">
            <w:pPr>
              <w:rPr>
                <w:color w:val="0F0F0F"/>
                <w:sz w:val="20"/>
              </w:rPr>
            </w:pPr>
          </w:p>
          <w:p w14:paraId="5DF6C1B2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Merknad: </w:t>
            </w:r>
            <w:proofErr w:type="spellStart"/>
            <w:r>
              <w:rPr>
                <w:color w:val="0F0F0F"/>
                <w:sz w:val="20"/>
              </w:rPr>
              <w:t>Ref</w:t>
            </w:r>
            <w:proofErr w:type="spellEnd"/>
            <w:r>
              <w:rPr>
                <w:color w:val="0F0F0F"/>
                <w:sz w:val="20"/>
              </w:rPr>
              <w:t xml:space="preserve"> </w:t>
            </w:r>
            <w:r>
              <w:rPr>
                <w:i/>
                <w:color w:val="0F0F0F"/>
                <w:sz w:val="20"/>
              </w:rPr>
              <w:t xml:space="preserve">ISO19148: </w:t>
            </w:r>
            <w:proofErr w:type="spellStart"/>
            <w:r>
              <w:rPr>
                <w:i/>
                <w:color w:val="0F0F0F"/>
                <w:sz w:val="20"/>
              </w:rPr>
              <w:t>fromPosition</w:t>
            </w:r>
            <w:proofErr w:type="spellEnd"/>
            <w:r>
              <w:rPr>
                <w:i/>
                <w:color w:val="0F0F0F"/>
                <w:sz w:val="20"/>
              </w:rPr>
              <w:t xml:space="preserve"> - </w:t>
            </w:r>
            <w:proofErr w:type="spellStart"/>
            <w:r>
              <w:rPr>
                <w:i/>
                <w:color w:val="0F0F0F"/>
                <w:sz w:val="20"/>
              </w:rPr>
              <w:t>distanceAlong</w:t>
            </w:r>
            <w:proofErr w:type="spellEnd"/>
            <w:r>
              <w:rPr>
                <w:color w:val="0F0F0F"/>
                <w:sz w:val="20"/>
              </w:rPr>
              <w:t xml:space="preserve"> </w:t>
            </w:r>
          </w:p>
          <w:p w14:paraId="5E71AC0B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E20ECB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5E51B3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70EC3C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</w:tr>
      <w:tr w:rsidR="00166EC3" w14:paraId="1E3FD380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DAE926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F489F" w14:textId="77777777" w:rsidR="00166EC3" w:rsidRDefault="00166EC3" w:rsidP="0034612D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tilPosisjon</w:t>
            </w:r>
            <w:proofErr w:type="spellEnd"/>
            <w:proofErr w:type="gram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Avledet:False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1D23B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F0F0F"/>
                <w:sz w:val="20"/>
              </w:rPr>
              <w:t>sluttposisjon</w:t>
            </w:r>
            <w:proofErr w:type="gramEnd"/>
            <w:r>
              <w:rPr>
                <w:color w:val="0F0F0F"/>
                <w:sz w:val="20"/>
              </w:rPr>
              <w:t xml:space="preserve"> langs </w:t>
            </w:r>
            <w:r>
              <w:rPr>
                <w:color w:val="000000"/>
                <w:sz w:val="20"/>
              </w:rPr>
              <w:t>nettverkselementet</w:t>
            </w:r>
            <w:r>
              <w:rPr>
                <w:color w:val="0F0F0F"/>
                <w:sz w:val="20"/>
              </w:rPr>
              <w:t>, i henhold til referansemetoden</w:t>
            </w:r>
          </w:p>
          <w:p w14:paraId="7EEAEC6F" w14:textId="77777777" w:rsidR="00166EC3" w:rsidRDefault="00166EC3" w:rsidP="0034612D">
            <w:pPr>
              <w:rPr>
                <w:color w:val="0F0F0F"/>
                <w:sz w:val="20"/>
              </w:rPr>
            </w:pPr>
          </w:p>
          <w:p w14:paraId="157D57B6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Merknad: </w:t>
            </w:r>
            <w:proofErr w:type="spellStart"/>
            <w:r>
              <w:rPr>
                <w:color w:val="0F0F0F"/>
                <w:sz w:val="20"/>
              </w:rPr>
              <w:t>Ref</w:t>
            </w:r>
            <w:proofErr w:type="spellEnd"/>
            <w:r>
              <w:rPr>
                <w:color w:val="0F0F0F"/>
                <w:sz w:val="20"/>
              </w:rPr>
              <w:t xml:space="preserve"> </w:t>
            </w:r>
            <w:r>
              <w:rPr>
                <w:i/>
                <w:color w:val="0F0F0F"/>
                <w:sz w:val="20"/>
              </w:rPr>
              <w:t xml:space="preserve">ISO19148: </w:t>
            </w:r>
            <w:proofErr w:type="spellStart"/>
            <w:r>
              <w:rPr>
                <w:i/>
                <w:color w:val="0F0F0F"/>
                <w:sz w:val="20"/>
              </w:rPr>
              <w:t>toPosition</w:t>
            </w:r>
            <w:proofErr w:type="spellEnd"/>
            <w:r>
              <w:rPr>
                <w:i/>
                <w:color w:val="0F0F0F"/>
                <w:sz w:val="20"/>
              </w:rPr>
              <w:t xml:space="preserve"> - </w:t>
            </w:r>
            <w:proofErr w:type="spellStart"/>
            <w:r>
              <w:rPr>
                <w:i/>
                <w:color w:val="0F0F0F"/>
                <w:sz w:val="20"/>
              </w:rPr>
              <w:t>distanceAlong</w:t>
            </w:r>
            <w:proofErr w:type="spellEnd"/>
            <w:r>
              <w:rPr>
                <w:color w:val="0F0F0F"/>
                <w:sz w:val="20"/>
              </w:rPr>
              <w:t xml:space="preserve"> </w:t>
            </w:r>
          </w:p>
          <w:p w14:paraId="049A9E7D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BECBD2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E09C9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EA3D55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</w:tr>
    </w:tbl>
    <w:p w14:paraId="11A1A574" w14:textId="77777777" w:rsidR="00166EC3" w:rsidRDefault="00166EC3" w:rsidP="00166EC3">
      <w:pPr>
        <w:rPr>
          <w:color w:val="000000"/>
          <w:sz w:val="20"/>
        </w:rPr>
      </w:pPr>
    </w:p>
    <w:p w14:paraId="0154FF5A" w14:textId="77777777" w:rsidR="00166EC3" w:rsidRDefault="00166EC3" w:rsidP="00166EC3">
      <w:pPr>
        <w:rPr>
          <w:color w:val="000000"/>
          <w:sz w:val="20"/>
        </w:rPr>
      </w:pPr>
    </w:p>
    <w:p w14:paraId="34D4D99E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091F8AC4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AD458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517484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EFE915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CDB181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0EFC32D8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1B4012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75B53A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63EE0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LineærPosisjonStrekning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96D1D2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LE_FromToLocation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51730FA9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373BDE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lastRenderedPageBreak/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0A4B6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BBDE11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LineærPosisjonStrekning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430712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SimpleLinearReference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  <w:tr w:rsidR="00166EC3" w14:paraId="2DDCEA72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2CA33B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Generalization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7EEA4C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EF339C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LineærPosisjonStrekning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BC4E1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LineærPosisjon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</w:tbl>
    <w:p w14:paraId="0F1AD0E3" w14:textId="77777777" w:rsidR="00166EC3" w:rsidRDefault="00166EC3" w:rsidP="00166EC3">
      <w:pPr>
        <w:rPr>
          <w:color w:val="000000"/>
          <w:sz w:val="20"/>
        </w:rPr>
      </w:pPr>
    </w:p>
    <w:p w14:paraId="12CC5428" w14:textId="77777777" w:rsidR="00166EC3" w:rsidRDefault="00166EC3" w:rsidP="00166EC3">
      <w:pPr>
        <w:pStyle w:val="Overskrift4"/>
      </w:pPr>
      <w:bookmarkStart w:id="56" w:name="_Toc432510923"/>
      <w:r>
        <w:rPr>
          <w:rFonts w:eastAsia="Arial"/>
        </w:rPr>
        <w:t>«</w:t>
      </w:r>
      <w:proofErr w:type="spellStart"/>
      <w:proofErr w:type="gramStart"/>
      <w:r>
        <w:rPr>
          <w:rFonts w:eastAsia="Arial"/>
        </w:rPr>
        <w:t>codeList</w:t>
      </w:r>
      <w:proofErr w:type="spellEnd"/>
      <w:proofErr w:type="gramEnd"/>
      <w:r>
        <w:rPr>
          <w:rFonts w:eastAsia="Arial"/>
        </w:rPr>
        <w:t xml:space="preserve">» </w:t>
      </w:r>
      <w:proofErr w:type="spellStart"/>
      <w:r>
        <w:rPr>
          <w:rFonts w:eastAsia="Arial"/>
        </w:rPr>
        <w:t>LineærReferanseMetode</w:t>
      </w:r>
      <w:bookmarkEnd w:id="56"/>
      <w:proofErr w:type="spellEnd"/>
    </w:p>
    <w:p w14:paraId="43C54525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>Metode brukt for lineære referanser</w:t>
      </w:r>
    </w:p>
    <w:p w14:paraId="01FA6247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7D98FC5B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>Merknad:</w:t>
      </w:r>
    </w:p>
    <w:p w14:paraId="71162299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793A3BF1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 xml:space="preserve">Dersom offset er i bruk så angis også positiv offsetretning til side (høyre eller venstre) og vertikalt (opp/ned). </w:t>
      </w:r>
    </w:p>
    <w:p w14:paraId="4A1A9033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00000"/>
          <w:sz w:val="20"/>
        </w:rPr>
        <w:t>Felles for alle metoder i Norge:</w:t>
      </w:r>
    </w:p>
    <w:p w14:paraId="781AD3E8" w14:textId="77777777" w:rsidR="00166EC3" w:rsidRDefault="00166EC3" w:rsidP="00166EC3">
      <w:pPr>
        <w:numPr>
          <w:ilvl w:val="0"/>
          <w:numId w:val="62"/>
        </w:numPr>
        <w:ind w:left="1800" w:hanging="1800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offsetUnits</w:t>
      </w:r>
      <w:proofErr w:type="spellEnd"/>
      <w:proofErr w:type="gramEnd"/>
      <w:r>
        <w:rPr>
          <w:color w:val="000000"/>
          <w:sz w:val="20"/>
        </w:rPr>
        <w:t xml:space="preserve">: "meter" </w:t>
      </w:r>
    </w:p>
    <w:p w14:paraId="38407440" w14:textId="77777777" w:rsidR="00166EC3" w:rsidRDefault="00166EC3" w:rsidP="00166EC3">
      <w:pPr>
        <w:numPr>
          <w:ilvl w:val="0"/>
          <w:numId w:val="62"/>
        </w:numPr>
        <w:ind w:left="1800" w:hanging="1800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positiveLateralOffsetDirection</w:t>
      </w:r>
      <w:proofErr w:type="spellEnd"/>
      <w:proofErr w:type="gramEnd"/>
      <w:r>
        <w:rPr>
          <w:color w:val="000000"/>
          <w:sz w:val="20"/>
        </w:rPr>
        <w:t xml:space="preserve">: "right" </w:t>
      </w:r>
    </w:p>
    <w:p w14:paraId="1BB89697" w14:textId="77777777" w:rsidR="00166EC3" w:rsidRDefault="00166EC3" w:rsidP="00166EC3">
      <w:pPr>
        <w:ind w:left="1440" w:hanging="1440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positiveVerticalOffsetDirection</w:t>
      </w:r>
      <w:proofErr w:type="spellEnd"/>
      <w:proofErr w:type="gramEnd"/>
      <w:r>
        <w:rPr>
          <w:color w:val="000000"/>
          <w:sz w:val="20"/>
        </w:rPr>
        <w:t>: "up"</w:t>
      </w:r>
    </w:p>
    <w:p w14:paraId="1375E272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2C7CDCBF" w14:textId="77777777" w:rsidR="00166EC3" w:rsidRDefault="00166EC3" w:rsidP="00166EC3">
      <w:pPr>
        <w:ind w:left="1440" w:hanging="1440"/>
        <w:rPr>
          <w:color w:val="000000"/>
          <w:sz w:val="20"/>
        </w:rPr>
      </w:pPr>
      <w:r>
        <w:rPr>
          <w:color w:val="0F0F0F"/>
          <w:sz w:val="20"/>
        </w:rPr>
        <w:t xml:space="preserve">Dette er en kodeliste basert på en forenkling av ISO19148: </w:t>
      </w:r>
      <w:proofErr w:type="spellStart"/>
      <w:r>
        <w:rPr>
          <w:color w:val="0F0F0F"/>
          <w:sz w:val="20"/>
        </w:rPr>
        <w:t>LR_LinearReferencingMethod</w:t>
      </w:r>
      <w:proofErr w:type="spellEnd"/>
      <w:r>
        <w:rPr>
          <w:color w:val="0F0F0F"/>
          <w:sz w:val="20"/>
        </w:rPr>
        <w:t>, som benytter 4 attributter</w:t>
      </w:r>
    </w:p>
    <w:p w14:paraId="4D2D611B" w14:textId="77777777" w:rsidR="00166EC3" w:rsidRDefault="00166EC3" w:rsidP="00166EC3">
      <w:pPr>
        <w:numPr>
          <w:ilvl w:val="0"/>
          <w:numId w:val="64"/>
        </w:numPr>
        <w:ind w:left="1800" w:hanging="1800"/>
        <w:rPr>
          <w:color w:val="000000"/>
          <w:sz w:val="20"/>
        </w:rPr>
      </w:pPr>
      <w:proofErr w:type="gramStart"/>
      <w:r>
        <w:rPr>
          <w:color w:val="000000"/>
          <w:sz w:val="20"/>
        </w:rPr>
        <w:t>navn</w:t>
      </w:r>
      <w:proofErr w:type="gramEnd"/>
      <w:r>
        <w:rPr>
          <w:color w:val="000000"/>
          <w:sz w:val="20"/>
        </w:rPr>
        <w:t xml:space="preserve"> </w:t>
      </w:r>
    </w:p>
    <w:p w14:paraId="60F31ADA" w14:textId="77777777" w:rsidR="00166EC3" w:rsidRDefault="00166EC3" w:rsidP="00166EC3">
      <w:pPr>
        <w:numPr>
          <w:ilvl w:val="0"/>
          <w:numId w:val="64"/>
        </w:numPr>
        <w:ind w:left="1800" w:hanging="1800"/>
        <w:rPr>
          <w:color w:val="000000"/>
          <w:sz w:val="20"/>
        </w:rPr>
      </w:pPr>
      <w:proofErr w:type="gramStart"/>
      <w:r>
        <w:rPr>
          <w:color w:val="000000"/>
          <w:sz w:val="20"/>
        </w:rPr>
        <w:t>type</w:t>
      </w:r>
      <w:proofErr w:type="gramEnd"/>
      <w:r>
        <w:rPr>
          <w:color w:val="000000"/>
          <w:sz w:val="20"/>
        </w:rPr>
        <w:t xml:space="preserve"> (absolutt, relativ eller interpolert) </w:t>
      </w:r>
    </w:p>
    <w:p w14:paraId="695A196D" w14:textId="77777777" w:rsidR="00166EC3" w:rsidRDefault="00166EC3" w:rsidP="00166EC3">
      <w:pPr>
        <w:numPr>
          <w:ilvl w:val="0"/>
          <w:numId w:val="64"/>
        </w:numPr>
        <w:ind w:left="1800" w:hanging="1800"/>
        <w:rPr>
          <w:color w:val="000000"/>
          <w:sz w:val="20"/>
        </w:rPr>
      </w:pPr>
      <w:proofErr w:type="gramStart"/>
      <w:r>
        <w:rPr>
          <w:color w:val="000000"/>
          <w:sz w:val="20"/>
        </w:rPr>
        <w:t>måleenhet</w:t>
      </w:r>
      <w:proofErr w:type="gramEnd"/>
      <w:r>
        <w:rPr>
          <w:color w:val="000000"/>
          <w:sz w:val="20"/>
        </w:rPr>
        <w:t xml:space="preserve"> </w:t>
      </w:r>
    </w:p>
    <w:p w14:paraId="408E4A95" w14:textId="77777777" w:rsidR="00166EC3" w:rsidRDefault="00166EC3" w:rsidP="00166EC3">
      <w:pPr>
        <w:numPr>
          <w:ilvl w:val="0"/>
          <w:numId w:val="64"/>
        </w:numPr>
        <w:ind w:left="1800" w:hanging="1800"/>
        <w:rPr>
          <w:color w:val="000000"/>
          <w:sz w:val="20"/>
        </w:rPr>
      </w:pPr>
      <w:proofErr w:type="gramStart"/>
      <w:r>
        <w:rPr>
          <w:color w:val="000000"/>
          <w:sz w:val="20"/>
        </w:rPr>
        <w:t>restriksjoner</w:t>
      </w:r>
      <w:proofErr w:type="gramEnd"/>
      <w:r>
        <w:rPr>
          <w:color w:val="000000"/>
          <w:sz w:val="20"/>
        </w:rPr>
        <w:t>/regler (</w:t>
      </w:r>
      <w:proofErr w:type="spellStart"/>
      <w:r>
        <w:rPr>
          <w:color w:val="000000"/>
          <w:sz w:val="20"/>
        </w:rPr>
        <w:t>constraints</w:t>
      </w:r>
      <w:proofErr w:type="spellEnd"/>
      <w:r>
        <w:rPr>
          <w:color w:val="000000"/>
          <w:sz w:val="20"/>
        </w:rPr>
        <w:t xml:space="preserve">) </w:t>
      </w:r>
    </w:p>
    <w:p w14:paraId="2DD003C2" w14:textId="77777777" w:rsidR="00166EC3" w:rsidRDefault="00166EC3" w:rsidP="00166EC3">
      <w:pPr>
        <w:ind w:left="1440" w:hanging="1440"/>
        <w:rPr>
          <w:color w:val="000000"/>
          <w:sz w:val="20"/>
        </w:rPr>
      </w:pPr>
    </w:p>
    <w:p w14:paraId="202CE3D9" w14:textId="77777777" w:rsidR="00166EC3" w:rsidRDefault="00166EC3" w:rsidP="00166EC3">
      <w:pPr>
        <w:ind w:left="1440" w:hanging="1440"/>
        <w:rPr>
          <w:sz w:val="20"/>
        </w:rPr>
      </w:pPr>
    </w:p>
    <w:p w14:paraId="752DC269" w14:textId="77777777" w:rsidR="00166EC3" w:rsidRDefault="00166EC3" w:rsidP="00166EC3">
      <w:pPr>
        <w:rPr>
          <w:color w:val="000000"/>
          <w:sz w:val="20"/>
        </w:rPr>
      </w:pPr>
    </w:p>
    <w:p w14:paraId="77883A64" w14:textId="77777777" w:rsidR="00166EC3" w:rsidRDefault="00166EC3" w:rsidP="00166EC3">
      <w:pPr>
        <w:pStyle w:val="ListHeader"/>
        <w:rPr>
          <w:u w:val="single"/>
        </w:rPr>
      </w:pPr>
      <w:proofErr w:type="spellStart"/>
      <w:r>
        <w:rPr>
          <w:rFonts w:eastAsia="Arial"/>
        </w:rPr>
        <w:t>Attributter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3330"/>
        <w:gridCol w:w="6120"/>
        <w:gridCol w:w="900"/>
        <w:gridCol w:w="720"/>
        <w:gridCol w:w="2520"/>
      </w:tblGrid>
      <w:tr w:rsidR="00166EC3" w14:paraId="372B969E" w14:textId="77777777" w:rsidTr="0034612D">
        <w:trPr>
          <w:trHeight w:val="215"/>
        </w:trPr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34FF18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2B23CB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09080D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86A461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Multipl</w:t>
            </w:r>
            <w:proofErr w:type="spellEnd"/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5CE5EB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ED498D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Type</w:t>
            </w:r>
          </w:p>
        </w:tc>
      </w:tr>
      <w:tr w:rsidR="00166EC3" w14:paraId="1097DFE7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3DF08F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426A87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Metrering</w:t>
            </w:r>
            <w:proofErr w:type="spellEnd"/>
            <w:r>
              <w:rPr>
                <w:color w:val="00000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0"/>
              </w:rPr>
              <w:t>Avledet:False</w:t>
            </w:r>
            <w:proofErr w:type="spellEnd"/>
            <w:proofErr w:type="gram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D88F3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posisjon</w:t>
            </w:r>
            <w:proofErr w:type="gramEnd"/>
            <w:r>
              <w:rPr>
                <w:color w:val="000000"/>
                <w:sz w:val="20"/>
              </w:rPr>
              <w:t xml:space="preserve"> fra start av nettverkselementet (lenken), angitt i meter</w:t>
            </w:r>
          </w:p>
          <w:p w14:paraId="007B85D5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1DC9EEA9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Merknad: Kan ta utgangspunkt i en angitt startverdi for nettverkselementet.</w:t>
            </w:r>
          </w:p>
          <w:p w14:paraId="66D5784C" w14:textId="77777777" w:rsidR="00166EC3" w:rsidRDefault="00166EC3" w:rsidP="0034612D">
            <w:pPr>
              <w:rPr>
                <w:color w:val="0F0F0F"/>
                <w:sz w:val="20"/>
              </w:rPr>
            </w:pPr>
          </w:p>
          <w:p w14:paraId="2674FC13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ISO19148: </w:t>
            </w:r>
            <w:proofErr w:type="spellStart"/>
            <w:r>
              <w:rPr>
                <w:color w:val="0F0F0F"/>
                <w:sz w:val="20"/>
              </w:rPr>
              <w:t>LR_LinearReferencingMethod</w:t>
            </w:r>
            <w:proofErr w:type="spellEnd"/>
            <w:r>
              <w:rPr>
                <w:color w:val="0F0F0F"/>
                <w:sz w:val="20"/>
              </w:rPr>
              <w:t>:</w:t>
            </w:r>
          </w:p>
          <w:p w14:paraId="70F73BD1" w14:textId="77777777" w:rsidR="00166EC3" w:rsidRDefault="00166EC3" w:rsidP="00166EC3">
            <w:pPr>
              <w:numPr>
                <w:ilvl w:val="0"/>
                <w:numId w:val="62"/>
              </w:numPr>
              <w:ind w:left="360" w:hanging="360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type</w:t>
            </w:r>
            <w:proofErr w:type="gramEnd"/>
            <w:r>
              <w:rPr>
                <w:color w:val="000000"/>
                <w:sz w:val="20"/>
              </w:rPr>
              <w:t>: "</w:t>
            </w:r>
            <w:proofErr w:type="spellStart"/>
            <w:r>
              <w:rPr>
                <w:color w:val="000000"/>
                <w:sz w:val="20"/>
              </w:rPr>
              <w:t>absolute</w:t>
            </w:r>
            <w:proofErr w:type="spellEnd"/>
            <w:r>
              <w:rPr>
                <w:color w:val="000000"/>
                <w:sz w:val="20"/>
              </w:rPr>
              <w:t xml:space="preserve">" </w:t>
            </w:r>
          </w:p>
          <w:p w14:paraId="57BEB5BD" w14:textId="77777777" w:rsidR="00166EC3" w:rsidRDefault="00166EC3" w:rsidP="00166EC3">
            <w:pPr>
              <w:numPr>
                <w:ilvl w:val="0"/>
                <w:numId w:val="65"/>
              </w:numPr>
              <w:ind w:left="360" w:hanging="360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units</w:t>
            </w:r>
            <w:proofErr w:type="gramEnd"/>
            <w:r>
              <w:rPr>
                <w:color w:val="000000"/>
                <w:sz w:val="20"/>
              </w:rPr>
              <w:t xml:space="preserve">: "meter" </w:t>
            </w:r>
          </w:p>
          <w:p w14:paraId="4A4EF464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52028D46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29451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30B1C1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201A25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</w:tr>
      <w:tr w:rsidR="00166EC3" w14:paraId="2FD21D70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7547F5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564DD6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>Normalisert</w:t>
            </w:r>
            <w:r>
              <w:rPr>
                <w:color w:val="00000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0"/>
              </w:rPr>
              <w:t>Avledet:False</w:t>
            </w:r>
            <w:proofErr w:type="spellEnd"/>
            <w:proofErr w:type="gram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F4B754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posisjon</w:t>
            </w:r>
            <w:proofErr w:type="gramEnd"/>
            <w:r>
              <w:rPr>
                <w:color w:val="000000"/>
                <w:sz w:val="20"/>
              </w:rPr>
              <w:t xml:space="preserve"> fra start av nettverkselementet, angitt som et desimaltall mellom 0 og 1, i forhold til start (0) og slutt (1) på nettverkselementet (lenken)</w:t>
            </w:r>
          </w:p>
          <w:p w14:paraId="0B29C7EB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5CE730E6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Merknad: </w:t>
            </w:r>
          </w:p>
          <w:p w14:paraId="2C4BE00A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lastRenderedPageBreak/>
              <w:t xml:space="preserve">ISO19148: </w:t>
            </w:r>
            <w:proofErr w:type="spellStart"/>
            <w:r>
              <w:rPr>
                <w:color w:val="0F0F0F"/>
                <w:sz w:val="20"/>
              </w:rPr>
              <w:t>LR_LinearReferencingMethod</w:t>
            </w:r>
            <w:proofErr w:type="spellEnd"/>
            <w:r>
              <w:rPr>
                <w:color w:val="0F0F0F"/>
                <w:sz w:val="20"/>
              </w:rPr>
              <w:t>:</w:t>
            </w:r>
          </w:p>
          <w:p w14:paraId="75DEBC77" w14:textId="77777777" w:rsidR="00166EC3" w:rsidRDefault="00166EC3" w:rsidP="00166EC3">
            <w:pPr>
              <w:numPr>
                <w:ilvl w:val="0"/>
                <w:numId w:val="66"/>
              </w:numPr>
              <w:ind w:left="360" w:hanging="360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type</w:t>
            </w:r>
            <w:proofErr w:type="gramEnd"/>
            <w:r>
              <w:rPr>
                <w:color w:val="000000"/>
                <w:sz w:val="20"/>
              </w:rPr>
              <w:t>: "</w:t>
            </w:r>
            <w:proofErr w:type="spellStart"/>
            <w:r>
              <w:rPr>
                <w:color w:val="000000"/>
                <w:sz w:val="20"/>
              </w:rPr>
              <w:t>Interpolative</w:t>
            </w:r>
            <w:proofErr w:type="spellEnd"/>
            <w:r>
              <w:rPr>
                <w:color w:val="000000"/>
                <w:sz w:val="20"/>
              </w:rPr>
              <w:t xml:space="preserve">" </w:t>
            </w:r>
          </w:p>
          <w:p w14:paraId="7CF12374" w14:textId="77777777" w:rsidR="00166EC3" w:rsidRDefault="00166EC3" w:rsidP="00166EC3">
            <w:pPr>
              <w:numPr>
                <w:ilvl w:val="0"/>
                <w:numId w:val="66"/>
              </w:numPr>
              <w:ind w:left="360" w:hanging="360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units</w:t>
            </w:r>
            <w:proofErr w:type="gramEnd"/>
            <w:r>
              <w:rPr>
                <w:color w:val="000000"/>
                <w:sz w:val="20"/>
              </w:rPr>
              <w:t xml:space="preserve">: "0..1" </w:t>
            </w:r>
          </w:p>
          <w:p w14:paraId="49EA0DA7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331AAAE4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1AC3E6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A0495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E7A2F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</w:tr>
      <w:tr w:rsidR="00166EC3" w14:paraId="19324DAB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C02CA7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DC9C7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>Prosent</w:t>
            </w:r>
            <w:r>
              <w:rPr>
                <w:color w:val="00000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0"/>
              </w:rPr>
              <w:t>Avledet:False</w:t>
            </w:r>
            <w:proofErr w:type="spellEnd"/>
            <w:proofErr w:type="gram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B2993B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posisjon</w:t>
            </w:r>
            <w:proofErr w:type="gramEnd"/>
            <w:r>
              <w:rPr>
                <w:color w:val="000000"/>
                <w:sz w:val="20"/>
              </w:rPr>
              <w:t xml:space="preserve"> fra start av nettverkselementet, angitt i prosent av lengden på nettverkselementet (lenken)</w:t>
            </w:r>
          </w:p>
          <w:p w14:paraId="33AD4048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1887C773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Merknad: </w:t>
            </w:r>
          </w:p>
          <w:p w14:paraId="2BFB5095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ISO19148: </w:t>
            </w:r>
            <w:proofErr w:type="spellStart"/>
            <w:r>
              <w:rPr>
                <w:color w:val="0F0F0F"/>
                <w:sz w:val="20"/>
              </w:rPr>
              <w:t>LR_LinearReferencingMethod</w:t>
            </w:r>
            <w:proofErr w:type="spellEnd"/>
            <w:r>
              <w:rPr>
                <w:color w:val="0F0F0F"/>
                <w:sz w:val="20"/>
              </w:rPr>
              <w:t>:</w:t>
            </w:r>
          </w:p>
          <w:p w14:paraId="634F3ABF" w14:textId="77777777" w:rsidR="00166EC3" w:rsidRDefault="00166EC3" w:rsidP="00166EC3">
            <w:pPr>
              <w:numPr>
                <w:ilvl w:val="0"/>
                <w:numId w:val="67"/>
              </w:numPr>
              <w:ind w:left="360" w:hanging="360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type</w:t>
            </w:r>
            <w:proofErr w:type="gramEnd"/>
            <w:r>
              <w:rPr>
                <w:color w:val="000000"/>
                <w:sz w:val="20"/>
              </w:rPr>
              <w:t>: "</w:t>
            </w:r>
            <w:proofErr w:type="spellStart"/>
            <w:r>
              <w:rPr>
                <w:color w:val="000000"/>
                <w:sz w:val="20"/>
              </w:rPr>
              <w:t>Interpolative</w:t>
            </w:r>
            <w:proofErr w:type="spellEnd"/>
            <w:r>
              <w:rPr>
                <w:color w:val="000000"/>
                <w:sz w:val="20"/>
              </w:rPr>
              <w:t xml:space="preserve">" </w:t>
            </w:r>
          </w:p>
          <w:p w14:paraId="718D8A53" w14:textId="77777777" w:rsidR="00166EC3" w:rsidRDefault="00166EC3" w:rsidP="00166EC3">
            <w:pPr>
              <w:numPr>
                <w:ilvl w:val="0"/>
                <w:numId w:val="67"/>
              </w:numPr>
              <w:ind w:left="360" w:hanging="360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units</w:t>
            </w:r>
            <w:proofErr w:type="gramEnd"/>
            <w:r>
              <w:rPr>
                <w:color w:val="000000"/>
                <w:sz w:val="20"/>
              </w:rPr>
              <w:t>: "</w:t>
            </w:r>
            <w:proofErr w:type="spellStart"/>
            <w:r>
              <w:rPr>
                <w:color w:val="000000"/>
                <w:sz w:val="20"/>
              </w:rPr>
              <w:t>percent</w:t>
            </w:r>
            <w:proofErr w:type="spellEnd"/>
            <w:r>
              <w:rPr>
                <w:color w:val="000000"/>
                <w:sz w:val="20"/>
              </w:rPr>
              <w:t xml:space="preserve">" </w:t>
            </w:r>
          </w:p>
          <w:p w14:paraId="5E00834B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54B9B8E0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F6410A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A0A67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DDEF4D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</w:tr>
      <w:tr w:rsidR="00166EC3" w14:paraId="0DD6365A" w14:textId="77777777" w:rsidTr="0034612D">
        <w:tc>
          <w:tcPr>
            <w:tcW w:w="5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A53CA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CD4ED8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Kilometrering</w:t>
            </w:r>
            <w:proofErr w:type="spellEnd"/>
            <w:r>
              <w:rPr>
                <w:color w:val="00000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0"/>
              </w:rPr>
              <w:t>Avledet:False</w:t>
            </w:r>
            <w:proofErr w:type="spellEnd"/>
            <w:proofErr w:type="gram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6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565B81" w14:textId="77777777" w:rsidR="00166EC3" w:rsidRDefault="00166EC3" w:rsidP="0034612D">
            <w:pPr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posisjon</w:t>
            </w:r>
            <w:proofErr w:type="gramEnd"/>
            <w:r>
              <w:rPr>
                <w:color w:val="000000"/>
                <w:sz w:val="20"/>
              </w:rPr>
              <w:t xml:space="preserve"> fra start av nettverkselementet, angitt i kilometer. </w:t>
            </w:r>
          </w:p>
          <w:p w14:paraId="0E01560F" w14:textId="77777777" w:rsidR="00166EC3" w:rsidRDefault="00166EC3" w:rsidP="0034612D">
            <w:pPr>
              <w:rPr>
                <w:color w:val="0F0F0F"/>
                <w:sz w:val="20"/>
              </w:rPr>
            </w:pPr>
          </w:p>
          <w:p w14:paraId="644F2A08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Merknad: </w:t>
            </w:r>
            <w:r>
              <w:rPr>
                <w:color w:val="000000"/>
                <w:sz w:val="20"/>
              </w:rPr>
              <w:t>Kan ta utgangspunkt i en angitt startverdi for nettverkselementet (lenken).</w:t>
            </w:r>
          </w:p>
          <w:p w14:paraId="4C0C51AB" w14:textId="77777777" w:rsidR="00166EC3" w:rsidRDefault="00166EC3" w:rsidP="0034612D">
            <w:pPr>
              <w:rPr>
                <w:color w:val="0F0F0F"/>
                <w:sz w:val="20"/>
              </w:rPr>
            </w:pPr>
          </w:p>
          <w:p w14:paraId="0FA5E205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ISO19148: </w:t>
            </w:r>
            <w:proofErr w:type="spellStart"/>
            <w:r>
              <w:rPr>
                <w:color w:val="0F0F0F"/>
                <w:sz w:val="20"/>
              </w:rPr>
              <w:t>LR_LinearReferencingMethod</w:t>
            </w:r>
            <w:proofErr w:type="spellEnd"/>
            <w:r>
              <w:rPr>
                <w:color w:val="0F0F0F"/>
                <w:sz w:val="20"/>
              </w:rPr>
              <w:t>:</w:t>
            </w:r>
          </w:p>
          <w:p w14:paraId="69DC8593" w14:textId="77777777" w:rsidR="00166EC3" w:rsidRDefault="00166EC3" w:rsidP="00166EC3">
            <w:pPr>
              <w:numPr>
                <w:ilvl w:val="0"/>
                <w:numId w:val="68"/>
              </w:numPr>
              <w:ind w:left="360" w:hanging="360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type</w:t>
            </w:r>
            <w:proofErr w:type="gramEnd"/>
            <w:r>
              <w:rPr>
                <w:color w:val="000000"/>
                <w:sz w:val="20"/>
              </w:rPr>
              <w:t>: "</w:t>
            </w:r>
            <w:proofErr w:type="spellStart"/>
            <w:r>
              <w:rPr>
                <w:color w:val="000000"/>
                <w:sz w:val="20"/>
              </w:rPr>
              <w:t>absolute</w:t>
            </w:r>
            <w:proofErr w:type="spellEnd"/>
            <w:r>
              <w:rPr>
                <w:color w:val="000000"/>
                <w:sz w:val="20"/>
              </w:rPr>
              <w:t xml:space="preserve">" </w:t>
            </w:r>
          </w:p>
          <w:p w14:paraId="4BFD353D" w14:textId="77777777" w:rsidR="00166EC3" w:rsidRDefault="00166EC3" w:rsidP="00166EC3">
            <w:pPr>
              <w:numPr>
                <w:ilvl w:val="0"/>
                <w:numId w:val="68"/>
              </w:numPr>
              <w:ind w:left="360" w:hanging="360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units</w:t>
            </w:r>
            <w:proofErr w:type="gramEnd"/>
            <w:r>
              <w:rPr>
                <w:color w:val="000000"/>
                <w:sz w:val="20"/>
              </w:rPr>
              <w:t xml:space="preserve">: "kilometer" </w:t>
            </w:r>
          </w:p>
          <w:p w14:paraId="4BF04106" w14:textId="77777777" w:rsidR="00166EC3" w:rsidRDefault="00166EC3" w:rsidP="0034612D">
            <w:pPr>
              <w:rPr>
                <w:color w:val="000000"/>
                <w:sz w:val="20"/>
              </w:rPr>
            </w:pPr>
          </w:p>
          <w:p w14:paraId="5AFB512E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662EEB" w14:textId="77777777" w:rsidR="00166EC3" w:rsidRDefault="00166EC3" w:rsidP="0034612D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2EC13" w14:textId="77777777" w:rsidR="00166EC3" w:rsidRDefault="00166EC3" w:rsidP="0034612D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774BC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</w:tr>
    </w:tbl>
    <w:p w14:paraId="6DEFDD4E" w14:textId="77777777" w:rsidR="00166EC3" w:rsidRDefault="00166EC3" w:rsidP="00166EC3">
      <w:pPr>
        <w:rPr>
          <w:color w:val="000000"/>
          <w:sz w:val="20"/>
        </w:rPr>
      </w:pPr>
    </w:p>
    <w:p w14:paraId="2609E589" w14:textId="77777777" w:rsidR="00166EC3" w:rsidRDefault="00166EC3" w:rsidP="00166EC3">
      <w:pPr>
        <w:rPr>
          <w:color w:val="000000"/>
          <w:sz w:val="20"/>
        </w:rPr>
      </w:pPr>
    </w:p>
    <w:p w14:paraId="64B77755" w14:textId="77777777" w:rsidR="00166EC3" w:rsidRDefault="00166EC3" w:rsidP="00166EC3">
      <w:pPr>
        <w:pStyle w:val="ListHeader"/>
      </w:pPr>
      <w:proofErr w:type="spellStart"/>
      <w:r>
        <w:rPr>
          <w:rStyle w:val="FieldLabel"/>
          <w:rFonts w:eastAsia="Arial"/>
          <w:b w:val="0"/>
          <w:color w:val="0000FF"/>
        </w:rPr>
        <w:t>Assosiasjoner</w:t>
      </w:r>
      <w:proofErr w:type="spellEnd"/>
    </w:p>
    <w:tbl>
      <w:tblPr>
        <w:tblW w:w="141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20"/>
        <w:gridCol w:w="1350"/>
        <w:gridCol w:w="4680"/>
        <w:gridCol w:w="5580"/>
      </w:tblGrid>
      <w:tr w:rsidR="00166EC3" w14:paraId="29E08760" w14:textId="77777777" w:rsidTr="0034612D">
        <w:trPr>
          <w:cantSplit/>
          <w:trHeight w:val="260"/>
          <w:tblHeader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69EB6A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794529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EEEEB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00699E" w14:textId="77777777" w:rsidR="00166EC3" w:rsidRDefault="00166EC3" w:rsidP="0034612D">
            <w:pPr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Til</w:t>
            </w:r>
          </w:p>
        </w:tc>
      </w:tr>
      <w:tr w:rsidR="00166EC3" w14:paraId="0AC59F83" w14:textId="77777777" w:rsidTr="0034612D">
        <w:trPr>
          <w:trHeight w:val="461"/>
        </w:trPr>
        <w:tc>
          <w:tcPr>
            <w:tcW w:w="25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63176" w14:textId="77777777" w:rsidR="00166EC3" w:rsidRDefault="00166EC3" w:rsidP="0034612D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Realization</w:t>
            </w:r>
            <w:proofErr w:type="spellEnd"/>
            <w:r>
              <w:rPr>
                <w:color w:val="000000"/>
                <w:sz w:val="20"/>
              </w:rPr>
              <w:t xml:space="preserve">   </w:t>
            </w:r>
          </w:p>
        </w:tc>
        <w:tc>
          <w:tcPr>
            <w:tcW w:w="13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944F90" w14:textId="77777777" w:rsidR="00166EC3" w:rsidRDefault="00166EC3" w:rsidP="0034612D">
            <w:pPr>
              <w:rPr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BD1D08" w14:textId="77777777" w:rsidR="00166EC3" w:rsidRDefault="00166EC3" w:rsidP="003461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LineærReferanseMetode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F8DF4" w14:textId="77777777" w:rsidR="00166EC3" w:rsidRDefault="00166EC3" w:rsidP="0034612D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ab/>
            </w:r>
            <w:proofErr w:type="spellStart"/>
            <w:r>
              <w:rPr>
                <w:sz w:val="20"/>
              </w:rPr>
              <w:t>LR_LinearReferencingMethod</w:t>
            </w:r>
            <w:proofErr w:type="spellEnd"/>
            <w:r>
              <w:rPr>
                <w:color w:val="000000"/>
                <w:sz w:val="20"/>
              </w:rPr>
              <w:t xml:space="preserve">. </w:t>
            </w:r>
            <w:proofErr w:type="gramStart"/>
            <w:r>
              <w:rPr>
                <w:color w:val="000000"/>
                <w:sz w:val="20"/>
              </w:rPr>
              <w:t>Rolle:  ...</w:t>
            </w:r>
            <w:proofErr w:type="gramEnd"/>
          </w:p>
        </w:tc>
      </w:tr>
    </w:tbl>
    <w:p w14:paraId="5A851E35" w14:textId="77777777" w:rsidR="00166EC3" w:rsidRDefault="00166EC3" w:rsidP="00166EC3">
      <w:pPr>
        <w:rPr>
          <w:color w:val="000000"/>
          <w:sz w:val="20"/>
        </w:rPr>
      </w:pPr>
      <w:bookmarkStart w:id="57" w:name="SOSI_GENERELL_NETTVERKSMODELL_5_0_END"/>
      <w:bookmarkStart w:id="58" w:name="BKM_475BE3B7_B76B_4993_9003_712432B41155"/>
      <w:bookmarkEnd w:id="57"/>
      <w:bookmarkEnd w:id="58"/>
    </w:p>
    <w:p w14:paraId="3FE4CB3E" w14:textId="77777777" w:rsidR="00166EC3" w:rsidRDefault="00166EC3" w:rsidP="00166EC3">
      <w:pPr>
        <w:rPr>
          <w:sz w:val="20"/>
        </w:rPr>
      </w:pPr>
    </w:p>
    <w:p w14:paraId="4755EA41" w14:textId="77777777" w:rsidR="00166EC3" w:rsidRDefault="00166EC3" w:rsidP="00166EC3"/>
    <w:p w14:paraId="6EE66A11" w14:textId="77777777" w:rsidR="00166EC3" w:rsidRDefault="00166EC3" w:rsidP="00DB5D2E">
      <w:pPr>
        <w:rPr>
          <w:szCs w:val="24"/>
        </w:rPr>
        <w:sectPr w:rsidR="00166EC3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5C92AE38" w14:textId="77777777" w:rsidR="00BC1241" w:rsidRPr="003441F7" w:rsidRDefault="00BC1241" w:rsidP="003441F7"/>
    <w:sectPr w:rsidR="00BC1241" w:rsidRPr="003441F7" w:rsidSect="00E37222">
      <w:type w:val="continuous"/>
      <w:pgSz w:w="11906" w:h="16838" w:code="9"/>
      <w:pgMar w:top="1134" w:right="851" w:bottom="1134" w:left="851" w:header="397" w:footer="340" w:gutter="0"/>
      <w:paperSrc w:first="15" w:other="15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9828E" w14:textId="77777777" w:rsidR="002C38F3" w:rsidRDefault="002C38F3">
      <w:r>
        <w:separator/>
      </w:r>
    </w:p>
  </w:endnote>
  <w:endnote w:type="continuationSeparator" w:id="0">
    <w:p w14:paraId="5B3766F4" w14:textId="77777777" w:rsidR="002C38F3" w:rsidRDefault="002C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4B776" w14:textId="39FE23DA" w:rsidR="0034612D" w:rsidRDefault="0034612D">
    <w:pPr>
      <w:pStyle w:val="Bunntekst"/>
    </w:pPr>
    <w:r>
      <w:t>Statens kartverk – oktober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0D2F9" w14:textId="13694252" w:rsidR="0034612D" w:rsidRDefault="0034612D" w:rsidP="002943CA">
    <w:pPr>
      <w:pStyle w:val="Bunntekst"/>
      <w:pBdr>
        <w:top w:val="single" w:sz="6" w:space="0" w:color="auto"/>
      </w:pBdr>
    </w:pPr>
    <w:r>
      <w:t>Statens kartverk – oktober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50923" w14:textId="77777777" w:rsidR="002C38F3" w:rsidRDefault="002C38F3">
      <w:r>
        <w:separator/>
      </w:r>
    </w:p>
  </w:footnote>
  <w:footnote w:type="continuationSeparator" w:id="0">
    <w:p w14:paraId="171CE541" w14:textId="77777777" w:rsidR="002C38F3" w:rsidRDefault="002C3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D604A" w14:textId="77777777" w:rsidR="0034612D" w:rsidRPr="002943CA" w:rsidRDefault="0034612D">
    <w:pPr>
      <w:pStyle w:val="Topptekst"/>
      <w:tabs>
        <w:tab w:val="clear" w:pos="8306"/>
        <w:tab w:val="right" w:pos="9639"/>
      </w:tabs>
      <w:rPr>
        <w:rStyle w:val="Sidetall"/>
        <w:lang w:val="nn-NO"/>
      </w:rPr>
    </w:pPr>
    <w:r w:rsidRPr="001F3851">
      <w:rPr>
        <w:b w:val="0"/>
        <w:lang w:val="nn-NO"/>
      </w:rPr>
      <w:t>SOSI standard – Del 1</w:t>
    </w:r>
    <w:r w:rsidRPr="001F3851">
      <w:rPr>
        <w:lang w:val="nn-NO"/>
      </w:rPr>
      <w:tab/>
    </w:r>
    <w:r w:rsidRPr="001F3851">
      <w:rPr>
        <w:rStyle w:val="Sidetall"/>
        <w:lang w:val="nn-NO"/>
      </w:rPr>
      <w:t xml:space="preserve">- </w:t>
    </w:r>
    <w:r w:rsidRPr="000D6AC3">
      <w:rPr>
        <w:rStyle w:val="Sidetall"/>
      </w:rPr>
      <w:fldChar w:fldCharType="begin"/>
    </w:r>
    <w:r w:rsidRPr="001F3851">
      <w:rPr>
        <w:rStyle w:val="Sidetall"/>
        <w:lang w:val="nn-NO"/>
      </w:rPr>
      <w:instrText xml:space="preserve"> PAGE </w:instrText>
    </w:r>
    <w:r w:rsidRPr="000D6AC3">
      <w:rPr>
        <w:rStyle w:val="Sidetall"/>
      </w:rPr>
      <w:fldChar w:fldCharType="separate"/>
    </w:r>
    <w:r w:rsidR="001F3851">
      <w:rPr>
        <w:rStyle w:val="Sidetall"/>
        <w:noProof/>
        <w:lang w:val="nn-NO"/>
      </w:rPr>
      <w:t>21</w:t>
    </w:r>
    <w:r w:rsidRPr="000D6AC3">
      <w:rPr>
        <w:rStyle w:val="Sidetall"/>
      </w:rPr>
      <w:fldChar w:fldCharType="end"/>
    </w:r>
    <w:r w:rsidRPr="002943CA">
      <w:rPr>
        <w:rStyle w:val="Sidetall"/>
        <w:lang w:val="nn-NO"/>
      </w:rPr>
      <w:t xml:space="preserve"> -</w:t>
    </w:r>
  </w:p>
  <w:p w14:paraId="0743DA17" w14:textId="343D9807" w:rsidR="0034612D" w:rsidRPr="002943CA" w:rsidRDefault="0034612D">
    <w:pPr>
      <w:pStyle w:val="Topptekst"/>
      <w:tabs>
        <w:tab w:val="clear" w:pos="8306"/>
        <w:tab w:val="right" w:pos="9639"/>
      </w:tabs>
      <w:rPr>
        <w:b w:val="0"/>
        <w:lang w:val="nn-NO"/>
      </w:rPr>
    </w:pPr>
    <w:r w:rsidRPr="002943CA">
      <w:rPr>
        <w:b w:val="0"/>
        <w:lang w:val="nn-NO"/>
      </w:rPr>
      <w:t xml:space="preserve">SOSI Nettverk og Lineære </w:t>
    </w:r>
    <w:proofErr w:type="spellStart"/>
    <w:r w:rsidRPr="002943CA">
      <w:rPr>
        <w:b w:val="0"/>
        <w:lang w:val="nn-NO"/>
      </w:rPr>
      <w:t>referanser</w:t>
    </w:r>
    <w:proofErr w:type="spellEnd"/>
    <w:r w:rsidRPr="002943CA">
      <w:rPr>
        <w:b w:val="0"/>
        <w:lang w:val="nn-NO"/>
      </w:rPr>
      <w:t xml:space="preserve"> 5.0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54DDB" w14:textId="77777777" w:rsidR="0034612D" w:rsidRPr="002943CA" w:rsidRDefault="0034612D">
    <w:pPr>
      <w:pStyle w:val="Topptekst"/>
      <w:rPr>
        <w:lang w:val="nn-NO"/>
      </w:rPr>
    </w:pPr>
    <w:r w:rsidRPr="001F3851">
      <w:rPr>
        <w:b w:val="0"/>
        <w:lang w:val="nn-NO"/>
      </w:rPr>
      <w:t>SOSI standard – Del 1</w:t>
    </w:r>
    <w:r w:rsidRPr="001F3851">
      <w:rPr>
        <w:lang w:val="nn-NO"/>
      </w:rPr>
      <w:tab/>
    </w:r>
    <w:r w:rsidRPr="001F3851">
      <w:rPr>
        <w:lang w:val="nn-NO"/>
      </w:rPr>
      <w:tab/>
    </w:r>
    <w:r w:rsidRPr="001F3851">
      <w:rPr>
        <w:lang w:val="nn-NO"/>
      </w:rPr>
      <w:tab/>
      <w:t xml:space="preserve">- </w:t>
    </w:r>
    <w:r>
      <w:fldChar w:fldCharType="begin"/>
    </w:r>
    <w:r w:rsidRPr="001F3851">
      <w:rPr>
        <w:lang w:val="nn-NO"/>
      </w:rPr>
      <w:instrText xml:space="preserve"> PAGE </w:instrText>
    </w:r>
    <w:r>
      <w:fldChar w:fldCharType="separate"/>
    </w:r>
    <w:r w:rsidR="001F3851">
      <w:rPr>
        <w:noProof/>
        <w:lang w:val="nn-NO"/>
      </w:rPr>
      <w:t>15</w:t>
    </w:r>
    <w:r>
      <w:fldChar w:fldCharType="end"/>
    </w:r>
    <w:r w:rsidRPr="002943CA">
      <w:rPr>
        <w:lang w:val="nn-NO"/>
      </w:rPr>
      <w:t xml:space="preserve"> -</w:t>
    </w:r>
  </w:p>
  <w:p w14:paraId="1518B795" w14:textId="65B23DD5" w:rsidR="0034612D" w:rsidRPr="002943CA" w:rsidRDefault="0034612D">
    <w:pPr>
      <w:pStyle w:val="Topptekst"/>
      <w:rPr>
        <w:lang w:val="nn-NO"/>
      </w:rPr>
    </w:pPr>
    <w:r w:rsidRPr="002943CA">
      <w:rPr>
        <w:b w:val="0"/>
        <w:lang w:val="nn-NO"/>
      </w:rPr>
      <w:t xml:space="preserve">SOSI </w:t>
    </w:r>
    <w:r w:rsidRPr="002943CA">
      <w:rPr>
        <w:lang w:val="nn-NO"/>
      </w:rPr>
      <w:t xml:space="preserve">Nettverk og Lineære </w:t>
    </w:r>
    <w:proofErr w:type="spellStart"/>
    <w:r w:rsidRPr="002943CA">
      <w:rPr>
        <w:lang w:val="nn-NO"/>
      </w:rPr>
      <w:t>referanser</w:t>
    </w:r>
    <w:proofErr w:type="spellEnd"/>
    <w:r w:rsidRPr="002943CA">
      <w:rPr>
        <w:b w:val="0"/>
        <w:lang w:val="nn-NO"/>
      </w:rPr>
      <w:t xml:space="preserve"> versjon 5.0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6327288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none"/>
      <w:pStyle w:val="Overskrift1"/>
      <w:suff w:val="nothing"/>
      <w:lvlText w:val=""/>
      <w:lvlJc w:val="left"/>
    </w:lvl>
    <w:lvl w:ilvl="1">
      <w:start w:val="1"/>
      <w:numFmt w:val="decimal"/>
      <w:pStyle w:val="Overskrift2"/>
      <w:lvlText w:val="%2"/>
      <w:legacy w:legacy="1" w:legacySpace="144" w:legacyIndent="0"/>
      <w:lvlJc w:val="left"/>
    </w:lvl>
    <w:lvl w:ilvl="2">
      <w:start w:val="1"/>
      <w:numFmt w:val="decimal"/>
      <w:pStyle w:val="Overskrift3"/>
      <w:lvlText w:val="%2.%3"/>
      <w:legacy w:legacy="1" w:legacySpace="144" w:legacyIndent="0"/>
      <w:lvlJc w:val="left"/>
    </w:lvl>
    <w:lvl w:ilvl="3">
      <w:start w:val="1"/>
      <w:numFmt w:val="decimal"/>
      <w:pStyle w:val="Overskrift4"/>
      <w:lvlText w:val="%2.%3.%4"/>
      <w:legacy w:legacy="1" w:legacySpace="144" w:legacyIndent="0"/>
      <w:lvlJc w:val="left"/>
    </w:lvl>
    <w:lvl w:ilvl="4">
      <w:start w:val="1"/>
      <w:numFmt w:val="decimal"/>
      <w:pStyle w:val="Overskrift5"/>
      <w:lvlText w:val="%2.%3.%4.%5"/>
      <w:legacy w:legacy="1" w:legacySpace="144" w:legacyIndent="0"/>
      <w:lvlJc w:val="left"/>
    </w:lvl>
    <w:lvl w:ilvl="5">
      <w:start w:val="1"/>
      <w:numFmt w:val="decimal"/>
      <w:pStyle w:val="Overskrift6"/>
      <w:lvlText w:val="%2.%3.%4.%5.%6"/>
      <w:legacy w:legacy="1" w:legacySpace="144" w:legacyIndent="0"/>
      <w:lvlJc w:val="left"/>
    </w:lvl>
    <w:lvl w:ilvl="6">
      <w:start w:val="1"/>
      <w:numFmt w:val="decimal"/>
      <w:pStyle w:val="Overskrift7"/>
      <w:lvlText w:val="%2.%3.%4.%5.%6.%7"/>
      <w:legacy w:legacy="1" w:legacySpace="144" w:legacyIndent="0"/>
      <w:lvlJc w:val="left"/>
    </w:lvl>
    <w:lvl w:ilvl="7">
      <w:start w:val="1"/>
      <w:numFmt w:val="decimal"/>
      <w:pStyle w:val="Overskrift8"/>
      <w:lvlText w:val="%2.%3.%4.%5.%6.%7.%8"/>
      <w:legacy w:legacy="1" w:legacySpace="144" w:legacyIndent="0"/>
      <w:lvlJc w:val="left"/>
    </w:lvl>
    <w:lvl w:ilvl="8">
      <w:start w:val="1"/>
      <w:numFmt w:val="decimal"/>
      <w:pStyle w:val="Overskrift9"/>
      <w:lvlText w:val="%2.%3.%4.%5.%6.%7.%8.%9"/>
      <w:legacy w:legacy="1" w:legacySpace="144" w:legacyIndent="0"/>
      <w:lvlJc w:val="left"/>
    </w:lvl>
  </w:abstractNum>
  <w:abstractNum w:abstractNumId="2" w15:restartNumberingAfterBreak="0">
    <w:nsid w:val="0064498F"/>
    <w:multiLevelType w:val="multilevel"/>
    <w:tmpl w:val="00000001"/>
    <w:name w:val="HTML-List657243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645284"/>
    <w:multiLevelType w:val="multilevel"/>
    <w:tmpl w:val="00000001"/>
    <w:name w:val="HTML-List657472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645294"/>
    <w:multiLevelType w:val="multilevel"/>
    <w:tmpl w:val="00000002"/>
    <w:name w:val="HTML-List65747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645295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6452A3"/>
    <w:multiLevelType w:val="multilevel"/>
    <w:tmpl w:val="00000001"/>
    <w:name w:val="HTML-List657475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6452A4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6452B3"/>
    <w:multiLevelType w:val="multilevel"/>
    <w:tmpl w:val="00000001"/>
    <w:name w:val="HTML-List657477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06452D2"/>
    <w:multiLevelType w:val="multilevel"/>
    <w:tmpl w:val="00000001"/>
    <w:name w:val="HTML-List65748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06452E2"/>
    <w:multiLevelType w:val="multilevel"/>
    <w:tmpl w:val="00000001"/>
    <w:name w:val="HTML-List657481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0B3234C"/>
    <w:multiLevelType w:val="multilevel"/>
    <w:tmpl w:val="00B3234C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B3234D"/>
    <w:multiLevelType w:val="multilevel"/>
    <w:tmpl w:val="00B3235B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B328C8"/>
    <w:multiLevelType w:val="multilevel"/>
    <w:tmpl w:val="00B328C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B328C9"/>
    <w:multiLevelType w:val="multilevel"/>
    <w:tmpl w:val="00B328D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B32916"/>
    <w:multiLevelType w:val="multilevel"/>
    <w:tmpl w:val="00B3291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B32917"/>
    <w:multiLevelType w:val="multilevel"/>
    <w:tmpl w:val="00B3292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B32925"/>
    <w:multiLevelType w:val="multilevel"/>
    <w:tmpl w:val="00B3293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0B32935"/>
    <w:multiLevelType w:val="multilevel"/>
    <w:tmpl w:val="00B3294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0B32944"/>
    <w:multiLevelType w:val="multilevel"/>
    <w:tmpl w:val="00B3295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0B6CEC6"/>
    <w:multiLevelType w:val="multilevel"/>
    <w:tmpl w:val="00000001"/>
    <w:name w:val="HTML-List1198048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0B6D8A5"/>
    <w:multiLevelType w:val="multilevel"/>
    <w:tmpl w:val="00000001"/>
    <w:name w:val="HTML-List1198301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0B6D8A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00B6D8B5"/>
    <w:multiLevelType w:val="multilevel"/>
    <w:tmpl w:val="00000001"/>
    <w:name w:val="HTML-List119830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00B6D8B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00B6D8C5"/>
    <w:multiLevelType w:val="multilevel"/>
    <w:tmpl w:val="00000001"/>
    <w:name w:val="HTML-List119830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00B6D8E4"/>
    <w:multiLevelType w:val="multilevel"/>
    <w:tmpl w:val="00000001"/>
    <w:name w:val="HTML-List119830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00B6D8F3"/>
    <w:multiLevelType w:val="multilevel"/>
    <w:tmpl w:val="00000001"/>
    <w:name w:val="HTML-List1198309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00E3A21C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00E3EF13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00E3EF14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00E3EF3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00E3EF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00E3EF4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00E3EF5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00E3EF7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0109D7AE"/>
    <w:multiLevelType w:val="multilevel"/>
    <w:tmpl w:val="0109D7A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" w15:restartNumberingAfterBreak="0">
    <w:nsid w:val="0109D7AF"/>
    <w:multiLevelType w:val="multilevel"/>
    <w:tmpl w:val="0109D7BD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0109DBC3"/>
    <w:multiLevelType w:val="multilevel"/>
    <w:tmpl w:val="0109DBC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" w15:restartNumberingAfterBreak="0">
    <w:nsid w:val="0109DBC4"/>
    <w:multiLevelType w:val="multilevel"/>
    <w:tmpl w:val="0109DBD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" w15:restartNumberingAfterBreak="0">
    <w:nsid w:val="0109DC11"/>
    <w:multiLevelType w:val="multilevel"/>
    <w:tmpl w:val="0109DC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0109DC12"/>
    <w:multiLevelType w:val="multilevel"/>
    <w:tmpl w:val="0109DC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" w15:restartNumberingAfterBreak="0">
    <w:nsid w:val="0109DC20"/>
    <w:multiLevelType w:val="multilevel"/>
    <w:tmpl w:val="0109DC3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" w15:restartNumberingAfterBreak="0">
    <w:nsid w:val="0109DC30"/>
    <w:multiLevelType w:val="multilevel"/>
    <w:tmpl w:val="0109DC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0109DC40"/>
    <w:multiLevelType w:val="multilevel"/>
    <w:tmpl w:val="0109DC4F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" w15:restartNumberingAfterBreak="0">
    <w:nsid w:val="016FB236"/>
    <w:multiLevelType w:val="multilevel"/>
    <w:tmpl w:val="91CCC7DA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016FB792"/>
    <w:multiLevelType w:val="multilevel"/>
    <w:tmpl w:val="6AD03A3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" w15:restartNumberingAfterBreak="0">
    <w:nsid w:val="016FB7E0"/>
    <w:multiLevelType w:val="multilevel"/>
    <w:tmpl w:val="2FE2430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" w15:restartNumberingAfterBreak="0">
    <w:nsid w:val="016FB7F0"/>
    <w:multiLevelType w:val="multilevel"/>
    <w:tmpl w:val="16C85FD0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" w15:restartNumberingAfterBreak="0">
    <w:nsid w:val="016FB800"/>
    <w:multiLevelType w:val="multilevel"/>
    <w:tmpl w:val="07E8940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" w15:restartNumberingAfterBreak="0">
    <w:nsid w:val="016FB80F"/>
    <w:multiLevelType w:val="multilevel"/>
    <w:tmpl w:val="7C10E946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" w15:restartNumberingAfterBreak="0">
    <w:nsid w:val="0CCCCCCC"/>
    <w:multiLevelType w:val="multilevel"/>
    <w:tmpl w:val="5EA8CAB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2" w15:restartNumberingAfterBreak="0">
    <w:nsid w:val="1D6A10A6"/>
    <w:multiLevelType w:val="hybridMultilevel"/>
    <w:tmpl w:val="DB943B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A3146D7"/>
    <w:multiLevelType w:val="hybridMultilevel"/>
    <w:tmpl w:val="AEC06D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D621754"/>
    <w:multiLevelType w:val="hybridMultilevel"/>
    <w:tmpl w:val="3A0A1C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4B49ED"/>
    <w:multiLevelType w:val="hybridMultilevel"/>
    <w:tmpl w:val="8AB4C0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20"/>
  </w:num>
  <w:num w:numId="13">
    <w:abstractNumId w:val="21"/>
  </w:num>
  <w:num w:numId="14">
    <w:abstractNumId w:val="22"/>
  </w:num>
  <w:num w:numId="15">
    <w:abstractNumId w:val="23"/>
  </w:num>
  <w:num w:numId="16">
    <w:abstractNumId w:val="24"/>
  </w:num>
  <w:num w:numId="17">
    <w:abstractNumId w:val="25"/>
  </w:num>
  <w:num w:numId="18">
    <w:abstractNumId w:val="26"/>
  </w:num>
  <w:num w:numId="19">
    <w:abstractNumId w:val="27"/>
  </w:num>
  <w:num w:numId="20">
    <w:abstractNumId w:val="53"/>
  </w:num>
  <w:num w:numId="21">
    <w:abstractNumId w:val="28"/>
  </w:num>
  <w:num w:numId="22">
    <w:abstractNumId w:val="29"/>
  </w:num>
  <w:num w:numId="23">
    <w:abstractNumId w:val="30"/>
  </w:num>
  <w:num w:numId="24">
    <w:abstractNumId w:val="31"/>
  </w:num>
  <w:num w:numId="25">
    <w:abstractNumId w:val="32"/>
  </w:num>
  <w:num w:numId="26">
    <w:abstractNumId w:val="33"/>
  </w:num>
  <w:num w:numId="27">
    <w:abstractNumId w:val="34"/>
  </w:num>
  <w:num w:numId="28">
    <w:abstractNumId w:val="35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0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52"/>
  </w:num>
  <w:num w:numId="47">
    <w:abstractNumId w:val="54"/>
  </w:num>
  <w:num w:numId="48">
    <w:abstractNumId w:val="55"/>
  </w:num>
  <w:num w:numId="49">
    <w:abstractNumId w:val="1"/>
  </w:num>
  <w:num w:numId="50">
    <w:abstractNumId w:val="1"/>
  </w:num>
  <w:num w:numId="51">
    <w:abstractNumId w:val="11"/>
  </w:num>
  <w:num w:numId="52">
    <w:abstractNumId w:val="12"/>
  </w:num>
  <w:num w:numId="53">
    <w:abstractNumId w:val="13"/>
  </w:num>
  <w:num w:numId="54">
    <w:abstractNumId w:val="14"/>
  </w:num>
  <w:num w:numId="55">
    <w:abstractNumId w:val="15"/>
  </w:num>
  <w:num w:numId="56">
    <w:abstractNumId w:val="16"/>
  </w:num>
  <w:num w:numId="57">
    <w:abstractNumId w:val="17"/>
  </w:num>
  <w:num w:numId="58">
    <w:abstractNumId w:val="18"/>
  </w:num>
  <w:num w:numId="59">
    <w:abstractNumId w:val="19"/>
  </w:num>
  <w:num w:numId="60">
    <w:abstractNumId w:val="1"/>
  </w:num>
  <w:num w:numId="61">
    <w:abstractNumId w:val="1"/>
  </w:num>
  <w:num w:numId="62">
    <w:abstractNumId w:val="51"/>
  </w:num>
  <w:num w:numId="63">
    <w:abstractNumId w:val="45"/>
  </w:num>
  <w:num w:numId="64">
    <w:abstractNumId w:val="46"/>
  </w:num>
  <w:num w:numId="65">
    <w:abstractNumId w:val="47"/>
  </w:num>
  <w:num w:numId="66">
    <w:abstractNumId w:val="48"/>
  </w:num>
  <w:num w:numId="67">
    <w:abstractNumId w:val="49"/>
  </w:num>
  <w:num w:numId="68">
    <w:abstractNumId w:val="5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F7"/>
    <w:rsid w:val="00013958"/>
    <w:rsid w:val="00017999"/>
    <w:rsid w:val="00021BA1"/>
    <w:rsid w:val="00022DB0"/>
    <w:rsid w:val="00030E71"/>
    <w:rsid w:val="00037AF4"/>
    <w:rsid w:val="00074046"/>
    <w:rsid w:val="000B5A2A"/>
    <w:rsid w:val="000B5BB6"/>
    <w:rsid w:val="000D6AC3"/>
    <w:rsid w:val="000E2C4A"/>
    <w:rsid w:val="000F37BB"/>
    <w:rsid w:val="0010505B"/>
    <w:rsid w:val="00110C85"/>
    <w:rsid w:val="00114C68"/>
    <w:rsid w:val="00114D72"/>
    <w:rsid w:val="00120F14"/>
    <w:rsid w:val="00135FD6"/>
    <w:rsid w:val="00146E4D"/>
    <w:rsid w:val="00166EC3"/>
    <w:rsid w:val="00170ACA"/>
    <w:rsid w:val="00180203"/>
    <w:rsid w:val="00180747"/>
    <w:rsid w:val="001937A9"/>
    <w:rsid w:val="001A4424"/>
    <w:rsid w:val="001A7650"/>
    <w:rsid w:val="001B3D1A"/>
    <w:rsid w:val="001C093A"/>
    <w:rsid w:val="001D0B7E"/>
    <w:rsid w:val="001E5168"/>
    <w:rsid w:val="001F3851"/>
    <w:rsid w:val="001F4AE2"/>
    <w:rsid w:val="00201CC7"/>
    <w:rsid w:val="00202965"/>
    <w:rsid w:val="00226E35"/>
    <w:rsid w:val="002362C8"/>
    <w:rsid w:val="0026431A"/>
    <w:rsid w:val="00281CB1"/>
    <w:rsid w:val="002870A9"/>
    <w:rsid w:val="002943CA"/>
    <w:rsid w:val="002A0296"/>
    <w:rsid w:val="002B17ED"/>
    <w:rsid w:val="002B577E"/>
    <w:rsid w:val="002C0F75"/>
    <w:rsid w:val="002C38F3"/>
    <w:rsid w:val="002D324E"/>
    <w:rsid w:val="002D6BE2"/>
    <w:rsid w:val="002F6811"/>
    <w:rsid w:val="00317AEE"/>
    <w:rsid w:val="0032742E"/>
    <w:rsid w:val="003441F7"/>
    <w:rsid w:val="0034612D"/>
    <w:rsid w:val="003555B3"/>
    <w:rsid w:val="00375C98"/>
    <w:rsid w:val="00387039"/>
    <w:rsid w:val="00387133"/>
    <w:rsid w:val="00394F12"/>
    <w:rsid w:val="00396576"/>
    <w:rsid w:val="00397AB7"/>
    <w:rsid w:val="003C216F"/>
    <w:rsid w:val="003E067E"/>
    <w:rsid w:val="003E64B1"/>
    <w:rsid w:val="00412B77"/>
    <w:rsid w:val="004271ED"/>
    <w:rsid w:val="00434313"/>
    <w:rsid w:val="00441E45"/>
    <w:rsid w:val="004571E3"/>
    <w:rsid w:val="00462091"/>
    <w:rsid w:val="00474B64"/>
    <w:rsid w:val="00494D84"/>
    <w:rsid w:val="004A2FCC"/>
    <w:rsid w:val="004C1B08"/>
    <w:rsid w:val="004C4845"/>
    <w:rsid w:val="004D2F0A"/>
    <w:rsid w:val="004D37C2"/>
    <w:rsid w:val="004D4061"/>
    <w:rsid w:val="00510120"/>
    <w:rsid w:val="00516844"/>
    <w:rsid w:val="005366C5"/>
    <w:rsid w:val="00537B92"/>
    <w:rsid w:val="00551844"/>
    <w:rsid w:val="0056209D"/>
    <w:rsid w:val="00586936"/>
    <w:rsid w:val="005907C1"/>
    <w:rsid w:val="005A1953"/>
    <w:rsid w:val="005B19CB"/>
    <w:rsid w:val="005B60F5"/>
    <w:rsid w:val="005D4BC2"/>
    <w:rsid w:val="005F0FD6"/>
    <w:rsid w:val="00601670"/>
    <w:rsid w:val="00603B9F"/>
    <w:rsid w:val="00603BC8"/>
    <w:rsid w:val="00612204"/>
    <w:rsid w:val="00620B44"/>
    <w:rsid w:val="00635310"/>
    <w:rsid w:val="006407F6"/>
    <w:rsid w:val="00640AB5"/>
    <w:rsid w:val="006502A6"/>
    <w:rsid w:val="00655B44"/>
    <w:rsid w:val="006606CB"/>
    <w:rsid w:val="00662B6A"/>
    <w:rsid w:val="0068393F"/>
    <w:rsid w:val="0069212F"/>
    <w:rsid w:val="006A357F"/>
    <w:rsid w:val="006D1306"/>
    <w:rsid w:val="006E1607"/>
    <w:rsid w:val="006E7BCE"/>
    <w:rsid w:val="006E7F0B"/>
    <w:rsid w:val="00712131"/>
    <w:rsid w:val="00712518"/>
    <w:rsid w:val="007342B6"/>
    <w:rsid w:val="00745E99"/>
    <w:rsid w:val="00747DF9"/>
    <w:rsid w:val="0075207F"/>
    <w:rsid w:val="0075361D"/>
    <w:rsid w:val="00754015"/>
    <w:rsid w:val="007562F0"/>
    <w:rsid w:val="007768A5"/>
    <w:rsid w:val="0078435F"/>
    <w:rsid w:val="00791A37"/>
    <w:rsid w:val="007D0754"/>
    <w:rsid w:val="007D0D5C"/>
    <w:rsid w:val="007E0CDA"/>
    <w:rsid w:val="007E0F73"/>
    <w:rsid w:val="007E31E3"/>
    <w:rsid w:val="007F5BA7"/>
    <w:rsid w:val="008018CB"/>
    <w:rsid w:val="0081528A"/>
    <w:rsid w:val="00863FD0"/>
    <w:rsid w:val="008729C1"/>
    <w:rsid w:val="00881F9E"/>
    <w:rsid w:val="0089079A"/>
    <w:rsid w:val="008A6E7F"/>
    <w:rsid w:val="008B0FE5"/>
    <w:rsid w:val="008C2335"/>
    <w:rsid w:val="008C6644"/>
    <w:rsid w:val="008D02A4"/>
    <w:rsid w:val="008D6520"/>
    <w:rsid w:val="008E792E"/>
    <w:rsid w:val="008F7681"/>
    <w:rsid w:val="0091749F"/>
    <w:rsid w:val="0093670F"/>
    <w:rsid w:val="00937D78"/>
    <w:rsid w:val="00952E8C"/>
    <w:rsid w:val="0095566B"/>
    <w:rsid w:val="00966EF1"/>
    <w:rsid w:val="009731DD"/>
    <w:rsid w:val="009845D5"/>
    <w:rsid w:val="009B5EB0"/>
    <w:rsid w:val="009E5345"/>
    <w:rsid w:val="009E754A"/>
    <w:rsid w:val="00A078F0"/>
    <w:rsid w:val="00A214DF"/>
    <w:rsid w:val="00A27ECC"/>
    <w:rsid w:val="00A3101C"/>
    <w:rsid w:val="00A35D53"/>
    <w:rsid w:val="00A407BF"/>
    <w:rsid w:val="00A51A8C"/>
    <w:rsid w:val="00A76A0F"/>
    <w:rsid w:val="00A76C10"/>
    <w:rsid w:val="00A95F2E"/>
    <w:rsid w:val="00AA5626"/>
    <w:rsid w:val="00AB12C7"/>
    <w:rsid w:val="00AD36E6"/>
    <w:rsid w:val="00AF31FE"/>
    <w:rsid w:val="00AF3EBD"/>
    <w:rsid w:val="00B12A17"/>
    <w:rsid w:val="00B26FE2"/>
    <w:rsid w:val="00B4163B"/>
    <w:rsid w:val="00B71553"/>
    <w:rsid w:val="00B75DF7"/>
    <w:rsid w:val="00B76D61"/>
    <w:rsid w:val="00BA37E3"/>
    <w:rsid w:val="00BA432A"/>
    <w:rsid w:val="00BC1241"/>
    <w:rsid w:val="00BC6D14"/>
    <w:rsid w:val="00BD32D6"/>
    <w:rsid w:val="00BE0F18"/>
    <w:rsid w:val="00C01C37"/>
    <w:rsid w:val="00C1290C"/>
    <w:rsid w:val="00C14C17"/>
    <w:rsid w:val="00C15E26"/>
    <w:rsid w:val="00C24631"/>
    <w:rsid w:val="00C40300"/>
    <w:rsid w:val="00C4572B"/>
    <w:rsid w:val="00C6570B"/>
    <w:rsid w:val="00C701A0"/>
    <w:rsid w:val="00C76D12"/>
    <w:rsid w:val="00C95E9E"/>
    <w:rsid w:val="00CA0976"/>
    <w:rsid w:val="00CB1382"/>
    <w:rsid w:val="00CD2567"/>
    <w:rsid w:val="00CD25DF"/>
    <w:rsid w:val="00CD4733"/>
    <w:rsid w:val="00CE381F"/>
    <w:rsid w:val="00D035CA"/>
    <w:rsid w:val="00D13A5D"/>
    <w:rsid w:val="00D14FCC"/>
    <w:rsid w:val="00D207D0"/>
    <w:rsid w:val="00D33F7D"/>
    <w:rsid w:val="00D5725C"/>
    <w:rsid w:val="00D62821"/>
    <w:rsid w:val="00D641A7"/>
    <w:rsid w:val="00D649DB"/>
    <w:rsid w:val="00D73239"/>
    <w:rsid w:val="00D73CFE"/>
    <w:rsid w:val="00D80E9A"/>
    <w:rsid w:val="00D93D53"/>
    <w:rsid w:val="00DA5BBA"/>
    <w:rsid w:val="00DB5D2E"/>
    <w:rsid w:val="00DC72BA"/>
    <w:rsid w:val="00DD2AF3"/>
    <w:rsid w:val="00DD4044"/>
    <w:rsid w:val="00DE0F91"/>
    <w:rsid w:val="00DE39E4"/>
    <w:rsid w:val="00E00346"/>
    <w:rsid w:val="00E06DAC"/>
    <w:rsid w:val="00E258C3"/>
    <w:rsid w:val="00E3546C"/>
    <w:rsid w:val="00E359F3"/>
    <w:rsid w:val="00E37222"/>
    <w:rsid w:val="00E415C8"/>
    <w:rsid w:val="00E66029"/>
    <w:rsid w:val="00E77062"/>
    <w:rsid w:val="00E83694"/>
    <w:rsid w:val="00E8533C"/>
    <w:rsid w:val="00EC249A"/>
    <w:rsid w:val="00EC261A"/>
    <w:rsid w:val="00EC6C51"/>
    <w:rsid w:val="00ED5FE5"/>
    <w:rsid w:val="00EF4DD2"/>
    <w:rsid w:val="00EF7460"/>
    <w:rsid w:val="00F05B49"/>
    <w:rsid w:val="00F16E5D"/>
    <w:rsid w:val="00F21F21"/>
    <w:rsid w:val="00F5251F"/>
    <w:rsid w:val="00F52782"/>
    <w:rsid w:val="00F55303"/>
    <w:rsid w:val="00F71743"/>
    <w:rsid w:val="00F920E8"/>
    <w:rsid w:val="00F961B8"/>
    <w:rsid w:val="00FA4E76"/>
    <w:rsid w:val="00FA5D37"/>
    <w:rsid w:val="00FA6A76"/>
    <w:rsid w:val="00FB14C6"/>
    <w:rsid w:val="00FB2F0B"/>
    <w:rsid w:val="00FC385F"/>
    <w:rsid w:val="00FC4A90"/>
    <w:rsid w:val="00FE1547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22F09"/>
  <w15:chartTrackingRefBased/>
  <w15:docId w15:val="{BC123E3D-3F9B-4047-A9B6-F37F5F8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851"/>
    <w:rPr>
      <w:sz w:val="22"/>
    </w:rPr>
  </w:style>
  <w:style w:type="paragraph" w:styleId="Overskrift1">
    <w:name w:val="heading 1"/>
    <w:basedOn w:val="Normal"/>
    <w:qFormat/>
    <w:pPr>
      <w:pageBreakBefore/>
      <w:numPr>
        <w:numId w:val="1"/>
      </w:numPr>
      <w:spacing w:before="3600" w:after="360"/>
      <w:jc w:val="center"/>
      <w:outlineLvl w:val="0"/>
    </w:pPr>
    <w:rPr>
      <w:sz w:val="96"/>
    </w:rPr>
  </w:style>
  <w:style w:type="paragraph" w:styleId="Overskrift2">
    <w:name w:val="heading 2"/>
    <w:basedOn w:val="Normal"/>
    <w:link w:val="Overskrift2Tegn"/>
    <w:uiPriority w:val="9"/>
    <w:qFormat/>
    <w:pPr>
      <w:pageBreakBefore/>
      <w:numPr>
        <w:ilvl w:val="1"/>
        <w:numId w:val="1"/>
      </w:numPr>
      <w:pBdr>
        <w:top w:val="single" w:sz="48" w:space="2" w:color="auto"/>
      </w:pBdr>
      <w:outlineLvl w:val="1"/>
    </w:pPr>
    <w:rPr>
      <w:rFonts w:ascii="Arial" w:hAnsi="Arial"/>
      <w:b/>
      <w:sz w:val="28"/>
    </w:rPr>
  </w:style>
  <w:style w:type="paragraph" w:styleId="Overskrift3">
    <w:name w:val="heading 3"/>
    <w:basedOn w:val="Normal"/>
    <w:uiPriority w:val="9"/>
    <w:qFormat/>
    <w:pPr>
      <w:numPr>
        <w:ilvl w:val="2"/>
        <w:numId w:val="1"/>
      </w:numPr>
      <w:pBdr>
        <w:bottom w:val="single" w:sz="24" w:space="2" w:color="auto"/>
      </w:pBdr>
      <w:spacing w:before="120"/>
      <w:outlineLvl w:val="2"/>
    </w:pPr>
    <w:rPr>
      <w:rFonts w:ascii="Arial" w:hAnsi="Arial"/>
      <w:b/>
      <w:sz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pPr>
      <w:keepNext/>
      <w:numPr>
        <w:ilvl w:val="3"/>
        <w:numId w:val="1"/>
      </w:numPr>
      <w:pBdr>
        <w:bottom w:val="single" w:sz="12" w:space="2" w:color="auto"/>
      </w:pBdr>
      <w:spacing w:before="120"/>
      <w:outlineLvl w:val="3"/>
    </w:pPr>
    <w:rPr>
      <w:rFonts w:ascii="Arial" w:hAnsi="Arial"/>
      <w:b/>
      <w:sz w:val="24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ksempel">
    <w:name w:val="Eksempel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Courier New" w:hAnsi="Courier New"/>
      <w:sz w:val="20"/>
    </w:rPr>
  </w:style>
  <w:style w:type="paragraph" w:customStyle="1" w:styleId="Definisjon">
    <w:name w:val="Definisjon"/>
    <w:basedOn w:val="Normal"/>
    <w:pPr>
      <w:pBdr>
        <w:top w:val="double" w:sz="6" w:space="2" w:color="auto"/>
        <w:left w:val="double" w:sz="6" w:space="2" w:color="auto"/>
        <w:bottom w:val="double" w:sz="6" w:space="2" w:color="auto"/>
        <w:right w:val="double" w:sz="6" w:space="2" w:color="auto"/>
      </w:pBdr>
    </w:pPr>
    <w:rPr>
      <w:rFonts w:ascii="Courier New" w:hAnsi="Courier New"/>
      <w:b/>
      <w:sz w:val="20"/>
    </w:rPr>
  </w:style>
  <w:style w:type="paragraph" w:customStyle="1" w:styleId="NotaBene">
    <w:name w:val="Nota Bene"/>
    <w:basedOn w:val="Normal"/>
    <w:pPr>
      <w:ind w:left="1134" w:right="284" w:hanging="1134"/>
    </w:pPr>
    <w:rPr>
      <w:i/>
      <w:sz w:val="20"/>
    </w:rPr>
  </w:style>
  <w:style w:type="paragraph" w:customStyle="1" w:styleId="Bullet1">
    <w:name w:val="Bullet 1"/>
    <w:basedOn w:val="Normal"/>
    <w:pPr>
      <w:ind w:left="2268" w:hanging="283"/>
    </w:pPr>
  </w:style>
  <w:style w:type="paragraph" w:customStyle="1" w:styleId="Absolutt">
    <w:name w:val="Absolutt"/>
    <w:basedOn w:val="Normal"/>
    <w:rPr>
      <w:rFonts w:ascii="Courier New" w:hAnsi="Courier New"/>
      <w:sz w:val="20"/>
    </w:rPr>
  </w:style>
  <w:style w:type="paragraph" w:customStyle="1" w:styleId="Tabell3">
    <w:name w:val="Tabell 3"/>
    <w:basedOn w:val="Normal"/>
    <w:rPr>
      <w:sz w:val="20"/>
    </w:rPr>
  </w:style>
  <w:style w:type="paragraph" w:styleId="Topptekst">
    <w:name w:val="header"/>
    <w:basedOn w:val="Normal"/>
    <w:pPr>
      <w:pBdr>
        <w:bottom w:val="single" w:sz="6" w:space="3" w:color="auto"/>
      </w:pBdr>
      <w:tabs>
        <w:tab w:val="right" w:pos="8306"/>
      </w:tabs>
    </w:pPr>
    <w:rPr>
      <w:rFonts w:ascii="Arial" w:hAnsi="Arial"/>
      <w:b/>
    </w:rPr>
  </w:style>
  <w:style w:type="paragraph" w:styleId="Bunntekst">
    <w:name w:val="footer"/>
    <w:basedOn w:val="Normal"/>
    <w:pPr>
      <w:pBdr>
        <w:top w:val="single" w:sz="6" w:space="3" w:color="auto"/>
      </w:pBdr>
      <w:tabs>
        <w:tab w:val="center" w:pos="4153"/>
        <w:tab w:val="right" w:pos="8306"/>
      </w:tabs>
      <w:jc w:val="center"/>
    </w:pPr>
    <w:rPr>
      <w:rFonts w:ascii="Arial" w:hAnsi="Arial"/>
      <w:sz w:val="20"/>
    </w:rPr>
  </w:style>
  <w:style w:type="character" w:styleId="Sidetall">
    <w:name w:val="page number"/>
    <w:basedOn w:val="Standardskriftforavsnitt"/>
  </w:style>
  <w:style w:type="paragraph" w:customStyle="1" w:styleId="Tabelltekst">
    <w:name w:val="Tabelltekst"/>
    <w:basedOn w:val="Normal"/>
    <w:pPr>
      <w:widowControl w:val="0"/>
    </w:pPr>
    <w:rPr>
      <w:sz w:val="18"/>
    </w:rPr>
  </w:style>
  <w:style w:type="paragraph" w:customStyle="1" w:styleId="Tett">
    <w:name w:val="Tett"/>
    <w:basedOn w:val="Normal"/>
    <w:pPr>
      <w:keepNext/>
      <w:keepLines/>
      <w:widowControl w:val="0"/>
      <w:spacing w:after="120"/>
      <w:ind w:left="3970" w:hanging="1276"/>
    </w:pPr>
    <w:rPr>
      <w:spacing w:val="-10"/>
      <w:sz w:val="20"/>
    </w:rPr>
  </w:style>
  <w:style w:type="paragraph" w:customStyle="1" w:styleId="Tabelltekst2">
    <w:name w:val="Tabelltekst2"/>
    <w:basedOn w:val="Normal"/>
    <w:next w:val="Normal"/>
    <w:rPr>
      <w:sz w:val="16"/>
    </w:rPr>
  </w:style>
  <w:style w:type="paragraph" w:customStyle="1" w:styleId="Eksempel2">
    <w:name w:val="Eksempel 2"/>
    <w:basedOn w:val="Normal"/>
    <w:rPr>
      <w:rFonts w:ascii="Courier New" w:hAnsi="Courier New"/>
      <w:sz w:val="16"/>
    </w:rPr>
  </w:style>
  <w:style w:type="paragraph" w:customStyle="1" w:styleId="termdef">
    <w:name w:val="term_def"/>
    <w:basedOn w:val="Normal"/>
    <w:pPr>
      <w:ind w:left="2098" w:hanging="1418"/>
    </w:pPr>
    <w:rPr>
      <w:sz w:val="20"/>
    </w:rPr>
  </w:style>
  <w:style w:type="paragraph" w:customStyle="1" w:styleId="Blank">
    <w:name w:val="Blank"/>
    <w:basedOn w:val="Normal"/>
    <w:next w:val="Normal"/>
    <w:pPr>
      <w:pageBreakBefore/>
      <w:widowControl w:val="0"/>
      <w:spacing w:before="5670"/>
      <w:jc w:val="center"/>
    </w:pPr>
  </w:style>
  <w:style w:type="paragraph" w:customStyle="1" w:styleId="Begrep">
    <w:name w:val="Begrep"/>
    <w:basedOn w:val="Normal"/>
    <w:pPr>
      <w:ind w:left="2705" w:hanging="720"/>
    </w:pPr>
  </w:style>
  <w:style w:type="paragraph" w:customStyle="1" w:styleId="anormal">
    <w:name w:val="anormal"/>
    <w:basedOn w:val="Normal"/>
    <w:rPr>
      <w:sz w:val="20"/>
    </w:rPr>
  </w:style>
  <w:style w:type="paragraph" w:customStyle="1" w:styleId="tettinn">
    <w:name w:val="tett_inn"/>
    <w:basedOn w:val="Tett"/>
    <w:pPr>
      <w:ind w:left="5529"/>
    </w:pPr>
  </w:style>
  <w:style w:type="paragraph" w:customStyle="1" w:styleId="Overskrift21">
    <w:name w:val="Overskrift 2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paragraph" w:customStyle="1" w:styleId="strekpkt">
    <w:name w:val="strekpkt"/>
    <w:basedOn w:val="anormal"/>
    <w:pPr>
      <w:ind w:left="1077" w:hanging="283"/>
    </w:pPr>
  </w:style>
  <w:style w:type="paragraph" w:customStyle="1" w:styleId="Overskrift31">
    <w:name w:val="Overskrift 3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shd w:val="clear" w:color="auto" w:fill="FFFFFF"/>
      <w:lang w:val="en-AU"/>
    </w:rPr>
  </w:style>
  <w:style w:type="paragraph" w:customStyle="1" w:styleId="Overskrift">
    <w:name w:val="Overskrift"/>
    <w:basedOn w:val="Topptekst"/>
  </w:style>
  <w:style w:type="character" w:customStyle="1" w:styleId="FieldLabel">
    <w:name w:val="Field Label"/>
    <w:rsid w:val="003441F7"/>
    <w:rPr>
      <w:rFonts w:cs="Arial"/>
      <w:i/>
      <w:iCs/>
      <w:color w:val="004080"/>
      <w:sz w:val="20"/>
      <w:szCs w:val="20"/>
      <w:shd w:val="clear" w:color="auto" w:fill="FFFFFF"/>
    </w:rPr>
  </w:style>
  <w:style w:type="character" w:customStyle="1" w:styleId="SSBookmark">
    <w:name w:val="SSBookmark"/>
    <w:uiPriority w:val="99"/>
    <w:rsid w:val="003441F7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ListHeader">
    <w:name w:val="List Header"/>
    <w:next w:val="Normal"/>
    <w:rsid w:val="003441F7"/>
    <w:pPr>
      <w:widowControl w:val="0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shd w:val="clear" w:color="auto" w:fill="FFFFFF"/>
      <w:lang w:val="en-AU"/>
    </w:rPr>
  </w:style>
  <w:style w:type="paragraph" w:styleId="Bobletekst">
    <w:name w:val="Balloon Text"/>
    <w:basedOn w:val="Normal"/>
    <w:semiHidden/>
    <w:rsid w:val="00C95E9E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rsid w:val="00C95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semiHidden/>
    <w:rsid w:val="00E359F3"/>
    <w:rPr>
      <w:sz w:val="16"/>
      <w:szCs w:val="16"/>
    </w:rPr>
  </w:style>
  <w:style w:type="paragraph" w:styleId="Merknadstekst">
    <w:name w:val="annotation text"/>
    <w:basedOn w:val="Normal"/>
    <w:semiHidden/>
    <w:rsid w:val="00E359F3"/>
    <w:rPr>
      <w:sz w:val="20"/>
    </w:rPr>
  </w:style>
  <w:style w:type="paragraph" w:styleId="Kommentaremne">
    <w:name w:val="annotation subject"/>
    <w:basedOn w:val="Merknadstekst"/>
    <w:next w:val="Merknadstekst"/>
    <w:semiHidden/>
    <w:rsid w:val="00E359F3"/>
    <w:rPr>
      <w:b/>
      <w:bCs/>
    </w:rPr>
  </w:style>
  <w:style w:type="paragraph" w:styleId="Bildetekst">
    <w:name w:val="caption"/>
    <w:basedOn w:val="Normal"/>
    <w:next w:val="Normal"/>
    <w:uiPriority w:val="35"/>
    <w:qFormat/>
    <w:rsid w:val="0010505B"/>
    <w:pPr>
      <w:spacing w:before="120" w:after="120"/>
    </w:pPr>
    <w:rPr>
      <w:b/>
      <w:bCs/>
      <w:sz w:val="20"/>
    </w:rPr>
  </w:style>
  <w:style w:type="character" w:styleId="Hyperkobling">
    <w:name w:val="Hyperlink"/>
    <w:uiPriority w:val="99"/>
    <w:rsid w:val="002362C8"/>
    <w:rPr>
      <w:rFonts w:cs="Arial"/>
      <w:color w:val="0000FF"/>
      <w:sz w:val="20"/>
      <w:szCs w:val="20"/>
      <w:u w:val="single"/>
      <w:shd w:val="clear" w:color="auto" w:fill="FFFFFF"/>
    </w:rPr>
  </w:style>
  <w:style w:type="paragraph" w:styleId="INNH2">
    <w:name w:val="toc 2"/>
    <w:basedOn w:val="Normal"/>
    <w:next w:val="Normal"/>
    <w:autoRedefine/>
    <w:uiPriority w:val="39"/>
    <w:rsid w:val="002362C8"/>
    <w:pPr>
      <w:spacing w:before="120"/>
      <w:ind w:left="220"/>
    </w:pPr>
    <w:rPr>
      <w:b/>
      <w:bCs/>
      <w:szCs w:val="22"/>
    </w:rPr>
  </w:style>
  <w:style w:type="paragraph" w:styleId="INNH3">
    <w:name w:val="toc 3"/>
    <w:basedOn w:val="Normal"/>
    <w:next w:val="Normal"/>
    <w:autoRedefine/>
    <w:uiPriority w:val="39"/>
    <w:rsid w:val="002362C8"/>
    <w:pPr>
      <w:ind w:left="440"/>
    </w:pPr>
    <w:rPr>
      <w:sz w:val="20"/>
    </w:rPr>
  </w:style>
  <w:style w:type="paragraph" w:styleId="INNH4">
    <w:name w:val="toc 4"/>
    <w:basedOn w:val="Normal"/>
    <w:next w:val="Normal"/>
    <w:autoRedefine/>
    <w:uiPriority w:val="39"/>
    <w:rsid w:val="002362C8"/>
    <w:pPr>
      <w:ind w:left="660"/>
    </w:pPr>
    <w:rPr>
      <w:sz w:val="20"/>
    </w:rPr>
  </w:style>
  <w:style w:type="paragraph" w:styleId="INNH5">
    <w:name w:val="toc 5"/>
    <w:basedOn w:val="Normal"/>
    <w:next w:val="Normal"/>
    <w:autoRedefine/>
    <w:uiPriority w:val="39"/>
    <w:rsid w:val="002362C8"/>
    <w:pPr>
      <w:ind w:left="880"/>
    </w:pPr>
    <w:rPr>
      <w:sz w:val="20"/>
    </w:rPr>
  </w:style>
  <w:style w:type="paragraph" w:styleId="Ingenmellomrom">
    <w:name w:val="No Spacing"/>
    <w:uiPriority w:val="1"/>
    <w:qFormat/>
    <w:rsid w:val="00DC72B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  <w:lang w:val="en-AU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C01C37"/>
    <w:rPr>
      <w:rFonts w:ascii="Calibri" w:eastAsia="Calibri" w:hAnsi="Calibri"/>
      <w:sz w:val="20"/>
      <w:lang w:val="x-none" w:eastAsia="en-US"/>
    </w:rPr>
  </w:style>
  <w:style w:type="character" w:customStyle="1" w:styleId="FotnotetekstTegn">
    <w:name w:val="Fotnotetekst Tegn"/>
    <w:link w:val="Fotnotetekst"/>
    <w:uiPriority w:val="99"/>
    <w:semiHidden/>
    <w:rsid w:val="00C01C37"/>
    <w:rPr>
      <w:rFonts w:ascii="Calibri" w:eastAsia="Calibri" w:hAnsi="Calibri"/>
      <w:lang w:val="x-none" w:eastAsia="en-US"/>
    </w:rPr>
  </w:style>
  <w:style w:type="character" w:styleId="Fotnotereferanse">
    <w:name w:val="footnote reference"/>
    <w:uiPriority w:val="99"/>
    <w:semiHidden/>
    <w:unhideWhenUsed/>
    <w:rsid w:val="00C01C37"/>
    <w:rPr>
      <w:vertAlign w:val="superscript"/>
    </w:rPr>
  </w:style>
  <w:style w:type="character" w:customStyle="1" w:styleId="Overskrift2Tegn">
    <w:name w:val="Overskrift 2 Tegn"/>
    <w:link w:val="Overskrift2"/>
    <w:uiPriority w:val="9"/>
    <w:rsid w:val="00863FD0"/>
    <w:rPr>
      <w:rFonts w:ascii="Arial" w:hAnsi="Arial"/>
      <w:b/>
      <w:sz w:val="28"/>
    </w:rPr>
  </w:style>
  <w:style w:type="paragraph" w:styleId="Punktliste">
    <w:name w:val="List Bullet"/>
    <w:basedOn w:val="Normal"/>
    <w:uiPriority w:val="99"/>
    <w:unhideWhenUsed/>
    <w:rsid w:val="0078435F"/>
    <w:pPr>
      <w:numPr>
        <w:numId w:val="36"/>
      </w:numPr>
      <w:contextualSpacing/>
    </w:pPr>
  </w:style>
  <w:style w:type="character" w:customStyle="1" w:styleId="Overskrift4Tegn">
    <w:name w:val="Overskrift 4 Tegn"/>
    <w:link w:val="Overskrift4"/>
    <w:uiPriority w:val="9"/>
    <w:rsid w:val="007342B6"/>
    <w:rPr>
      <w:rFonts w:ascii="Arial" w:hAnsi="Arial"/>
      <w:b/>
      <w:sz w:val="24"/>
    </w:rPr>
  </w:style>
  <w:style w:type="paragraph" w:styleId="INNH1">
    <w:name w:val="toc 1"/>
    <w:basedOn w:val="Normal"/>
    <w:next w:val="Normal"/>
    <w:autoRedefine/>
    <w:uiPriority w:val="39"/>
    <w:unhideWhenUsed/>
    <w:rsid w:val="00397AB7"/>
  </w:style>
  <w:style w:type="paragraph" w:styleId="INNH6">
    <w:name w:val="toc 6"/>
    <w:basedOn w:val="Normal"/>
    <w:next w:val="Normal"/>
    <w:autoRedefine/>
    <w:uiPriority w:val="39"/>
    <w:unhideWhenUsed/>
    <w:rsid w:val="00397AB7"/>
    <w:pPr>
      <w:spacing w:after="100" w:line="259" w:lineRule="auto"/>
      <w:ind w:left="1100"/>
    </w:pPr>
    <w:rPr>
      <w:rFonts w:ascii="Calibri" w:hAnsi="Calibri"/>
      <w:szCs w:val="22"/>
    </w:rPr>
  </w:style>
  <w:style w:type="paragraph" w:styleId="INNH7">
    <w:name w:val="toc 7"/>
    <w:basedOn w:val="Normal"/>
    <w:next w:val="Normal"/>
    <w:autoRedefine/>
    <w:uiPriority w:val="39"/>
    <w:unhideWhenUsed/>
    <w:rsid w:val="00397AB7"/>
    <w:pPr>
      <w:spacing w:after="100" w:line="259" w:lineRule="auto"/>
      <w:ind w:left="1320"/>
    </w:pPr>
    <w:rPr>
      <w:rFonts w:ascii="Calibri" w:hAnsi="Calibri"/>
      <w:szCs w:val="22"/>
    </w:rPr>
  </w:style>
  <w:style w:type="paragraph" w:styleId="INNH8">
    <w:name w:val="toc 8"/>
    <w:basedOn w:val="Normal"/>
    <w:next w:val="Normal"/>
    <w:autoRedefine/>
    <w:uiPriority w:val="39"/>
    <w:unhideWhenUsed/>
    <w:rsid w:val="00397AB7"/>
    <w:pPr>
      <w:spacing w:after="100" w:line="259" w:lineRule="auto"/>
      <w:ind w:left="1540"/>
    </w:pPr>
    <w:rPr>
      <w:rFonts w:ascii="Calibri" w:hAnsi="Calibri"/>
      <w:szCs w:val="22"/>
    </w:rPr>
  </w:style>
  <w:style w:type="paragraph" w:styleId="INNH9">
    <w:name w:val="toc 9"/>
    <w:basedOn w:val="Normal"/>
    <w:next w:val="Normal"/>
    <w:autoRedefine/>
    <w:uiPriority w:val="39"/>
    <w:unhideWhenUsed/>
    <w:rsid w:val="00397AB7"/>
    <w:pPr>
      <w:spacing w:after="100" w:line="259" w:lineRule="auto"/>
      <w:ind w:left="176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serl\AppData\Roaming\Microsoft\Maler\sosiv43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6A7C7-8DB6-44AC-B3A8-25FF5474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sosiv43a</Template>
  <TotalTime>89</TotalTime>
  <Pages>29</Pages>
  <Words>3487</Words>
  <Characters>18483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Statens kartverk</Company>
  <LinksUpToDate>false</LinksUpToDate>
  <CharactersWithSpaces>21927</CharactersWithSpaces>
  <SharedDoc>false</SharedDoc>
  <HLinks>
    <vt:vector size="144" baseType="variant"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_Toc431238029</vt:lpwstr>
      </vt:variant>
      <vt:variant>
        <vt:i4>1835062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_Toc431238028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_Toc431238027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_Toc431238026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_Toc431238025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_Toc431238024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_Toc431238023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_Toc431238022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_Toc431238021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_Toc431238020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_Toc431238019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_Toc431238018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_Toc431238017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_Toc431238016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_Toc431238015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_Toc431238014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_Toc431238013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_Toc431238012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_Toc431238011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_Toc431238010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_Toc431238009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_Toc431238008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_Toc431238007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_Toc431238006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onserl;knjetl</dc:creator>
  <cp:keywords/>
  <dc:description/>
  <cp:lastModifiedBy>Jetlund Knut</cp:lastModifiedBy>
  <cp:revision>13</cp:revision>
  <cp:lastPrinted>2015-09-29T11:22:00Z</cp:lastPrinted>
  <dcterms:created xsi:type="dcterms:W3CDTF">2015-10-01T10:27:00Z</dcterms:created>
  <dcterms:modified xsi:type="dcterms:W3CDTF">2015-10-15T07:52:00Z</dcterms:modified>
</cp:coreProperties>
</file>